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364" w:type="dxa"/>
        <w:tblBorders>
          <w:top w:val="single" w:sz="12" w:space="0" w:color="auto"/>
          <w:left w:val="single" w:sz="12" w:space="0" w:color="auto"/>
          <w:bottom w:val="single" w:sz="12" w:space="0" w:color="auto"/>
          <w:right w:val="single" w:sz="12" w:space="0" w:color="auto"/>
          <w:insideH w:val="single" w:sz="4" w:space="0" w:color="auto"/>
          <w:insideV w:val="single" w:sz="12" w:space="0" w:color="auto"/>
        </w:tblBorders>
        <w:tblLayout w:type="fixed"/>
        <w:tblCellMar>
          <w:left w:w="70" w:type="dxa"/>
          <w:right w:w="70" w:type="dxa"/>
        </w:tblCellMar>
        <w:tblLook w:val="0000"/>
      </w:tblPr>
      <w:tblGrid>
        <w:gridCol w:w="5599"/>
        <w:gridCol w:w="4765"/>
      </w:tblGrid>
      <w:tr w:rsidR="00D96B72" w:rsidRPr="001570E5" w:rsidTr="000F1F73">
        <w:trPr>
          <w:cantSplit/>
          <w:trHeight w:hRule="exact" w:val="1701"/>
        </w:trPr>
        <w:tc>
          <w:tcPr>
            <w:tcW w:w="5599" w:type="dxa"/>
            <w:shd w:val="clear" w:color="auto" w:fill="auto"/>
            <w:vAlign w:val="center"/>
          </w:tcPr>
          <w:p w:rsidR="00D96B72" w:rsidRPr="001570E5" w:rsidRDefault="00DE5300" w:rsidP="002A4FBF">
            <w:pPr>
              <w:spacing w:before="30"/>
            </w:pPr>
            <w:r w:rsidRPr="001570E5">
              <w:object w:dxaOrig="5505"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73.75pt;height:64.45pt" o:ole="">
                  <v:imagedata r:id="rId8" o:title=""/>
                </v:shape>
                <o:OLEObject Type="Embed" ProgID="PBrush" ShapeID="_x0000_i1028" DrawAspect="Content" ObjectID="_1488174203" r:id="rId9"/>
              </w:object>
            </w:r>
            <w:r w:rsidR="00D76FC8" w:rsidRPr="001570E5">
              <w:rPr>
                <w:noProof/>
              </w:rPr>
              <w:t xml:space="preserve"> </w:t>
            </w:r>
            <w:r w:rsidR="000F1F73" w:rsidRPr="001570E5">
              <w:rPr>
                <w:sz w:val="48"/>
              </w:rPr>
              <w:t xml:space="preserve">   </w:t>
            </w:r>
          </w:p>
        </w:tc>
        <w:tc>
          <w:tcPr>
            <w:tcW w:w="4765" w:type="dxa"/>
            <w:shd w:val="clear" w:color="auto" w:fill="auto"/>
          </w:tcPr>
          <w:p w:rsidR="00D96B72" w:rsidRPr="001570E5" w:rsidRDefault="000F1F73" w:rsidP="002A4FBF">
            <w:pPr>
              <w:tabs>
                <w:tab w:val="left" w:pos="504"/>
                <w:tab w:val="center" w:pos="1734"/>
              </w:tabs>
              <w:spacing w:before="420"/>
              <w:rPr>
                <w:b/>
                <w:sz w:val="48"/>
              </w:rPr>
            </w:pPr>
            <w:r w:rsidRPr="001570E5">
              <w:rPr>
                <w:b/>
                <w:sz w:val="48"/>
              </w:rPr>
              <w:tab/>
            </w:r>
            <w:r w:rsidRPr="001570E5">
              <w:rPr>
                <w:b/>
                <w:sz w:val="48"/>
              </w:rPr>
              <w:tab/>
            </w:r>
            <w:r w:rsidR="00AD3AAA" w:rsidRPr="001570E5">
              <w:rPr>
                <w:b/>
                <w:sz w:val="48"/>
              </w:rPr>
              <w:t>NEOSTEL</w:t>
            </w:r>
          </w:p>
        </w:tc>
      </w:tr>
    </w:tbl>
    <w:p w:rsidR="00D96B72" w:rsidRPr="001570E5" w:rsidRDefault="00D96B72" w:rsidP="002A4FBF">
      <w:pPr>
        <w:rPr>
          <w:sz w:val="12"/>
        </w:rPr>
      </w:pPr>
    </w:p>
    <w:tbl>
      <w:tblPr>
        <w:tblW w:w="10358" w:type="dxa"/>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70" w:type="dxa"/>
          <w:right w:w="70" w:type="dxa"/>
        </w:tblCellMar>
        <w:tblLook w:val="0000"/>
      </w:tblPr>
      <w:tblGrid>
        <w:gridCol w:w="1060"/>
        <w:gridCol w:w="3090"/>
        <w:gridCol w:w="714"/>
        <w:gridCol w:w="782"/>
        <w:gridCol w:w="709"/>
        <w:gridCol w:w="669"/>
        <w:gridCol w:w="992"/>
        <w:gridCol w:w="709"/>
        <w:gridCol w:w="295"/>
        <w:gridCol w:w="420"/>
        <w:gridCol w:w="918"/>
      </w:tblGrid>
      <w:tr w:rsidR="00D96B72" w:rsidRPr="001570E5" w:rsidTr="00D96B72">
        <w:trPr>
          <w:trHeight w:val="482"/>
        </w:trPr>
        <w:tc>
          <w:tcPr>
            <w:tcW w:w="1060" w:type="dxa"/>
            <w:tcBorders>
              <w:top w:val="single" w:sz="12"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Tipo Doc.:</w:t>
            </w:r>
          </w:p>
          <w:p w:rsidR="00D96B72" w:rsidRPr="001570E5" w:rsidRDefault="00D96B72" w:rsidP="002A4FBF">
            <w:pPr>
              <w:rPr>
                <w:sz w:val="18"/>
              </w:rPr>
            </w:pPr>
            <w:r w:rsidRPr="001570E5">
              <w:rPr>
                <w:i/>
                <w:sz w:val="18"/>
              </w:rPr>
              <w:t>Doc.Type:</w:t>
            </w:r>
          </w:p>
        </w:tc>
        <w:tc>
          <w:tcPr>
            <w:tcW w:w="5964" w:type="dxa"/>
            <w:gridSpan w:val="5"/>
            <w:tcBorders>
              <w:top w:val="single" w:sz="12" w:space="0" w:color="auto"/>
              <w:left w:val="nil"/>
              <w:bottom w:val="single" w:sz="4" w:space="0" w:color="auto"/>
            </w:tcBorders>
            <w:shd w:val="clear" w:color="auto" w:fill="auto"/>
          </w:tcPr>
          <w:p w:rsidR="00D96B72" w:rsidRPr="001570E5" w:rsidRDefault="00AD3AAA" w:rsidP="002A4FBF">
            <w:pPr>
              <w:spacing w:before="106"/>
            </w:pPr>
            <w:r w:rsidRPr="001570E5">
              <w:t>Detailed Design Document</w:t>
            </w:r>
          </w:p>
        </w:tc>
        <w:tc>
          <w:tcPr>
            <w:tcW w:w="992" w:type="dxa"/>
            <w:tcBorders>
              <w:top w:val="single" w:sz="12"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N° DRD:</w:t>
            </w:r>
          </w:p>
          <w:p w:rsidR="00D96B72" w:rsidRPr="001570E5" w:rsidRDefault="00D96B72" w:rsidP="002A4FBF">
            <w:pPr>
              <w:rPr>
                <w:sz w:val="18"/>
              </w:rPr>
            </w:pPr>
            <w:r w:rsidRPr="001570E5">
              <w:rPr>
                <w:i/>
                <w:sz w:val="18"/>
              </w:rPr>
              <w:t>DRD N°:</w:t>
            </w:r>
          </w:p>
        </w:tc>
        <w:tc>
          <w:tcPr>
            <w:tcW w:w="2342" w:type="dxa"/>
            <w:gridSpan w:val="4"/>
            <w:tcBorders>
              <w:top w:val="single" w:sz="12" w:space="0" w:color="auto"/>
              <w:left w:val="nil"/>
              <w:bottom w:val="single" w:sz="4" w:space="0" w:color="auto"/>
            </w:tcBorders>
            <w:shd w:val="clear" w:color="auto" w:fill="auto"/>
          </w:tcPr>
          <w:p w:rsidR="00D96B72" w:rsidRPr="001570E5" w:rsidRDefault="00D96B72" w:rsidP="002A4FBF">
            <w:pPr>
              <w:spacing w:before="106"/>
            </w:pPr>
          </w:p>
        </w:tc>
      </w:tr>
      <w:tr w:rsidR="00D96B72" w:rsidRPr="001570E5" w:rsidTr="00D96B72">
        <w:trPr>
          <w:trHeight w:val="482"/>
        </w:trPr>
        <w:tc>
          <w:tcPr>
            <w:tcW w:w="1060" w:type="dxa"/>
            <w:tcBorders>
              <w:top w:val="single" w:sz="4"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N° Doc.:</w:t>
            </w:r>
          </w:p>
          <w:p w:rsidR="00D96B72" w:rsidRPr="001570E5" w:rsidRDefault="00D96B72" w:rsidP="002A4FBF">
            <w:pPr>
              <w:rPr>
                <w:sz w:val="18"/>
              </w:rPr>
            </w:pPr>
            <w:r w:rsidRPr="001570E5">
              <w:rPr>
                <w:i/>
                <w:sz w:val="18"/>
              </w:rPr>
              <w:t>Doc. N°:</w:t>
            </w:r>
          </w:p>
        </w:tc>
        <w:tc>
          <w:tcPr>
            <w:tcW w:w="3090" w:type="dxa"/>
            <w:tcBorders>
              <w:top w:val="single" w:sz="4" w:space="0" w:color="auto"/>
              <w:left w:val="nil"/>
              <w:bottom w:val="single" w:sz="4" w:space="0" w:color="auto"/>
            </w:tcBorders>
            <w:shd w:val="clear" w:color="auto" w:fill="auto"/>
          </w:tcPr>
          <w:p w:rsidR="00D96B72" w:rsidRPr="001570E5" w:rsidRDefault="00AD3AAA" w:rsidP="002A4FBF">
            <w:pPr>
              <w:spacing w:before="91"/>
              <w:rPr>
                <w:b/>
                <w:sz w:val="26"/>
              </w:rPr>
            </w:pPr>
            <w:r w:rsidRPr="001570E5">
              <w:rPr>
                <w:b/>
                <w:sz w:val="26"/>
              </w:rPr>
              <w:t>NEOSTEL</w:t>
            </w:r>
            <w:r w:rsidR="00B81BD1" w:rsidRPr="001570E5">
              <w:rPr>
                <w:b/>
                <w:sz w:val="26"/>
              </w:rPr>
              <w:t>-</w:t>
            </w:r>
            <w:r w:rsidRPr="001570E5">
              <w:rPr>
                <w:b/>
                <w:sz w:val="26"/>
              </w:rPr>
              <w:t>DD</w:t>
            </w:r>
            <w:r w:rsidR="00B81BD1" w:rsidRPr="001570E5">
              <w:rPr>
                <w:b/>
                <w:sz w:val="26"/>
              </w:rPr>
              <w:t>-CGS-00</w:t>
            </w:r>
            <w:r w:rsidR="00316E8D" w:rsidRPr="001570E5">
              <w:rPr>
                <w:b/>
                <w:sz w:val="26"/>
              </w:rPr>
              <w:t>5</w:t>
            </w:r>
          </w:p>
        </w:tc>
        <w:tc>
          <w:tcPr>
            <w:tcW w:w="714" w:type="dxa"/>
            <w:tcBorders>
              <w:top w:val="single" w:sz="4"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Ediz.:</w:t>
            </w:r>
          </w:p>
          <w:p w:rsidR="00D96B72" w:rsidRPr="001570E5" w:rsidRDefault="00D96B72" w:rsidP="002A4FBF">
            <w:pPr>
              <w:rPr>
                <w:sz w:val="18"/>
              </w:rPr>
            </w:pPr>
            <w:r w:rsidRPr="001570E5">
              <w:rPr>
                <w:i/>
                <w:sz w:val="18"/>
              </w:rPr>
              <w:t>Issue:</w:t>
            </w:r>
          </w:p>
        </w:tc>
        <w:tc>
          <w:tcPr>
            <w:tcW w:w="782" w:type="dxa"/>
            <w:tcBorders>
              <w:top w:val="single" w:sz="4" w:space="0" w:color="auto"/>
              <w:left w:val="nil"/>
              <w:bottom w:val="single" w:sz="4" w:space="0" w:color="auto"/>
            </w:tcBorders>
            <w:shd w:val="clear" w:color="auto" w:fill="auto"/>
          </w:tcPr>
          <w:p w:rsidR="00D96B72" w:rsidRPr="001570E5" w:rsidRDefault="00D236E6" w:rsidP="002A4FBF">
            <w:pPr>
              <w:spacing w:before="91"/>
              <w:rPr>
                <w:b/>
                <w:sz w:val="26"/>
              </w:rPr>
            </w:pPr>
            <w:fldSimple w:instr=" DOCPROPERTY  Issue  \* MERGEFORMAT ">
              <w:r w:rsidR="00BF2758" w:rsidRPr="00BF2758">
                <w:rPr>
                  <w:b/>
                  <w:sz w:val="26"/>
                </w:rPr>
                <w:t>1</w:t>
              </w:r>
              <w:r w:rsidR="00BF2758">
                <w:t>/Draft</w:t>
              </w:r>
            </w:fldSimple>
          </w:p>
        </w:tc>
        <w:tc>
          <w:tcPr>
            <w:tcW w:w="709" w:type="dxa"/>
            <w:tcBorders>
              <w:top w:val="single" w:sz="4"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Data:</w:t>
            </w:r>
          </w:p>
          <w:p w:rsidR="00D96B72" w:rsidRPr="001570E5" w:rsidRDefault="00D96B72" w:rsidP="002A4FBF">
            <w:pPr>
              <w:rPr>
                <w:sz w:val="18"/>
              </w:rPr>
            </w:pPr>
            <w:r w:rsidRPr="001570E5">
              <w:rPr>
                <w:i/>
                <w:sz w:val="18"/>
              </w:rPr>
              <w:t>Date:</w:t>
            </w:r>
          </w:p>
        </w:tc>
        <w:tc>
          <w:tcPr>
            <w:tcW w:w="1661" w:type="dxa"/>
            <w:gridSpan w:val="2"/>
            <w:tcBorders>
              <w:top w:val="single" w:sz="4" w:space="0" w:color="auto"/>
              <w:left w:val="nil"/>
              <w:bottom w:val="single" w:sz="4" w:space="0" w:color="auto"/>
            </w:tcBorders>
            <w:shd w:val="clear" w:color="auto" w:fill="auto"/>
          </w:tcPr>
          <w:p w:rsidR="00D96B72" w:rsidRPr="001570E5" w:rsidRDefault="00D236E6" w:rsidP="002A4FBF">
            <w:pPr>
              <w:spacing w:before="91"/>
              <w:rPr>
                <w:b/>
                <w:sz w:val="26"/>
              </w:rPr>
            </w:pPr>
            <w:fldSimple w:instr=" DOCPROPERTY  Date  \* MERGEFORMAT ">
              <w:r w:rsidR="00BF2758" w:rsidRPr="00BF2758">
                <w:rPr>
                  <w:b/>
                  <w:sz w:val="26"/>
                </w:rPr>
                <w:t>20/01/2015</w:t>
              </w:r>
            </w:fldSimple>
          </w:p>
        </w:tc>
        <w:tc>
          <w:tcPr>
            <w:tcW w:w="709" w:type="dxa"/>
            <w:tcBorders>
              <w:top w:val="single" w:sz="4" w:space="0" w:color="auto"/>
              <w:bottom w:val="single" w:sz="4" w:space="0" w:color="auto"/>
              <w:right w:val="nil"/>
            </w:tcBorders>
            <w:shd w:val="clear" w:color="auto" w:fill="auto"/>
          </w:tcPr>
          <w:p w:rsidR="00D96B72" w:rsidRPr="001570E5" w:rsidRDefault="00D96B72" w:rsidP="002A4FBF">
            <w:pPr>
              <w:spacing w:before="30"/>
              <w:rPr>
                <w:sz w:val="18"/>
              </w:rPr>
            </w:pPr>
            <w:r w:rsidRPr="001570E5">
              <w:rPr>
                <w:sz w:val="18"/>
              </w:rPr>
              <w:t>Pagina</w:t>
            </w:r>
          </w:p>
          <w:p w:rsidR="00D96B72" w:rsidRPr="001570E5" w:rsidRDefault="00D96B72" w:rsidP="002A4FBF">
            <w:pPr>
              <w:rPr>
                <w:sz w:val="18"/>
              </w:rPr>
            </w:pPr>
            <w:r w:rsidRPr="001570E5">
              <w:rPr>
                <w:i/>
                <w:sz w:val="18"/>
              </w:rPr>
              <w:t>Page</w:t>
            </w:r>
          </w:p>
        </w:tc>
        <w:tc>
          <w:tcPr>
            <w:tcW w:w="295" w:type="dxa"/>
            <w:tcBorders>
              <w:top w:val="single" w:sz="4" w:space="0" w:color="auto"/>
              <w:left w:val="nil"/>
              <w:bottom w:val="single" w:sz="4" w:space="0" w:color="auto"/>
              <w:right w:val="nil"/>
            </w:tcBorders>
            <w:shd w:val="clear" w:color="auto" w:fill="auto"/>
          </w:tcPr>
          <w:p w:rsidR="00D96B72" w:rsidRPr="001570E5" w:rsidRDefault="00D96B72" w:rsidP="002A4FBF">
            <w:pPr>
              <w:spacing w:before="91"/>
              <w:rPr>
                <w:b/>
                <w:sz w:val="26"/>
              </w:rPr>
            </w:pPr>
            <w:r w:rsidRPr="001570E5">
              <w:rPr>
                <w:b/>
                <w:sz w:val="26"/>
              </w:rPr>
              <w:t>1</w:t>
            </w:r>
          </w:p>
        </w:tc>
        <w:tc>
          <w:tcPr>
            <w:tcW w:w="420" w:type="dxa"/>
            <w:tcBorders>
              <w:top w:val="single" w:sz="4" w:space="0" w:color="auto"/>
              <w:left w:val="nil"/>
              <w:bottom w:val="single" w:sz="4" w:space="0" w:color="auto"/>
              <w:right w:val="nil"/>
            </w:tcBorders>
            <w:shd w:val="clear" w:color="auto" w:fill="auto"/>
          </w:tcPr>
          <w:p w:rsidR="00D96B72" w:rsidRPr="001570E5" w:rsidRDefault="00D96B72" w:rsidP="002A4FBF">
            <w:pPr>
              <w:spacing w:before="30"/>
              <w:rPr>
                <w:sz w:val="18"/>
              </w:rPr>
            </w:pPr>
            <w:r w:rsidRPr="001570E5">
              <w:rPr>
                <w:sz w:val="18"/>
              </w:rPr>
              <w:t>Di</w:t>
            </w:r>
          </w:p>
          <w:p w:rsidR="00D96B72" w:rsidRPr="001570E5" w:rsidRDefault="00D96B72" w:rsidP="002A4FBF">
            <w:pPr>
              <w:rPr>
                <w:sz w:val="18"/>
              </w:rPr>
            </w:pPr>
            <w:r w:rsidRPr="001570E5">
              <w:rPr>
                <w:i/>
                <w:sz w:val="18"/>
              </w:rPr>
              <w:t>Of</w:t>
            </w:r>
          </w:p>
        </w:tc>
        <w:tc>
          <w:tcPr>
            <w:tcW w:w="918" w:type="dxa"/>
            <w:tcBorders>
              <w:top w:val="single" w:sz="4" w:space="0" w:color="auto"/>
              <w:left w:val="nil"/>
              <w:bottom w:val="single" w:sz="4" w:space="0" w:color="auto"/>
            </w:tcBorders>
            <w:shd w:val="clear" w:color="auto" w:fill="auto"/>
          </w:tcPr>
          <w:p w:rsidR="00D96B72" w:rsidRPr="001570E5" w:rsidRDefault="00D236E6" w:rsidP="002A4FBF">
            <w:pPr>
              <w:spacing w:before="91"/>
              <w:rPr>
                <w:b/>
                <w:sz w:val="26"/>
              </w:rPr>
            </w:pPr>
            <w:fldSimple w:instr=" NUMPAGES  \* MERGEFORMAT ">
              <w:r w:rsidR="00BF2758" w:rsidRPr="00BF2758">
                <w:rPr>
                  <w:b/>
                  <w:noProof/>
                  <w:sz w:val="26"/>
                </w:rPr>
                <w:t>105</w:t>
              </w:r>
            </w:fldSimple>
          </w:p>
        </w:tc>
      </w:tr>
      <w:tr w:rsidR="00D96B72" w:rsidRPr="001570E5" w:rsidTr="00D96B72">
        <w:trPr>
          <w:trHeight w:val="57"/>
        </w:trPr>
        <w:tc>
          <w:tcPr>
            <w:tcW w:w="10358" w:type="dxa"/>
            <w:gridSpan w:val="11"/>
            <w:tcBorders>
              <w:top w:val="single" w:sz="4" w:space="0" w:color="auto"/>
              <w:bottom w:val="nil"/>
            </w:tcBorders>
            <w:shd w:val="clear" w:color="auto" w:fill="auto"/>
          </w:tcPr>
          <w:p w:rsidR="00D96B72" w:rsidRPr="001570E5" w:rsidRDefault="00D96B72" w:rsidP="002A4FBF">
            <w:pPr>
              <w:rPr>
                <w:sz w:val="4"/>
              </w:rPr>
            </w:pPr>
          </w:p>
        </w:tc>
      </w:tr>
      <w:tr w:rsidR="00D96B72" w:rsidRPr="001570E5" w:rsidTr="00D96B72">
        <w:trPr>
          <w:trHeight w:val="567"/>
        </w:trPr>
        <w:tc>
          <w:tcPr>
            <w:tcW w:w="1060" w:type="dxa"/>
            <w:tcBorders>
              <w:top w:val="nil"/>
              <w:bottom w:val="single" w:sz="12" w:space="0" w:color="auto"/>
              <w:right w:val="nil"/>
            </w:tcBorders>
            <w:shd w:val="clear" w:color="auto" w:fill="auto"/>
          </w:tcPr>
          <w:p w:rsidR="00D96B72" w:rsidRPr="001570E5" w:rsidRDefault="00D96B72" w:rsidP="002A4FBF">
            <w:pPr>
              <w:spacing w:before="30"/>
              <w:rPr>
                <w:sz w:val="18"/>
              </w:rPr>
            </w:pPr>
            <w:r w:rsidRPr="001570E5">
              <w:rPr>
                <w:sz w:val="18"/>
              </w:rPr>
              <w:t>Titolo :</w:t>
            </w:r>
          </w:p>
          <w:p w:rsidR="00D96B72" w:rsidRPr="001570E5" w:rsidRDefault="00D96B72" w:rsidP="002A4FBF">
            <w:pPr>
              <w:rPr>
                <w:sz w:val="18"/>
              </w:rPr>
            </w:pPr>
            <w:r w:rsidRPr="001570E5">
              <w:rPr>
                <w:i/>
                <w:sz w:val="18"/>
              </w:rPr>
              <w:t>Title :</w:t>
            </w:r>
          </w:p>
        </w:tc>
        <w:tc>
          <w:tcPr>
            <w:tcW w:w="9298" w:type="dxa"/>
            <w:gridSpan w:val="10"/>
            <w:tcBorders>
              <w:top w:val="nil"/>
              <w:left w:val="nil"/>
              <w:bottom w:val="single" w:sz="12" w:space="0" w:color="auto"/>
            </w:tcBorders>
            <w:shd w:val="clear" w:color="auto" w:fill="auto"/>
          </w:tcPr>
          <w:p w:rsidR="00D96B72" w:rsidRPr="001570E5" w:rsidRDefault="00D236E6" w:rsidP="002A4FBF">
            <w:pPr>
              <w:spacing w:before="91"/>
              <w:rPr>
                <w:b/>
                <w:sz w:val="26"/>
                <w:szCs w:val="26"/>
              </w:rPr>
            </w:pPr>
            <w:fldSimple w:instr=" DOCPROPERTY  Title  \* MERGEFORMAT ">
              <w:r w:rsidR="00BF2758" w:rsidRPr="00BF2758">
                <w:rPr>
                  <w:b/>
                  <w:sz w:val="26"/>
                  <w:szCs w:val="26"/>
                </w:rPr>
                <w:t>CCD &amp; Camera Assembly Detailed Design and Analysis</w:t>
              </w:r>
            </w:fldSimple>
            <w:r w:rsidR="00600C31" w:rsidRPr="001570E5">
              <w:rPr>
                <w:b/>
                <w:sz w:val="26"/>
                <w:szCs w:val="26"/>
              </w:rPr>
              <w:t xml:space="preserve"> </w:t>
            </w:r>
            <w:r w:rsidR="007D1953" w:rsidRPr="001570E5">
              <w:rPr>
                <w:b/>
                <w:sz w:val="26"/>
                <w:szCs w:val="26"/>
              </w:rPr>
              <w:t>-</w:t>
            </w:r>
            <w:r w:rsidR="00B81BD1" w:rsidRPr="001570E5">
              <w:rPr>
                <w:b/>
                <w:sz w:val="26"/>
                <w:szCs w:val="26"/>
              </w:rPr>
              <w:t xml:space="preserve"> Draft</w:t>
            </w:r>
          </w:p>
        </w:tc>
      </w:tr>
    </w:tbl>
    <w:p w:rsidR="00D96B72" w:rsidRPr="001570E5" w:rsidRDefault="00D96B72" w:rsidP="002A4FBF">
      <w:pPr>
        <w:rPr>
          <w:sz w:val="12"/>
        </w:rPr>
      </w:pPr>
    </w:p>
    <w:tbl>
      <w:tblPr>
        <w:tblW w:w="1036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0" w:type="dxa"/>
          <w:right w:w="70" w:type="dxa"/>
        </w:tblCellMar>
        <w:tblLook w:val="0000"/>
      </w:tblPr>
      <w:tblGrid>
        <w:gridCol w:w="1247"/>
        <w:gridCol w:w="1871"/>
        <w:gridCol w:w="1871"/>
        <w:gridCol w:w="1134"/>
        <w:gridCol w:w="170"/>
        <w:gridCol w:w="2795"/>
        <w:gridCol w:w="425"/>
        <w:gridCol w:w="425"/>
        <w:gridCol w:w="425"/>
      </w:tblGrid>
      <w:tr w:rsidR="00D96B72" w:rsidRPr="001570E5" w:rsidTr="00D96B72">
        <w:trPr>
          <w:trHeight w:val="482"/>
        </w:trPr>
        <w:tc>
          <w:tcPr>
            <w:tcW w:w="1247" w:type="dxa"/>
            <w:shd w:val="clear" w:color="auto" w:fill="auto"/>
          </w:tcPr>
          <w:p w:rsidR="00D96B72" w:rsidRPr="001570E5" w:rsidRDefault="00D96B72" w:rsidP="002A4FBF">
            <w:pPr>
              <w:spacing w:before="30"/>
              <w:rPr>
                <w:sz w:val="16"/>
              </w:rPr>
            </w:pPr>
          </w:p>
        </w:tc>
        <w:tc>
          <w:tcPr>
            <w:tcW w:w="1871" w:type="dxa"/>
            <w:shd w:val="clear" w:color="auto" w:fill="auto"/>
          </w:tcPr>
          <w:p w:rsidR="00D96B72" w:rsidRPr="001570E5" w:rsidRDefault="00D96B72" w:rsidP="002A4FBF">
            <w:pPr>
              <w:spacing w:before="30"/>
              <w:rPr>
                <w:sz w:val="18"/>
              </w:rPr>
            </w:pPr>
            <w:r w:rsidRPr="001570E5">
              <w:rPr>
                <w:sz w:val="18"/>
              </w:rPr>
              <w:t>Nome &amp; Funzione</w:t>
            </w:r>
          </w:p>
          <w:p w:rsidR="00D96B72" w:rsidRPr="001570E5" w:rsidRDefault="00D96B72" w:rsidP="002A4FBF">
            <w:pPr>
              <w:rPr>
                <w:sz w:val="18"/>
              </w:rPr>
            </w:pPr>
            <w:r w:rsidRPr="001570E5">
              <w:rPr>
                <w:i/>
                <w:sz w:val="18"/>
              </w:rPr>
              <w:t>Name &amp; Function</w:t>
            </w:r>
          </w:p>
        </w:tc>
        <w:tc>
          <w:tcPr>
            <w:tcW w:w="1871" w:type="dxa"/>
            <w:shd w:val="clear" w:color="auto" w:fill="auto"/>
          </w:tcPr>
          <w:p w:rsidR="00D96B72" w:rsidRPr="001570E5" w:rsidRDefault="00D96B72" w:rsidP="002A4FBF">
            <w:pPr>
              <w:spacing w:before="30"/>
              <w:rPr>
                <w:sz w:val="18"/>
              </w:rPr>
            </w:pPr>
            <w:r w:rsidRPr="001570E5">
              <w:rPr>
                <w:sz w:val="18"/>
              </w:rPr>
              <w:t>Firma</w:t>
            </w:r>
          </w:p>
          <w:p w:rsidR="00D96B72" w:rsidRPr="001570E5" w:rsidRDefault="00D96B72" w:rsidP="002A4FBF">
            <w:pPr>
              <w:rPr>
                <w:sz w:val="18"/>
              </w:rPr>
            </w:pPr>
            <w:r w:rsidRPr="001570E5">
              <w:rPr>
                <w:i/>
                <w:sz w:val="18"/>
              </w:rPr>
              <w:t>Signature</w:t>
            </w:r>
          </w:p>
        </w:tc>
        <w:tc>
          <w:tcPr>
            <w:tcW w:w="1134" w:type="dxa"/>
            <w:tcBorders>
              <w:right w:val="single" w:sz="12" w:space="0" w:color="auto"/>
            </w:tcBorders>
            <w:shd w:val="clear" w:color="auto" w:fill="auto"/>
          </w:tcPr>
          <w:p w:rsidR="00D96B72" w:rsidRPr="001570E5" w:rsidRDefault="00D96B72" w:rsidP="002A4FBF">
            <w:pPr>
              <w:spacing w:before="30"/>
              <w:rPr>
                <w:sz w:val="18"/>
              </w:rPr>
            </w:pPr>
            <w:r w:rsidRPr="001570E5">
              <w:rPr>
                <w:sz w:val="18"/>
              </w:rPr>
              <w:t>Data</w:t>
            </w:r>
          </w:p>
          <w:p w:rsidR="00D96B72" w:rsidRPr="001570E5" w:rsidRDefault="00D96B72" w:rsidP="002A4FBF">
            <w:pPr>
              <w:rPr>
                <w:sz w:val="18"/>
              </w:rPr>
            </w:pPr>
            <w:r w:rsidRPr="001570E5">
              <w:rPr>
                <w:i/>
                <w:sz w:val="18"/>
              </w:rPr>
              <w:t>Date</w:t>
            </w:r>
          </w:p>
        </w:tc>
        <w:tc>
          <w:tcPr>
            <w:tcW w:w="170" w:type="dxa"/>
            <w:vMerge w:val="restart"/>
            <w:tcBorders>
              <w:top w:val="nil"/>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p w:rsidR="00D96B72" w:rsidRPr="001570E5" w:rsidRDefault="00D96B72" w:rsidP="002A4FBF">
            <w:pPr>
              <w:rPr>
                <w:sz w:val="18"/>
              </w:rPr>
            </w:pPr>
          </w:p>
        </w:tc>
        <w:tc>
          <w:tcPr>
            <w:tcW w:w="2795" w:type="dxa"/>
            <w:tcBorders>
              <w:left w:val="single" w:sz="12" w:space="0" w:color="auto"/>
              <w:bottom w:val="single" w:sz="4" w:space="0" w:color="auto"/>
            </w:tcBorders>
            <w:shd w:val="clear" w:color="auto" w:fill="auto"/>
          </w:tcPr>
          <w:p w:rsidR="00D96B72" w:rsidRPr="001570E5" w:rsidRDefault="00D96B72" w:rsidP="002A4FBF">
            <w:pPr>
              <w:spacing w:before="30"/>
              <w:rPr>
                <w:sz w:val="18"/>
                <w:lang w:val="it-IT"/>
              </w:rPr>
            </w:pPr>
            <w:r w:rsidRPr="001570E5">
              <w:rPr>
                <w:sz w:val="18"/>
                <w:lang w:val="it-IT"/>
              </w:rPr>
              <w:t>LISTA DI DISTRIBUZIONE</w:t>
            </w:r>
          </w:p>
          <w:p w:rsidR="00D96B72" w:rsidRPr="001570E5" w:rsidRDefault="00D96B72" w:rsidP="002A4FBF">
            <w:pPr>
              <w:rPr>
                <w:sz w:val="18"/>
                <w:lang w:val="it-IT"/>
              </w:rPr>
            </w:pPr>
            <w:r w:rsidRPr="001570E5">
              <w:rPr>
                <w:i/>
                <w:sz w:val="18"/>
                <w:lang w:val="it-IT"/>
              </w:rPr>
              <w:t>DISTRIBUTION LIST</w:t>
            </w:r>
          </w:p>
        </w:tc>
        <w:tc>
          <w:tcPr>
            <w:tcW w:w="425" w:type="dxa"/>
            <w:tcBorders>
              <w:bottom w:val="single" w:sz="4" w:space="0" w:color="auto"/>
            </w:tcBorders>
            <w:shd w:val="clear" w:color="auto" w:fill="auto"/>
          </w:tcPr>
          <w:p w:rsidR="00D96B72" w:rsidRPr="001570E5" w:rsidRDefault="00D96B72" w:rsidP="002A4FBF">
            <w:pPr>
              <w:spacing w:before="105"/>
            </w:pPr>
            <w:r w:rsidRPr="001570E5">
              <w:t>N</w:t>
            </w:r>
          </w:p>
        </w:tc>
        <w:tc>
          <w:tcPr>
            <w:tcW w:w="425" w:type="dxa"/>
            <w:tcBorders>
              <w:bottom w:val="single" w:sz="4" w:space="0" w:color="auto"/>
            </w:tcBorders>
            <w:shd w:val="clear" w:color="auto" w:fill="auto"/>
          </w:tcPr>
          <w:p w:rsidR="00D96B72" w:rsidRPr="001570E5" w:rsidRDefault="00D96B72" w:rsidP="002A4FBF">
            <w:pPr>
              <w:spacing w:before="105"/>
            </w:pPr>
            <w:r w:rsidRPr="001570E5">
              <w:t>A</w:t>
            </w:r>
          </w:p>
        </w:tc>
        <w:tc>
          <w:tcPr>
            <w:tcW w:w="425" w:type="dxa"/>
            <w:tcBorders>
              <w:bottom w:val="single" w:sz="4" w:space="0" w:color="auto"/>
            </w:tcBorders>
            <w:shd w:val="clear" w:color="auto" w:fill="auto"/>
          </w:tcPr>
          <w:p w:rsidR="00D96B72" w:rsidRPr="001570E5" w:rsidRDefault="00D96B72" w:rsidP="002A4FBF">
            <w:pPr>
              <w:spacing w:before="105"/>
            </w:pPr>
            <w:r w:rsidRPr="001570E5">
              <w:t>I</w:t>
            </w:r>
          </w:p>
        </w:tc>
      </w:tr>
      <w:tr w:rsidR="00D96B72" w:rsidRPr="001570E5" w:rsidTr="00D96B72">
        <w:trPr>
          <w:trHeight w:val="340"/>
        </w:trPr>
        <w:tc>
          <w:tcPr>
            <w:tcW w:w="1247" w:type="dxa"/>
            <w:vMerge w:val="restart"/>
            <w:shd w:val="clear" w:color="auto" w:fill="auto"/>
          </w:tcPr>
          <w:p w:rsidR="00D96B72" w:rsidRPr="001570E5" w:rsidRDefault="00D96B72" w:rsidP="002A4FBF">
            <w:pPr>
              <w:spacing w:before="30"/>
              <w:rPr>
                <w:sz w:val="16"/>
              </w:rPr>
            </w:pPr>
            <w:r w:rsidRPr="001570E5">
              <w:rPr>
                <w:sz w:val="16"/>
              </w:rPr>
              <w:t>Preparato da:</w:t>
            </w:r>
          </w:p>
          <w:p w:rsidR="00D96B72" w:rsidRPr="001570E5" w:rsidRDefault="00D96B72" w:rsidP="002A4FBF">
            <w:pPr>
              <w:rPr>
                <w:sz w:val="16"/>
              </w:rPr>
            </w:pPr>
            <w:r w:rsidRPr="001570E5">
              <w:rPr>
                <w:i/>
                <w:sz w:val="16"/>
              </w:rPr>
              <w:t>Prepared by:</w:t>
            </w:r>
          </w:p>
        </w:tc>
        <w:tc>
          <w:tcPr>
            <w:tcW w:w="1871" w:type="dxa"/>
            <w:vMerge w:val="restart"/>
            <w:shd w:val="clear" w:color="auto" w:fill="auto"/>
          </w:tcPr>
          <w:p w:rsidR="00844CD5" w:rsidRPr="001570E5" w:rsidRDefault="00844CD5" w:rsidP="002A4FBF">
            <w:pPr>
              <w:spacing w:before="90"/>
              <w:jc w:val="left"/>
              <w:rPr>
                <w:sz w:val="16"/>
                <w:lang w:val="it-IT"/>
              </w:rPr>
            </w:pPr>
            <w:r w:rsidRPr="001570E5">
              <w:rPr>
                <w:sz w:val="16"/>
                <w:lang w:val="it-IT"/>
              </w:rPr>
              <w:t>Konrad Zgaga (Creotech)</w:t>
            </w:r>
          </w:p>
          <w:p w:rsidR="00844CD5" w:rsidRPr="001570E5" w:rsidRDefault="00844CD5" w:rsidP="002A4FBF">
            <w:pPr>
              <w:spacing w:before="90"/>
              <w:jc w:val="left"/>
              <w:rPr>
                <w:sz w:val="16"/>
                <w:lang w:val="it-IT"/>
              </w:rPr>
            </w:pPr>
            <w:r w:rsidRPr="001570E5">
              <w:rPr>
                <w:sz w:val="16"/>
                <w:lang w:val="it-IT"/>
              </w:rPr>
              <w:t>Paweł Zie</w:t>
            </w:r>
            <w:r w:rsidR="00BB3D5B" w:rsidRPr="001570E5">
              <w:rPr>
                <w:sz w:val="16"/>
                <w:lang w:val="it-IT"/>
              </w:rPr>
              <w:t>n</w:t>
            </w:r>
            <w:r w:rsidRPr="001570E5">
              <w:rPr>
                <w:sz w:val="16"/>
                <w:lang w:val="it-IT"/>
              </w:rPr>
              <w:t>kiewicz (Creotech)</w:t>
            </w:r>
          </w:p>
          <w:p w:rsidR="00555AEE" w:rsidRPr="001570E5" w:rsidRDefault="00F8523B" w:rsidP="002A4FBF">
            <w:pPr>
              <w:spacing w:before="90"/>
              <w:jc w:val="left"/>
              <w:rPr>
                <w:sz w:val="16"/>
                <w:lang w:val="it-IT"/>
              </w:rPr>
            </w:pPr>
            <w:r w:rsidRPr="001570E5">
              <w:rPr>
                <w:sz w:val="16"/>
                <w:lang w:val="it-IT"/>
              </w:rPr>
              <w:t>Marek Burza</w:t>
            </w:r>
            <w:r w:rsidR="00FC73DE" w:rsidRPr="001570E5">
              <w:rPr>
                <w:sz w:val="16"/>
                <w:lang w:val="it-IT"/>
              </w:rPr>
              <w:t xml:space="preserve"> </w:t>
            </w:r>
            <w:r w:rsidR="002C21D5" w:rsidRPr="001570E5">
              <w:rPr>
                <w:sz w:val="16"/>
                <w:lang w:val="it-IT"/>
              </w:rPr>
              <w:t xml:space="preserve"> </w:t>
            </w:r>
            <w:r w:rsidR="00DB49CA" w:rsidRPr="001570E5">
              <w:rPr>
                <w:sz w:val="16"/>
                <w:lang w:val="it-IT"/>
              </w:rPr>
              <w:t xml:space="preserve"> (Creotech)</w:t>
            </w:r>
          </w:p>
          <w:p w:rsidR="00844CD5" w:rsidRPr="001570E5" w:rsidRDefault="00844CD5" w:rsidP="002A4FBF">
            <w:pPr>
              <w:spacing w:before="90"/>
              <w:jc w:val="left"/>
              <w:rPr>
                <w:sz w:val="16"/>
                <w:lang w:val="it-IT"/>
              </w:rPr>
            </w:pPr>
            <w:r w:rsidRPr="001570E5">
              <w:rPr>
                <w:sz w:val="16"/>
                <w:lang w:val="it-IT"/>
              </w:rPr>
              <w:t xml:space="preserve">Piotr Zdunek </w:t>
            </w:r>
            <w:r w:rsidR="002C21D5" w:rsidRPr="001570E5">
              <w:rPr>
                <w:sz w:val="16"/>
                <w:lang w:val="it-IT"/>
              </w:rPr>
              <w:t xml:space="preserve">  </w:t>
            </w:r>
            <w:r w:rsidRPr="001570E5">
              <w:rPr>
                <w:sz w:val="16"/>
                <w:lang w:val="it-IT"/>
              </w:rPr>
              <w:t xml:space="preserve"> (Creotech)</w:t>
            </w:r>
          </w:p>
          <w:p w:rsidR="00844CD5" w:rsidRPr="001570E5" w:rsidRDefault="00844CD5" w:rsidP="002A4FBF">
            <w:pPr>
              <w:spacing w:before="90"/>
              <w:jc w:val="left"/>
              <w:rPr>
                <w:sz w:val="16"/>
                <w:lang w:val="it-IT"/>
              </w:rPr>
            </w:pPr>
            <w:r w:rsidRPr="001570E5">
              <w:rPr>
                <w:sz w:val="16"/>
                <w:lang w:val="it-IT"/>
              </w:rPr>
              <w:t>Mikolaj Jamrozy (Creotech)</w:t>
            </w:r>
          </w:p>
          <w:p w:rsidR="00F8523B" w:rsidRPr="001570E5" w:rsidRDefault="00F8523B" w:rsidP="002A4FBF">
            <w:pPr>
              <w:spacing w:before="90"/>
              <w:jc w:val="left"/>
              <w:rPr>
                <w:sz w:val="16"/>
                <w:lang w:val="it-IT"/>
              </w:rPr>
            </w:pPr>
          </w:p>
        </w:tc>
        <w:tc>
          <w:tcPr>
            <w:tcW w:w="1871" w:type="dxa"/>
            <w:vMerge w:val="restart"/>
            <w:shd w:val="clear" w:color="auto" w:fill="auto"/>
          </w:tcPr>
          <w:p w:rsidR="00D96B72" w:rsidRPr="001570E5" w:rsidRDefault="00D96B72" w:rsidP="002A4FBF">
            <w:pPr>
              <w:spacing w:before="90"/>
              <w:rPr>
                <w:sz w:val="16"/>
                <w:lang w:val="it-IT"/>
              </w:rPr>
            </w:pPr>
          </w:p>
        </w:tc>
        <w:tc>
          <w:tcPr>
            <w:tcW w:w="1134" w:type="dxa"/>
            <w:vMerge w:val="restart"/>
            <w:tcBorders>
              <w:right w:val="single" w:sz="12" w:space="0" w:color="auto"/>
            </w:tcBorders>
            <w:shd w:val="clear" w:color="auto" w:fill="auto"/>
          </w:tcPr>
          <w:p w:rsidR="00D96B72" w:rsidRPr="001570E5" w:rsidRDefault="00844CD5" w:rsidP="002A4FBF">
            <w:pPr>
              <w:spacing w:before="90"/>
              <w:rPr>
                <w:sz w:val="16"/>
                <w:lang w:val="pl-PL"/>
              </w:rPr>
            </w:pPr>
            <w:r w:rsidRPr="001570E5">
              <w:rPr>
                <w:sz w:val="16"/>
                <w:lang w:val="pl-PL"/>
              </w:rPr>
              <w:t>09</w:t>
            </w:r>
            <w:r w:rsidR="001D007D" w:rsidRPr="001570E5">
              <w:rPr>
                <w:sz w:val="16"/>
                <w:lang w:val="pl-PL"/>
              </w:rPr>
              <w:t>/0</w:t>
            </w:r>
            <w:r w:rsidRPr="001570E5">
              <w:rPr>
                <w:sz w:val="16"/>
                <w:lang w:val="pl-PL"/>
              </w:rPr>
              <w:t>3</w:t>
            </w:r>
            <w:r w:rsidR="00FC73DE" w:rsidRPr="001570E5">
              <w:rPr>
                <w:sz w:val="16"/>
                <w:lang w:val="pl-PL"/>
              </w:rPr>
              <w:t>/201</w:t>
            </w:r>
            <w:r w:rsidR="001D007D" w:rsidRPr="001570E5">
              <w:rPr>
                <w:sz w:val="16"/>
                <w:lang w:val="pl-PL"/>
              </w:rPr>
              <w:t>5</w:t>
            </w: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lang w:val="pl-PL"/>
              </w:rPr>
            </w:pPr>
          </w:p>
        </w:tc>
        <w:tc>
          <w:tcPr>
            <w:tcW w:w="2795" w:type="dxa"/>
            <w:tcBorders>
              <w:top w:val="single" w:sz="4" w:space="0" w:color="auto"/>
              <w:left w:val="single" w:sz="12" w:space="0" w:color="auto"/>
              <w:bottom w:val="nil"/>
            </w:tcBorders>
            <w:shd w:val="clear" w:color="auto" w:fill="auto"/>
          </w:tcPr>
          <w:p w:rsidR="00D96B72" w:rsidRPr="001570E5" w:rsidRDefault="00D96B72" w:rsidP="002A4FBF">
            <w:pPr>
              <w:spacing w:before="30"/>
              <w:rPr>
                <w:sz w:val="16"/>
              </w:rPr>
            </w:pPr>
            <w:r w:rsidRPr="001570E5">
              <w:rPr>
                <w:sz w:val="16"/>
              </w:rPr>
              <w:t xml:space="preserve">Interna / </w:t>
            </w:r>
            <w:r w:rsidRPr="001570E5">
              <w:rPr>
                <w:i/>
                <w:sz w:val="16"/>
              </w:rPr>
              <w:t>Internal</w:t>
            </w: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r>
      <w:tr w:rsidR="00D96B72" w:rsidRPr="001570E5" w:rsidTr="00844CD5">
        <w:trPr>
          <w:trHeight w:val="3233"/>
        </w:trPr>
        <w:tc>
          <w:tcPr>
            <w:tcW w:w="1247" w:type="dxa"/>
            <w:vMerge/>
            <w:shd w:val="clear" w:color="auto" w:fill="auto"/>
          </w:tcPr>
          <w:p w:rsidR="00D96B72" w:rsidRPr="001570E5" w:rsidRDefault="00D96B72" w:rsidP="002A4FBF">
            <w:pPr>
              <w:spacing w:before="30"/>
              <w:rPr>
                <w:sz w:val="16"/>
              </w:rPr>
            </w:pPr>
          </w:p>
        </w:tc>
        <w:tc>
          <w:tcPr>
            <w:tcW w:w="1871" w:type="dxa"/>
            <w:vMerge/>
            <w:shd w:val="clear" w:color="auto" w:fill="auto"/>
          </w:tcPr>
          <w:p w:rsidR="00D96B72" w:rsidRPr="001570E5" w:rsidRDefault="00D96B72" w:rsidP="002A4FBF">
            <w:pPr>
              <w:spacing w:before="90"/>
              <w:rPr>
                <w:sz w:val="16"/>
              </w:rPr>
            </w:pPr>
          </w:p>
        </w:tc>
        <w:tc>
          <w:tcPr>
            <w:tcW w:w="1871" w:type="dxa"/>
            <w:vMerge/>
            <w:shd w:val="clear" w:color="auto" w:fill="auto"/>
          </w:tcPr>
          <w:p w:rsidR="00D96B72" w:rsidRPr="001570E5" w:rsidRDefault="00D96B72" w:rsidP="002A4FBF">
            <w:pPr>
              <w:spacing w:before="90"/>
              <w:rPr>
                <w:sz w:val="16"/>
              </w:rPr>
            </w:pPr>
          </w:p>
        </w:tc>
        <w:tc>
          <w:tcPr>
            <w:tcW w:w="1134" w:type="dxa"/>
            <w:vMerge/>
            <w:tcBorders>
              <w:right w:val="single" w:sz="12" w:space="0" w:color="auto"/>
            </w:tcBorders>
            <w:shd w:val="clear" w:color="auto" w:fill="auto"/>
          </w:tcPr>
          <w:p w:rsidR="00D96B72" w:rsidRPr="001570E5" w:rsidRDefault="00D96B72" w:rsidP="002A4FBF">
            <w:pPr>
              <w:spacing w:before="90"/>
              <w:rPr>
                <w:sz w:val="16"/>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tc>
        <w:tc>
          <w:tcPr>
            <w:tcW w:w="2795" w:type="dxa"/>
            <w:vMerge w:val="restart"/>
            <w:tcBorders>
              <w:top w:val="nil"/>
              <w:left w:val="single" w:sz="12" w:space="0" w:color="auto"/>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r>
      <w:tr w:rsidR="00D96B72" w:rsidRPr="001570E5" w:rsidTr="00844CD5">
        <w:trPr>
          <w:trHeight w:val="1536"/>
        </w:trPr>
        <w:tc>
          <w:tcPr>
            <w:tcW w:w="1247" w:type="dxa"/>
            <w:shd w:val="clear" w:color="auto" w:fill="auto"/>
          </w:tcPr>
          <w:p w:rsidR="00D96B72" w:rsidRPr="001570E5" w:rsidRDefault="00D96B72" w:rsidP="002A4FBF">
            <w:pPr>
              <w:spacing w:before="30"/>
              <w:rPr>
                <w:sz w:val="16"/>
              </w:rPr>
            </w:pPr>
            <w:r w:rsidRPr="001570E5">
              <w:rPr>
                <w:sz w:val="16"/>
              </w:rPr>
              <w:t>Approvato da:</w:t>
            </w:r>
          </w:p>
          <w:p w:rsidR="00D96B72" w:rsidRPr="001570E5" w:rsidRDefault="00D96B72" w:rsidP="002A4FBF">
            <w:pPr>
              <w:rPr>
                <w:sz w:val="16"/>
              </w:rPr>
            </w:pPr>
            <w:r w:rsidRPr="001570E5">
              <w:rPr>
                <w:i/>
                <w:sz w:val="16"/>
              </w:rPr>
              <w:t>Approved by:</w:t>
            </w:r>
          </w:p>
        </w:tc>
        <w:tc>
          <w:tcPr>
            <w:tcW w:w="1871" w:type="dxa"/>
            <w:shd w:val="clear" w:color="auto" w:fill="auto"/>
          </w:tcPr>
          <w:p w:rsidR="00D56B5B" w:rsidRPr="001570E5" w:rsidRDefault="00D56B5B" w:rsidP="002A4FBF">
            <w:pPr>
              <w:spacing w:before="90"/>
              <w:jc w:val="left"/>
              <w:rPr>
                <w:sz w:val="16"/>
                <w:lang w:val="it-IT"/>
              </w:rPr>
            </w:pPr>
            <w:r w:rsidRPr="001570E5">
              <w:rPr>
                <w:sz w:val="16"/>
                <w:lang w:val="it-IT"/>
              </w:rPr>
              <w:t>Jacek Kosiec (Creotech)</w:t>
            </w:r>
          </w:p>
          <w:p w:rsidR="00CD788D" w:rsidRPr="001570E5" w:rsidRDefault="00CF0686" w:rsidP="002A4FBF">
            <w:pPr>
              <w:spacing w:before="90"/>
              <w:jc w:val="left"/>
              <w:rPr>
                <w:sz w:val="16"/>
                <w:lang w:val="it-IT"/>
              </w:rPr>
            </w:pPr>
            <w:r w:rsidRPr="001570E5">
              <w:rPr>
                <w:sz w:val="16"/>
                <w:lang w:val="it-IT"/>
              </w:rPr>
              <w:t>Grzegorz Kasprowicz</w:t>
            </w:r>
            <w:r w:rsidR="00DB49CA" w:rsidRPr="001570E5">
              <w:rPr>
                <w:sz w:val="16"/>
                <w:lang w:val="it-IT"/>
              </w:rPr>
              <w:t xml:space="preserve"> (Creotech)</w:t>
            </w:r>
          </w:p>
          <w:p w:rsidR="00CD6318" w:rsidRPr="001570E5" w:rsidRDefault="00CD6318" w:rsidP="002A4FBF">
            <w:pPr>
              <w:spacing w:before="90"/>
              <w:rPr>
                <w:sz w:val="16"/>
                <w:lang w:val="it-IT"/>
              </w:rPr>
            </w:pPr>
            <w:r w:rsidRPr="001570E5">
              <w:rPr>
                <w:sz w:val="16"/>
                <w:lang w:val="it-IT"/>
              </w:rPr>
              <w:t>Lorenzo Cibin</w:t>
            </w:r>
          </w:p>
          <w:p w:rsidR="00AD3AAA" w:rsidRPr="001570E5" w:rsidRDefault="00AD3AAA" w:rsidP="002A4FBF">
            <w:pPr>
              <w:spacing w:before="90"/>
              <w:rPr>
                <w:sz w:val="16"/>
                <w:lang w:val="it-IT"/>
              </w:rPr>
            </w:pPr>
            <w:r w:rsidRPr="001570E5">
              <w:rPr>
                <w:sz w:val="16"/>
                <w:lang w:val="it-IT"/>
              </w:rPr>
              <w:t>Massimo Vitta</w:t>
            </w:r>
          </w:p>
          <w:p w:rsidR="00AD3AAA" w:rsidRPr="001570E5" w:rsidRDefault="00AD3AAA" w:rsidP="002A4FBF">
            <w:pPr>
              <w:spacing w:before="90"/>
              <w:rPr>
                <w:sz w:val="16"/>
                <w:lang w:val="it-IT"/>
              </w:rPr>
            </w:pPr>
            <w:r w:rsidRPr="001570E5">
              <w:rPr>
                <w:sz w:val="16"/>
                <w:lang w:val="it-IT"/>
              </w:rPr>
              <w:t>Cristiano Cinquepalmi</w:t>
            </w:r>
          </w:p>
        </w:tc>
        <w:tc>
          <w:tcPr>
            <w:tcW w:w="1871" w:type="dxa"/>
            <w:shd w:val="clear" w:color="auto" w:fill="auto"/>
          </w:tcPr>
          <w:p w:rsidR="00D96B72" w:rsidRPr="001570E5" w:rsidRDefault="00D96B72" w:rsidP="002A4FBF">
            <w:pPr>
              <w:spacing w:before="90"/>
              <w:rPr>
                <w:sz w:val="16"/>
                <w:lang w:val="it-IT"/>
              </w:rPr>
            </w:pPr>
          </w:p>
        </w:tc>
        <w:tc>
          <w:tcPr>
            <w:tcW w:w="1134" w:type="dxa"/>
            <w:tcBorders>
              <w:right w:val="single" w:sz="12" w:space="0" w:color="auto"/>
            </w:tcBorders>
            <w:shd w:val="clear" w:color="auto" w:fill="auto"/>
          </w:tcPr>
          <w:p w:rsidR="00D96B72" w:rsidRPr="001570E5" w:rsidRDefault="00D96B72" w:rsidP="002A4FBF">
            <w:pPr>
              <w:spacing w:before="90"/>
              <w:rPr>
                <w:sz w:val="16"/>
                <w:lang w:val="it-IT"/>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lang w:val="it-IT"/>
              </w:rPr>
            </w:pPr>
          </w:p>
        </w:tc>
        <w:tc>
          <w:tcPr>
            <w:tcW w:w="2795" w:type="dxa"/>
            <w:vMerge/>
            <w:tcBorders>
              <w:left w:val="single" w:sz="12" w:space="0" w:color="auto"/>
              <w:bottom w:val="single" w:sz="4" w:space="0" w:color="auto"/>
            </w:tcBorders>
            <w:shd w:val="clear" w:color="auto" w:fill="auto"/>
          </w:tcPr>
          <w:p w:rsidR="00D96B72" w:rsidRPr="001570E5" w:rsidRDefault="00D96B72" w:rsidP="002A4FBF">
            <w:pPr>
              <w:spacing w:before="30"/>
              <w:rPr>
                <w:sz w:val="16"/>
                <w:lang w:val="it-IT"/>
              </w:rPr>
            </w:pPr>
          </w:p>
        </w:tc>
        <w:tc>
          <w:tcPr>
            <w:tcW w:w="425" w:type="dxa"/>
            <w:vMerge/>
            <w:tcBorders>
              <w:bottom w:val="single" w:sz="4" w:space="0" w:color="auto"/>
            </w:tcBorders>
            <w:shd w:val="clear" w:color="auto" w:fill="auto"/>
          </w:tcPr>
          <w:p w:rsidR="00D96B72" w:rsidRPr="001570E5" w:rsidRDefault="00D96B72" w:rsidP="002A4FBF">
            <w:pPr>
              <w:spacing w:before="30"/>
              <w:rPr>
                <w:sz w:val="16"/>
                <w:lang w:val="it-IT"/>
              </w:rPr>
            </w:pPr>
          </w:p>
        </w:tc>
        <w:tc>
          <w:tcPr>
            <w:tcW w:w="425" w:type="dxa"/>
            <w:vMerge/>
            <w:tcBorders>
              <w:bottom w:val="single" w:sz="4" w:space="0" w:color="auto"/>
            </w:tcBorders>
            <w:shd w:val="clear" w:color="auto" w:fill="auto"/>
          </w:tcPr>
          <w:p w:rsidR="00D96B72" w:rsidRPr="001570E5" w:rsidRDefault="00D96B72" w:rsidP="002A4FBF">
            <w:pPr>
              <w:spacing w:before="30"/>
              <w:rPr>
                <w:sz w:val="16"/>
                <w:lang w:val="it-IT"/>
              </w:rPr>
            </w:pPr>
          </w:p>
        </w:tc>
        <w:tc>
          <w:tcPr>
            <w:tcW w:w="425" w:type="dxa"/>
            <w:vMerge/>
            <w:tcBorders>
              <w:bottom w:val="single" w:sz="4" w:space="0" w:color="auto"/>
            </w:tcBorders>
            <w:shd w:val="clear" w:color="auto" w:fill="auto"/>
          </w:tcPr>
          <w:p w:rsidR="00D96B72" w:rsidRPr="001570E5" w:rsidRDefault="00D96B72" w:rsidP="002A4FBF">
            <w:pPr>
              <w:spacing w:before="30"/>
              <w:rPr>
                <w:sz w:val="16"/>
                <w:lang w:val="it-IT"/>
              </w:rPr>
            </w:pPr>
          </w:p>
        </w:tc>
      </w:tr>
      <w:tr w:rsidR="00D96B72" w:rsidRPr="001570E5" w:rsidTr="00D96B72">
        <w:trPr>
          <w:trHeight w:val="340"/>
        </w:trPr>
        <w:tc>
          <w:tcPr>
            <w:tcW w:w="1247" w:type="dxa"/>
            <w:vMerge w:val="restart"/>
            <w:shd w:val="clear" w:color="auto" w:fill="auto"/>
          </w:tcPr>
          <w:p w:rsidR="00D96B72" w:rsidRPr="001570E5" w:rsidRDefault="00D96B72" w:rsidP="002A4FBF">
            <w:pPr>
              <w:spacing w:before="30"/>
              <w:rPr>
                <w:sz w:val="16"/>
                <w:lang w:val="it-IT"/>
              </w:rPr>
            </w:pPr>
            <w:r w:rsidRPr="001570E5">
              <w:rPr>
                <w:sz w:val="16"/>
                <w:lang w:val="it-IT"/>
              </w:rPr>
              <w:t>Applicazione autorizzata da:</w:t>
            </w:r>
          </w:p>
          <w:p w:rsidR="00D96B72" w:rsidRPr="001570E5" w:rsidRDefault="00D96B72" w:rsidP="002A4FBF">
            <w:pPr>
              <w:rPr>
                <w:sz w:val="16"/>
                <w:lang w:val="it-IT"/>
              </w:rPr>
            </w:pPr>
            <w:r w:rsidRPr="001570E5">
              <w:rPr>
                <w:i/>
                <w:sz w:val="16"/>
                <w:lang w:val="it-IT"/>
              </w:rPr>
              <w:t>Application authorized by:</w:t>
            </w:r>
          </w:p>
        </w:tc>
        <w:tc>
          <w:tcPr>
            <w:tcW w:w="1871" w:type="dxa"/>
            <w:vMerge w:val="restart"/>
            <w:shd w:val="clear" w:color="auto" w:fill="auto"/>
          </w:tcPr>
          <w:p w:rsidR="00D96B72" w:rsidRPr="001570E5" w:rsidRDefault="00AD3AAA" w:rsidP="002A4FBF">
            <w:pPr>
              <w:spacing w:before="90"/>
              <w:rPr>
                <w:sz w:val="16"/>
              </w:rPr>
            </w:pPr>
            <w:r w:rsidRPr="001570E5">
              <w:rPr>
                <w:sz w:val="16"/>
              </w:rPr>
              <w:t>Lorenzo Cibin</w:t>
            </w:r>
          </w:p>
        </w:tc>
        <w:tc>
          <w:tcPr>
            <w:tcW w:w="1871" w:type="dxa"/>
            <w:vMerge w:val="restart"/>
            <w:shd w:val="clear" w:color="auto" w:fill="auto"/>
          </w:tcPr>
          <w:p w:rsidR="00316E8D" w:rsidRPr="001570E5" w:rsidRDefault="00316E8D" w:rsidP="002A4FBF">
            <w:pPr>
              <w:spacing w:before="90"/>
              <w:rPr>
                <w:sz w:val="16"/>
                <w:lang w:val="it-IT"/>
              </w:rPr>
            </w:pPr>
          </w:p>
          <w:p w:rsidR="00316E8D" w:rsidRPr="001570E5" w:rsidRDefault="00316E8D" w:rsidP="002A4FBF">
            <w:pPr>
              <w:rPr>
                <w:sz w:val="16"/>
                <w:lang w:val="it-IT"/>
              </w:rPr>
            </w:pPr>
          </w:p>
          <w:p w:rsidR="00316E8D" w:rsidRPr="001570E5" w:rsidRDefault="00316E8D" w:rsidP="002A4FBF">
            <w:pPr>
              <w:rPr>
                <w:sz w:val="16"/>
                <w:lang w:val="it-IT"/>
              </w:rPr>
            </w:pPr>
          </w:p>
          <w:p w:rsidR="00D96B72" w:rsidRPr="001570E5" w:rsidRDefault="00D96B72" w:rsidP="002A4FBF">
            <w:pPr>
              <w:rPr>
                <w:sz w:val="16"/>
                <w:lang w:val="it-IT"/>
              </w:rPr>
            </w:pPr>
          </w:p>
        </w:tc>
        <w:tc>
          <w:tcPr>
            <w:tcW w:w="1134" w:type="dxa"/>
            <w:vMerge w:val="restart"/>
            <w:tcBorders>
              <w:right w:val="single" w:sz="12" w:space="0" w:color="auto"/>
            </w:tcBorders>
            <w:shd w:val="clear" w:color="auto" w:fill="auto"/>
          </w:tcPr>
          <w:p w:rsidR="00D96B72" w:rsidRPr="001570E5" w:rsidRDefault="00D96B72" w:rsidP="002A4FBF">
            <w:pPr>
              <w:spacing w:before="90"/>
              <w:rPr>
                <w:sz w:val="16"/>
                <w:lang w:val="it-IT"/>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lang w:val="it-IT"/>
              </w:rPr>
            </w:pPr>
          </w:p>
        </w:tc>
        <w:tc>
          <w:tcPr>
            <w:tcW w:w="2795" w:type="dxa"/>
            <w:tcBorders>
              <w:top w:val="single" w:sz="4" w:space="0" w:color="auto"/>
              <w:left w:val="single" w:sz="12" w:space="0" w:color="auto"/>
              <w:bottom w:val="nil"/>
            </w:tcBorders>
            <w:shd w:val="clear" w:color="auto" w:fill="auto"/>
          </w:tcPr>
          <w:p w:rsidR="00D96B72" w:rsidRPr="001570E5" w:rsidRDefault="00D96B72" w:rsidP="002A4FBF">
            <w:pPr>
              <w:spacing w:before="30"/>
              <w:rPr>
                <w:sz w:val="16"/>
              </w:rPr>
            </w:pPr>
            <w:r w:rsidRPr="001570E5">
              <w:rPr>
                <w:sz w:val="16"/>
              </w:rPr>
              <w:t xml:space="preserve">Esterna / </w:t>
            </w:r>
            <w:r w:rsidRPr="001570E5">
              <w:rPr>
                <w:i/>
                <w:sz w:val="16"/>
              </w:rPr>
              <w:t>External</w:t>
            </w: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c>
          <w:tcPr>
            <w:tcW w:w="425" w:type="dxa"/>
            <w:tcBorders>
              <w:top w:val="single" w:sz="4" w:space="0" w:color="auto"/>
              <w:bottom w:val="nil"/>
            </w:tcBorders>
            <w:shd w:val="clear" w:color="auto" w:fill="auto"/>
          </w:tcPr>
          <w:p w:rsidR="00D96B72" w:rsidRPr="001570E5" w:rsidRDefault="00D96B72" w:rsidP="002A4FBF">
            <w:pPr>
              <w:spacing w:before="30"/>
              <w:rPr>
                <w:sz w:val="16"/>
              </w:rPr>
            </w:pPr>
          </w:p>
        </w:tc>
      </w:tr>
      <w:tr w:rsidR="00D96B72" w:rsidRPr="001570E5" w:rsidTr="00844CD5">
        <w:trPr>
          <w:trHeight w:val="726"/>
        </w:trPr>
        <w:tc>
          <w:tcPr>
            <w:tcW w:w="1247" w:type="dxa"/>
            <w:vMerge/>
            <w:tcBorders>
              <w:bottom w:val="double" w:sz="4" w:space="0" w:color="auto"/>
            </w:tcBorders>
            <w:shd w:val="clear" w:color="auto" w:fill="auto"/>
          </w:tcPr>
          <w:p w:rsidR="00D96B72" w:rsidRPr="001570E5" w:rsidRDefault="00D96B72" w:rsidP="002A4FBF">
            <w:pPr>
              <w:spacing w:before="30"/>
              <w:rPr>
                <w:sz w:val="16"/>
              </w:rPr>
            </w:pPr>
          </w:p>
        </w:tc>
        <w:tc>
          <w:tcPr>
            <w:tcW w:w="1871" w:type="dxa"/>
            <w:vMerge/>
            <w:tcBorders>
              <w:bottom w:val="double" w:sz="4" w:space="0" w:color="auto"/>
            </w:tcBorders>
            <w:shd w:val="clear" w:color="auto" w:fill="auto"/>
          </w:tcPr>
          <w:p w:rsidR="00D96B72" w:rsidRPr="001570E5" w:rsidRDefault="00D96B72" w:rsidP="002A4FBF">
            <w:pPr>
              <w:spacing w:before="90"/>
              <w:rPr>
                <w:sz w:val="16"/>
              </w:rPr>
            </w:pPr>
          </w:p>
        </w:tc>
        <w:tc>
          <w:tcPr>
            <w:tcW w:w="1871" w:type="dxa"/>
            <w:vMerge/>
            <w:tcBorders>
              <w:bottom w:val="double" w:sz="4" w:space="0" w:color="auto"/>
            </w:tcBorders>
            <w:shd w:val="clear" w:color="auto" w:fill="auto"/>
          </w:tcPr>
          <w:p w:rsidR="00D96B72" w:rsidRPr="001570E5" w:rsidRDefault="00D96B72" w:rsidP="002A4FBF">
            <w:pPr>
              <w:spacing w:before="90"/>
              <w:rPr>
                <w:sz w:val="16"/>
              </w:rPr>
            </w:pPr>
          </w:p>
        </w:tc>
        <w:tc>
          <w:tcPr>
            <w:tcW w:w="1134" w:type="dxa"/>
            <w:vMerge/>
            <w:tcBorders>
              <w:bottom w:val="double" w:sz="4" w:space="0" w:color="auto"/>
              <w:right w:val="single" w:sz="12" w:space="0" w:color="auto"/>
            </w:tcBorders>
            <w:shd w:val="clear" w:color="auto" w:fill="auto"/>
          </w:tcPr>
          <w:p w:rsidR="00D96B72" w:rsidRPr="001570E5" w:rsidRDefault="00D96B72" w:rsidP="002A4FBF">
            <w:pPr>
              <w:spacing w:before="90"/>
              <w:rPr>
                <w:sz w:val="16"/>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tc>
        <w:tc>
          <w:tcPr>
            <w:tcW w:w="2795" w:type="dxa"/>
            <w:vMerge w:val="restart"/>
            <w:tcBorders>
              <w:top w:val="nil"/>
              <w:left w:val="single" w:sz="12" w:space="0" w:color="auto"/>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c>
          <w:tcPr>
            <w:tcW w:w="425" w:type="dxa"/>
            <w:vMerge w:val="restart"/>
            <w:tcBorders>
              <w:top w:val="nil"/>
            </w:tcBorders>
            <w:shd w:val="clear" w:color="auto" w:fill="auto"/>
          </w:tcPr>
          <w:p w:rsidR="00D96B72" w:rsidRPr="001570E5" w:rsidRDefault="00D96B72" w:rsidP="002A4FBF">
            <w:pPr>
              <w:spacing w:before="30"/>
              <w:rPr>
                <w:sz w:val="16"/>
              </w:rPr>
            </w:pPr>
          </w:p>
        </w:tc>
      </w:tr>
      <w:tr w:rsidR="00D96B72" w:rsidRPr="001570E5" w:rsidTr="00D96B72">
        <w:trPr>
          <w:trHeight w:val="340"/>
        </w:trPr>
        <w:tc>
          <w:tcPr>
            <w:tcW w:w="6123" w:type="dxa"/>
            <w:gridSpan w:val="4"/>
            <w:tcBorders>
              <w:top w:val="double" w:sz="4" w:space="0" w:color="auto"/>
              <w:bottom w:val="single" w:sz="4" w:space="0" w:color="auto"/>
              <w:right w:val="single" w:sz="12" w:space="0" w:color="auto"/>
            </w:tcBorders>
            <w:shd w:val="clear" w:color="auto" w:fill="auto"/>
          </w:tcPr>
          <w:p w:rsidR="00D96B72" w:rsidRPr="001570E5" w:rsidRDefault="00D96B72" w:rsidP="002A4FBF">
            <w:pPr>
              <w:spacing w:before="45"/>
            </w:pPr>
            <w:r w:rsidRPr="001570E5">
              <w:t>Customer / Higher Level Contractor</w:t>
            </w: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tc>
        <w:tc>
          <w:tcPr>
            <w:tcW w:w="2795" w:type="dxa"/>
            <w:vMerge/>
            <w:tcBorders>
              <w:left w:val="single" w:sz="12" w:space="0" w:color="auto"/>
            </w:tcBorders>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r>
      <w:tr w:rsidR="00D96B72" w:rsidRPr="001570E5" w:rsidTr="00D96B72">
        <w:trPr>
          <w:trHeight w:val="1077"/>
        </w:trPr>
        <w:tc>
          <w:tcPr>
            <w:tcW w:w="1247" w:type="dxa"/>
            <w:tcBorders>
              <w:top w:val="single" w:sz="4" w:space="0" w:color="auto"/>
            </w:tcBorders>
            <w:shd w:val="clear" w:color="auto" w:fill="auto"/>
          </w:tcPr>
          <w:p w:rsidR="00D96B72" w:rsidRPr="001570E5" w:rsidRDefault="00D96B72" w:rsidP="002A4FBF">
            <w:pPr>
              <w:spacing w:before="30"/>
              <w:rPr>
                <w:sz w:val="16"/>
              </w:rPr>
            </w:pPr>
            <w:r w:rsidRPr="001570E5">
              <w:rPr>
                <w:sz w:val="16"/>
              </w:rPr>
              <w:t>Accettato da:</w:t>
            </w:r>
          </w:p>
          <w:p w:rsidR="00D96B72" w:rsidRPr="001570E5" w:rsidRDefault="00D96B72" w:rsidP="002A4FBF">
            <w:pPr>
              <w:rPr>
                <w:sz w:val="16"/>
              </w:rPr>
            </w:pPr>
            <w:r w:rsidRPr="001570E5">
              <w:rPr>
                <w:i/>
                <w:sz w:val="16"/>
              </w:rPr>
              <w:t>Accepted by:</w:t>
            </w:r>
          </w:p>
        </w:tc>
        <w:tc>
          <w:tcPr>
            <w:tcW w:w="1871" w:type="dxa"/>
            <w:tcBorders>
              <w:top w:val="single" w:sz="4" w:space="0" w:color="auto"/>
            </w:tcBorders>
            <w:shd w:val="clear" w:color="auto" w:fill="auto"/>
          </w:tcPr>
          <w:p w:rsidR="00D96B72" w:rsidRPr="001570E5" w:rsidRDefault="00D96B72" w:rsidP="002A4FBF">
            <w:pPr>
              <w:spacing w:before="30"/>
              <w:rPr>
                <w:sz w:val="16"/>
              </w:rPr>
            </w:pPr>
          </w:p>
        </w:tc>
        <w:tc>
          <w:tcPr>
            <w:tcW w:w="1871" w:type="dxa"/>
            <w:tcBorders>
              <w:top w:val="single" w:sz="4" w:space="0" w:color="auto"/>
            </w:tcBorders>
            <w:shd w:val="clear" w:color="auto" w:fill="auto"/>
          </w:tcPr>
          <w:p w:rsidR="00D96B72" w:rsidRPr="001570E5" w:rsidRDefault="00D96B72" w:rsidP="002A4FBF">
            <w:pPr>
              <w:spacing w:before="30"/>
              <w:rPr>
                <w:sz w:val="16"/>
              </w:rPr>
            </w:pPr>
          </w:p>
        </w:tc>
        <w:tc>
          <w:tcPr>
            <w:tcW w:w="1134" w:type="dxa"/>
            <w:tcBorders>
              <w:top w:val="single" w:sz="4" w:space="0" w:color="auto"/>
              <w:right w:val="single" w:sz="12" w:space="0" w:color="auto"/>
            </w:tcBorders>
            <w:shd w:val="clear" w:color="auto" w:fill="auto"/>
          </w:tcPr>
          <w:p w:rsidR="00D96B72" w:rsidRPr="001570E5" w:rsidRDefault="00D96B72" w:rsidP="002A4FBF">
            <w:pPr>
              <w:spacing w:before="30"/>
              <w:rPr>
                <w:sz w:val="16"/>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tc>
        <w:tc>
          <w:tcPr>
            <w:tcW w:w="2795" w:type="dxa"/>
            <w:vMerge/>
            <w:tcBorders>
              <w:left w:val="single" w:sz="12" w:space="0" w:color="auto"/>
            </w:tcBorders>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r>
      <w:tr w:rsidR="00D96B72" w:rsidRPr="001570E5" w:rsidTr="008E7565">
        <w:trPr>
          <w:trHeight w:val="535"/>
        </w:trPr>
        <w:tc>
          <w:tcPr>
            <w:tcW w:w="1247" w:type="dxa"/>
            <w:vMerge w:val="restart"/>
            <w:shd w:val="clear" w:color="auto" w:fill="auto"/>
          </w:tcPr>
          <w:p w:rsidR="00D96B72" w:rsidRPr="001570E5" w:rsidRDefault="00D96B72" w:rsidP="002A4FBF">
            <w:pPr>
              <w:spacing w:before="30"/>
              <w:rPr>
                <w:sz w:val="16"/>
              </w:rPr>
            </w:pPr>
            <w:r w:rsidRPr="001570E5">
              <w:rPr>
                <w:sz w:val="16"/>
              </w:rPr>
              <w:t>Approvato da:</w:t>
            </w:r>
          </w:p>
          <w:p w:rsidR="00D96B72" w:rsidRPr="001570E5" w:rsidRDefault="00D96B72" w:rsidP="002A4FBF">
            <w:pPr>
              <w:rPr>
                <w:sz w:val="16"/>
              </w:rPr>
            </w:pPr>
            <w:r w:rsidRPr="001570E5">
              <w:rPr>
                <w:i/>
                <w:sz w:val="16"/>
              </w:rPr>
              <w:t>Approved by:</w:t>
            </w:r>
          </w:p>
        </w:tc>
        <w:tc>
          <w:tcPr>
            <w:tcW w:w="1871" w:type="dxa"/>
            <w:vMerge w:val="restart"/>
            <w:shd w:val="clear" w:color="auto" w:fill="auto"/>
          </w:tcPr>
          <w:p w:rsidR="00D96B72" w:rsidRPr="001570E5" w:rsidRDefault="00D96B72" w:rsidP="002A4FBF">
            <w:pPr>
              <w:spacing w:before="30"/>
              <w:rPr>
                <w:sz w:val="16"/>
              </w:rPr>
            </w:pPr>
          </w:p>
        </w:tc>
        <w:tc>
          <w:tcPr>
            <w:tcW w:w="1871" w:type="dxa"/>
            <w:vMerge w:val="restart"/>
            <w:shd w:val="clear" w:color="auto" w:fill="auto"/>
          </w:tcPr>
          <w:p w:rsidR="00D96B72" w:rsidRPr="001570E5" w:rsidRDefault="00D96B72" w:rsidP="002A4FBF">
            <w:pPr>
              <w:spacing w:before="30"/>
              <w:rPr>
                <w:sz w:val="16"/>
              </w:rPr>
            </w:pPr>
          </w:p>
        </w:tc>
        <w:tc>
          <w:tcPr>
            <w:tcW w:w="1134" w:type="dxa"/>
            <w:vMerge w:val="restart"/>
            <w:tcBorders>
              <w:right w:val="single" w:sz="12" w:space="0" w:color="auto"/>
            </w:tcBorders>
            <w:shd w:val="clear" w:color="auto" w:fill="auto"/>
          </w:tcPr>
          <w:p w:rsidR="00D96B72" w:rsidRPr="001570E5" w:rsidRDefault="00D96B72" w:rsidP="002A4FBF">
            <w:pPr>
              <w:spacing w:before="30"/>
              <w:rPr>
                <w:sz w:val="16"/>
              </w:rPr>
            </w:pPr>
          </w:p>
        </w:tc>
        <w:tc>
          <w:tcPr>
            <w:tcW w:w="170" w:type="dxa"/>
            <w:vMerge/>
            <w:tcBorders>
              <w:top w:val="single" w:sz="4" w:space="0" w:color="auto"/>
              <w:left w:val="single" w:sz="12" w:space="0" w:color="auto"/>
              <w:bottom w:val="single" w:sz="4" w:space="0" w:color="auto"/>
              <w:right w:val="single" w:sz="12" w:space="0" w:color="auto"/>
            </w:tcBorders>
            <w:shd w:val="clear" w:color="auto" w:fill="auto"/>
          </w:tcPr>
          <w:p w:rsidR="00D96B72" w:rsidRPr="001570E5" w:rsidRDefault="00D96B72" w:rsidP="002A4FBF">
            <w:pPr>
              <w:spacing w:before="30"/>
              <w:rPr>
                <w:sz w:val="18"/>
              </w:rPr>
            </w:pPr>
          </w:p>
        </w:tc>
        <w:tc>
          <w:tcPr>
            <w:tcW w:w="2795" w:type="dxa"/>
            <w:vMerge/>
            <w:tcBorders>
              <w:left w:val="single" w:sz="12" w:space="0" w:color="auto"/>
            </w:tcBorders>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c>
          <w:tcPr>
            <w:tcW w:w="425" w:type="dxa"/>
            <w:vMerge/>
            <w:shd w:val="clear" w:color="auto" w:fill="auto"/>
          </w:tcPr>
          <w:p w:rsidR="00D96B72" w:rsidRPr="001570E5" w:rsidRDefault="00D96B72" w:rsidP="002A4FBF">
            <w:pPr>
              <w:spacing w:before="30"/>
              <w:rPr>
                <w:sz w:val="16"/>
              </w:rPr>
            </w:pPr>
          </w:p>
        </w:tc>
      </w:tr>
      <w:tr w:rsidR="00D96B72" w:rsidRPr="001570E5" w:rsidTr="008E7565">
        <w:trPr>
          <w:trHeight w:val="248"/>
        </w:trPr>
        <w:tc>
          <w:tcPr>
            <w:tcW w:w="1247" w:type="dxa"/>
            <w:vMerge/>
            <w:shd w:val="clear" w:color="auto" w:fill="auto"/>
          </w:tcPr>
          <w:p w:rsidR="00D96B72" w:rsidRPr="001570E5" w:rsidRDefault="00D96B72" w:rsidP="002A4FBF">
            <w:pPr>
              <w:spacing w:before="30"/>
              <w:rPr>
                <w:sz w:val="16"/>
              </w:rPr>
            </w:pPr>
          </w:p>
        </w:tc>
        <w:tc>
          <w:tcPr>
            <w:tcW w:w="1871" w:type="dxa"/>
            <w:vMerge/>
            <w:shd w:val="clear" w:color="auto" w:fill="auto"/>
          </w:tcPr>
          <w:p w:rsidR="00D96B72" w:rsidRPr="001570E5" w:rsidRDefault="00D96B72" w:rsidP="002A4FBF">
            <w:pPr>
              <w:spacing w:before="30"/>
              <w:rPr>
                <w:sz w:val="16"/>
              </w:rPr>
            </w:pPr>
          </w:p>
        </w:tc>
        <w:tc>
          <w:tcPr>
            <w:tcW w:w="1871" w:type="dxa"/>
            <w:vMerge/>
            <w:shd w:val="clear" w:color="auto" w:fill="auto"/>
          </w:tcPr>
          <w:p w:rsidR="00D96B72" w:rsidRPr="001570E5" w:rsidRDefault="00D96B72" w:rsidP="002A4FBF">
            <w:pPr>
              <w:spacing w:before="30"/>
              <w:rPr>
                <w:sz w:val="16"/>
              </w:rPr>
            </w:pPr>
          </w:p>
        </w:tc>
        <w:tc>
          <w:tcPr>
            <w:tcW w:w="1134" w:type="dxa"/>
            <w:vMerge/>
            <w:tcBorders>
              <w:right w:val="single" w:sz="12" w:space="0" w:color="auto"/>
            </w:tcBorders>
            <w:shd w:val="clear" w:color="auto" w:fill="auto"/>
          </w:tcPr>
          <w:p w:rsidR="00D96B72" w:rsidRPr="001570E5" w:rsidRDefault="00D96B72" w:rsidP="002A4FBF">
            <w:pPr>
              <w:spacing w:before="30"/>
              <w:rPr>
                <w:sz w:val="16"/>
              </w:rPr>
            </w:pPr>
          </w:p>
        </w:tc>
        <w:tc>
          <w:tcPr>
            <w:tcW w:w="170" w:type="dxa"/>
            <w:vMerge/>
            <w:tcBorders>
              <w:top w:val="single" w:sz="4" w:space="0" w:color="auto"/>
              <w:left w:val="single" w:sz="12" w:space="0" w:color="auto"/>
              <w:bottom w:val="nil"/>
              <w:right w:val="single" w:sz="12" w:space="0" w:color="auto"/>
            </w:tcBorders>
            <w:shd w:val="clear" w:color="auto" w:fill="auto"/>
          </w:tcPr>
          <w:p w:rsidR="00D96B72" w:rsidRPr="001570E5" w:rsidRDefault="00D96B72" w:rsidP="002A4FBF">
            <w:pPr>
              <w:spacing w:before="30"/>
              <w:rPr>
                <w:sz w:val="18"/>
              </w:rPr>
            </w:pPr>
          </w:p>
        </w:tc>
        <w:tc>
          <w:tcPr>
            <w:tcW w:w="4070" w:type="dxa"/>
            <w:gridSpan w:val="4"/>
            <w:tcBorders>
              <w:left w:val="single" w:sz="12" w:space="0" w:color="auto"/>
            </w:tcBorders>
            <w:shd w:val="clear" w:color="auto" w:fill="auto"/>
          </w:tcPr>
          <w:p w:rsidR="00D96B72" w:rsidRPr="001570E5" w:rsidRDefault="00D96B72" w:rsidP="002A4FBF">
            <w:pPr>
              <w:spacing w:before="30"/>
              <w:rPr>
                <w:sz w:val="16"/>
                <w:lang w:val="it-IT"/>
              </w:rPr>
            </w:pPr>
            <w:r w:rsidRPr="001570E5">
              <w:rPr>
                <w:sz w:val="16"/>
                <w:lang w:val="it-IT"/>
              </w:rPr>
              <w:t>N=Numero di copie  A=Applicazione  I=Informazione</w:t>
            </w:r>
          </w:p>
          <w:p w:rsidR="00D96B72" w:rsidRPr="001570E5" w:rsidRDefault="00D96B72" w:rsidP="002A4FBF">
            <w:pPr>
              <w:rPr>
                <w:sz w:val="16"/>
              </w:rPr>
            </w:pPr>
            <w:r w:rsidRPr="001570E5">
              <w:rPr>
                <w:i/>
                <w:sz w:val="16"/>
              </w:rPr>
              <w:t>N=Number of copy   A=Application    I=Information</w:t>
            </w:r>
          </w:p>
        </w:tc>
      </w:tr>
    </w:tbl>
    <w:p w:rsidR="00D96B72" w:rsidRPr="001570E5" w:rsidRDefault="00D96B72" w:rsidP="002A4FBF">
      <w:pPr>
        <w:rPr>
          <w:sz w:val="12"/>
        </w:rPr>
      </w:pPr>
    </w:p>
    <w:tbl>
      <w:tblPr>
        <w:tblW w:w="10364" w:type="dxa"/>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70" w:type="dxa"/>
          <w:right w:w="70" w:type="dxa"/>
        </w:tblCellMar>
        <w:tblLook w:val="0000"/>
      </w:tblPr>
      <w:tblGrid>
        <w:gridCol w:w="1644"/>
        <w:gridCol w:w="4479"/>
        <w:gridCol w:w="170"/>
        <w:gridCol w:w="567"/>
        <w:gridCol w:w="3504"/>
      </w:tblGrid>
      <w:tr w:rsidR="00D96B72" w:rsidRPr="001570E5" w:rsidTr="00D96B72">
        <w:trPr>
          <w:trHeight w:val="397"/>
        </w:trPr>
        <w:tc>
          <w:tcPr>
            <w:tcW w:w="1644" w:type="dxa"/>
            <w:vMerge w:val="restart"/>
            <w:tcBorders>
              <w:right w:val="nil"/>
            </w:tcBorders>
            <w:shd w:val="clear" w:color="auto" w:fill="auto"/>
          </w:tcPr>
          <w:p w:rsidR="00D96B72" w:rsidRPr="001570E5" w:rsidRDefault="00D96B72" w:rsidP="002A4FBF">
            <w:pPr>
              <w:spacing w:before="60"/>
              <w:rPr>
                <w:sz w:val="16"/>
              </w:rPr>
            </w:pPr>
            <w:r w:rsidRPr="001570E5">
              <w:rPr>
                <w:sz w:val="16"/>
              </w:rPr>
              <w:t>Gestione documenti:</w:t>
            </w:r>
          </w:p>
          <w:p w:rsidR="00D96B72" w:rsidRPr="001570E5" w:rsidRDefault="00D96B72" w:rsidP="002A4FBF">
            <w:pPr>
              <w:rPr>
                <w:sz w:val="16"/>
              </w:rPr>
            </w:pPr>
            <w:r w:rsidRPr="001570E5">
              <w:rPr>
                <w:i/>
                <w:sz w:val="16"/>
              </w:rPr>
              <w:t>Data Management:</w:t>
            </w:r>
          </w:p>
        </w:tc>
        <w:tc>
          <w:tcPr>
            <w:tcW w:w="4479" w:type="dxa"/>
            <w:tcBorders>
              <w:top w:val="single" w:sz="12" w:space="0" w:color="auto"/>
              <w:left w:val="nil"/>
              <w:bottom w:val="dashSmallGap" w:sz="4" w:space="0" w:color="auto"/>
              <w:right w:val="nil"/>
            </w:tcBorders>
            <w:shd w:val="clear" w:color="auto" w:fill="auto"/>
          </w:tcPr>
          <w:p w:rsidR="00D96B72" w:rsidRPr="001570E5" w:rsidRDefault="00D96B72" w:rsidP="002A4FBF">
            <w:pPr>
              <w:rPr>
                <w:sz w:val="16"/>
              </w:rPr>
            </w:pPr>
          </w:p>
        </w:tc>
        <w:tc>
          <w:tcPr>
            <w:tcW w:w="170" w:type="dxa"/>
            <w:tcBorders>
              <w:top w:val="single" w:sz="12" w:space="0" w:color="auto"/>
              <w:left w:val="nil"/>
              <w:bottom w:val="nil"/>
            </w:tcBorders>
            <w:shd w:val="clear" w:color="auto" w:fill="auto"/>
          </w:tcPr>
          <w:p w:rsidR="00D96B72" w:rsidRPr="001570E5" w:rsidRDefault="00D96B72" w:rsidP="002A4FBF">
            <w:pPr>
              <w:rPr>
                <w:sz w:val="16"/>
              </w:rPr>
            </w:pPr>
          </w:p>
        </w:tc>
        <w:tc>
          <w:tcPr>
            <w:tcW w:w="567" w:type="dxa"/>
            <w:tcBorders>
              <w:top w:val="single" w:sz="12" w:space="0" w:color="auto"/>
              <w:bottom w:val="nil"/>
              <w:right w:val="nil"/>
            </w:tcBorders>
            <w:shd w:val="clear" w:color="auto" w:fill="auto"/>
          </w:tcPr>
          <w:p w:rsidR="00D96B72" w:rsidRPr="001570E5" w:rsidRDefault="00D96B72" w:rsidP="002A4FBF">
            <w:pPr>
              <w:rPr>
                <w:sz w:val="16"/>
              </w:rPr>
            </w:pPr>
          </w:p>
        </w:tc>
        <w:tc>
          <w:tcPr>
            <w:tcW w:w="3504" w:type="dxa"/>
            <w:tcBorders>
              <w:top w:val="single" w:sz="12" w:space="0" w:color="auto"/>
              <w:left w:val="nil"/>
              <w:bottom w:val="nil"/>
            </w:tcBorders>
            <w:shd w:val="clear" w:color="auto" w:fill="auto"/>
          </w:tcPr>
          <w:p w:rsidR="00D96B72" w:rsidRPr="001570E5" w:rsidRDefault="00D96B72" w:rsidP="002A4FBF">
            <w:pPr>
              <w:rPr>
                <w:sz w:val="16"/>
              </w:rPr>
            </w:pPr>
          </w:p>
        </w:tc>
      </w:tr>
      <w:tr w:rsidR="00D96B72" w:rsidRPr="00F46149" w:rsidTr="00D96B72">
        <w:trPr>
          <w:trHeight w:val="283"/>
        </w:trPr>
        <w:tc>
          <w:tcPr>
            <w:tcW w:w="1644" w:type="dxa"/>
            <w:vMerge/>
            <w:tcBorders>
              <w:right w:val="nil"/>
            </w:tcBorders>
            <w:shd w:val="clear" w:color="auto" w:fill="auto"/>
          </w:tcPr>
          <w:p w:rsidR="00D96B72" w:rsidRPr="001570E5" w:rsidRDefault="00D96B72" w:rsidP="002A4FBF">
            <w:pPr>
              <w:rPr>
                <w:sz w:val="16"/>
              </w:rPr>
            </w:pPr>
          </w:p>
        </w:tc>
        <w:tc>
          <w:tcPr>
            <w:tcW w:w="4479" w:type="dxa"/>
            <w:tcBorders>
              <w:top w:val="dashSmallGap" w:sz="4" w:space="0" w:color="auto"/>
              <w:left w:val="nil"/>
              <w:bottom w:val="single" w:sz="12" w:space="0" w:color="auto"/>
              <w:right w:val="nil"/>
            </w:tcBorders>
            <w:shd w:val="clear" w:color="auto" w:fill="auto"/>
          </w:tcPr>
          <w:p w:rsidR="00D96B72" w:rsidRPr="001570E5" w:rsidRDefault="00D96B72" w:rsidP="002A4FBF">
            <w:pPr>
              <w:spacing w:before="30"/>
              <w:rPr>
                <w:sz w:val="16"/>
              </w:rPr>
            </w:pPr>
            <w:r w:rsidRPr="001570E5">
              <w:rPr>
                <w:sz w:val="16"/>
              </w:rPr>
              <w:t xml:space="preserve">        Firma / </w:t>
            </w:r>
            <w:r w:rsidRPr="001570E5">
              <w:rPr>
                <w:i/>
                <w:sz w:val="16"/>
              </w:rPr>
              <w:t xml:space="preserve">Signature                 </w:t>
            </w:r>
            <w:r w:rsidRPr="001570E5">
              <w:rPr>
                <w:sz w:val="16"/>
              </w:rPr>
              <w:t xml:space="preserve">Data / </w:t>
            </w:r>
            <w:r w:rsidRPr="001570E5">
              <w:rPr>
                <w:i/>
                <w:sz w:val="16"/>
              </w:rPr>
              <w:t>Date</w:t>
            </w:r>
          </w:p>
        </w:tc>
        <w:tc>
          <w:tcPr>
            <w:tcW w:w="170" w:type="dxa"/>
            <w:tcBorders>
              <w:top w:val="nil"/>
              <w:left w:val="nil"/>
              <w:bottom w:val="single" w:sz="12" w:space="0" w:color="auto"/>
            </w:tcBorders>
            <w:shd w:val="clear" w:color="auto" w:fill="auto"/>
          </w:tcPr>
          <w:p w:rsidR="00D96B72" w:rsidRPr="001570E5" w:rsidRDefault="00D96B72" w:rsidP="002A4FBF">
            <w:pPr>
              <w:rPr>
                <w:sz w:val="16"/>
              </w:rPr>
            </w:pPr>
          </w:p>
        </w:tc>
        <w:tc>
          <w:tcPr>
            <w:tcW w:w="567" w:type="dxa"/>
            <w:tcBorders>
              <w:top w:val="nil"/>
              <w:bottom w:val="single" w:sz="12" w:space="0" w:color="auto"/>
              <w:right w:val="nil"/>
            </w:tcBorders>
            <w:shd w:val="clear" w:color="auto" w:fill="auto"/>
          </w:tcPr>
          <w:p w:rsidR="00D96B72" w:rsidRPr="001570E5" w:rsidRDefault="00D96B72" w:rsidP="002A4FBF">
            <w:pPr>
              <w:spacing w:before="30"/>
              <w:rPr>
                <w:sz w:val="16"/>
              </w:rPr>
            </w:pPr>
            <w:r w:rsidRPr="001570E5">
              <w:rPr>
                <w:sz w:val="16"/>
              </w:rPr>
              <w:t>File:</w:t>
            </w:r>
          </w:p>
        </w:tc>
        <w:tc>
          <w:tcPr>
            <w:tcW w:w="3504" w:type="dxa"/>
            <w:tcBorders>
              <w:top w:val="nil"/>
              <w:left w:val="nil"/>
              <w:bottom w:val="single" w:sz="12" w:space="0" w:color="auto"/>
            </w:tcBorders>
            <w:shd w:val="clear" w:color="auto" w:fill="auto"/>
          </w:tcPr>
          <w:p w:rsidR="00D96B72" w:rsidRPr="00760747" w:rsidRDefault="00D236E6" w:rsidP="002A4FBF">
            <w:pPr>
              <w:spacing w:before="30" w:after="90"/>
              <w:rPr>
                <w:noProof/>
                <w:sz w:val="16"/>
                <w:szCs w:val="16"/>
                <w:lang w:val="pl-PL"/>
              </w:rPr>
            </w:pPr>
            <w:fldSimple w:instr=" FILENAME  \* MERGEFORMAT ">
              <w:r w:rsidR="00BF2758" w:rsidRPr="00760747">
                <w:rPr>
                  <w:noProof/>
                  <w:sz w:val="16"/>
                  <w:szCs w:val="16"/>
                  <w:lang w:val="pl-PL"/>
                </w:rPr>
                <w:t>NEOSTEL-DD-CGS-005-CCDCameraDetDesign_ESA_CGS</w:t>
              </w:r>
              <w:r w:rsidR="00BF2758" w:rsidRPr="00760747">
                <w:rPr>
                  <w:noProof/>
                  <w:lang w:val="pl-PL"/>
                </w:rPr>
                <w:t>_CTI@after_CGSrework_20150314_GK+JK 2 - akcept zmian.docx</w:t>
              </w:r>
            </w:fldSimple>
            <w:r w:rsidR="00ED50D8" w:rsidRPr="00760747">
              <w:rPr>
                <w:noProof/>
                <w:sz w:val="16"/>
                <w:szCs w:val="16"/>
                <w:lang w:val="pl-PL"/>
              </w:rPr>
              <w:t>.doc</w:t>
            </w:r>
          </w:p>
        </w:tc>
      </w:tr>
    </w:tbl>
    <w:p w:rsidR="00D96B72" w:rsidRPr="00760747" w:rsidRDefault="00D96B72" w:rsidP="002A4FBF">
      <w:pPr>
        <w:rPr>
          <w:sz w:val="12"/>
          <w:lang w:val="pl-PL"/>
        </w:rPr>
      </w:pPr>
    </w:p>
    <w:tbl>
      <w:tblPr>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077"/>
        <w:gridCol w:w="1304"/>
        <w:gridCol w:w="2098"/>
        <w:gridCol w:w="5896"/>
      </w:tblGrid>
      <w:tr w:rsidR="00D96B72" w:rsidRPr="001570E5" w:rsidTr="00D96B72">
        <w:trPr>
          <w:trHeight w:val="567"/>
          <w:tblHeader/>
        </w:trPr>
        <w:tc>
          <w:tcPr>
            <w:tcW w:w="10375" w:type="dxa"/>
            <w:gridSpan w:val="4"/>
            <w:shd w:val="clear" w:color="auto" w:fill="auto"/>
          </w:tcPr>
          <w:p w:rsidR="00D96B72" w:rsidRPr="001570E5" w:rsidRDefault="00D96B72" w:rsidP="002A4FBF">
            <w:pPr>
              <w:spacing w:before="135"/>
              <w:rPr>
                <w:b/>
                <w:i/>
                <w:lang w:val="it-IT"/>
              </w:rPr>
            </w:pPr>
            <w:r w:rsidRPr="001570E5">
              <w:rPr>
                <w:b/>
                <w:lang w:val="it-IT"/>
              </w:rPr>
              <w:lastRenderedPageBreak/>
              <w:t xml:space="preserve">REGISTRAZIONE DELLE MODIFICHE / </w:t>
            </w:r>
            <w:r w:rsidRPr="001570E5">
              <w:rPr>
                <w:b/>
                <w:i/>
                <w:lang w:val="it-IT"/>
              </w:rPr>
              <w:t>CHANGE RECORD</w:t>
            </w:r>
          </w:p>
        </w:tc>
      </w:tr>
      <w:tr w:rsidR="00D96B72" w:rsidRPr="001570E5" w:rsidTr="00D96B72">
        <w:trPr>
          <w:trHeight w:val="567"/>
          <w:tblHeader/>
        </w:trPr>
        <w:tc>
          <w:tcPr>
            <w:tcW w:w="107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c>
          <w:tcPr>
            <w:tcW w:w="1304" w:type="dxa"/>
            <w:shd w:val="clear" w:color="auto" w:fill="auto"/>
          </w:tcPr>
          <w:p w:rsidR="00D96B72" w:rsidRPr="001570E5" w:rsidRDefault="00D96B72" w:rsidP="002A4FBF">
            <w:pPr>
              <w:spacing w:before="60"/>
              <w:rPr>
                <w:sz w:val="18"/>
              </w:rPr>
            </w:pPr>
            <w:r w:rsidRPr="001570E5">
              <w:rPr>
                <w:sz w:val="18"/>
              </w:rPr>
              <w:t>DATA</w:t>
            </w:r>
          </w:p>
          <w:p w:rsidR="00D96B72" w:rsidRPr="001570E5" w:rsidRDefault="00D96B72" w:rsidP="002A4FBF">
            <w:pPr>
              <w:rPr>
                <w:sz w:val="18"/>
              </w:rPr>
            </w:pPr>
            <w:r w:rsidRPr="001570E5">
              <w:rPr>
                <w:i/>
                <w:sz w:val="18"/>
              </w:rPr>
              <w:t>DATE</w:t>
            </w:r>
          </w:p>
        </w:tc>
        <w:tc>
          <w:tcPr>
            <w:tcW w:w="2098" w:type="dxa"/>
            <w:shd w:val="clear" w:color="auto" w:fill="auto"/>
          </w:tcPr>
          <w:p w:rsidR="00D96B72" w:rsidRPr="001570E5" w:rsidRDefault="00D96B72" w:rsidP="002A4FBF">
            <w:pPr>
              <w:spacing w:before="60"/>
              <w:rPr>
                <w:sz w:val="18"/>
              </w:rPr>
            </w:pPr>
            <w:r w:rsidRPr="001570E5">
              <w:rPr>
                <w:sz w:val="18"/>
              </w:rPr>
              <w:t>AUTORIZZAZIONE</w:t>
            </w:r>
          </w:p>
          <w:p w:rsidR="00D96B72" w:rsidRPr="001570E5" w:rsidRDefault="00D96B72" w:rsidP="002A4FBF">
            <w:pPr>
              <w:rPr>
                <w:sz w:val="18"/>
              </w:rPr>
            </w:pPr>
            <w:r w:rsidRPr="001570E5">
              <w:rPr>
                <w:i/>
                <w:sz w:val="18"/>
              </w:rPr>
              <w:t>CHANGE AUTHORITY</w:t>
            </w:r>
          </w:p>
        </w:tc>
        <w:tc>
          <w:tcPr>
            <w:tcW w:w="5896" w:type="dxa"/>
            <w:shd w:val="clear" w:color="auto" w:fill="auto"/>
          </w:tcPr>
          <w:p w:rsidR="00D96B72" w:rsidRPr="001570E5" w:rsidRDefault="00D96B72" w:rsidP="002A4FBF">
            <w:pPr>
              <w:spacing w:before="60"/>
              <w:rPr>
                <w:sz w:val="18"/>
                <w:lang w:val="it-IT"/>
              </w:rPr>
            </w:pPr>
            <w:r w:rsidRPr="001570E5">
              <w:rPr>
                <w:sz w:val="18"/>
                <w:lang w:val="it-IT"/>
              </w:rPr>
              <w:t>OGGETTO DELLA MODIFICA E SEZIONI AFFETTE</w:t>
            </w:r>
          </w:p>
          <w:p w:rsidR="00D96B72" w:rsidRPr="001570E5" w:rsidRDefault="00D96B72" w:rsidP="002A4FBF">
            <w:pPr>
              <w:rPr>
                <w:sz w:val="18"/>
              </w:rPr>
            </w:pPr>
            <w:r w:rsidRPr="001570E5">
              <w:rPr>
                <w:i/>
                <w:sz w:val="18"/>
              </w:rPr>
              <w:t>REASON FOR CHANGE AND AFFECTED SECTIONS</w:t>
            </w:r>
          </w:p>
        </w:tc>
      </w:tr>
      <w:tr w:rsidR="00D96B72" w:rsidRPr="001570E5" w:rsidTr="00D96B72">
        <w:trPr>
          <w:trHeight w:val="283"/>
        </w:trPr>
        <w:tc>
          <w:tcPr>
            <w:tcW w:w="1077" w:type="dxa"/>
            <w:shd w:val="clear" w:color="auto" w:fill="auto"/>
          </w:tcPr>
          <w:p w:rsidR="00D96B72" w:rsidRPr="001570E5" w:rsidRDefault="00B56AC9" w:rsidP="002A4FBF">
            <w:pPr>
              <w:spacing w:before="30"/>
              <w:rPr>
                <w:sz w:val="18"/>
              </w:rPr>
            </w:pPr>
            <w:r w:rsidRPr="001570E5">
              <w:rPr>
                <w:sz w:val="18"/>
              </w:rPr>
              <w:t>1</w:t>
            </w:r>
          </w:p>
        </w:tc>
        <w:tc>
          <w:tcPr>
            <w:tcW w:w="1304" w:type="dxa"/>
            <w:shd w:val="clear" w:color="auto" w:fill="auto"/>
          </w:tcPr>
          <w:p w:rsidR="00D96B72" w:rsidRPr="001570E5" w:rsidRDefault="00D236E6" w:rsidP="002A4FBF">
            <w:pPr>
              <w:spacing w:before="30"/>
              <w:rPr>
                <w:sz w:val="18"/>
              </w:rPr>
            </w:pPr>
            <w:fldSimple w:instr=" DOCPROPERTY  Date  \* MERGEFORMAT ">
              <w:r w:rsidR="00BF2758" w:rsidRPr="00BF2758">
                <w:rPr>
                  <w:sz w:val="18"/>
                </w:rPr>
                <w:t>20/01/2015</w:t>
              </w:r>
            </w:fldSimple>
          </w:p>
        </w:tc>
        <w:tc>
          <w:tcPr>
            <w:tcW w:w="2098" w:type="dxa"/>
            <w:shd w:val="clear" w:color="auto" w:fill="auto"/>
          </w:tcPr>
          <w:p w:rsidR="00D96B72" w:rsidRPr="001570E5" w:rsidRDefault="00D96B72" w:rsidP="002A4FBF">
            <w:pPr>
              <w:spacing w:before="30"/>
              <w:rPr>
                <w:sz w:val="18"/>
              </w:rPr>
            </w:pPr>
          </w:p>
        </w:tc>
        <w:tc>
          <w:tcPr>
            <w:tcW w:w="5896" w:type="dxa"/>
            <w:shd w:val="clear" w:color="auto" w:fill="auto"/>
          </w:tcPr>
          <w:p w:rsidR="00D96B72" w:rsidRPr="001570E5" w:rsidRDefault="00B56AC9" w:rsidP="002A4FBF">
            <w:pPr>
              <w:spacing w:before="30"/>
              <w:rPr>
                <w:sz w:val="18"/>
              </w:rPr>
            </w:pPr>
            <w:r w:rsidRPr="001570E5">
              <w:rPr>
                <w:sz w:val="18"/>
              </w:rPr>
              <w:t>First Issue</w:t>
            </w:r>
          </w:p>
        </w:tc>
      </w:tr>
      <w:tr w:rsidR="00D96B72" w:rsidRPr="001570E5" w:rsidTr="00D96B72">
        <w:trPr>
          <w:trHeight w:val="283"/>
        </w:trPr>
        <w:tc>
          <w:tcPr>
            <w:tcW w:w="1077" w:type="dxa"/>
            <w:shd w:val="clear" w:color="auto" w:fill="auto"/>
          </w:tcPr>
          <w:p w:rsidR="00D96B72" w:rsidRPr="001570E5" w:rsidRDefault="00D96B72" w:rsidP="002A4FBF">
            <w:pPr>
              <w:spacing w:before="30"/>
              <w:rPr>
                <w:sz w:val="18"/>
              </w:rPr>
            </w:pPr>
          </w:p>
        </w:tc>
        <w:tc>
          <w:tcPr>
            <w:tcW w:w="1304" w:type="dxa"/>
            <w:shd w:val="clear" w:color="auto" w:fill="auto"/>
          </w:tcPr>
          <w:p w:rsidR="00D96B72" w:rsidRPr="001570E5" w:rsidRDefault="00D96B72" w:rsidP="002A4FBF">
            <w:pPr>
              <w:spacing w:before="30"/>
              <w:rPr>
                <w:sz w:val="18"/>
              </w:rPr>
            </w:pPr>
          </w:p>
        </w:tc>
        <w:tc>
          <w:tcPr>
            <w:tcW w:w="2098" w:type="dxa"/>
            <w:shd w:val="clear" w:color="auto" w:fill="auto"/>
          </w:tcPr>
          <w:p w:rsidR="00D96B72" w:rsidRPr="001570E5" w:rsidRDefault="00D96B72" w:rsidP="002A4FBF">
            <w:pPr>
              <w:spacing w:before="30"/>
              <w:rPr>
                <w:sz w:val="18"/>
              </w:rPr>
            </w:pPr>
          </w:p>
        </w:tc>
        <w:tc>
          <w:tcPr>
            <w:tcW w:w="5896" w:type="dxa"/>
            <w:shd w:val="clear" w:color="auto" w:fill="auto"/>
          </w:tcPr>
          <w:p w:rsidR="00D96B72" w:rsidRPr="001570E5" w:rsidRDefault="00D96B72" w:rsidP="002A4FBF">
            <w:pPr>
              <w:spacing w:before="30"/>
              <w:rPr>
                <w:sz w:val="18"/>
              </w:rPr>
            </w:pPr>
          </w:p>
        </w:tc>
      </w:tr>
      <w:tr w:rsidR="00D96B72" w:rsidRPr="001570E5" w:rsidTr="00D96B72">
        <w:trPr>
          <w:trHeight w:val="283"/>
        </w:trPr>
        <w:tc>
          <w:tcPr>
            <w:tcW w:w="1077" w:type="dxa"/>
            <w:shd w:val="clear" w:color="auto" w:fill="auto"/>
          </w:tcPr>
          <w:p w:rsidR="00D96B72" w:rsidRPr="001570E5" w:rsidRDefault="00D96B72" w:rsidP="002A4FBF">
            <w:pPr>
              <w:spacing w:before="30"/>
              <w:rPr>
                <w:sz w:val="18"/>
              </w:rPr>
            </w:pPr>
          </w:p>
        </w:tc>
        <w:tc>
          <w:tcPr>
            <w:tcW w:w="1304" w:type="dxa"/>
            <w:shd w:val="clear" w:color="auto" w:fill="auto"/>
          </w:tcPr>
          <w:p w:rsidR="00D96B72" w:rsidRPr="001570E5" w:rsidRDefault="00D96B72" w:rsidP="002A4FBF">
            <w:pPr>
              <w:spacing w:before="30"/>
              <w:rPr>
                <w:sz w:val="18"/>
              </w:rPr>
            </w:pPr>
          </w:p>
        </w:tc>
        <w:tc>
          <w:tcPr>
            <w:tcW w:w="2098" w:type="dxa"/>
            <w:shd w:val="clear" w:color="auto" w:fill="auto"/>
          </w:tcPr>
          <w:p w:rsidR="00D96B72" w:rsidRPr="001570E5" w:rsidRDefault="00D96B72" w:rsidP="002A4FBF">
            <w:pPr>
              <w:spacing w:before="30"/>
              <w:rPr>
                <w:sz w:val="18"/>
              </w:rPr>
            </w:pPr>
          </w:p>
        </w:tc>
        <w:tc>
          <w:tcPr>
            <w:tcW w:w="5896" w:type="dxa"/>
            <w:shd w:val="clear" w:color="auto" w:fill="auto"/>
          </w:tcPr>
          <w:p w:rsidR="00D96B72" w:rsidRPr="001570E5" w:rsidRDefault="00D96B72" w:rsidP="002A4FBF">
            <w:pPr>
              <w:spacing w:before="30"/>
              <w:rPr>
                <w:sz w:val="18"/>
              </w:rPr>
            </w:pPr>
          </w:p>
        </w:tc>
      </w:tr>
    </w:tbl>
    <w:p w:rsidR="00D96B72" w:rsidRPr="001570E5" w:rsidRDefault="00D96B72" w:rsidP="002A4FBF"/>
    <w:tbl>
      <w:tblPr>
        <w:tblW w:w="10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037"/>
        <w:gridCol w:w="1037"/>
        <w:gridCol w:w="1037"/>
        <w:gridCol w:w="1037"/>
        <w:gridCol w:w="1037"/>
        <w:gridCol w:w="1037"/>
        <w:gridCol w:w="1037"/>
        <w:gridCol w:w="1037"/>
        <w:gridCol w:w="1037"/>
        <w:gridCol w:w="1037"/>
      </w:tblGrid>
      <w:tr w:rsidR="00D96B72" w:rsidRPr="001570E5" w:rsidTr="00D96B72">
        <w:trPr>
          <w:trHeight w:val="567"/>
          <w:tblHeader/>
        </w:trPr>
        <w:tc>
          <w:tcPr>
            <w:tcW w:w="10370" w:type="dxa"/>
            <w:gridSpan w:val="10"/>
            <w:shd w:val="clear" w:color="auto" w:fill="auto"/>
          </w:tcPr>
          <w:p w:rsidR="00D96B72" w:rsidRPr="001570E5" w:rsidRDefault="00D96B72" w:rsidP="002A4FBF">
            <w:pPr>
              <w:spacing w:before="135"/>
              <w:rPr>
                <w:b/>
                <w:i/>
                <w:lang w:val="it-IT"/>
              </w:rPr>
            </w:pPr>
            <w:r w:rsidRPr="001570E5">
              <w:br w:type="page"/>
            </w:r>
            <w:r w:rsidR="00B30C44" w:rsidRPr="001570E5">
              <w:rPr>
                <w:b/>
              </w:rPr>
              <w:t>L</w:t>
            </w:r>
            <w:r w:rsidRPr="001570E5">
              <w:rPr>
                <w:b/>
                <w:lang w:val="it-IT"/>
              </w:rPr>
              <w:t xml:space="preserve">ISTA DELLE PAGINE VALIDE / </w:t>
            </w:r>
            <w:r w:rsidRPr="001570E5">
              <w:rPr>
                <w:b/>
                <w:i/>
                <w:lang w:val="it-IT"/>
              </w:rPr>
              <w:t>LIST OF VALID PAGES</w:t>
            </w:r>
          </w:p>
        </w:tc>
      </w:tr>
      <w:tr w:rsidR="00D96B72" w:rsidRPr="001570E5" w:rsidTr="00D96B72">
        <w:trPr>
          <w:trHeight w:val="567"/>
          <w:tblHeader/>
        </w:trPr>
        <w:tc>
          <w:tcPr>
            <w:tcW w:w="1037" w:type="dxa"/>
            <w:shd w:val="clear" w:color="auto" w:fill="auto"/>
          </w:tcPr>
          <w:p w:rsidR="00D96B72" w:rsidRPr="001570E5" w:rsidRDefault="00D96B72" w:rsidP="002A4FBF">
            <w:pPr>
              <w:spacing w:before="60"/>
              <w:rPr>
                <w:sz w:val="18"/>
              </w:rPr>
            </w:pPr>
            <w:r w:rsidRPr="001570E5">
              <w:rPr>
                <w:sz w:val="18"/>
              </w:rPr>
              <w:t>PAGINA</w:t>
            </w:r>
          </w:p>
          <w:p w:rsidR="00D96B72" w:rsidRPr="001570E5" w:rsidRDefault="00D96B72" w:rsidP="002A4FBF">
            <w:pPr>
              <w:rPr>
                <w:sz w:val="18"/>
              </w:rPr>
            </w:pPr>
            <w:r w:rsidRPr="001570E5">
              <w:rPr>
                <w:i/>
                <w:sz w:val="18"/>
              </w:rPr>
              <w:t>PAGE</w:t>
            </w:r>
          </w:p>
        </w:tc>
        <w:tc>
          <w:tcPr>
            <w:tcW w:w="103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c>
          <w:tcPr>
            <w:tcW w:w="1037" w:type="dxa"/>
            <w:shd w:val="clear" w:color="auto" w:fill="auto"/>
          </w:tcPr>
          <w:p w:rsidR="00D96B72" w:rsidRPr="001570E5" w:rsidRDefault="00D96B72" w:rsidP="002A4FBF">
            <w:pPr>
              <w:spacing w:before="60"/>
              <w:rPr>
                <w:sz w:val="18"/>
              </w:rPr>
            </w:pPr>
            <w:r w:rsidRPr="001570E5">
              <w:rPr>
                <w:sz w:val="18"/>
              </w:rPr>
              <w:t>PAGINA</w:t>
            </w:r>
          </w:p>
          <w:p w:rsidR="00D96B72" w:rsidRPr="001570E5" w:rsidRDefault="00D96B72" w:rsidP="002A4FBF">
            <w:pPr>
              <w:rPr>
                <w:sz w:val="18"/>
              </w:rPr>
            </w:pPr>
            <w:r w:rsidRPr="001570E5">
              <w:rPr>
                <w:i/>
                <w:sz w:val="18"/>
              </w:rPr>
              <w:t>PAGE</w:t>
            </w:r>
          </w:p>
        </w:tc>
        <w:tc>
          <w:tcPr>
            <w:tcW w:w="103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c>
          <w:tcPr>
            <w:tcW w:w="1037" w:type="dxa"/>
            <w:shd w:val="clear" w:color="auto" w:fill="auto"/>
          </w:tcPr>
          <w:p w:rsidR="00D96B72" w:rsidRPr="001570E5" w:rsidRDefault="00D96B72" w:rsidP="002A4FBF">
            <w:pPr>
              <w:spacing w:before="60"/>
              <w:rPr>
                <w:sz w:val="18"/>
              </w:rPr>
            </w:pPr>
            <w:r w:rsidRPr="001570E5">
              <w:rPr>
                <w:sz w:val="18"/>
              </w:rPr>
              <w:t>PAGINA</w:t>
            </w:r>
          </w:p>
          <w:p w:rsidR="00D96B72" w:rsidRPr="001570E5" w:rsidRDefault="00D96B72" w:rsidP="002A4FBF">
            <w:pPr>
              <w:rPr>
                <w:sz w:val="18"/>
              </w:rPr>
            </w:pPr>
            <w:r w:rsidRPr="001570E5">
              <w:rPr>
                <w:i/>
                <w:sz w:val="18"/>
              </w:rPr>
              <w:t>PAGE</w:t>
            </w:r>
          </w:p>
        </w:tc>
        <w:tc>
          <w:tcPr>
            <w:tcW w:w="103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c>
          <w:tcPr>
            <w:tcW w:w="1037" w:type="dxa"/>
            <w:shd w:val="clear" w:color="auto" w:fill="auto"/>
          </w:tcPr>
          <w:p w:rsidR="00D96B72" w:rsidRPr="001570E5" w:rsidRDefault="00D96B72" w:rsidP="002A4FBF">
            <w:pPr>
              <w:spacing w:before="60"/>
              <w:rPr>
                <w:sz w:val="18"/>
              </w:rPr>
            </w:pPr>
            <w:r w:rsidRPr="001570E5">
              <w:rPr>
                <w:sz w:val="18"/>
              </w:rPr>
              <w:t>PAGINA</w:t>
            </w:r>
          </w:p>
          <w:p w:rsidR="00D96B72" w:rsidRPr="001570E5" w:rsidRDefault="00D96B72" w:rsidP="002A4FBF">
            <w:pPr>
              <w:rPr>
                <w:sz w:val="18"/>
              </w:rPr>
            </w:pPr>
            <w:r w:rsidRPr="001570E5">
              <w:rPr>
                <w:i/>
                <w:sz w:val="18"/>
              </w:rPr>
              <w:t>PAGE</w:t>
            </w:r>
          </w:p>
        </w:tc>
        <w:tc>
          <w:tcPr>
            <w:tcW w:w="103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c>
          <w:tcPr>
            <w:tcW w:w="1037" w:type="dxa"/>
            <w:shd w:val="clear" w:color="auto" w:fill="auto"/>
          </w:tcPr>
          <w:p w:rsidR="00D96B72" w:rsidRPr="001570E5" w:rsidRDefault="00D96B72" w:rsidP="002A4FBF">
            <w:pPr>
              <w:spacing w:before="60"/>
              <w:rPr>
                <w:sz w:val="18"/>
              </w:rPr>
            </w:pPr>
            <w:r w:rsidRPr="001570E5">
              <w:rPr>
                <w:sz w:val="18"/>
              </w:rPr>
              <w:t>PAGINA</w:t>
            </w:r>
          </w:p>
          <w:p w:rsidR="00D96B72" w:rsidRPr="001570E5" w:rsidRDefault="00D96B72" w:rsidP="002A4FBF">
            <w:pPr>
              <w:rPr>
                <w:sz w:val="18"/>
              </w:rPr>
            </w:pPr>
            <w:r w:rsidRPr="001570E5">
              <w:rPr>
                <w:i/>
                <w:sz w:val="18"/>
              </w:rPr>
              <w:t>PAGE</w:t>
            </w:r>
          </w:p>
        </w:tc>
        <w:tc>
          <w:tcPr>
            <w:tcW w:w="1037" w:type="dxa"/>
            <w:shd w:val="clear" w:color="auto" w:fill="auto"/>
          </w:tcPr>
          <w:p w:rsidR="00D96B72" w:rsidRPr="001570E5" w:rsidRDefault="00D96B72" w:rsidP="002A4FBF">
            <w:pPr>
              <w:spacing w:before="60"/>
              <w:rPr>
                <w:sz w:val="18"/>
              </w:rPr>
            </w:pPr>
            <w:r w:rsidRPr="001570E5">
              <w:rPr>
                <w:sz w:val="18"/>
              </w:rPr>
              <w:t>EDIZIONE</w:t>
            </w:r>
          </w:p>
          <w:p w:rsidR="00D96B72" w:rsidRPr="001570E5" w:rsidRDefault="00D96B72" w:rsidP="002A4FBF">
            <w:pPr>
              <w:rPr>
                <w:sz w:val="18"/>
              </w:rPr>
            </w:pPr>
            <w:r w:rsidRPr="001570E5">
              <w:rPr>
                <w:i/>
                <w:sz w:val="18"/>
              </w:rPr>
              <w:t>ISSUE</w:t>
            </w:r>
          </w:p>
        </w:tc>
      </w:tr>
      <w:tr w:rsidR="00D96B72" w:rsidRPr="001570E5" w:rsidTr="00D96B72">
        <w:trPr>
          <w:trHeight w:val="283"/>
        </w:trPr>
        <w:tc>
          <w:tcPr>
            <w:tcW w:w="1037" w:type="dxa"/>
            <w:shd w:val="clear" w:color="auto" w:fill="auto"/>
          </w:tcPr>
          <w:p w:rsidR="00D96B72" w:rsidRPr="001570E5" w:rsidRDefault="00D96B72" w:rsidP="002A4FBF">
            <w:pPr>
              <w:spacing w:before="30"/>
              <w:rPr>
                <w:sz w:val="18"/>
              </w:rPr>
            </w:pPr>
            <w:r w:rsidRPr="001570E5">
              <w:rPr>
                <w:sz w:val="18"/>
              </w:rPr>
              <w:t xml:space="preserve">1 - </w:t>
            </w:r>
            <w:fldSimple w:instr=" DOCPROPERTY  Pages  \* MERGEFORMAT ">
              <w:r w:rsidR="00BF2758" w:rsidRPr="00BF2758">
                <w:rPr>
                  <w:sz w:val="18"/>
                </w:rPr>
                <w:t>105</w:t>
              </w:r>
            </w:fldSimple>
          </w:p>
        </w:tc>
        <w:tc>
          <w:tcPr>
            <w:tcW w:w="1037" w:type="dxa"/>
            <w:shd w:val="clear" w:color="auto" w:fill="auto"/>
          </w:tcPr>
          <w:p w:rsidR="00D96B72" w:rsidRPr="001570E5" w:rsidRDefault="00922E73" w:rsidP="002A4FBF">
            <w:pPr>
              <w:spacing w:before="30"/>
              <w:rPr>
                <w:sz w:val="18"/>
              </w:rPr>
            </w:pPr>
            <w:r w:rsidRPr="001570E5">
              <w:rPr>
                <w:sz w:val="18"/>
              </w:rPr>
              <w:t>1</w:t>
            </w: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r>
      <w:tr w:rsidR="00D96B72" w:rsidRPr="001570E5" w:rsidTr="00D96B72">
        <w:trPr>
          <w:trHeight w:val="283"/>
        </w:trPr>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r>
      <w:tr w:rsidR="00D96B72" w:rsidRPr="001570E5" w:rsidTr="00D96B72">
        <w:trPr>
          <w:trHeight w:val="283"/>
        </w:trPr>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r>
      <w:tr w:rsidR="00D96B72" w:rsidRPr="001570E5" w:rsidTr="00D96B72">
        <w:trPr>
          <w:trHeight w:val="283"/>
        </w:trPr>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c>
          <w:tcPr>
            <w:tcW w:w="1037" w:type="dxa"/>
            <w:shd w:val="clear" w:color="auto" w:fill="auto"/>
          </w:tcPr>
          <w:p w:rsidR="00D96B72" w:rsidRPr="001570E5" w:rsidRDefault="00D96B72" w:rsidP="002A4FBF">
            <w:pPr>
              <w:spacing w:before="30"/>
              <w:rPr>
                <w:sz w:val="18"/>
              </w:rPr>
            </w:pPr>
          </w:p>
        </w:tc>
      </w:tr>
    </w:tbl>
    <w:p w:rsidR="00D96B72" w:rsidRPr="001570E5" w:rsidRDefault="00D96B72" w:rsidP="002A4FBF"/>
    <w:p w:rsidR="00D96B72" w:rsidRPr="001570E5" w:rsidRDefault="00D96B72" w:rsidP="002A4FBF">
      <w:pPr>
        <w:rPr>
          <w:sz w:val="22"/>
        </w:rPr>
      </w:pPr>
      <w:r w:rsidRPr="001570E5">
        <w:br w:type="page"/>
      </w:r>
      <w:r w:rsidRPr="001570E5">
        <w:rPr>
          <w:b/>
          <w:sz w:val="24"/>
        </w:rPr>
        <w:lastRenderedPageBreak/>
        <w:t>TABLE OF CONTENT</w:t>
      </w:r>
      <w:r w:rsidR="008F5863" w:rsidRPr="001570E5">
        <w:rPr>
          <w:b/>
          <w:sz w:val="24"/>
        </w:rPr>
        <w:t>S</w:t>
      </w:r>
    </w:p>
    <w:p w:rsidR="00D96B72" w:rsidRPr="001570E5" w:rsidRDefault="00D96B72" w:rsidP="002A4FBF">
      <w:pPr>
        <w:rPr>
          <w:sz w:val="22"/>
        </w:rPr>
      </w:pPr>
    </w:p>
    <w:p w:rsidR="00BF2758" w:rsidRDefault="00D236E6">
      <w:pPr>
        <w:pStyle w:val="Spistreci1"/>
        <w:tabs>
          <w:tab w:val="left" w:pos="400"/>
          <w:tab w:val="right" w:leader="dot" w:pos="10026"/>
        </w:tabs>
        <w:rPr>
          <w:rFonts w:asciiTheme="minorHAnsi" w:eastAsiaTheme="minorEastAsia" w:hAnsiTheme="minorHAnsi" w:cstheme="minorBidi"/>
          <w:b w:val="0"/>
          <w:caps w:val="0"/>
          <w:noProof/>
          <w:sz w:val="22"/>
          <w:szCs w:val="22"/>
          <w:lang w:val="pl-PL" w:eastAsia="pl-PL"/>
        </w:rPr>
      </w:pPr>
      <w:r w:rsidRPr="00D236E6">
        <w:rPr>
          <w:b w:val="0"/>
          <w:caps w:val="0"/>
          <w:sz w:val="22"/>
        </w:rPr>
        <w:fldChar w:fldCharType="begin"/>
      </w:r>
      <w:r w:rsidR="006D669B" w:rsidRPr="001570E5">
        <w:rPr>
          <w:b w:val="0"/>
          <w:caps w:val="0"/>
          <w:sz w:val="22"/>
        </w:rPr>
        <w:instrText xml:space="preserve"> TOC \o "1-9" </w:instrText>
      </w:r>
      <w:r w:rsidRPr="00D236E6">
        <w:rPr>
          <w:b w:val="0"/>
          <w:caps w:val="0"/>
          <w:sz w:val="22"/>
        </w:rPr>
        <w:fldChar w:fldCharType="separate"/>
      </w:r>
      <w:r w:rsidR="00BF2758" w:rsidRPr="00164DF2">
        <w:rPr>
          <w:noProof/>
          <w:lang w:val="it-IT"/>
        </w:rPr>
        <w:t>1.</w:t>
      </w:r>
      <w:r w:rsidR="00BF2758">
        <w:rPr>
          <w:rFonts w:asciiTheme="minorHAnsi" w:eastAsiaTheme="minorEastAsia" w:hAnsiTheme="minorHAnsi" w:cstheme="minorBidi"/>
          <w:b w:val="0"/>
          <w:caps w:val="0"/>
          <w:noProof/>
          <w:sz w:val="22"/>
          <w:szCs w:val="22"/>
          <w:lang w:val="pl-PL" w:eastAsia="pl-PL"/>
        </w:rPr>
        <w:tab/>
      </w:r>
      <w:r w:rsidR="00BF2758" w:rsidRPr="00164DF2">
        <w:rPr>
          <w:caps w:val="0"/>
          <w:noProof/>
          <w:lang w:val="it-IT"/>
        </w:rPr>
        <w:t>INTRODUCTION</w:t>
      </w:r>
      <w:r w:rsidR="00BF2758">
        <w:rPr>
          <w:noProof/>
        </w:rPr>
        <w:tab/>
      </w:r>
      <w:r>
        <w:rPr>
          <w:noProof/>
        </w:rPr>
        <w:fldChar w:fldCharType="begin"/>
      </w:r>
      <w:r w:rsidR="00BF2758">
        <w:rPr>
          <w:noProof/>
        </w:rPr>
        <w:instrText xml:space="preserve"> PAGEREF _Toc414241682 \h </w:instrText>
      </w:r>
      <w:r>
        <w:rPr>
          <w:noProof/>
        </w:rPr>
      </w:r>
      <w:r>
        <w:rPr>
          <w:noProof/>
        </w:rPr>
        <w:fldChar w:fldCharType="separate"/>
      </w:r>
      <w:r w:rsidR="00BF2758">
        <w:rPr>
          <w:noProof/>
        </w:rPr>
        <w:t>8</w:t>
      </w:r>
      <w:r>
        <w:rPr>
          <w:noProof/>
        </w:rPr>
        <w:fldChar w:fldCharType="end"/>
      </w:r>
    </w:p>
    <w:p w:rsidR="00BF2758" w:rsidRDefault="00BF2758">
      <w:pPr>
        <w:pStyle w:val="Spistreci2"/>
        <w:tabs>
          <w:tab w:val="left" w:pos="800"/>
          <w:tab w:val="right" w:leader="dot" w:pos="10026"/>
        </w:tabs>
        <w:rPr>
          <w:rFonts w:asciiTheme="minorHAnsi" w:eastAsiaTheme="minorEastAsia" w:hAnsiTheme="minorHAnsi" w:cstheme="minorBidi"/>
          <w:caps w:val="0"/>
          <w:noProof/>
          <w:sz w:val="22"/>
          <w:szCs w:val="22"/>
          <w:lang w:val="pl-PL" w:eastAsia="pl-PL"/>
        </w:rPr>
      </w:pPr>
      <w:r>
        <w:rPr>
          <w:noProof/>
        </w:rPr>
        <w:t>1.1</w:t>
      </w:r>
      <w:r>
        <w:rPr>
          <w:rFonts w:asciiTheme="minorHAnsi" w:eastAsiaTheme="minorEastAsia" w:hAnsiTheme="minorHAnsi" w:cstheme="minorBidi"/>
          <w:caps w:val="0"/>
          <w:noProof/>
          <w:sz w:val="22"/>
          <w:szCs w:val="22"/>
          <w:lang w:val="pl-PL" w:eastAsia="pl-PL"/>
        </w:rPr>
        <w:tab/>
      </w:r>
      <w:r w:rsidRPr="00164DF2">
        <w:rPr>
          <w:caps w:val="0"/>
          <w:noProof/>
        </w:rPr>
        <w:t>DOCUMENT SCOPE AND ORGANIZATION</w:t>
      </w:r>
      <w:r>
        <w:rPr>
          <w:noProof/>
        </w:rPr>
        <w:tab/>
      </w:r>
      <w:r w:rsidR="00D236E6">
        <w:rPr>
          <w:noProof/>
        </w:rPr>
        <w:fldChar w:fldCharType="begin"/>
      </w:r>
      <w:r>
        <w:rPr>
          <w:noProof/>
        </w:rPr>
        <w:instrText xml:space="preserve"> PAGEREF _Toc414241683 \h </w:instrText>
      </w:r>
      <w:r w:rsidR="00D236E6">
        <w:rPr>
          <w:noProof/>
        </w:rPr>
      </w:r>
      <w:r w:rsidR="00D236E6">
        <w:rPr>
          <w:noProof/>
        </w:rPr>
        <w:fldChar w:fldCharType="separate"/>
      </w:r>
      <w:r>
        <w:rPr>
          <w:noProof/>
        </w:rPr>
        <w:t>8</w:t>
      </w:r>
      <w:r w:rsidR="00D236E6">
        <w:rPr>
          <w:noProof/>
        </w:rPr>
        <w:fldChar w:fldCharType="end"/>
      </w:r>
    </w:p>
    <w:p w:rsidR="00BF2758" w:rsidRDefault="00BF2758">
      <w:pPr>
        <w:pStyle w:val="Spistreci2"/>
        <w:tabs>
          <w:tab w:val="left" w:pos="800"/>
          <w:tab w:val="right" w:leader="dot" w:pos="10026"/>
        </w:tabs>
        <w:rPr>
          <w:rFonts w:asciiTheme="minorHAnsi" w:eastAsiaTheme="minorEastAsia" w:hAnsiTheme="minorHAnsi" w:cstheme="minorBidi"/>
          <w:caps w:val="0"/>
          <w:noProof/>
          <w:sz w:val="22"/>
          <w:szCs w:val="22"/>
          <w:lang w:val="pl-PL" w:eastAsia="pl-PL"/>
        </w:rPr>
      </w:pPr>
      <w:r>
        <w:rPr>
          <w:noProof/>
        </w:rPr>
        <w:t>1.2</w:t>
      </w:r>
      <w:r>
        <w:rPr>
          <w:rFonts w:asciiTheme="minorHAnsi" w:eastAsiaTheme="minorEastAsia" w:hAnsiTheme="minorHAnsi" w:cstheme="minorBidi"/>
          <w:caps w:val="0"/>
          <w:noProof/>
          <w:sz w:val="22"/>
          <w:szCs w:val="22"/>
          <w:lang w:val="pl-PL" w:eastAsia="pl-PL"/>
        </w:rPr>
        <w:tab/>
      </w:r>
      <w:r w:rsidRPr="00164DF2">
        <w:rPr>
          <w:caps w:val="0"/>
          <w:noProof/>
        </w:rPr>
        <w:t>ACRONYMS</w:t>
      </w:r>
      <w:r>
        <w:rPr>
          <w:noProof/>
        </w:rPr>
        <w:tab/>
      </w:r>
      <w:r w:rsidR="00D236E6">
        <w:rPr>
          <w:noProof/>
        </w:rPr>
        <w:fldChar w:fldCharType="begin"/>
      </w:r>
      <w:r>
        <w:rPr>
          <w:noProof/>
        </w:rPr>
        <w:instrText xml:space="preserve"> PAGEREF _Toc414241684 \h </w:instrText>
      </w:r>
      <w:r w:rsidR="00D236E6">
        <w:rPr>
          <w:noProof/>
        </w:rPr>
      </w:r>
      <w:r w:rsidR="00D236E6">
        <w:rPr>
          <w:noProof/>
        </w:rPr>
        <w:fldChar w:fldCharType="separate"/>
      </w:r>
      <w:r>
        <w:rPr>
          <w:noProof/>
        </w:rPr>
        <w:t>10</w:t>
      </w:r>
      <w:r w:rsidR="00D236E6">
        <w:rPr>
          <w:noProof/>
        </w:rPr>
        <w:fldChar w:fldCharType="end"/>
      </w:r>
    </w:p>
    <w:p w:rsidR="00BF2758" w:rsidRDefault="00BF2758">
      <w:pPr>
        <w:pStyle w:val="Spistreci2"/>
        <w:tabs>
          <w:tab w:val="left" w:pos="800"/>
          <w:tab w:val="right" w:leader="dot" w:pos="10026"/>
        </w:tabs>
        <w:rPr>
          <w:rFonts w:asciiTheme="minorHAnsi" w:eastAsiaTheme="minorEastAsia" w:hAnsiTheme="minorHAnsi" w:cstheme="minorBidi"/>
          <w:caps w:val="0"/>
          <w:noProof/>
          <w:sz w:val="22"/>
          <w:szCs w:val="22"/>
          <w:lang w:val="pl-PL" w:eastAsia="pl-PL"/>
        </w:rPr>
      </w:pPr>
      <w:r>
        <w:rPr>
          <w:noProof/>
        </w:rPr>
        <w:t>1.3</w:t>
      </w:r>
      <w:r>
        <w:rPr>
          <w:rFonts w:asciiTheme="minorHAnsi" w:eastAsiaTheme="minorEastAsia" w:hAnsiTheme="minorHAnsi" w:cstheme="minorBidi"/>
          <w:caps w:val="0"/>
          <w:noProof/>
          <w:sz w:val="22"/>
          <w:szCs w:val="22"/>
          <w:lang w:val="pl-PL" w:eastAsia="pl-PL"/>
        </w:rPr>
        <w:tab/>
      </w:r>
      <w:r w:rsidRPr="00164DF2">
        <w:rPr>
          <w:caps w:val="0"/>
          <w:noProof/>
        </w:rPr>
        <w:t>APPLICABLE DOCUMENTS</w:t>
      </w:r>
      <w:r>
        <w:rPr>
          <w:noProof/>
        </w:rPr>
        <w:tab/>
      </w:r>
      <w:r w:rsidR="00D236E6">
        <w:rPr>
          <w:noProof/>
        </w:rPr>
        <w:fldChar w:fldCharType="begin"/>
      </w:r>
      <w:r>
        <w:rPr>
          <w:noProof/>
        </w:rPr>
        <w:instrText xml:space="preserve"> PAGEREF _Toc414241685 \h </w:instrText>
      </w:r>
      <w:r w:rsidR="00D236E6">
        <w:rPr>
          <w:noProof/>
        </w:rPr>
      </w:r>
      <w:r w:rsidR="00D236E6">
        <w:rPr>
          <w:noProof/>
        </w:rPr>
        <w:fldChar w:fldCharType="separate"/>
      </w:r>
      <w:r>
        <w:rPr>
          <w:noProof/>
        </w:rPr>
        <w:t>12</w:t>
      </w:r>
      <w:r w:rsidR="00D236E6">
        <w:rPr>
          <w:noProof/>
        </w:rPr>
        <w:fldChar w:fldCharType="end"/>
      </w:r>
    </w:p>
    <w:p w:rsidR="00BF2758" w:rsidRDefault="00BF2758">
      <w:pPr>
        <w:pStyle w:val="Spistreci2"/>
        <w:tabs>
          <w:tab w:val="left" w:pos="800"/>
          <w:tab w:val="right" w:leader="dot" w:pos="10026"/>
        </w:tabs>
        <w:rPr>
          <w:rFonts w:asciiTheme="minorHAnsi" w:eastAsiaTheme="minorEastAsia" w:hAnsiTheme="minorHAnsi" w:cstheme="minorBidi"/>
          <w:caps w:val="0"/>
          <w:noProof/>
          <w:sz w:val="22"/>
          <w:szCs w:val="22"/>
          <w:lang w:val="pl-PL" w:eastAsia="pl-PL"/>
        </w:rPr>
      </w:pPr>
      <w:r>
        <w:rPr>
          <w:noProof/>
        </w:rPr>
        <w:t>1.4</w:t>
      </w:r>
      <w:r>
        <w:rPr>
          <w:rFonts w:asciiTheme="minorHAnsi" w:eastAsiaTheme="minorEastAsia" w:hAnsiTheme="minorHAnsi" w:cstheme="minorBidi"/>
          <w:caps w:val="0"/>
          <w:noProof/>
          <w:sz w:val="22"/>
          <w:szCs w:val="22"/>
          <w:lang w:val="pl-PL" w:eastAsia="pl-PL"/>
        </w:rPr>
        <w:tab/>
      </w:r>
      <w:r w:rsidRPr="00164DF2">
        <w:rPr>
          <w:caps w:val="0"/>
          <w:noProof/>
        </w:rPr>
        <w:t>REFERENCE DOCUMENTS</w:t>
      </w:r>
      <w:r>
        <w:rPr>
          <w:noProof/>
        </w:rPr>
        <w:tab/>
      </w:r>
      <w:r w:rsidR="00D236E6">
        <w:rPr>
          <w:noProof/>
        </w:rPr>
        <w:fldChar w:fldCharType="begin"/>
      </w:r>
      <w:r>
        <w:rPr>
          <w:noProof/>
        </w:rPr>
        <w:instrText xml:space="preserve"> PAGEREF _Toc414241686 \h </w:instrText>
      </w:r>
      <w:r w:rsidR="00D236E6">
        <w:rPr>
          <w:noProof/>
        </w:rPr>
      </w:r>
      <w:r w:rsidR="00D236E6">
        <w:rPr>
          <w:noProof/>
        </w:rPr>
        <w:fldChar w:fldCharType="separate"/>
      </w:r>
      <w:r>
        <w:rPr>
          <w:noProof/>
        </w:rPr>
        <w:t>12</w:t>
      </w:r>
      <w:r w:rsidR="00D236E6">
        <w:rPr>
          <w:noProof/>
        </w:rPr>
        <w:fldChar w:fldCharType="end"/>
      </w:r>
    </w:p>
    <w:p w:rsidR="00BF2758" w:rsidRDefault="00BF2758">
      <w:pPr>
        <w:pStyle w:val="Spistreci1"/>
        <w:tabs>
          <w:tab w:val="left" w:pos="400"/>
          <w:tab w:val="right" w:leader="dot" w:pos="10026"/>
        </w:tabs>
        <w:rPr>
          <w:rFonts w:asciiTheme="minorHAnsi" w:eastAsiaTheme="minorEastAsia" w:hAnsiTheme="minorHAnsi" w:cstheme="minorBidi"/>
          <w:b w:val="0"/>
          <w:caps w:val="0"/>
          <w:noProof/>
          <w:sz w:val="22"/>
          <w:szCs w:val="22"/>
          <w:lang w:val="pl-PL" w:eastAsia="pl-PL"/>
        </w:rPr>
      </w:pPr>
      <w:r w:rsidRPr="00164DF2">
        <w:rPr>
          <w:noProof/>
          <w:lang w:val="it-IT"/>
        </w:rPr>
        <w:t>2.</w:t>
      </w:r>
      <w:r>
        <w:rPr>
          <w:rFonts w:asciiTheme="minorHAnsi" w:eastAsiaTheme="minorEastAsia" w:hAnsiTheme="minorHAnsi" w:cstheme="minorBidi"/>
          <w:b w:val="0"/>
          <w:caps w:val="0"/>
          <w:noProof/>
          <w:sz w:val="22"/>
          <w:szCs w:val="22"/>
          <w:lang w:val="pl-PL" w:eastAsia="pl-PL"/>
        </w:rPr>
        <w:tab/>
      </w:r>
      <w:r w:rsidRPr="00164DF2">
        <w:rPr>
          <w:noProof/>
          <w:lang w:val="it-IT"/>
        </w:rPr>
        <w:t>NEOSTEL PROGRAMME</w:t>
      </w:r>
      <w:r>
        <w:rPr>
          <w:noProof/>
        </w:rPr>
        <w:tab/>
      </w:r>
      <w:r w:rsidR="00D236E6">
        <w:rPr>
          <w:noProof/>
        </w:rPr>
        <w:fldChar w:fldCharType="begin"/>
      </w:r>
      <w:r>
        <w:rPr>
          <w:noProof/>
        </w:rPr>
        <w:instrText xml:space="preserve"> PAGEREF _Toc414241687 \h </w:instrText>
      </w:r>
      <w:r w:rsidR="00D236E6">
        <w:rPr>
          <w:noProof/>
        </w:rPr>
      </w:r>
      <w:r w:rsidR="00D236E6">
        <w:rPr>
          <w:noProof/>
        </w:rPr>
        <w:fldChar w:fldCharType="separate"/>
      </w:r>
      <w:r>
        <w:rPr>
          <w:noProof/>
        </w:rPr>
        <w:t>13</w:t>
      </w:r>
      <w:r w:rsidR="00D236E6">
        <w:rPr>
          <w:noProof/>
        </w:rPr>
        <w:fldChar w:fldCharType="end"/>
      </w:r>
    </w:p>
    <w:p w:rsidR="00BF2758" w:rsidRDefault="00BF2758">
      <w:pPr>
        <w:pStyle w:val="Spistreci2"/>
        <w:tabs>
          <w:tab w:val="left" w:pos="800"/>
          <w:tab w:val="right" w:leader="dot" w:pos="10026"/>
        </w:tabs>
        <w:rPr>
          <w:rFonts w:asciiTheme="minorHAnsi" w:eastAsiaTheme="minorEastAsia" w:hAnsiTheme="minorHAnsi" w:cstheme="minorBidi"/>
          <w:caps w:val="0"/>
          <w:noProof/>
          <w:sz w:val="22"/>
          <w:szCs w:val="22"/>
          <w:lang w:val="pl-PL" w:eastAsia="pl-PL"/>
        </w:rPr>
      </w:pPr>
      <w:r w:rsidRPr="00164DF2">
        <w:rPr>
          <w:noProof/>
          <w:lang w:val="it-IT"/>
        </w:rPr>
        <w:t>2.1</w:t>
      </w:r>
      <w:r>
        <w:rPr>
          <w:rFonts w:asciiTheme="minorHAnsi" w:eastAsiaTheme="minorEastAsia" w:hAnsiTheme="minorHAnsi" w:cstheme="minorBidi"/>
          <w:caps w:val="0"/>
          <w:noProof/>
          <w:sz w:val="22"/>
          <w:szCs w:val="22"/>
          <w:lang w:val="pl-PL" w:eastAsia="pl-PL"/>
        </w:rPr>
        <w:tab/>
      </w:r>
      <w:r w:rsidRPr="00164DF2">
        <w:rPr>
          <w:caps w:val="0"/>
          <w:noProof/>
          <w:lang w:val="it-IT"/>
        </w:rPr>
        <w:t xml:space="preserve">NEOSTEL SCIENTIFIC </w:t>
      </w:r>
      <w:r w:rsidRPr="00164DF2">
        <w:rPr>
          <w:caps w:val="0"/>
          <w:noProof/>
        </w:rPr>
        <w:t>REQUIREMENTS</w:t>
      </w:r>
      <w:r>
        <w:rPr>
          <w:noProof/>
        </w:rPr>
        <w:tab/>
      </w:r>
      <w:r w:rsidR="00D236E6">
        <w:rPr>
          <w:noProof/>
        </w:rPr>
        <w:fldChar w:fldCharType="begin"/>
      </w:r>
      <w:r>
        <w:rPr>
          <w:noProof/>
        </w:rPr>
        <w:instrText xml:space="preserve"> PAGEREF _Toc414241688 \h </w:instrText>
      </w:r>
      <w:r w:rsidR="00D236E6">
        <w:rPr>
          <w:noProof/>
        </w:rPr>
      </w:r>
      <w:r w:rsidR="00D236E6">
        <w:rPr>
          <w:noProof/>
        </w:rPr>
        <w:fldChar w:fldCharType="separate"/>
      </w:r>
      <w:r>
        <w:rPr>
          <w:noProof/>
        </w:rPr>
        <w:t>13</w:t>
      </w:r>
      <w:r w:rsidR="00D236E6">
        <w:rPr>
          <w:noProof/>
        </w:rPr>
        <w:fldChar w:fldCharType="end"/>
      </w:r>
    </w:p>
    <w:p w:rsidR="00BF2758" w:rsidRDefault="00BF2758">
      <w:pPr>
        <w:pStyle w:val="Spistreci1"/>
        <w:tabs>
          <w:tab w:val="left" w:pos="400"/>
          <w:tab w:val="right" w:leader="dot" w:pos="10026"/>
        </w:tabs>
        <w:rPr>
          <w:rFonts w:asciiTheme="minorHAnsi" w:eastAsiaTheme="minorEastAsia" w:hAnsiTheme="minorHAnsi" w:cstheme="minorBidi"/>
          <w:b w:val="0"/>
          <w:caps w:val="0"/>
          <w:noProof/>
          <w:sz w:val="22"/>
          <w:szCs w:val="22"/>
          <w:lang w:val="pl-PL" w:eastAsia="pl-PL"/>
        </w:rPr>
      </w:pPr>
      <w:r>
        <w:rPr>
          <w:noProof/>
          <w:lang w:eastAsia="de-DE"/>
        </w:rPr>
        <w:t>3.</w:t>
      </w:r>
      <w:r>
        <w:rPr>
          <w:rFonts w:asciiTheme="minorHAnsi" w:eastAsiaTheme="minorEastAsia" w:hAnsiTheme="minorHAnsi" w:cstheme="minorBidi"/>
          <w:b w:val="0"/>
          <w:caps w:val="0"/>
          <w:noProof/>
          <w:sz w:val="22"/>
          <w:szCs w:val="22"/>
          <w:lang w:val="pl-PL" w:eastAsia="pl-PL"/>
        </w:rPr>
        <w:tab/>
      </w:r>
      <w:r w:rsidRPr="00164DF2">
        <w:rPr>
          <w:caps w:val="0"/>
          <w:noProof/>
          <w:lang w:eastAsia="de-DE"/>
        </w:rPr>
        <w:t>CAMERA PRINCIPALS</w:t>
      </w:r>
      <w:r>
        <w:rPr>
          <w:noProof/>
        </w:rPr>
        <w:tab/>
      </w:r>
      <w:r w:rsidR="00D236E6">
        <w:rPr>
          <w:noProof/>
        </w:rPr>
        <w:fldChar w:fldCharType="begin"/>
      </w:r>
      <w:r>
        <w:rPr>
          <w:noProof/>
        </w:rPr>
        <w:instrText xml:space="preserve"> PAGEREF _Toc414241689 \h </w:instrText>
      </w:r>
      <w:r w:rsidR="00D236E6">
        <w:rPr>
          <w:noProof/>
        </w:rPr>
      </w:r>
      <w:r w:rsidR="00D236E6">
        <w:rPr>
          <w:noProof/>
        </w:rPr>
        <w:fldChar w:fldCharType="separate"/>
      </w:r>
      <w:r>
        <w:rPr>
          <w:noProof/>
        </w:rPr>
        <w:t>14</w:t>
      </w:r>
      <w:r w:rsidR="00D236E6">
        <w:rPr>
          <w:noProof/>
        </w:rPr>
        <w:fldChar w:fldCharType="end"/>
      </w:r>
    </w:p>
    <w:p w:rsidR="00BF2758" w:rsidRDefault="00BF2758">
      <w:pPr>
        <w:pStyle w:val="Spistreci1"/>
        <w:tabs>
          <w:tab w:val="left" w:pos="400"/>
          <w:tab w:val="right" w:leader="dot" w:pos="10026"/>
        </w:tabs>
        <w:rPr>
          <w:rFonts w:asciiTheme="minorHAnsi" w:eastAsiaTheme="minorEastAsia" w:hAnsiTheme="minorHAnsi" w:cstheme="minorBidi"/>
          <w:b w:val="0"/>
          <w:caps w:val="0"/>
          <w:noProof/>
          <w:sz w:val="22"/>
          <w:szCs w:val="22"/>
          <w:lang w:val="pl-PL" w:eastAsia="pl-PL"/>
        </w:rPr>
      </w:pPr>
      <w:r>
        <w:rPr>
          <w:noProof/>
        </w:rPr>
        <w:t>4.</w:t>
      </w:r>
      <w:r>
        <w:rPr>
          <w:rFonts w:asciiTheme="minorHAnsi" w:eastAsiaTheme="minorEastAsia" w:hAnsiTheme="minorHAnsi" w:cstheme="minorBidi"/>
          <w:b w:val="0"/>
          <w:caps w:val="0"/>
          <w:noProof/>
          <w:sz w:val="22"/>
          <w:szCs w:val="22"/>
          <w:lang w:val="pl-PL" w:eastAsia="pl-PL"/>
        </w:rPr>
        <w:tab/>
      </w:r>
      <w:r w:rsidRPr="00164DF2">
        <w:rPr>
          <w:caps w:val="0"/>
          <w:noProof/>
        </w:rPr>
        <w:t>CAMERA GENERAL DESCRIPTION</w:t>
      </w:r>
      <w:r>
        <w:rPr>
          <w:noProof/>
        </w:rPr>
        <w:tab/>
      </w:r>
      <w:r w:rsidR="00D236E6">
        <w:rPr>
          <w:noProof/>
        </w:rPr>
        <w:fldChar w:fldCharType="begin"/>
      </w:r>
      <w:r>
        <w:rPr>
          <w:noProof/>
        </w:rPr>
        <w:instrText xml:space="preserve"> PAGEREF _Toc414241690 \h </w:instrText>
      </w:r>
      <w:r w:rsidR="00D236E6">
        <w:rPr>
          <w:noProof/>
        </w:rPr>
      </w:r>
      <w:r w:rsidR="00D236E6">
        <w:rPr>
          <w:noProof/>
        </w:rPr>
        <w:fldChar w:fldCharType="separate"/>
      </w:r>
      <w:r>
        <w:rPr>
          <w:noProof/>
        </w:rPr>
        <w:t>16</w:t>
      </w:r>
      <w:r w:rsidR="00D236E6">
        <w:rPr>
          <w:noProof/>
        </w:rPr>
        <w:fldChar w:fldCharType="end"/>
      </w:r>
    </w:p>
    <w:p w:rsidR="00BF2758" w:rsidRPr="00760747" w:rsidRDefault="00BF2758">
      <w:pPr>
        <w:pStyle w:val="Spistreci2"/>
        <w:tabs>
          <w:tab w:val="left" w:pos="800"/>
          <w:tab w:val="right" w:leader="dot" w:pos="10026"/>
        </w:tabs>
        <w:rPr>
          <w:rFonts w:asciiTheme="minorHAnsi" w:eastAsiaTheme="minorEastAsia" w:hAnsiTheme="minorHAnsi" w:cstheme="minorBidi"/>
          <w:caps w:val="0"/>
          <w:noProof/>
          <w:sz w:val="22"/>
          <w:szCs w:val="22"/>
          <w:lang w:eastAsia="pl-PL"/>
        </w:rPr>
      </w:pPr>
      <w:r>
        <w:rPr>
          <w:noProof/>
        </w:rPr>
        <w:t>4.1</w:t>
      </w:r>
      <w:r w:rsidRPr="00760747">
        <w:rPr>
          <w:rFonts w:asciiTheme="minorHAnsi" w:eastAsiaTheme="minorEastAsia" w:hAnsiTheme="minorHAnsi" w:cstheme="minorBidi"/>
          <w:caps w:val="0"/>
          <w:noProof/>
          <w:sz w:val="22"/>
          <w:szCs w:val="22"/>
          <w:lang w:eastAsia="pl-PL"/>
        </w:rPr>
        <w:tab/>
      </w:r>
      <w:r w:rsidRPr="00164DF2">
        <w:rPr>
          <w:caps w:val="0"/>
          <w:noProof/>
        </w:rPr>
        <w:t>Main camera blocks and their functions</w:t>
      </w:r>
      <w:r>
        <w:rPr>
          <w:noProof/>
        </w:rPr>
        <w:tab/>
      </w:r>
      <w:r w:rsidR="00D236E6">
        <w:rPr>
          <w:noProof/>
        </w:rPr>
        <w:fldChar w:fldCharType="begin"/>
      </w:r>
      <w:r>
        <w:rPr>
          <w:noProof/>
        </w:rPr>
        <w:instrText xml:space="preserve"> PAGEREF _Toc414241691 \h </w:instrText>
      </w:r>
      <w:r w:rsidR="00D236E6">
        <w:rPr>
          <w:noProof/>
        </w:rPr>
      </w:r>
      <w:r w:rsidR="00D236E6">
        <w:rPr>
          <w:noProof/>
        </w:rPr>
        <w:fldChar w:fldCharType="separate"/>
      </w:r>
      <w:r>
        <w:rPr>
          <w:noProof/>
        </w:rPr>
        <w:t>16</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4.1.1</w:t>
      </w:r>
      <w:r w:rsidRPr="00760747">
        <w:rPr>
          <w:rFonts w:asciiTheme="minorHAnsi" w:eastAsiaTheme="minorEastAsia" w:hAnsiTheme="minorHAnsi" w:cstheme="minorBidi"/>
          <w:smallCaps w:val="0"/>
          <w:noProof/>
          <w:sz w:val="22"/>
          <w:szCs w:val="22"/>
          <w:lang w:eastAsia="pl-PL"/>
        </w:rPr>
        <w:tab/>
      </w:r>
      <w:r w:rsidRPr="00164DF2">
        <w:rPr>
          <w:noProof/>
        </w:rPr>
        <w:t>MECHANICAL CASE</w:t>
      </w:r>
      <w:r>
        <w:rPr>
          <w:noProof/>
        </w:rPr>
        <w:tab/>
      </w:r>
      <w:r w:rsidR="00D236E6">
        <w:rPr>
          <w:noProof/>
        </w:rPr>
        <w:fldChar w:fldCharType="begin"/>
      </w:r>
      <w:r>
        <w:rPr>
          <w:noProof/>
        </w:rPr>
        <w:instrText xml:space="preserve"> PAGEREF _Toc414241692 \h </w:instrText>
      </w:r>
      <w:r w:rsidR="00D236E6">
        <w:rPr>
          <w:noProof/>
        </w:rPr>
      </w:r>
      <w:r w:rsidR="00D236E6">
        <w:rPr>
          <w:noProof/>
        </w:rPr>
        <w:fldChar w:fldCharType="separate"/>
      </w:r>
      <w:r>
        <w:rPr>
          <w:noProof/>
        </w:rPr>
        <w:t>18</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4.1.2</w:t>
      </w:r>
      <w:r w:rsidRPr="00760747">
        <w:rPr>
          <w:rFonts w:asciiTheme="minorHAnsi" w:eastAsiaTheme="minorEastAsia" w:hAnsiTheme="minorHAnsi" w:cstheme="minorBidi"/>
          <w:smallCaps w:val="0"/>
          <w:noProof/>
          <w:sz w:val="22"/>
          <w:szCs w:val="22"/>
          <w:lang w:eastAsia="pl-PL"/>
        </w:rPr>
        <w:tab/>
      </w:r>
      <w:r w:rsidRPr="00164DF2">
        <w:rPr>
          <w:noProof/>
        </w:rPr>
        <w:t>COOLING SYSTEM INCLUDING COOLING RACK</w:t>
      </w:r>
      <w:r>
        <w:rPr>
          <w:noProof/>
        </w:rPr>
        <w:tab/>
      </w:r>
      <w:r w:rsidR="00D236E6">
        <w:rPr>
          <w:noProof/>
        </w:rPr>
        <w:fldChar w:fldCharType="begin"/>
      </w:r>
      <w:r>
        <w:rPr>
          <w:noProof/>
        </w:rPr>
        <w:instrText xml:space="preserve"> PAGEREF _Toc414241693 \h </w:instrText>
      </w:r>
      <w:r w:rsidR="00D236E6">
        <w:rPr>
          <w:noProof/>
        </w:rPr>
      </w:r>
      <w:r w:rsidR="00D236E6">
        <w:rPr>
          <w:noProof/>
        </w:rPr>
        <w:fldChar w:fldCharType="separate"/>
      </w:r>
      <w:r>
        <w:rPr>
          <w:noProof/>
        </w:rPr>
        <w:t>18</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4.1.3</w:t>
      </w:r>
      <w:r w:rsidRPr="00760747">
        <w:rPr>
          <w:rFonts w:asciiTheme="minorHAnsi" w:eastAsiaTheme="minorEastAsia" w:hAnsiTheme="minorHAnsi" w:cstheme="minorBidi"/>
          <w:smallCaps w:val="0"/>
          <w:noProof/>
          <w:sz w:val="22"/>
          <w:szCs w:val="22"/>
          <w:lang w:eastAsia="pl-PL"/>
        </w:rPr>
        <w:tab/>
      </w:r>
      <w:r w:rsidRPr="00164DF2">
        <w:rPr>
          <w:noProof/>
        </w:rPr>
        <w:t>SHUTTER MODULE</w:t>
      </w:r>
      <w:r>
        <w:rPr>
          <w:noProof/>
        </w:rPr>
        <w:tab/>
      </w:r>
      <w:r w:rsidR="00D236E6">
        <w:rPr>
          <w:noProof/>
        </w:rPr>
        <w:fldChar w:fldCharType="begin"/>
      </w:r>
      <w:r>
        <w:rPr>
          <w:noProof/>
        </w:rPr>
        <w:instrText xml:space="preserve"> PAGEREF _Toc414241694 \h </w:instrText>
      </w:r>
      <w:r w:rsidR="00D236E6">
        <w:rPr>
          <w:noProof/>
        </w:rPr>
      </w:r>
      <w:r w:rsidR="00D236E6">
        <w:rPr>
          <w:noProof/>
        </w:rPr>
        <w:fldChar w:fldCharType="separate"/>
      </w:r>
      <w:r>
        <w:rPr>
          <w:noProof/>
        </w:rPr>
        <w:t>18</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4.1.4</w:t>
      </w:r>
      <w:r w:rsidRPr="00760747">
        <w:rPr>
          <w:rFonts w:asciiTheme="minorHAnsi" w:eastAsiaTheme="minorEastAsia" w:hAnsiTheme="minorHAnsi" w:cstheme="minorBidi"/>
          <w:smallCaps w:val="0"/>
          <w:noProof/>
          <w:sz w:val="22"/>
          <w:szCs w:val="22"/>
          <w:lang w:eastAsia="pl-PL"/>
        </w:rPr>
        <w:tab/>
      </w:r>
      <w:r w:rsidRPr="00164DF2">
        <w:rPr>
          <w:noProof/>
        </w:rPr>
        <w:t>BI CCD AND ANALOG FRONT END (AFE)</w:t>
      </w:r>
      <w:r>
        <w:rPr>
          <w:noProof/>
        </w:rPr>
        <w:tab/>
      </w:r>
      <w:r w:rsidR="00D236E6">
        <w:rPr>
          <w:noProof/>
        </w:rPr>
        <w:fldChar w:fldCharType="begin"/>
      </w:r>
      <w:r>
        <w:rPr>
          <w:noProof/>
        </w:rPr>
        <w:instrText xml:space="preserve"> PAGEREF _Toc414241695 \h </w:instrText>
      </w:r>
      <w:r w:rsidR="00D236E6">
        <w:rPr>
          <w:noProof/>
        </w:rPr>
      </w:r>
      <w:r w:rsidR="00D236E6">
        <w:rPr>
          <w:noProof/>
        </w:rPr>
        <w:fldChar w:fldCharType="separate"/>
      </w:r>
      <w:r>
        <w:rPr>
          <w:noProof/>
        </w:rPr>
        <w:t>19</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4.1.5</w:t>
      </w:r>
      <w:r w:rsidRPr="00760747">
        <w:rPr>
          <w:rFonts w:asciiTheme="minorHAnsi" w:eastAsiaTheme="minorEastAsia" w:hAnsiTheme="minorHAnsi" w:cstheme="minorBidi"/>
          <w:smallCaps w:val="0"/>
          <w:noProof/>
          <w:sz w:val="22"/>
          <w:szCs w:val="22"/>
          <w:lang w:eastAsia="pl-PL"/>
        </w:rPr>
        <w:tab/>
      </w:r>
      <w:r w:rsidRPr="00164DF2">
        <w:rPr>
          <w:noProof/>
        </w:rPr>
        <w:t>SENSOR CONTROLLER, TRIGGERING AND COMMUNICATION INTERFACE</w:t>
      </w:r>
      <w:r>
        <w:rPr>
          <w:noProof/>
        </w:rPr>
        <w:tab/>
      </w:r>
      <w:r w:rsidR="00D236E6">
        <w:rPr>
          <w:noProof/>
        </w:rPr>
        <w:fldChar w:fldCharType="begin"/>
      </w:r>
      <w:r>
        <w:rPr>
          <w:noProof/>
        </w:rPr>
        <w:instrText xml:space="preserve"> PAGEREF _Toc414241696 \h </w:instrText>
      </w:r>
      <w:r w:rsidR="00D236E6">
        <w:rPr>
          <w:noProof/>
        </w:rPr>
      </w:r>
      <w:r w:rsidR="00D236E6">
        <w:rPr>
          <w:noProof/>
        </w:rPr>
        <w:fldChar w:fldCharType="separate"/>
      </w:r>
      <w:r>
        <w:rPr>
          <w:noProof/>
        </w:rPr>
        <w:t>19</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4.1.6</w:t>
      </w:r>
      <w:r w:rsidRPr="00760747">
        <w:rPr>
          <w:rFonts w:asciiTheme="minorHAnsi" w:eastAsiaTheme="minorEastAsia" w:hAnsiTheme="minorHAnsi" w:cstheme="minorBidi"/>
          <w:smallCaps w:val="0"/>
          <w:noProof/>
          <w:sz w:val="22"/>
          <w:szCs w:val="22"/>
          <w:lang w:eastAsia="pl-PL"/>
        </w:rPr>
        <w:tab/>
      </w:r>
      <w:r w:rsidRPr="00164DF2">
        <w:rPr>
          <w:noProof/>
        </w:rPr>
        <w:t>CAMERA HOUSEKEEPING AND CONTROL WORKSTATION</w:t>
      </w:r>
      <w:r>
        <w:rPr>
          <w:noProof/>
        </w:rPr>
        <w:tab/>
      </w:r>
      <w:r w:rsidR="00D236E6">
        <w:rPr>
          <w:noProof/>
        </w:rPr>
        <w:fldChar w:fldCharType="begin"/>
      </w:r>
      <w:r>
        <w:rPr>
          <w:noProof/>
        </w:rPr>
        <w:instrText xml:space="preserve"> PAGEREF _Toc414241697 \h </w:instrText>
      </w:r>
      <w:r w:rsidR="00D236E6">
        <w:rPr>
          <w:noProof/>
        </w:rPr>
      </w:r>
      <w:r w:rsidR="00D236E6">
        <w:rPr>
          <w:noProof/>
        </w:rPr>
        <w:fldChar w:fldCharType="separate"/>
      </w:r>
      <w:r>
        <w:rPr>
          <w:noProof/>
        </w:rPr>
        <w:t>20</w:t>
      </w:r>
      <w:r w:rsidR="00D236E6">
        <w:rPr>
          <w:noProof/>
        </w:rPr>
        <w:fldChar w:fldCharType="end"/>
      </w:r>
    </w:p>
    <w:p w:rsidR="00BF2758" w:rsidRPr="00760747" w:rsidRDefault="00BF2758">
      <w:pPr>
        <w:pStyle w:val="Spistreci1"/>
        <w:tabs>
          <w:tab w:val="left" w:pos="400"/>
          <w:tab w:val="right" w:leader="dot" w:pos="10026"/>
        </w:tabs>
        <w:rPr>
          <w:rFonts w:asciiTheme="minorHAnsi" w:eastAsiaTheme="minorEastAsia" w:hAnsiTheme="minorHAnsi" w:cstheme="minorBidi"/>
          <w:b w:val="0"/>
          <w:caps w:val="0"/>
          <w:noProof/>
          <w:sz w:val="22"/>
          <w:szCs w:val="22"/>
          <w:lang w:eastAsia="pl-PL"/>
        </w:rPr>
      </w:pPr>
      <w:r>
        <w:rPr>
          <w:noProof/>
        </w:rPr>
        <w:t>5.</w:t>
      </w:r>
      <w:r w:rsidRPr="00760747">
        <w:rPr>
          <w:rFonts w:asciiTheme="minorHAnsi" w:eastAsiaTheme="minorEastAsia" w:hAnsiTheme="minorHAnsi" w:cstheme="minorBidi"/>
          <w:b w:val="0"/>
          <w:caps w:val="0"/>
          <w:noProof/>
          <w:sz w:val="22"/>
          <w:szCs w:val="22"/>
          <w:lang w:eastAsia="pl-PL"/>
        </w:rPr>
        <w:tab/>
      </w:r>
      <w:r w:rsidRPr="00164DF2">
        <w:rPr>
          <w:caps w:val="0"/>
          <w:noProof/>
        </w:rPr>
        <w:t>CAMERA DETAILED DESCRIPTION</w:t>
      </w:r>
      <w:r>
        <w:rPr>
          <w:noProof/>
        </w:rPr>
        <w:tab/>
      </w:r>
      <w:r w:rsidR="00D236E6">
        <w:rPr>
          <w:noProof/>
        </w:rPr>
        <w:fldChar w:fldCharType="begin"/>
      </w:r>
      <w:r>
        <w:rPr>
          <w:noProof/>
        </w:rPr>
        <w:instrText xml:space="preserve"> PAGEREF _Toc414241698 \h </w:instrText>
      </w:r>
      <w:r w:rsidR="00D236E6">
        <w:rPr>
          <w:noProof/>
        </w:rPr>
      </w:r>
      <w:r w:rsidR="00D236E6">
        <w:rPr>
          <w:noProof/>
        </w:rPr>
        <w:fldChar w:fldCharType="separate"/>
      </w:r>
      <w:r>
        <w:rPr>
          <w:noProof/>
        </w:rPr>
        <w:t>21</w:t>
      </w:r>
      <w:r w:rsidR="00D236E6">
        <w:rPr>
          <w:noProof/>
        </w:rPr>
        <w:fldChar w:fldCharType="end"/>
      </w:r>
    </w:p>
    <w:p w:rsidR="00BF2758" w:rsidRPr="00760747" w:rsidRDefault="00BF2758">
      <w:pPr>
        <w:pStyle w:val="Spistreci2"/>
        <w:tabs>
          <w:tab w:val="left" w:pos="800"/>
          <w:tab w:val="right" w:leader="dot" w:pos="10026"/>
        </w:tabs>
        <w:rPr>
          <w:rFonts w:asciiTheme="minorHAnsi" w:eastAsiaTheme="minorEastAsia" w:hAnsiTheme="minorHAnsi" w:cstheme="minorBidi"/>
          <w:caps w:val="0"/>
          <w:noProof/>
          <w:sz w:val="22"/>
          <w:szCs w:val="22"/>
          <w:lang w:eastAsia="pl-PL"/>
        </w:rPr>
      </w:pPr>
      <w:r>
        <w:rPr>
          <w:noProof/>
        </w:rPr>
        <w:t>5.1</w:t>
      </w:r>
      <w:r w:rsidRPr="00760747">
        <w:rPr>
          <w:rFonts w:asciiTheme="minorHAnsi" w:eastAsiaTheme="minorEastAsia" w:hAnsiTheme="minorHAnsi" w:cstheme="minorBidi"/>
          <w:caps w:val="0"/>
          <w:noProof/>
          <w:sz w:val="22"/>
          <w:szCs w:val="22"/>
          <w:lang w:eastAsia="pl-PL"/>
        </w:rPr>
        <w:tab/>
      </w:r>
      <w:r w:rsidRPr="00164DF2">
        <w:rPr>
          <w:caps w:val="0"/>
          <w:noProof/>
        </w:rPr>
        <w:t>MECHANICAL DESIGN</w:t>
      </w:r>
      <w:r>
        <w:rPr>
          <w:noProof/>
        </w:rPr>
        <w:tab/>
      </w:r>
      <w:r w:rsidR="00D236E6">
        <w:rPr>
          <w:noProof/>
        </w:rPr>
        <w:fldChar w:fldCharType="begin"/>
      </w:r>
      <w:r>
        <w:rPr>
          <w:noProof/>
        </w:rPr>
        <w:instrText xml:space="preserve"> PAGEREF _Toc414241699 \h </w:instrText>
      </w:r>
      <w:r w:rsidR="00D236E6">
        <w:rPr>
          <w:noProof/>
        </w:rPr>
      </w:r>
      <w:r w:rsidR="00D236E6">
        <w:rPr>
          <w:noProof/>
        </w:rPr>
        <w:fldChar w:fldCharType="separate"/>
      </w:r>
      <w:r>
        <w:rPr>
          <w:noProof/>
        </w:rPr>
        <w:t>23</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5.1.1</w:t>
      </w:r>
      <w:r w:rsidRPr="00760747">
        <w:rPr>
          <w:rFonts w:asciiTheme="minorHAnsi" w:eastAsiaTheme="minorEastAsia" w:hAnsiTheme="minorHAnsi" w:cstheme="minorBidi"/>
          <w:smallCaps w:val="0"/>
          <w:noProof/>
          <w:sz w:val="22"/>
          <w:szCs w:val="22"/>
          <w:lang w:eastAsia="pl-PL"/>
        </w:rPr>
        <w:tab/>
      </w:r>
      <w:r w:rsidRPr="00164DF2">
        <w:rPr>
          <w:noProof/>
        </w:rPr>
        <w:t>HARDWARE INTERFACE OF THE NEOSTEL CAMERA (IFC)</w:t>
      </w:r>
      <w:r>
        <w:rPr>
          <w:noProof/>
        </w:rPr>
        <w:tab/>
      </w:r>
      <w:r w:rsidR="00D236E6">
        <w:rPr>
          <w:noProof/>
        </w:rPr>
        <w:fldChar w:fldCharType="begin"/>
      </w:r>
      <w:r>
        <w:rPr>
          <w:noProof/>
        </w:rPr>
        <w:instrText xml:space="preserve"> PAGEREF _Toc414241700 \h </w:instrText>
      </w:r>
      <w:r w:rsidR="00D236E6">
        <w:rPr>
          <w:noProof/>
        </w:rPr>
      </w:r>
      <w:r w:rsidR="00D236E6">
        <w:rPr>
          <w:noProof/>
        </w:rPr>
        <w:fldChar w:fldCharType="separate"/>
      </w:r>
      <w:r>
        <w:rPr>
          <w:noProof/>
        </w:rPr>
        <w:t>23</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5.1.2</w:t>
      </w:r>
      <w:r w:rsidRPr="00760747">
        <w:rPr>
          <w:rFonts w:asciiTheme="minorHAnsi" w:eastAsiaTheme="minorEastAsia" w:hAnsiTheme="minorHAnsi" w:cstheme="minorBidi"/>
          <w:smallCaps w:val="0"/>
          <w:noProof/>
          <w:sz w:val="22"/>
          <w:szCs w:val="22"/>
          <w:lang w:eastAsia="pl-PL"/>
        </w:rPr>
        <w:tab/>
      </w:r>
      <w:r w:rsidRPr="00164DF2">
        <w:rPr>
          <w:noProof/>
        </w:rPr>
        <w:t>CCD MECHANICAL MOUNTING AND ALIGNMENT ASPECTS</w:t>
      </w:r>
      <w:r>
        <w:rPr>
          <w:noProof/>
        </w:rPr>
        <w:tab/>
      </w:r>
      <w:r w:rsidR="00D236E6">
        <w:rPr>
          <w:noProof/>
        </w:rPr>
        <w:fldChar w:fldCharType="begin"/>
      </w:r>
      <w:r>
        <w:rPr>
          <w:noProof/>
        </w:rPr>
        <w:instrText xml:space="preserve"> PAGEREF _Toc414241701 \h </w:instrText>
      </w:r>
      <w:r w:rsidR="00D236E6">
        <w:rPr>
          <w:noProof/>
        </w:rPr>
      </w:r>
      <w:r w:rsidR="00D236E6">
        <w:rPr>
          <w:noProof/>
        </w:rPr>
        <w:fldChar w:fldCharType="separate"/>
      </w:r>
      <w:r>
        <w:rPr>
          <w:noProof/>
        </w:rPr>
        <w:t>31</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5.1.3</w:t>
      </w:r>
      <w:r w:rsidRPr="00760747">
        <w:rPr>
          <w:rFonts w:asciiTheme="minorHAnsi" w:eastAsiaTheme="minorEastAsia" w:hAnsiTheme="minorHAnsi" w:cstheme="minorBidi"/>
          <w:smallCaps w:val="0"/>
          <w:noProof/>
          <w:sz w:val="22"/>
          <w:szCs w:val="22"/>
          <w:lang w:eastAsia="pl-PL"/>
        </w:rPr>
        <w:tab/>
      </w:r>
      <w:r w:rsidRPr="00164DF2">
        <w:rPr>
          <w:noProof/>
        </w:rPr>
        <w:t>NOBLE GAS THERMAL INSULATION CIRCUIT</w:t>
      </w:r>
      <w:r>
        <w:rPr>
          <w:noProof/>
        </w:rPr>
        <w:tab/>
      </w:r>
      <w:r w:rsidR="00D236E6">
        <w:rPr>
          <w:noProof/>
        </w:rPr>
        <w:fldChar w:fldCharType="begin"/>
      </w:r>
      <w:r>
        <w:rPr>
          <w:noProof/>
        </w:rPr>
        <w:instrText xml:space="preserve"> PAGEREF _Toc414241702 \h </w:instrText>
      </w:r>
      <w:r w:rsidR="00D236E6">
        <w:rPr>
          <w:noProof/>
        </w:rPr>
      </w:r>
      <w:r w:rsidR="00D236E6">
        <w:rPr>
          <w:noProof/>
        </w:rPr>
        <w:fldChar w:fldCharType="separate"/>
      </w:r>
      <w:r>
        <w:rPr>
          <w:noProof/>
        </w:rPr>
        <w:t>34</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5.1.3.1</w:t>
      </w:r>
      <w:r w:rsidRPr="00760747">
        <w:rPr>
          <w:rFonts w:asciiTheme="minorHAnsi" w:eastAsiaTheme="minorEastAsia" w:hAnsiTheme="minorHAnsi" w:cstheme="minorBidi"/>
          <w:noProof/>
          <w:sz w:val="22"/>
          <w:szCs w:val="22"/>
          <w:lang w:eastAsia="pl-PL"/>
        </w:rPr>
        <w:tab/>
      </w:r>
      <w:r w:rsidRPr="00164DF2">
        <w:rPr>
          <w:noProof/>
        </w:rPr>
        <w:t>COOLING SYSTEM, EXTERNAL COOLING AND FLUIDIC SYSTEM DESIGN</w:t>
      </w:r>
      <w:r>
        <w:rPr>
          <w:noProof/>
        </w:rPr>
        <w:tab/>
      </w:r>
      <w:r w:rsidR="00D236E6">
        <w:rPr>
          <w:noProof/>
        </w:rPr>
        <w:fldChar w:fldCharType="begin"/>
      </w:r>
      <w:r>
        <w:rPr>
          <w:noProof/>
        </w:rPr>
        <w:instrText xml:space="preserve"> PAGEREF _Toc414241703 \h </w:instrText>
      </w:r>
      <w:r w:rsidR="00D236E6">
        <w:rPr>
          <w:noProof/>
        </w:rPr>
      </w:r>
      <w:r w:rsidR="00D236E6">
        <w:rPr>
          <w:noProof/>
        </w:rPr>
        <w:fldChar w:fldCharType="separate"/>
      </w:r>
      <w:r>
        <w:rPr>
          <w:noProof/>
        </w:rPr>
        <w:t>37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5.1.3.2</w:t>
      </w:r>
      <w:r w:rsidRPr="00760747">
        <w:rPr>
          <w:rFonts w:asciiTheme="minorHAnsi" w:eastAsiaTheme="minorEastAsia" w:hAnsiTheme="minorHAnsi" w:cstheme="minorBidi"/>
          <w:noProof/>
          <w:sz w:val="22"/>
          <w:szCs w:val="22"/>
          <w:lang w:eastAsia="pl-PL"/>
        </w:rPr>
        <w:tab/>
      </w:r>
      <w:r w:rsidRPr="00164DF2">
        <w:rPr>
          <w:noProof/>
        </w:rPr>
        <w:t>CAMERA COOLING</w:t>
      </w:r>
      <w:r>
        <w:rPr>
          <w:noProof/>
        </w:rPr>
        <w:tab/>
      </w:r>
      <w:r w:rsidR="00D236E6">
        <w:rPr>
          <w:noProof/>
        </w:rPr>
        <w:fldChar w:fldCharType="begin"/>
      </w:r>
      <w:r>
        <w:rPr>
          <w:noProof/>
        </w:rPr>
        <w:instrText xml:space="preserve"> PAGEREF _Toc414241704 \h </w:instrText>
      </w:r>
      <w:r w:rsidR="00D236E6">
        <w:rPr>
          <w:noProof/>
        </w:rPr>
      </w:r>
      <w:r w:rsidR="00D236E6">
        <w:rPr>
          <w:noProof/>
        </w:rPr>
        <w:fldChar w:fldCharType="separate"/>
      </w:r>
      <w:r>
        <w:rPr>
          <w:noProof/>
        </w:rPr>
        <w:t>38</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5.1.3.3</w:t>
      </w:r>
      <w:r w:rsidRPr="00760747">
        <w:rPr>
          <w:rFonts w:asciiTheme="minorHAnsi" w:eastAsiaTheme="minorEastAsia" w:hAnsiTheme="minorHAnsi" w:cstheme="minorBidi"/>
          <w:noProof/>
          <w:sz w:val="22"/>
          <w:szCs w:val="22"/>
          <w:lang w:eastAsia="pl-PL"/>
        </w:rPr>
        <w:tab/>
      </w:r>
      <w:r w:rsidRPr="00164DF2">
        <w:rPr>
          <w:noProof/>
        </w:rPr>
        <w:t>TEC COOLER</w:t>
      </w:r>
      <w:r>
        <w:rPr>
          <w:noProof/>
        </w:rPr>
        <w:tab/>
      </w:r>
      <w:r w:rsidR="00D236E6">
        <w:rPr>
          <w:noProof/>
        </w:rPr>
        <w:fldChar w:fldCharType="begin"/>
      </w:r>
      <w:r>
        <w:rPr>
          <w:noProof/>
        </w:rPr>
        <w:instrText xml:space="preserve"> PAGEREF _Toc414241705 \h </w:instrText>
      </w:r>
      <w:r w:rsidR="00D236E6">
        <w:rPr>
          <w:noProof/>
        </w:rPr>
      </w:r>
      <w:r w:rsidR="00D236E6">
        <w:rPr>
          <w:noProof/>
        </w:rPr>
        <w:fldChar w:fldCharType="separate"/>
      </w:r>
      <w:r>
        <w:rPr>
          <w:noProof/>
        </w:rPr>
        <w:t>41</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5.1.3.4</w:t>
      </w:r>
      <w:r w:rsidRPr="00760747">
        <w:rPr>
          <w:rFonts w:asciiTheme="minorHAnsi" w:eastAsiaTheme="minorEastAsia" w:hAnsiTheme="minorHAnsi" w:cstheme="minorBidi"/>
          <w:noProof/>
          <w:sz w:val="22"/>
          <w:szCs w:val="22"/>
          <w:lang w:eastAsia="pl-PL"/>
        </w:rPr>
        <w:tab/>
      </w:r>
      <w:r w:rsidRPr="00164DF2">
        <w:rPr>
          <w:noProof/>
        </w:rPr>
        <w:t>CAMERA COOLING ARCHITECTURE: PELTIER MODELS AND DRIVING CIRCUITS</w:t>
      </w:r>
      <w:r>
        <w:rPr>
          <w:noProof/>
        </w:rPr>
        <w:tab/>
      </w:r>
      <w:r w:rsidR="00D236E6">
        <w:rPr>
          <w:noProof/>
        </w:rPr>
        <w:fldChar w:fldCharType="begin"/>
      </w:r>
      <w:r>
        <w:rPr>
          <w:noProof/>
        </w:rPr>
        <w:instrText xml:space="preserve"> PAGEREF _Toc414241706 \h </w:instrText>
      </w:r>
      <w:r w:rsidR="00D236E6">
        <w:rPr>
          <w:noProof/>
        </w:rPr>
      </w:r>
      <w:r w:rsidR="00D236E6">
        <w:rPr>
          <w:noProof/>
        </w:rPr>
        <w:fldChar w:fldCharType="separate"/>
      </w:r>
      <w:r>
        <w:rPr>
          <w:noProof/>
        </w:rPr>
        <w:t>45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sidRPr="00164DF2">
        <w:rPr>
          <w:noProof/>
        </w:rPr>
        <w:t>5.1.3.5</w:t>
      </w:r>
      <w:r w:rsidRPr="00760747">
        <w:rPr>
          <w:rFonts w:asciiTheme="minorHAnsi" w:eastAsiaTheme="minorEastAsia" w:hAnsiTheme="minorHAnsi" w:cstheme="minorBidi"/>
          <w:noProof/>
          <w:sz w:val="22"/>
          <w:szCs w:val="22"/>
          <w:lang w:eastAsia="pl-PL"/>
        </w:rPr>
        <w:tab/>
      </w:r>
      <w:r w:rsidRPr="00164DF2">
        <w:rPr>
          <w:noProof/>
        </w:rPr>
        <w:t>CHILLER</w:t>
      </w:r>
      <w:r>
        <w:rPr>
          <w:noProof/>
        </w:rPr>
        <w:tab/>
      </w:r>
      <w:r w:rsidR="00D236E6">
        <w:rPr>
          <w:noProof/>
        </w:rPr>
        <w:fldChar w:fldCharType="begin"/>
      </w:r>
      <w:r>
        <w:rPr>
          <w:noProof/>
        </w:rPr>
        <w:instrText xml:space="preserve"> PAGEREF _Toc414241707 \h </w:instrText>
      </w:r>
      <w:r w:rsidR="00D236E6">
        <w:rPr>
          <w:noProof/>
        </w:rPr>
      </w:r>
      <w:r w:rsidR="00D236E6">
        <w:rPr>
          <w:noProof/>
        </w:rPr>
        <w:fldChar w:fldCharType="separate"/>
      </w:r>
      <w:r>
        <w:rPr>
          <w:noProof/>
        </w:rPr>
        <w:t>46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5.1.3.6</w:t>
      </w:r>
      <w:r w:rsidRPr="00760747">
        <w:rPr>
          <w:rFonts w:asciiTheme="minorHAnsi" w:eastAsiaTheme="minorEastAsia" w:hAnsiTheme="minorHAnsi" w:cstheme="minorBidi"/>
          <w:noProof/>
          <w:sz w:val="22"/>
          <w:szCs w:val="22"/>
          <w:lang w:eastAsia="pl-PL"/>
        </w:rPr>
        <w:tab/>
      </w:r>
      <w:r w:rsidRPr="00164DF2">
        <w:rPr>
          <w:noProof/>
        </w:rPr>
        <w:t>FLUIDIC SYSTEM ANALYSIS</w:t>
      </w:r>
      <w:r>
        <w:rPr>
          <w:noProof/>
        </w:rPr>
        <w:tab/>
      </w:r>
      <w:r w:rsidR="00D236E6">
        <w:rPr>
          <w:noProof/>
        </w:rPr>
        <w:fldChar w:fldCharType="begin"/>
      </w:r>
      <w:r>
        <w:rPr>
          <w:noProof/>
        </w:rPr>
        <w:instrText xml:space="preserve"> PAGEREF _Toc414241708 \h </w:instrText>
      </w:r>
      <w:r w:rsidR="00D236E6">
        <w:rPr>
          <w:noProof/>
        </w:rPr>
      </w:r>
      <w:r w:rsidR="00D236E6">
        <w:rPr>
          <w:noProof/>
        </w:rPr>
        <w:fldChar w:fldCharType="separate"/>
      </w:r>
      <w:r>
        <w:rPr>
          <w:noProof/>
        </w:rPr>
        <w:t>47</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5.1.4</w:t>
      </w:r>
      <w:r w:rsidRPr="00760747">
        <w:rPr>
          <w:rFonts w:asciiTheme="minorHAnsi" w:eastAsiaTheme="minorEastAsia" w:hAnsiTheme="minorHAnsi" w:cstheme="minorBidi"/>
          <w:smallCaps w:val="0"/>
          <w:noProof/>
          <w:sz w:val="22"/>
          <w:szCs w:val="22"/>
          <w:lang w:eastAsia="pl-PL"/>
        </w:rPr>
        <w:tab/>
      </w:r>
      <w:r w:rsidRPr="00164DF2">
        <w:rPr>
          <w:noProof/>
        </w:rPr>
        <w:t>SHUTTER MECHANICAL DESIGN</w:t>
      </w:r>
      <w:r>
        <w:rPr>
          <w:noProof/>
        </w:rPr>
        <w:tab/>
      </w:r>
      <w:r w:rsidR="00D236E6">
        <w:rPr>
          <w:noProof/>
        </w:rPr>
        <w:fldChar w:fldCharType="begin"/>
      </w:r>
      <w:r>
        <w:rPr>
          <w:noProof/>
        </w:rPr>
        <w:instrText xml:space="preserve"> PAGEREF _Toc414241709 \h </w:instrText>
      </w:r>
      <w:r w:rsidR="00D236E6">
        <w:rPr>
          <w:noProof/>
        </w:rPr>
      </w:r>
      <w:r w:rsidR="00D236E6">
        <w:rPr>
          <w:noProof/>
        </w:rPr>
        <w:fldChar w:fldCharType="separate"/>
      </w:r>
      <w:r>
        <w:rPr>
          <w:noProof/>
        </w:rPr>
        <w:t>48</w:t>
      </w:r>
      <w:r w:rsidR="00D236E6">
        <w:rPr>
          <w:noProof/>
        </w:rPr>
        <w:fldChar w:fldCharType="end"/>
      </w:r>
    </w:p>
    <w:p w:rsidR="00BF2758" w:rsidRPr="00760747" w:rsidRDefault="00BF2758">
      <w:pPr>
        <w:pStyle w:val="Spistreci2"/>
        <w:tabs>
          <w:tab w:val="left" w:pos="800"/>
          <w:tab w:val="right" w:leader="dot" w:pos="10026"/>
        </w:tabs>
        <w:rPr>
          <w:rFonts w:asciiTheme="minorHAnsi" w:eastAsiaTheme="minorEastAsia" w:hAnsiTheme="minorHAnsi" w:cstheme="minorBidi"/>
          <w:caps w:val="0"/>
          <w:noProof/>
          <w:sz w:val="22"/>
          <w:szCs w:val="22"/>
          <w:lang w:eastAsia="pl-PL"/>
        </w:rPr>
      </w:pPr>
      <w:r>
        <w:rPr>
          <w:noProof/>
        </w:rPr>
        <w:t>5.2</w:t>
      </w:r>
      <w:r w:rsidRPr="00760747">
        <w:rPr>
          <w:rFonts w:asciiTheme="minorHAnsi" w:eastAsiaTheme="minorEastAsia" w:hAnsiTheme="minorHAnsi" w:cstheme="minorBidi"/>
          <w:caps w:val="0"/>
          <w:noProof/>
          <w:sz w:val="22"/>
          <w:szCs w:val="22"/>
          <w:lang w:eastAsia="pl-PL"/>
        </w:rPr>
        <w:tab/>
      </w:r>
      <w:r w:rsidRPr="00164DF2">
        <w:rPr>
          <w:caps w:val="0"/>
          <w:noProof/>
        </w:rPr>
        <w:t>CAMERA ELECTRONICS - ARCHITECTURAL OVERVIEW AND SUBSYSTEM DECOMPOSITION</w:t>
      </w:r>
      <w:r>
        <w:rPr>
          <w:noProof/>
        </w:rPr>
        <w:tab/>
      </w:r>
      <w:r w:rsidR="00D236E6">
        <w:rPr>
          <w:noProof/>
        </w:rPr>
        <w:fldChar w:fldCharType="begin"/>
      </w:r>
      <w:r>
        <w:rPr>
          <w:noProof/>
        </w:rPr>
        <w:instrText xml:space="preserve"> PAGEREF _Toc414241710 \h </w:instrText>
      </w:r>
      <w:r w:rsidR="00D236E6">
        <w:rPr>
          <w:noProof/>
        </w:rPr>
      </w:r>
      <w:r w:rsidR="00D236E6">
        <w:rPr>
          <w:noProof/>
        </w:rPr>
        <w:fldChar w:fldCharType="separate"/>
      </w:r>
      <w:r>
        <w:rPr>
          <w:noProof/>
        </w:rPr>
        <w:t>52</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5.2.1</w:t>
      </w:r>
      <w:r w:rsidRPr="00760747">
        <w:rPr>
          <w:rFonts w:asciiTheme="minorHAnsi" w:eastAsiaTheme="minorEastAsia" w:hAnsiTheme="minorHAnsi" w:cstheme="minorBidi"/>
          <w:smallCaps w:val="0"/>
          <w:noProof/>
          <w:sz w:val="22"/>
          <w:szCs w:val="22"/>
          <w:lang w:eastAsia="pl-PL"/>
        </w:rPr>
        <w:tab/>
      </w:r>
      <w:r w:rsidRPr="00164DF2">
        <w:rPr>
          <w:noProof/>
        </w:rPr>
        <w:t>CONTROL AND COMMUNICATION BOARD</w:t>
      </w:r>
      <w:r>
        <w:rPr>
          <w:noProof/>
        </w:rPr>
        <w:tab/>
      </w:r>
      <w:r w:rsidR="00D236E6">
        <w:rPr>
          <w:noProof/>
        </w:rPr>
        <w:fldChar w:fldCharType="begin"/>
      </w:r>
      <w:r>
        <w:rPr>
          <w:noProof/>
        </w:rPr>
        <w:instrText xml:space="preserve"> PAGEREF _Toc414241711 \h </w:instrText>
      </w:r>
      <w:r w:rsidR="00D236E6">
        <w:rPr>
          <w:noProof/>
        </w:rPr>
      </w:r>
      <w:r w:rsidR="00D236E6">
        <w:rPr>
          <w:noProof/>
        </w:rPr>
        <w:fldChar w:fldCharType="separate"/>
      </w:r>
      <w:r>
        <w:rPr>
          <w:noProof/>
        </w:rPr>
        <w:t>54</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5.2.1.1</w:t>
      </w:r>
      <w:r w:rsidRPr="00760747">
        <w:rPr>
          <w:rFonts w:asciiTheme="minorHAnsi" w:eastAsiaTheme="minorEastAsia" w:hAnsiTheme="minorHAnsi" w:cstheme="minorBidi"/>
          <w:noProof/>
          <w:sz w:val="22"/>
          <w:szCs w:val="22"/>
          <w:lang w:eastAsia="pl-PL"/>
        </w:rPr>
        <w:tab/>
      </w:r>
      <w:r w:rsidRPr="00164DF2">
        <w:rPr>
          <w:noProof/>
        </w:rPr>
        <w:t>ZYNQ SOC</w:t>
      </w:r>
      <w:r>
        <w:rPr>
          <w:noProof/>
        </w:rPr>
        <w:tab/>
      </w:r>
      <w:r w:rsidR="00D236E6">
        <w:rPr>
          <w:noProof/>
        </w:rPr>
        <w:fldChar w:fldCharType="begin"/>
      </w:r>
      <w:r>
        <w:rPr>
          <w:noProof/>
        </w:rPr>
        <w:instrText xml:space="preserve"> PAGEREF _Toc414241712 \h </w:instrText>
      </w:r>
      <w:r w:rsidR="00D236E6">
        <w:rPr>
          <w:noProof/>
        </w:rPr>
      </w:r>
      <w:r w:rsidR="00D236E6">
        <w:rPr>
          <w:noProof/>
        </w:rPr>
        <w:fldChar w:fldCharType="separate"/>
      </w:r>
      <w:r>
        <w:rPr>
          <w:noProof/>
        </w:rPr>
        <w:t>55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5.2.1.2</w:t>
      </w:r>
      <w:r w:rsidRPr="00760747">
        <w:rPr>
          <w:rFonts w:asciiTheme="minorHAnsi" w:eastAsiaTheme="minorEastAsia" w:hAnsiTheme="minorHAnsi" w:cstheme="minorBidi"/>
          <w:noProof/>
          <w:sz w:val="22"/>
          <w:szCs w:val="22"/>
          <w:lang w:eastAsia="pl-PL"/>
        </w:rPr>
        <w:tab/>
      </w:r>
      <w:r w:rsidRPr="00164DF2">
        <w:rPr>
          <w:noProof/>
        </w:rPr>
        <w:t>CLOCK GENERATORS</w:t>
      </w:r>
      <w:r>
        <w:rPr>
          <w:noProof/>
        </w:rPr>
        <w:tab/>
      </w:r>
      <w:r w:rsidR="00D236E6">
        <w:rPr>
          <w:noProof/>
        </w:rPr>
        <w:fldChar w:fldCharType="begin"/>
      </w:r>
      <w:r>
        <w:rPr>
          <w:noProof/>
        </w:rPr>
        <w:instrText xml:space="preserve"> PAGEREF _Toc414241713 \h </w:instrText>
      </w:r>
      <w:r w:rsidR="00D236E6">
        <w:rPr>
          <w:noProof/>
        </w:rPr>
      </w:r>
      <w:r w:rsidR="00D236E6">
        <w:rPr>
          <w:noProof/>
        </w:rPr>
        <w:fldChar w:fldCharType="separate"/>
      </w:r>
      <w:r>
        <w:rPr>
          <w:noProof/>
        </w:rPr>
        <w:t>55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5.2.1.3</w:t>
      </w:r>
      <w:r w:rsidRPr="00760747">
        <w:rPr>
          <w:rFonts w:asciiTheme="minorHAnsi" w:eastAsiaTheme="minorEastAsia" w:hAnsiTheme="minorHAnsi" w:cstheme="minorBidi"/>
          <w:noProof/>
          <w:sz w:val="22"/>
          <w:szCs w:val="22"/>
          <w:lang w:eastAsia="pl-PL"/>
        </w:rPr>
        <w:tab/>
      </w:r>
      <w:r w:rsidRPr="00164DF2">
        <w:rPr>
          <w:noProof/>
        </w:rPr>
        <w:t>VOLATILE MEMORY</w:t>
      </w:r>
      <w:r>
        <w:rPr>
          <w:noProof/>
        </w:rPr>
        <w:tab/>
      </w:r>
      <w:r w:rsidR="00D236E6">
        <w:rPr>
          <w:noProof/>
        </w:rPr>
        <w:fldChar w:fldCharType="begin"/>
      </w:r>
      <w:r>
        <w:rPr>
          <w:noProof/>
        </w:rPr>
        <w:instrText xml:space="preserve"> PAGEREF _Toc414241714 \h </w:instrText>
      </w:r>
      <w:r w:rsidR="00D236E6">
        <w:rPr>
          <w:noProof/>
        </w:rPr>
      </w:r>
      <w:r w:rsidR="00D236E6">
        <w:rPr>
          <w:noProof/>
        </w:rPr>
        <w:fldChar w:fldCharType="separate"/>
      </w:r>
      <w:r>
        <w:rPr>
          <w:noProof/>
        </w:rPr>
        <w:t>55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5.2.1.4</w:t>
      </w:r>
      <w:r w:rsidRPr="00760747">
        <w:rPr>
          <w:rFonts w:asciiTheme="minorHAnsi" w:eastAsiaTheme="minorEastAsia" w:hAnsiTheme="minorHAnsi" w:cstheme="minorBidi"/>
          <w:noProof/>
          <w:sz w:val="22"/>
          <w:szCs w:val="22"/>
          <w:lang w:eastAsia="pl-PL"/>
        </w:rPr>
        <w:tab/>
      </w:r>
      <w:r w:rsidRPr="00164DF2">
        <w:rPr>
          <w:noProof/>
        </w:rPr>
        <w:t>NON-VOLATILE MEMORY</w:t>
      </w:r>
      <w:r>
        <w:rPr>
          <w:noProof/>
        </w:rPr>
        <w:tab/>
      </w:r>
      <w:r w:rsidR="00D236E6">
        <w:rPr>
          <w:noProof/>
        </w:rPr>
        <w:fldChar w:fldCharType="begin"/>
      </w:r>
      <w:r>
        <w:rPr>
          <w:noProof/>
        </w:rPr>
        <w:instrText xml:space="preserve"> PAGEREF _Toc414241715 \h </w:instrText>
      </w:r>
      <w:r w:rsidR="00D236E6">
        <w:rPr>
          <w:noProof/>
        </w:rPr>
      </w:r>
      <w:r w:rsidR="00D236E6">
        <w:rPr>
          <w:noProof/>
        </w:rPr>
        <w:fldChar w:fldCharType="separate"/>
      </w:r>
      <w:r>
        <w:rPr>
          <w:noProof/>
        </w:rPr>
        <w:t>55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5.2.1.5</w:t>
      </w:r>
      <w:r w:rsidRPr="00760747">
        <w:rPr>
          <w:rFonts w:asciiTheme="minorHAnsi" w:eastAsiaTheme="minorEastAsia" w:hAnsiTheme="minorHAnsi" w:cstheme="minorBidi"/>
          <w:noProof/>
          <w:sz w:val="22"/>
          <w:szCs w:val="22"/>
          <w:lang w:eastAsia="pl-PL"/>
        </w:rPr>
        <w:tab/>
      </w:r>
      <w:r w:rsidRPr="00164DF2">
        <w:rPr>
          <w:noProof/>
        </w:rPr>
        <w:t>SEARAY CONNECTOR</w:t>
      </w:r>
      <w:r>
        <w:rPr>
          <w:noProof/>
        </w:rPr>
        <w:tab/>
      </w:r>
      <w:r w:rsidR="00D236E6">
        <w:rPr>
          <w:noProof/>
        </w:rPr>
        <w:fldChar w:fldCharType="begin"/>
      </w:r>
      <w:r>
        <w:rPr>
          <w:noProof/>
        </w:rPr>
        <w:instrText xml:space="preserve"> PAGEREF _Toc414241716 \h </w:instrText>
      </w:r>
      <w:r w:rsidR="00D236E6">
        <w:rPr>
          <w:noProof/>
        </w:rPr>
      </w:r>
      <w:r w:rsidR="00D236E6">
        <w:rPr>
          <w:noProof/>
        </w:rPr>
        <w:fldChar w:fldCharType="separate"/>
      </w:r>
      <w:r>
        <w:rPr>
          <w:noProof/>
        </w:rPr>
        <w:t>56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5.2.1.6</w:t>
      </w:r>
      <w:r w:rsidRPr="00760747">
        <w:rPr>
          <w:rFonts w:asciiTheme="minorHAnsi" w:eastAsiaTheme="minorEastAsia" w:hAnsiTheme="minorHAnsi" w:cstheme="minorBidi"/>
          <w:noProof/>
          <w:sz w:val="22"/>
          <w:szCs w:val="22"/>
          <w:lang w:eastAsia="pl-PL"/>
        </w:rPr>
        <w:tab/>
      </w:r>
      <w:r w:rsidRPr="00164DF2">
        <w:rPr>
          <w:noProof/>
        </w:rPr>
        <w:t>MINI-SAS CONNECTOR</w:t>
      </w:r>
      <w:r>
        <w:rPr>
          <w:noProof/>
        </w:rPr>
        <w:tab/>
      </w:r>
      <w:r w:rsidR="00D236E6">
        <w:rPr>
          <w:noProof/>
        </w:rPr>
        <w:fldChar w:fldCharType="begin"/>
      </w:r>
      <w:r>
        <w:rPr>
          <w:noProof/>
        </w:rPr>
        <w:instrText xml:space="preserve"> PAGEREF _Toc414241717 \h </w:instrText>
      </w:r>
      <w:r w:rsidR="00D236E6">
        <w:rPr>
          <w:noProof/>
        </w:rPr>
      </w:r>
      <w:r w:rsidR="00D236E6">
        <w:rPr>
          <w:noProof/>
        </w:rPr>
        <w:fldChar w:fldCharType="separate"/>
      </w:r>
      <w:r>
        <w:rPr>
          <w:noProof/>
        </w:rPr>
        <w:t>56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5.2.1.7</w:t>
      </w:r>
      <w:r w:rsidRPr="00760747">
        <w:rPr>
          <w:rFonts w:asciiTheme="minorHAnsi" w:eastAsiaTheme="minorEastAsia" w:hAnsiTheme="minorHAnsi" w:cstheme="minorBidi"/>
          <w:noProof/>
          <w:sz w:val="22"/>
          <w:szCs w:val="22"/>
          <w:lang w:eastAsia="pl-PL"/>
        </w:rPr>
        <w:tab/>
      </w:r>
      <w:r w:rsidRPr="00164DF2">
        <w:rPr>
          <w:noProof/>
        </w:rPr>
        <w:t>USB</w:t>
      </w:r>
      <w:r>
        <w:rPr>
          <w:noProof/>
        </w:rPr>
        <w:tab/>
      </w:r>
      <w:r w:rsidR="00D236E6">
        <w:rPr>
          <w:noProof/>
        </w:rPr>
        <w:fldChar w:fldCharType="begin"/>
      </w:r>
      <w:r>
        <w:rPr>
          <w:noProof/>
        </w:rPr>
        <w:instrText xml:space="preserve"> PAGEREF _Toc414241718 \h </w:instrText>
      </w:r>
      <w:r w:rsidR="00D236E6">
        <w:rPr>
          <w:noProof/>
        </w:rPr>
      </w:r>
      <w:r w:rsidR="00D236E6">
        <w:rPr>
          <w:noProof/>
        </w:rPr>
        <w:fldChar w:fldCharType="separate"/>
      </w:r>
      <w:r>
        <w:rPr>
          <w:noProof/>
        </w:rPr>
        <w:t>56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5.2.1.8</w:t>
      </w:r>
      <w:r w:rsidRPr="00760747">
        <w:rPr>
          <w:rFonts w:asciiTheme="minorHAnsi" w:eastAsiaTheme="minorEastAsia" w:hAnsiTheme="minorHAnsi" w:cstheme="minorBidi"/>
          <w:noProof/>
          <w:sz w:val="22"/>
          <w:szCs w:val="22"/>
          <w:lang w:eastAsia="pl-PL"/>
        </w:rPr>
        <w:tab/>
      </w:r>
      <w:r w:rsidRPr="00164DF2">
        <w:rPr>
          <w:noProof/>
        </w:rPr>
        <w:t>SFP+</w:t>
      </w:r>
      <w:r>
        <w:rPr>
          <w:noProof/>
        </w:rPr>
        <w:tab/>
      </w:r>
      <w:r w:rsidR="00D236E6">
        <w:rPr>
          <w:noProof/>
        </w:rPr>
        <w:fldChar w:fldCharType="begin"/>
      </w:r>
      <w:r>
        <w:rPr>
          <w:noProof/>
        </w:rPr>
        <w:instrText xml:space="preserve"> PAGEREF _Toc414241719 \h </w:instrText>
      </w:r>
      <w:r w:rsidR="00D236E6">
        <w:rPr>
          <w:noProof/>
        </w:rPr>
      </w:r>
      <w:r w:rsidR="00D236E6">
        <w:rPr>
          <w:noProof/>
        </w:rPr>
        <w:fldChar w:fldCharType="separate"/>
      </w:r>
      <w:r>
        <w:rPr>
          <w:noProof/>
        </w:rPr>
        <w:t>56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5.2.1.9</w:t>
      </w:r>
      <w:r w:rsidRPr="00760747">
        <w:rPr>
          <w:rFonts w:asciiTheme="minorHAnsi" w:eastAsiaTheme="minorEastAsia" w:hAnsiTheme="minorHAnsi" w:cstheme="minorBidi"/>
          <w:noProof/>
          <w:sz w:val="22"/>
          <w:szCs w:val="22"/>
          <w:lang w:eastAsia="pl-PL"/>
        </w:rPr>
        <w:tab/>
      </w:r>
      <w:r w:rsidRPr="00164DF2">
        <w:rPr>
          <w:noProof/>
        </w:rPr>
        <w:t>RS485 AND OPTO-INTERFACE</w:t>
      </w:r>
      <w:r>
        <w:rPr>
          <w:noProof/>
        </w:rPr>
        <w:tab/>
      </w:r>
      <w:r w:rsidR="00D236E6">
        <w:rPr>
          <w:noProof/>
        </w:rPr>
        <w:fldChar w:fldCharType="begin"/>
      </w:r>
      <w:r>
        <w:rPr>
          <w:noProof/>
        </w:rPr>
        <w:instrText xml:space="preserve"> PAGEREF _Toc414241720 \h </w:instrText>
      </w:r>
      <w:r w:rsidR="00D236E6">
        <w:rPr>
          <w:noProof/>
        </w:rPr>
      </w:r>
      <w:r w:rsidR="00D236E6">
        <w:rPr>
          <w:noProof/>
        </w:rPr>
        <w:fldChar w:fldCharType="separate"/>
      </w:r>
      <w:r>
        <w:rPr>
          <w:noProof/>
        </w:rPr>
        <w:t>56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5.2.1.10</w:t>
      </w:r>
      <w:r w:rsidRPr="00760747">
        <w:rPr>
          <w:rFonts w:asciiTheme="minorHAnsi" w:eastAsiaTheme="minorEastAsia" w:hAnsiTheme="minorHAnsi" w:cstheme="minorBidi"/>
          <w:noProof/>
          <w:sz w:val="22"/>
          <w:szCs w:val="22"/>
          <w:lang w:eastAsia="pl-PL"/>
        </w:rPr>
        <w:tab/>
      </w:r>
      <w:r w:rsidRPr="00164DF2">
        <w:rPr>
          <w:noProof/>
        </w:rPr>
        <w:t>POWER SUPPLY</w:t>
      </w:r>
      <w:r>
        <w:rPr>
          <w:noProof/>
        </w:rPr>
        <w:tab/>
      </w:r>
      <w:r w:rsidR="00D236E6">
        <w:rPr>
          <w:noProof/>
        </w:rPr>
        <w:fldChar w:fldCharType="begin"/>
      </w:r>
      <w:r>
        <w:rPr>
          <w:noProof/>
        </w:rPr>
        <w:instrText xml:space="preserve"> PAGEREF _Toc414241721 \h </w:instrText>
      </w:r>
      <w:r w:rsidR="00D236E6">
        <w:rPr>
          <w:noProof/>
        </w:rPr>
      </w:r>
      <w:r w:rsidR="00D236E6">
        <w:rPr>
          <w:noProof/>
        </w:rPr>
        <w:fldChar w:fldCharType="separate"/>
      </w:r>
      <w:r>
        <w:rPr>
          <w:noProof/>
        </w:rPr>
        <w:t>57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5.2.1.11</w:t>
      </w:r>
      <w:r w:rsidRPr="00760747">
        <w:rPr>
          <w:rFonts w:asciiTheme="minorHAnsi" w:eastAsiaTheme="minorEastAsia" w:hAnsiTheme="minorHAnsi" w:cstheme="minorBidi"/>
          <w:noProof/>
          <w:sz w:val="22"/>
          <w:szCs w:val="22"/>
          <w:lang w:eastAsia="pl-PL"/>
        </w:rPr>
        <w:tab/>
      </w:r>
      <w:r w:rsidRPr="00164DF2">
        <w:rPr>
          <w:noProof/>
        </w:rPr>
        <w:t>LAN INTERFACE AND DATA LINK TRANSFER ASPECTS</w:t>
      </w:r>
      <w:r>
        <w:rPr>
          <w:noProof/>
        </w:rPr>
        <w:tab/>
      </w:r>
      <w:r w:rsidR="00D236E6">
        <w:rPr>
          <w:noProof/>
        </w:rPr>
        <w:fldChar w:fldCharType="begin"/>
      </w:r>
      <w:r>
        <w:rPr>
          <w:noProof/>
        </w:rPr>
        <w:instrText xml:space="preserve"> PAGEREF _Toc414241722 \h </w:instrText>
      </w:r>
      <w:r w:rsidR="00D236E6">
        <w:rPr>
          <w:noProof/>
        </w:rPr>
      </w:r>
      <w:r w:rsidR="00D236E6">
        <w:rPr>
          <w:noProof/>
        </w:rPr>
        <w:fldChar w:fldCharType="separate"/>
      </w:r>
      <w:r>
        <w:rPr>
          <w:noProof/>
        </w:rPr>
        <w:t>58</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5.2.1.12</w:t>
      </w:r>
      <w:r w:rsidRPr="00760747">
        <w:rPr>
          <w:rFonts w:asciiTheme="minorHAnsi" w:eastAsiaTheme="minorEastAsia" w:hAnsiTheme="minorHAnsi" w:cstheme="minorBidi"/>
          <w:noProof/>
          <w:sz w:val="22"/>
          <w:szCs w:val="22"/>
          <w:lang w:eastAsia="pl-PL"/>
        </w:rPr>
        <w:tab/>
      </w:r>
      <w:r w:rsidRPr="00164DF2">
        <w:rPr>
          <w:noProof/>
        </w:rPr>
        <w:t>TIME AND SYNCHRONIZATION INTERFACE (NTP,PTP ETC)</w:t>
      </w:r>
      <w:r>
        <w:rPr>
          <w:noProof/>
        </w:rPr>
        <w:tab/>
      </w:r>
      <w:r w:rsidR="00D236E6">
        <w:rPr>
          <w:noProof/>
        </w:rPr>
        <w:fldChar w:fldCharType="begin"/>
      </w:r>
      <w:r>
        <w:rPr>
          <w:noProof/>
        </w:rPr>
        <w:instrText xml:space="preserve"> PAGEREF _Toc414241723 \h </w:instrText>
      </w:r>
      <w:r w:rsidR="00D236E6">
        <w:rPr>
          <w:noProof/>
        </w:rPr>
      </w:r>
      <w:r w:rsidR="00D236E6">
        <w:rPr>
          <w:noProof/>
        </w:rPr>
        <w:fldChar w:fldCharType="separate"/>
      </w:r>
      <w:r>
        <w:rPr>
          <w:noProof/>
        </w:rPr>
        <w:t>59</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5.2.1.13</w:t>
      </w:r>
      <w:r w:rsidRPr="00760747">
        <w:rPr>
          <w:rFonts w:asciiTheme="minorHAnsi" w:eastAsiaTheme="minorEastAsia" w:hAnsiTheme="minorHAnsi" w:cstheme="minorBidi"/>
          <w:noProof/>
          <w:sz w:val="22"/>
          <w:szCs w:val="22"/>
          <w:lang w:eastAsia="pl-PL"/>
        </w:rPr>
        <w:tab/>
      </w:r>
      <w:r>
        <w:rPr>
          <w:noProof/>
        </w:rPr>
        <w:t>TRIGGER</w:t>
      </w:r>
      <w:r>
        <w:rPr>
          <w:noProof/>
        </w:rPr>
        <w:tab/>
      </w:r>
      <w:r w:rsidR="00D236E6">
        <w:rPr>
          <w:noProof/>
        </w:rPr>
        <w:fldChar w:fldCharType="begin"/>
      </w:r>
      <w:r>
        <w:rPr>
          <w:noProof/>
        </w:rPr>
        <w:instrText xml:space="preserve"> PAGEREF _Toc414241724 \h </w:instrText>
      </w:r>
      <w:r w:rsidR="00D236E6">
        <w:rPr>
          <w:noProof/>
        </w:rPr>
      </w:r>
      <w:r w:rsidR="00D236E6">
        <w:rPr>
          <w:noProof/>
        </w:rPr>
        <w:fldChar w:fldCharType="separate"/>
      </w:r>
      <w:r>
        <w:rPr>
          <w:noProof/>
        </w:rPr>
        <w:t>61</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5.2.2</w:t>
      </w:r>
      <w:r w:rsidRPr="00760747">
        <w:rPr>
          <w:rFonts w:asciiTheme="minorHAnsi" w:eastAsiaTheme="minorEastAsia" w:hAnsiTheme="minorHAnsi" w:cstheme="minorBidi"/>
          <w:smallCaps w:val="0"/>
          <w:noProof/>
          <w:sz w:val="22"/>
          <w:szCs w:val="22"/>
          <w:lang w:eastAsia="pl-PL"/>
        </w:rPr>
        <w:tab/>
      </w:r>
      <w:r w:rsidRPr="00164DF2">
        <w:rPr>
          <w:noProof/>
        </w:rPr>
        <w:t>MAINBOARD</w:t>
      </w:r>
      <w:r>
        <w:rPr>
          <w:noProof/>
        </w:rPr>
        <w:tab/>
      </w:r>
      <w:r w:rsidR="00D236E6">
        <w:rPr>
          <w:noProof/>
        </w:rPr>
        <w:fldChar w:fldCharType="begin"/>
      </w:r>
      <w:r>
        <w:rPr>
          <w:noProof/>
        </w:rPr>
        <w:instrText xml:space="preserve"> PAGEREF _Toc414241725 \h </w:instrText>
      </w:r>
      <w:r w:rsidR="00D236E6">
        <w:rPr>
          <w:noProof/>
        </w:rPr>
      </w:r>
      <w:r w:rsidR="00D236E6">
        <w:rPr>
          <w:noProof/>
        </w:rPr>
        <w:fldChar w:fldCharType="separate"/>
      </w:r>
      <w:r>
        <w:rPr>
          <w:noProof/>
        </w:rPr>
        <w:t>62</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5.2.2.1</w:t>
      </w:r>
      <w:r w:rsidRPr="00760747">
        <w:rPr>
          <w:rFonts w:asciiTheme="minorHAnsi" w:eastAsiaTheme="minorEastAsia" w:hAnsiTheme="minorHAnsi" w:cstheme="minorBidi"/>
          <w:noProof/>
          <w:sz w:val="22"/>
          <w:szCs w:val="22"/>
          <w:lang w:eastAsia="pl-PL"/>
        </w:rPr>
        <w:tab/>
      </w:r>
      <w:r w:rsidRPr="00164DF2">
        <w:rPr>
          <w:noProof/>
        </w:rPr>
        <w:t>CCD AND CCD DRIVING SIGNAL</w:t>
      </w:r>
      <w:r>
        <w:rPr>
          <w:noProof/>
        </w:rPr>
        <w:tab/>
      </w:r>
      <w:r w:rsidR="00D236E6">
        <w:rPr>
          <w:noProof/>
        </w:rPr>
        <w:fldChar w:fldCharType="begin"/>
      </w:r>
      <w:r>
        <w:rPr>
          <w:noProof/>
        </w:rPr>
        <w:instrText xml:space="preserve"> PAGEREF _Toc414241726 \h </w:instrText>
      </w:r>
      <w:r w:rsidR="00D236E6">
        <w:rPr>
          <w:noProof/>
        </w:rPr>
      </w:r>
      <w:r w:rsidR="00D236E6">
        <w:rPr>
          <w:noProof/>
        </w:rPr>
        <w:fldChar w:fldCharType="separate"/>
      </w:r>
      <w:r>
        <w:rPr>
          <w:noProof/>
        </w:rPr>
        <w:t>64</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5.2.2.2</w:t>
      </w:r>
      <w:r w:rsidRPr="00760747">
        <w:rPr>
          <w:rFonts w:asciiTheme="minorHAnsi" w:eastAsiaTheme="minorEastAsia" w:hAnsiTheme="minorHAnsi" w:cstheme="minorBidi"/>
          <w:noProof/>
          <w:sz w:val="22"/>
          <w:szCs w:val="22"/>
          <w:lang w:eastAsia="pl-PL"/>
        </w:rPr>
        <w:tab/>
      </w:r>
      <w:r w:rsidRPr="00164DF2">
        <w:rPr>
          <w:noProof/>
        </w:rPr>
        <w:t>SENSORS AND MONITORING HARDWARE</w:t>
      </w:r>
      <w:r>
        <w:rPr>
          <w:noProof/>
        </w:rPr>
        <w:tab/>
      </w:r>
      <w:r w:rsidR="00D236E6">
        <w:rPr>
          <w:noProof/>
        </w:rPr>
        <w:fldChar w:fldCharType="begin"/>
      </w:r>
      <w:r>
        <w:rPr>
          <w:noProof/>
        </w:rPr>
        <w:instrText xml:space="preserve"> PAGEREF _Toc414241727 \h </w:instrText>
      </w:r>
      <w:r w:rsidR="00D236E6">
        <w:rPr>
          <w:noProof/>
        </w:rPr>
      </w:r>
      <w:r w:rsidR="00D236E6">
        <w:rPr>
          <w:noProof/>
        </w:rPr>
        <w:fldChar w:fldCharType="separate"/>
      </w:r>
      <w:r>
        <w:rPr>
          <w:noProof/>
        </w:rPr>
        <w:t>66</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5.2.3</w:t>
      </w:r>
      <w:r w:rsidRPr="00760747">
        <w:rPr>
          <w:rFonts w:asciiTheme="minorHAnsi" w:eastAsiaTheme="minorEastAsia" w:hAnsiTheme="minorHAnsi" w:cstheme="minorBidi"/>
          <w:smallCaps w:val="0"/>
          <w:noProof/>
          <w:sz w:val="22"/>
          <w:szCs w:val="22"/>
          <w:lang w:eastAsia="pl-PL"/>
        </w:rPr>
        <w:tab/>
      </w:r>
      <w:r w:rsidRPr="00164DF2">
        <w:rPr>
          <w:noProof/>
        </w:rPr>
        <w:t>ANALOG FRONT END</w:t>
      </w:r>
      <w:r>
        <w:rPr>
          <w:noProof/>
        </w:rPr>
        <w:tab/>
      </w:r>
      <w:r w:rsidR="00D236E6">
        <w:rPr>
          <w:noProof/>
        </w:rPr>
        <w:fldChar w:fldCharType="begin"/>
      </w:r>
      <w:r>
        <w:rPr>
          <w:noProof/>
        </w:rPr>
        <w:instrText xml:space="preserve"> PAGEREF _Toc414241728 \h </w:instrText>
      </w:r>
      <w:r w:rsidR="00D236E6">
        <w:rPr>
          <w:noProof/>
        </w:rPr>
      </w:r>
      <w:r w:rsidR="00D236E6">
        <w:rPr>
          <w:noProof/>
        </w:rPr>
        <w:fldChar w:fldCharType="separate"/>
      </w:r>
      <w:r>
        <w:rPr>
          <w:noProof/>
        </w:rPr>
        <w:t>66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5.2.3.1</w:t>
      </w:r>
      <w:r w:rsidRPr="00760747">
        <w:rPr>
          <w:rFonts w:asciiTheme="minorHAnsi" w:eastAsiaTheme="minorEastAsia" w:hAnsiTheme="minorHAnsi" w:cstheme="minorBidi"/>
          <w:noProof/>
          <w:sz w:val="22"/>
          <w:szCs w:val="22"/>
          <w:lang w:eastAsia="pl-PL"/>
        </w:rPr>
        <w:tab/>
      </w:r>
      <w:r w:rsidRPr="00164DF2">
        <w:rPr>
          <w:noProof/>
        </w:rPr>
        <w:t>NOISE MITIGATION</w:t>
      </w:r>
      <w:r>
        <w:rPr>
          <w:noProof/>
        </w:rPr>
        <w:tab/>
      </w:r>
      <w:r w:rsidR="00D236E6">
        <w:rPr>
          <w:noProof/>
        </w:rPr>
        <w:fldChar w:fldCharType="begin"/>
      </w:r>
      <w:r>
        <w:rPr>
          <w:noProof/>
        </w:rPr>
        <w:instrText xml:space="preserve"> PAGEREF _Toc414241729 \h </w:instrText>
      </w:r>
      <w:r w:rsidR="00D236E6">
        <w:rPr>
          <w:noProof/>
        </w:rPr>
      </w:r>
      <w:r w:rsidR="00D236E6">
        <w:rPr>
          <w:noProof/>
        </w:rPr>
        <w:fldChar w:fldCharType="separate"/>
      </w:r>
      <w:r>
        <w:rPr>
          <w:noProof/>
        </w:rPr>
        <w:t>69</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5.2.3.2</w:t>
      </w:r>
      <w:r w:rsidRPr="00760747">
        <w:rPr>
          <w:rFonts w:asciiTheme="minorHAnsi" w:eastAsiaTheme="minorEastAsia" w:hAnsiTheme="minorHAnsi" w:cstheme="minorBidi"/>
          <w:noProof/>
          <w:sz w:val="22"/>
          <w:szCs w:val="22"/>
          <w:lang w:eastAsia="pl-PL"/>
        </w:rPr>
        <w:tab/>
      </w:r>
      <w:r w:rsidRPr="00164DF2">
        <w:rPr>
          <w:noProof/>
        </w:rPr>
        <w:t>OVERSAMPLING</w:t>
      </w:r>
      <w:r>
        <w:rPr>
          <w:noProof/>
        </w:rPr>
        <w:tab/>
      </w:r>
      <w:r w:rsidR="00D236E6">
        <w:rPr>
          <w:noProof/>
        </w:rPr>
        <w:fldChar w:fldCharType="begin"/>
      </w:r>
      <w:r>
        <w:rPr>
          <w:noProof/>
        </w:rPr>
        <w:instrText xml:space="preserve"> PAGEREF _Toc414241730 \h </w:instrText>
      </w:r>
      <w:r w:rsidR="00D236E6">
        <w:rPr>
          <w:noProof/>
        </w:rPr>
      </w:r>
      <w:r w:rsidR="00D236E6">
        <w:rPr>
          <w:noProof/>
        </w:rPr>
        <w:fldChar w:fldCharType="separate"/>
      </w:r>
      <w:r>
        <w:rPr>
          <w:noProof/>
        </w:rPr>
        <w:t>69</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lang w:eastAsia="pl-PL"/>
        </w:rPr>
        <w:t>5.2.3.3</w:t>
      </w:r>
      <w:r w:rsidRPr="00760747">
        <w:rPr>
          <w:rFonts w:asciiTheme="minorHAnsi" w:eastAsiaTheme="minorEastAsia" w:hAnsiTheme="minorHAnsi" w:cstheme="minorBidi"/>
          <w:noProof/>
          <w:sz w:val="22"/>
          <w:szCs w:val="22"/>
          <w:lang w:eastAsia="pl-PL"/>
        </w:rPr>
        <w:tab/>
      </w:r>
      <w:r w:rsidRPr="00164DF2">
        <w:rPr>
          <w:noProof/>
          <w:lang w:eastAsia="pl-PL"/>
        </w:rPr>
        <w:t>ANALOGUE SIGNAL PATH NOISE</w:t>
      </w:r>
      <w:r>
        <w:rPr>
          <w:noProof/>
        </w:rPr>
        <w:tab/>
      </w:r>
      <w:r w:rsidR="00D236E6">
        <w:rPr>
          <w:noProof/>
        </w:rPr>
        <w:fldChar w:fldCharType="begin"/>
      </w:r>
      <w:r>
        <w:rPr>
          <w:noProof/>
        </w:rPr>
        <w:instrText xml:space="preserve"> PAGEREF _Toc414241731 \h </w:instrText>
      </w:r>
      <w:r w:rsidR="00D236E6">
        <w:rPr>
          <w:noProof/>
        </w:rPr>
      </w:r>
      <w:r w:rsidR="00D236E6">
        <w:rPr>
          <w:noProof/>
        </w:rPr>
        <w:fldChar w:fldCharType="separate"/>
      </w:r>
      <w:r>
        <w:rPr>
          <w:noProof/>
        </w:rPr>
        <w:t>70</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lastRenderedPageBreak/>
        <w:t>5.2.4</w:t>
      </w:r>
      <w:r w:rsidRPr="00760747">
        <w:rPr>
          <w:rFonts w:asciiTheme="minorHAnsi" w:eastAsiaTheme="minorEastAsia" w:hAnsiTheme="minorHAnsi" w:cstheme="minorBidi"/>
          <w:smallCaps w:val="0"/>
          <w:noProof/>
          <w:sz w:val="22"/>
          <w:szCs w:val="22"/>
          <w:lang w:eastAsia="pl-PL"/>
        </w:rPr>
        <w:tab/>
      </w:r>
      <w:r w:rsidRPr="00164DF2">
        <w:rPr>
          <w:noProof/>
        </w:rPr>
        <w:t>SHUTTER ELECTRICAL DESIGN</w:t>
      </w:r>
      <w:r>
        <w:rPr>
          <w:noProof/>
        </w:rPr>
        <w:tab/>
      </w:r>
      <w:r w:rsidR="00D236E6">
        <w:rPr>
          <w:noProof/>
        </w:rPr>
        <w:fldChar w:fldCharType="begin"/>
      </w:r>
      <w:r>
        <w:rPr>
          <w:noProof/>
        </w:rPr>
        <w:instrText xml:space="preserve"> PAGEREF _Toc414241732 \h </w:instrText>
      </w:r>
      <w:r w:rsidR="00D236E6">
        <w:rPr>
          <w:noProof/>
        </w:rPr>
      </w:r>
      <w:r w:rsidR="00D236E6">
        <w:rPr>
          <w:noProof/>
        </w:rPr>
        <w:fldChar w:fldCharType="separate"/>
      </w:r>
      <w:r>
        <w:rPr>
          <w:noProof/>
        </w:rPr>
        <w:t>72</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5.2.4.1</w:t>
      </w:r>
      <w:r w:rsidRPr="00760747">
        <w:rPr>
          <w:rFonts w:asciiTheme="minorHAnsi" w:eastAsiaTheme="minorEastAsia" w:hAnsiTheme="minorHAnsi" w:cstheme="minorBidi"/>
          <w:noProof/>
          <w:sz w:val="22"/>
          <w:szCs w:val="22"/>
          <w:lang w:eastAsia="pl-PL"/>
        </w:rPr>
        <w:tab/>
      </w:r>
      <w:r w:rsidRPr="00164DF2">
        <w:rPr>
          <w:noProof/>
        </w:rPr>
        <w:t>SHUTTER POSITION SENSOR</w:t>
      </w:r>
      <w:r>
        <w:rPr>
          <w:noProof/>
        </w:rPr>
        <w:tab/>
      </w:r>
      <w:r w:rsidR="00D236E6">
        <w:rPr>
          <w:noProof/>
        </w:rPr>
        <w:fldChar w:fldCharType="begin"/>
      </w:r>
      <w:r>
        <w:rPr>
          <w:noProof/>
        </w:rPr>
        <w:instrText xml:space="preserve"> PAGEREF _Toc414241733 \h </w:instrText>
      </w:r>
      <w:r w:rsidR="00D236E6">
        <w:rPr>
          <w:noProof/>
        </w:rPr>
      </w:r>
      <w:r w:rsidR="00D236E6">
        <w:rPr>
          <w:noProof/>
        </w:rPr>
        <w:fldChar w:fldCharType="separate"/>
      </w:r>
      <w:r>
        <w:rPr>
          <w:noProof/>
        </w:rPr>
        <w:t>73</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lang w:eastAsia="pl-PL"/>
        </w:rPr>
        <w:t>5.2.4.2</w:t>
      </w:r>
      <w:r w:rsidRPr="00760747">
        <w:rPr>
          <w:rFonts w:asciiTheme="minorHAnsi" w:eastAsiaTheme="minorEastAsia" w:hAnsiTheme="minorHAnsi" w:cstheme="minorBidi"/>
          <w:noProof/>
          <w:sz w:val="22"/>
          <w:szCs w:val="22"/>
          <w:lang w:eastAsia="pl-PL"/>
        </w:rPr>
        <w:tab/>
      </w:r>
      <w:r w:rsidRPr="00164DF2">
        <w:rPr>
          <w:noProof/>
          <w:lang w:eastAsia="pl-PL"/>
        </w:rPr>
        <w:t>SHUTTER DRIVER</w:t>
      </w:r>
      <w:r>
        <w:rPr>
          <w:noProof/>
        </w:rPr>
        <w:tab/>
      </w:r>
      <w:r w:rsidR="00D236E6">
        <w:rPr>
          <w:noProof/>
        </w:rPr>
        <w:fldChar w:fldCharType="begin"/>
      </w:r>
      <w:r>
        <w:rPr>
          <w:noProof/>
        </w:rPr>
        <w:instrText xml:space="preserve"> PAGEREF _Toc414241734 \h </w:instrText>
      </w:r>
      <w:r w:rsidR="00D236E6">
        <w:rPr>
          <w:noProof/>
        </w:rPr>
      </w:r>
      <w:r w:rsidR="00D236E6">
        <w:rPr>
          <w:noProof/>
        </w:rPr>
        <w:fldChar w:fldCharType="separate"/>
      </w:r>
      <w:r>
        <w:rPr>
          <w:noProof/>
        </w:rPr>
        <w:t>73</w:t>
      </w:r>
      <w:r w:rsidR="00D236E6">
        <w:rPr>
          <w:noProof/>
        </w:rPr>
        <w:fldChar w:fldCharType="end"/>
      </w:r>
    </w:p>
    <w:p w:rsidR="00BF2758" w:rsidRPr="00760747" w:rsidRDefault="00BF2758">
      <w:pPr>
        <w:pStyle w:val="Spistreci2"/>
        <w:tabs>
          <w:tab w:val="left" w:pos="800"/>
          <w:tab w:val="right" w:leader="dot" w:pos="10026"/>
        </w:tabs>
        <w:rPr>
          <w:rFonts w:asciiTheme="minorHAnsi" w:eastAsiaTheme="minorEastAsia" w:hAnsiTheme="minorHAnsi" w:cstheme="minorBidi"/>
          <w:caps w:val="0"/>
          <w:noProof/>
          <w:sz w:val="22"/>
          <w:szCs w:val="22"/>
          <w:lang w:eastAsia="pl-PL"/>
        </w:rPr>
      </w:pPr>
      <w:r>
        <w:rPr>
          <w:noProof/>
          <w:lang w:eastAsia="pl-PL"/>
        </w:rPr>
        <w:t>5.3</w:t>
      </w:r>
      <w:r w:rsidRPr="00760747">
        <w:rPr>
          <w:rFonts w:asciiTheme="minorHAnsi" w:eastAsiaTheme="minorEastAsia" w:hAnsiTheme="minorHAnsi" w:cstheme="minorBidi"/>
          <w:caps w:val="0"/>
          <w:noProof/>
          <w:sz w:val="22"/>
          <w:szCs w:val="22"/>
          <w:lang w:eastAsia="pl-PL"/>
        </w:rPr>
        <w:tab/>
      </w:r>
      <w:r w:rsidRPr="00164DF2">
        <w:rPr>
          <w:caps w:val="0"/>
          <w:noProof/>
          <w:lang w:eastAsia="pl-PL"/>
        </w:rPr>
        <w:t>FIRMWARE (ARM SOFTWARE + FPGA DESIGN)</w:t>
      </w:r>
      <w:r>
        <w:rPr>
          <w:noProof/>
        </w:rPr>
        <w:tab/>
      </w:r>
      <w:r w:rsidR="00D236E6">
        <w:rPr>
          <w:noProof/>
        </w:rPr>
        <w:fldChar w:fldCharType="begin"/>
      </w:r>
      <w:r>
        <w:rPr>
          <w:noProof/>
        </w:rPr>
        <w:instrText xml:space="preserve"> PAGEREF _Toc414241735 \h </w:instrText>
      </w:r>
      <w:r w:rsidR="00D236E6">
        <w:rPr>
          <w:noProof/>
        </w:rPr>
      </w:r>
      <w:r w:rsidR="00D236E6">
        <w:rPr>
          <w:noProof/>
        </w:rPr>
        <w:fldChar w:fldCharType="separate"/>
      </w:r>
      <w:r>
        <w:rPr>
          <w:noProof/>
        </w:rPr>
        <w:t>75</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5.3.1</w:t>
      </w:r>
      <w:r w:rsidRPr="00760747">
        <w:rPr>
          <w:rFonts w:asciiTheme="minorHAnsi" w:eastAsiaTheme="minorEastAsia" w:hAnsiTheme="minorHAnsi" w:cstheme="minorBidi"/>
          <w:smallCaps w:val="0"/>
          <w:noProof/>
          <w:sz w:val="22"/>
          <w:szCs w:val="22"/>
          <w:lang w:eastAsia="pl-PL"/>
        </w:rPr>
        <w:tab/>
      </w:r>
      <w:r w:rsidRPr="00164DF2">
        <w:rPr>
          <w:noProof/>
        </w:rPr>
        <w:t>SOFTWARE</w:t>
      </w:r>
      <w:r>
        <w:rPr>
          <w:noProof/>
        </w:rPr>
        <w:tab/>
      </w:r>
      <w:r w:rsidR="00D236E6">
        <w:rPr>
          <w:noProof/>
        </w:rPr>
        <w:fldChar w:fldCharType="begin"/>
      </w:r>
      <w:r>
        <w:rPr>
          <w:noProof/>
        </w:rPr>
        <w:instrText xml:space="preserve"> PAGEREF _Toc414241736 \h </w:instrText>
      </w:r>
      <w:r w:rsidR="00D236E6">
        <w:rPr>
          <w:noProof/>
        </w:rPr>
      </w:r>
      <w:r w:rsidR="00D236E6">
        <w:rPr>
          <w:noProof/>
        </w:rPr>
        <w:fldChar w:fldCharType="separate"/>
      </w:r>
      <w:r>
        <w:rPr>
          <w:noProof/>
        </w:rPr>
        <w:t>75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5.3.1.1</w:t>
      </w:r>
      <w:r w:rsidRPr="00760747">
        <w:rPr>
          <w:rFonts w:asciiTheme="minorHAnsi" w:eastAsiaTheme="minorEastAsia" w:hAnsiTheme="minorHAnsi" w:cstheme="minorBidi"/>
          <w:noProof/>
          <w:sz w:val="22"/>
          <w:szCs w:val="22"/>
          <w:lang w:eastAsia="pl-PL"/>
        </w:rPr>
        <w:tab/>
      </w:r>
      <w:r w:rsidRPr="00164DF2">
        <w:rPr>
          <w:noProof/>
        </w:rPr>
        <w:t>OPERATING SYSTEM ARCHITECTURE</w:t>
      </w:r>
      <w:r>
        <w:rPr>
          <w:noProof/>
        </w:rPr>
        <w:tab/>
      </w:r>
      <w:r w:rsidR="00D236E6">
        <w:rPr>
          <w:noProof/>
        </w:rPr>
        <w:fldChar w:fldCharType="begin"/>
      </w:r>
      <w:r>
        <w:rPr>
          <w:noProof/>
        </w:rPr>
        <w:instrText xml:space="preserve"> PAGEREF _Toc414241737 \h </w:instrText>
      </w:r>
      <w:r w:rsidR="00D236E6">
        <w:rPr>
          <w:noProof/>
        </w:rPr>
      </w:r>
      <w:r w:rsidR="00D236E6">
        <w:rPr>
          <w:noProof/>
        </w:rPr>
        <w:fldChar w:fldCharType="separate"/>
      </w:r>
      <w:r>
        <w:rPr>
          <w:noProof/>
        </w:rPr>
        <w:t>75</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5.3.1.2</w:t>
      </w:r>
      <w:r w:rsidRPr="00760747">
        <w:rPr>
          <w:rFonts w:asciiTheme="minorHAnsi" w:eastAsiaTheme="minorEastAsia" w:hAnsiTheme="minorHAnsi" w:cstheme="minorBidi"/>
          <w:noProof/>
          <w:sz w:val="22"/>
          <w:szCs w:val="22"/>
          <w:lang w:eastAsia="pl-PL"/>
        </w:rPr>
        <w:tab/>
      </w:r>
      <w:r w:rsidRPr="00164DF2">
        <w:rPr>
          <w:noProof/>
        </w:rPr>
        <w:t>RTOS</w:t>
      </w:r>
      <w:r>
        <w:rPr>
          <w:noProof/>
        </w:rPr>
        <w:tab/>
      </w:r>
      <w:r w:rsidR="00D236E6">
        <w:rPr>
          <w:noProof/>
        </w:rPr>
        <w:fldChar w:fldCharType="begin"/>
      </w:r>
      <w:r>
        <w:rPr>
          <w:noProof/>
        </w:rPr>
        <w:instrText xml:space="preserve"> PAGEREF _Toc414241738 \h </w:instrText>
      </w:r>
      <w:r w:rsidR="00D236E6">
        <w:rPr>
          <w:noProof/>
        </w:rPr>
      </w:r>
      <w:r w:rsidR="00D236E6">
        <w:rPr>
          <w:noProof/>
        </w:rPr>
        <w:fldChar w:fldCharType="separate"/>
      </w:r>
      <w:r>
        <w:rPr>
          <w:noProof/>
        </w:rPr>
        <w:t>76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5.3.1.3</w:t>
      </w:r>
      <w:r w:rsidRPr="00760747">
        <w:rPr>
          <w:rFonts w:asciiTheme="minorHAnsi" w:eastAsiaTheme="minorEastAsia" w:hAnsiTheme="minorHAnsi" w:cstheme="minorBidi"/>
          <w:noProof/>
          <w:sz w:val="22"/>
          <w:szCs w:val="22"/>
          <w:lang w:eastAsia="pl-PL"/>
        </w:rPr>
        <w:tab/>
      </w:r>
      <w:r w:rsidRPr="00164DF2">
        <w:rPr>
          <w:noProof/>
        </w:rPr>
        <w:t>LINUX OS</w:t>
      </w:r>
      <w:r>
        <w:rPr>
          <w:noProof/>
        </w:rPr>
        <w:tab/>
      </w:r>
      <w:r w:rsidR="00D236E6">
        <w:rPr>
          <w:noProof/>
        </w:rPr>
        <w:fldChar w:fldCharType="begin"/>
      </w:r>
      <w:r>
        <w:rPr>
          <w:noProof/>
        </w:rPr>
        <w:instrText xml:space="preserve"> PAGEREF _Toc414241739 \h </w:instrText>
      </w:r>
      <w:r w:rsidR="00D236E6">
        <w:rPr>
          <w:noProof/>
        </w:rPr>
      </w:r>
      <w:r w:rsidR="00D236E6">
        <w:rPr>
          <w:noProof/>
        </w:rPr>
        <w:fldChar w:fldCharType="separate"/>
      </w:r>
      <w:r>
        <w:rPr>
          <w:noProof/>
        </w:rPr>
        <w:t>76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5.3.1.4</w:t>
      </w:r>
      <w:r w:rsidRPr="00760747">
        <w:rPr>
          <w:rFonts w:asciiTheme="minorHAnsi" w:eastAsiaTheme="minorEastAsia" w:hAnsiTheme="minorHAnsi" w:cstheme="minorBidi"/>
          <w:noProof/>
          <w:sz w:val="22"/>
          <w:szCs w:val="22"/>
          <w:lang w:eastAsia="pl-PL"/>
        </w:rPr>
        <w:tab/>
      </w:r>
      <w:r w:rsidRPr="00164DF2">
        <w:rPr>
          <w:noProof/>
        </w:rPr>
        <w:t>EPICS SERVER</w:t>
      </w:r>
      <w:r>
        <w:rPr>
          <w:noProof/>
        </w:rPr>
        <w:tab/>
      </w:r>
      <w:r w:rsidR="00D236E6">
        <w:rPr>
          <w:noProof/>
        </w:rPr>
        <w:fldChar w:fldCharType="begin"/>
      </w:r>
      <w:r>
        <w:rPr>
          <w:noProof/>
        </w:rPr>
        <w:instrText xml:space="preserve"> PAGEREF _Toc414241740 \h </w:instrText>
      </w:r>
      <w:r w:rsidR="00D236E6">
        <w:rPr>
          <w:noProof/>
        </w:rPr>
      </w:r>
      <w:r w:rsidR="00D236E6">
        <w:rPr>
          <w:noProof/>
        </w:rPr>
        <w:fldChar w:fldCharType="separate"/>
      </w:r>
      <w:r>
        <w:rPr>
          <w:noProof/>
        </w:rPr>
        <w:t>77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5.3.1.5</w:t>
      </w:r>
      <w:r w:rsidRPr="00760747">
        <w:rPr>
          <w:rFonts w:asciiTheme="minorHAnsi" w:eastAsiaTheme="minorEastAsia" w:hAnsiTheme="minorHAnsi" w:cstheme="minorBidi"/>
          <w:noProof/>
          <w:sz w:val="22"/>
          <w:szCs w:val="22"/>
          <w:lang w:eastAsia="pl-PL"/>
        </w:rPr>
        <w:tab/>
      </w:r>
      <w:r w:rsidRPr="00164DF2">
        <w:rPr>
          <w:noProof/>
        </w:rPr>
        <w:t>FITS FORMAT</w:t>
      </w:r>
      <w:r>
        <w:rPr>
          <w:noProof/>
        </w:rPr>
        <w:tab/>
      </w:r>
      <w:r w:rsidR="00D236E6">
        <w:rPr>
          <w:noProof/>
        </w:rPr>
        <w:fldChar w:fldCharType="begin"/>
      </w:r>
      <w:r>
        <w:rPr>
          <w:noProof/>
        </w:rPr>
        <w:instrText xml:space="preserve"> PAGEREF _Toc414241741 \h </w:instrText>
      </w:r>
      <w:r w:rsidR="00D236E6">
        <w:rPr>
          <w:noProof/>
        </w:rPr>
      </w:r>
      <w:r w:rsidR="00D236E6">
        <w:rPr>
          <w:noProof/>
        </w:rPr>
        <w:fldChar w:fldCharType="separate"/>
      </w:r>
      <w:r>
        <w:rPr>
          <w:noProof/>
        </w:rPr>
        <w:t>77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5.3.1.6</w:t>
      </w:r>
      <w:r w:rsidRPr="00760747">
        <w:rPr>
          <w:rFonts w:asciiTheme="minorHAnsi" w:eastAsiaTheme="minorEastAsia" w:hAnsiTheme="minorHAnsi" w:cstheme="minorBidi"/>
          <w:noProof/>
          <w:sz w:val="22"/>
          <w:szCs w:val="22"/>
          <w:lang w:eastAsia="pl-PL"/>
        </w:rPr>
        <w:tab/>
      </w:r>
      <w:r w:rsidRPr="00164DF2">
        <w:rPr>
          <w:noProof/>
        </w:rPr>
        <w:t>BOOT SEQUENCE</w:t>
      </w:r>
      <w:r>
        <w:rPr>
          <w:noProof/>
        </w:rPr>
        <w:tab/>
      </w:r>
      <w:r w:rsidR="00D236E6">
        <w:rPr>
          <w:noProof/>
        </w:rPr>
        <w:fldChar w:fldCharType="begin"/>
      </w:r>
      <w:r>
        <w:rPr>
          <w:noProof/>
        </w:rPr>
        <w:instrText xml:space="preserve"> PAGEREF _Toc414241742 \h </w:instrText>
      </w:r>
      <w:r w:rsidR="00D236E6">
        <w:rPr>
          <w:noProof/>
        </w:rPr>
      </w:r>
      <w:r w:rsidR="00D236E6">
        <w:rPr>
          <w:noProof/>
        </w:rPr>
        <w:fldChar w:fldCharType="separate"/>
      </w:r>
      <w:r>
        <w:rPr>
          <w:noProof/>
        </w:rPr>
        <w:t>78</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5.3.1.7</w:t>
      </w:r>
      <w:r w:rsidRPr="00760747">
        <w:rPr>
          <w:rFonts w:asciiTheme="minorHAnsi" w:eastAsiaTheme="minorEastAsia" w:hAnsiTheme="minorHAnsi" w:cstheme="minorBidi"/>
          <w:noProof/>
          <w:sz w:val="22"/>
          <w:szCs w:val="22"/>
          <w:lang w:eastAsia="pl-PL"/>
        </w:rPr>
        <w:tab/>
      </w:r>
      <w:r w:rsidRPr="00164DF2">
        <w:rPr>
          <w:noProof/>
        </w:rPr>
        <w:t>LINUX START</w:t>
      </w:r>
      <w:r>
        <w:rPr>
          <w:noProof/>
        </w:rPr>
        <w:tab/>
      </w:r>
      <w:r w:rsidR="00D236E6">
        <w:rPr>
          <w:noProof/>
        </w:rPr>
        <w:fldChar w:fldCharType="begin"/>
      </w:r>
      <w:r>
        <w:rPr>
          <w:noProof/>
        </w:rPr>
        <w:instrText xml:space="preserve"> PAGEREF _Toc414241743 \h </w:instrText>
      </w:r>
      <w:r w:rsidR="00D236E6">
        <w:rPr>
          <w:noProof/>
        </w:rPr>
      </w:r>
      <w:r w:rsidR="00D236E6">
        <w:rPr>
          <w:noProof/>
        </w:rPr>
        <w:fldChar w:fldCharType="separate"/>
      </w:r>
      <w:r>
        <w:rPr>
          <w:noProof/>
        </w:rPr>
        <w:t>80</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sidRPr="00760747">
        <w:rPr>
          <w:noProof/>
        </w:rPr>
        <w:t>5.3.1.8</w:t>
      </w:r>
      <w:r w:rsidRPr="00760747">
        <w:rPr>
          <w:rFonts w:asciiTheme="minorHAnsi" w:eastAsiaTheme="minorEastAsia" w:hAnsiTheme="minorHAnsi" w:cstheme="minorBidi"/>
          <w:noProof/>
          <w:sz w:val="22"/>
          <w:szCs w:val="22"/>
          <w:lang w:eastAsia="pl-PL"/>
        </w:rPr>
        <w:tab/>
      </w:r>
      <w:r w:rsidRPr="00164DF2">
        <w:rPr>
          <w:noProof/>
        </w:rPr>
        <w:t>NORMAL SYSTEM OPERATION</w:t>
      </w:r>
      <w:r>
        <w:rPr>
          <w:noProof/>
        </w:rPr>
        <w:tab/>
      </w:r>
      <w:r w:rsidR="00D236E6">
        <w:rPr>
          <w:noProof/>
        </w:rPr>
        <w:fldChar w:fldCharType="begin"/>
      </w:r>
      <w:r>
        <w:rPr>
          <w:noProof/>
        </w:rPr>
        <w:instrText xml:space="preserve"> PAGEREF _Toc414241744 \h </w:instrText>
      </w:r>
      <w:r w:rsidR="00D236E6">
        <w:rPr>
          <w:noProof/>
        </w:rPr>
      </w:r>
      <w:r w:rsidR="00D236E6">
        <w:rPr>
          <w:noProof/>
        </w:rPr>
        <w:fldChar w:fldCharType="separate"/>
      </w:r>
      <w:r>
        <w:rPr>
          <w:noProof/>
        </w:rPr>
        <w:t>81</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sidRPr="00760747">
        <w:rPr>
          <w:noProof/>
        </w:rPr>
        <w:t>5.3.1.9</w:t>
      </w:r>
      <w:r w:rsidRPr="00760747">
        <w:rPr>
          <w:rFonts w:asciiTheme="minorHAnsi" w:eastAsiaTheme="minorEastAsia" w:hAnsiTheme="minorHAnsi" w:cstheme="minorBidi"/>
          <w:noProof/>
          <w:sz w:val="22"/>
          <w:szCs w:val="22"/>
          <w:lang w:eastAsia="pl-PL"/>
        </w:rPr>
        <w:tab/>
      </w:r>
      <w:r w:rsidRPr="00164DF2">
        <w:rPr>
          <w:noProof/>
        </w:rPr>
        <w:t>CAMERA PROCESS</w:t>
      </w:r>
      <w:r>
        <w:rPr>
          <w:noProof/>
        </w:rPr>
        <w:tab/>
      </w:r>
      <w:r w:rsidR="00D236E6">
        <w:rPr>
          <w:noProof/>
        </w:rPr>
        <w:fldChar w:fldCharType="begin"/>
      </w:r>
      <w:r>
        <w:rPr>
          <w:noProof/>
        </w:rPr>
        <w:instrText xml:space="preserve"> PAGEREF _Toc414241745 \h </w:instrText>
      </w:r>
      <w:r w:rsidR="00D236E6">
        <w:rPr>
          <w:noProof/>
        </w:rPr>
      </w:r>
      <w:r w:rsidR="00D236E6">
        <w:rPr>
          <w:noProof/>
        </w:rPr>
        <w:fldChar w:fldCharType="separate"/>
      </w:r>
      <w:r>
        <w:rPr>
          <w:noProof/>
        </w:rPr>
        <w:t>82</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5.3.1.10</w:t>
      </w:r>
      <w:r w:rsidRPr="00760747">
        <w:rPr>
          <w:rFonts w:asciiTheme="minorHAnsi" w:eastAsiaTheme="minorEastAsia" w:hAnsiTheme="minorHAnsi" w:cstheme="minorBidi"/>
          <w:noProof/>
          <w:sz w:val="22"/>
          <w:szCs w:val="22"/>
          <w:lang w:eastAsia="pl-PL"/>
        </w:rPr>
        <w:tab/>
      </w:r>
      <w:r w:rsidRPr="00164DF2">
        <w:rPr>
          <w:noProof/>
        </w:rPr>
        <w:t>TASKS ON FREERTOS</w:t>
      </w:r>
      <w:r>
        <w:rPr>
          <w:noProof/>
        </w:rPr>
        <w:tab/>
      </w:r>
      <w:r w:rsidR="00D236E6">
        <w:rPr>
          <w:noProof/>
        </w:rPr>
        <w:fldChar w:fldCharType="begin"/>
      </w:r>
      <w:r>
        <w:rPr>
          <w:noProof/>
        </w:rPr>
        <w:instrText xml:space="preserve"> PAGEREF _Toc414241746 \h </w:instrText>
      </w:r>
      <w:r w:rsidR="00D236E6">
        <w:rPr>
          <w:noProof/>
        </w:rPr>
      </w:r>
      <w:r w:rsidR="00D236E6">
        <w:rPr>
          <w:noProof/>
        </w:rPr>
        <w:fldChar w:fldCharType="separate"/>
      </w:r>
      <w:r>
        <w:rPr>
          <w:noProof/>
        </w:rPr>
        <w:t>86</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5.3.1.11</w:t>
      </w:r>
      <w:r w:rsidRPr="00760747">
        <w:rPr>
          <w:rFonts w:asciiTheme="minorHAnsi" w:eastAsiaTheme="minorEastAsia" w:hAnsiTheme="minorHAnsi" w:cstheme="minorBidi"/>
          <w:noProof/>
          <w:sz w:val="22"/>
          <w:szCs w:val="22"/>
          <w:lang w:eastAsia="pl-PL"/>
        </w:rPr>
        <w:tab/>
      </w:r>
      <w:r w:rsidRPr="00164DF2">
        <w:rPr>
          <w:noProof/>
        </w:rPr>
        <w:t>SOFTWARE</w:t>
      </w:r>
      <w:r>
        <w:rPr>
          <w:noProof/>
        </w:rPr>
        <w:tab/>
      </w:r>
      <w:r w:rsidR="00D236E6">
        <w:rPr>
          <w:noProof/>
        </w:rPr>
        <w:fldChar w:fldCharType="begin"/>
      </w:r>
      <w:r>
        <w:rPr>
          <w:noProof/>
        </w:rPr>
        <w:instrText xml:space="preserve"> PAGEREF _Toc414241747 \h </w:instrText>
      </w:r>
      <w:r w:rsidR="00D236E6">
        <w:rPr>
          <w:noProof/>
        </w:rPr>
      </w:r>
      <w:r w:rsidR="00D236E6">
        <w:rPr>
          <w:noProof/>
        </w:rPr>
        <w:fldChar w:fldCharType="separate"/>
      </w:r>
      <w:r>
        <w:rPr>
          <w:noProof/>
        </w:rPr>
        <w:t>87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sidRPr="00164DF2">
        <w:rPr>
          <w:noProof/>
        </w:rPr>
        <w:t>5.3.1.12</w:t>
      </w:r>
      <w:r w:rsidRPr="00760747">
        <w:rPr>
          <w:rFonts w:asciiTheme="minorHAnsi" w:eastAsiaTheme="minorEastAsia" w:hAnsiTheme="minorHAnsi" w:cstheme="minorBidi"/>
          <w:noProof/>
          <w:sz w:val="22"/>
          <w:szCs w:val="22"/>
          <w:lang w:eastAsia="pl-PL"/>
        </w:rPr>
        <w:tab/>
      </w:r>
      <w:r>
        <w:rPr>
          <w:noProof/>
        </w:rPr>
        <w:t>CODING</w:t>
      </w:r>
      <w:r w:rsidRPr="00164DF2">
        <w:rPr>
          <w:noProof/>
        </w:rPr>
        <w:t xml:space="preserve"> STANDARDS AND TESTING</w:t>
      </w:r>
      <w:r>
        <w:rPr>
          <w:noProof/>
        </w:rPr>
        <w:tab/>
      </w:r>
      <w:r w:rsidR="00D236E6">
        <w:rPr>
          <w:noProof/>
        </w:rPr>
        <w:fldChar w:fldCharType="begin"/>
      </w:r>
      <w:r>
        <w:rPr>
          <w:noProof/>
        </w:rPr>
        <w:instrText xml:space="preserve"> PAGEREF _Toc414241748 \h </w:instrText>
      </w:r>
      <w:r w:rsidR="00D236E6">
        <w:rPr>
          <w:noProof/>
        </w:rPr>
      </w:r>
      <w:r w:rsidR="00D236E6">
        <w:rPr>
          <w:noProof/>
        </w:rPr>
        <w:fldChar w:fldCharType="separate"/>
      </w:r>
      <w:r>
        <w:rPr>
          <w:noProof/>
        </w:rPr>
        <w:t>87</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5.3.1.13</w:t>
      </w:r>
      <w:r w:rsidRPr="00760747">
        <w:rPr>
          <w:rFonts w:asciiTheme="minorHAnsi" w:eastAsiaTheme="minorEastAsia" w:hAnsiTheme="minorHAnsi" w:cstheme="minorBidi"/>
          <w:noProof/>
          <w:sz w:val="22"/>
          <w:szCs w:val="22"/>
          <w:lang w:eastAsia="pl-PL"/>
        </w:rPr>
        <w:tab/>
      </w:r>
      <w:r w:rsidRPr="00164DF2">
        <w:rPr>
          <w:noProof/>
        </w:rPr>
        <w:t>MONITORING AND CONTROL SW INTERFACE AND EPICS COMPATIBILITY</w:t>
      </w:r>
      <w:r>
        <w:rPr>
          <w:noProof/>
        </w:rPr>
        <w:tab/>
      </w:r>
      <w:r w:rsidR="00D236E6">
        <w:rPr>
          <w:noProof/>
        </w:rPr>
        <w:fldChar w:fldCharType="begin"/>
      </w:r>
      <w:r>
        <w:rPr>
          <w:noProof/>
        </w:rPr>
        <w:instrText xml:space="preserve"> PAGEREF _Toc414241749 \h </w:instrText>
      </w:r>
      <w:r w:rsidR="00D236E6">
        <w:rPr>
          <w:noProof/>
        </w:rPr>
      </w:r>
      <w:r w:rsidR="00D236E6">
        <w:rPr>
          <w:noProof/>
        </w:rPr>
        <w:fldChar w:fldCharType="separate"/>
      </w:r>
      <w:r>
        <w:rPr>
          <w:noProof/>
        </w:rPr>
        <w:t>87</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5.3.2</w:t>
      </w:r>
      <w:r w:rsidRPr="00760747">
        <w:rPr>
          <w:rFonts w:asciiTheme="minorHAnsi" w:eastAsiaTheme="minorEastAsia" w:hAnsiTheme="minorHAnsi" w:cstheme="minorBidi"/>
          <w:smallCaps w:val="0"/>
          <w:noProof/>
          <w:sz w:val="22"/>
          <w:szCs w:val="22"/>
          <w:lang w:eastAsia="pl-PL"/>
        </w:rPr>
        <w:tab/>
      </w:r>
      <w:r>
        <w:rPr>
          <w:noProof/>
        </w:rPr>
        <w:t>DIGITAL SYSTEM DESIGN</w:t>
      </w:r>
      <w:r>
        <w:rPr>
          <w:noProof/>
        </w:rPr>
        <w:tab/>
      </w:r>
      <w:r w:rsidR="00D236E6">
        <w:rPr>
          <w:noProof/>
        </w:rPr>
        <w:fldChar w:fldCharType="begin"/>
      </w:r>
      <w:r>
        <w:rPr>
          <w:noProof/>
        </w:rPr>
        <w:instrText xml:space="preserve"> PAGEREF _Toc414241750 \h </w:instrText>
      </w:r>
      <w:r w:rsidR="00D236E6">
        <w:rPr>
          <w:noProof/>
        </w:rPr>
      </w:r>
      <w:r w:rsidR="00D236E6">
        <w:rPr>
          <w:noProof/>
        </w:rPr>
        <w:fldChar w:fldCharType="separate"/>
      </w:r>
      <w:r>
        <w:rPr>
          <w:noProof/>
        </w:rPr>
        <w:t>88</w:t>
      </w:r>
      <w:r w:rsidR="00D236E6">
        <w:rPr>
          <w:noProof/>
        </w:rPr>
        <w:fldChar w:fldCharType="end"/>
      </w:r>
    </w:p>
    <w:p w:rsidR="00BF2758" w:rsidRPr="00760747" w:rsidRDefault="00BF2758">
      <w:pPr>
        <w:pStyle w:val="Spistreci4"/>
        <w:tabs>
          <w:tab w:val="left" w:pos="1600"/>
          <w:tab w:val="right" w:leader="dot" w:pos="10026"/>
        </w:tabs>
        <w:rPr>
          <w:rFonts w:asciiTheme="minorHAnsi" w:eastAsiaTheme="minorEastAsia" w:hAnsiTheme="minorHAnsi" w:cstheme="minorBidi"/>
          <w:noProof/>
          <w:sz w:val="22"/>
          <w:szCs w:val="22"/>
          <w:lang w:eastAsia="pl-PL"/>
        </w:rPr>
      </w:pPr>
      <w:r>
        <w:rPr>
          <w:noProof/>
        </w:rPr>
        <w:t>5.3.2.1</w:t>
      </w:r>
      <w:r w:rsidRPr="00760747">
        <w:rPr>
          <w:rFonts w:asciiTheme="minorHAnsi" w:eastAsiaTheme="minorEastAsia" w:hAnsiTheme="minorHAnsi" w:cstheme="minorBidi"/>
          <w:noProof/>
          <w:sz w:val="22"/>
          <w:szCs w:val="22"/>
          <w:lang w:eastAsia="pl-PL"/>
        </w:rPr>
        <w:tab/>
      </w:r>
      <w:r>
        <w:rPr>
          <w:noProof/>
        </w:rPr>
        <w:t>CCD IP CORE</w:t>
      </w:r>
      <w:r>
        <w:rPr>
          <w:noProof/>
        </w:rPr>
        <w:tab/>
      </w:r>
      <w:r w:rsidR="00D236E6">
        <w:rPr>
          <w:noProof/>
        </w:rPr>
        <w:fldChar w:fldCharType="begin"/>
      </w:r>
      <w:r>
        <w:rPr>
          <w:noProof/>
        </w:rPr>
        <w:instrText xml:space="preserve"> PAGEREF _Toc414241751 \h </w:instrText>
      </w:r>
      <w:r w:rsidR="00D236E6">
        <w:rPr>
          <w:noProof/>
        </w:rPr>
      </w:r>
      <w:r w:rsidR="00D236E6">
        <w:rPr>
          <w:noProof/>
        </w:rPr>
        <w:fldChar w:fldCharType="separate"/>
      </w:r>
      <w:r>
        <w:rPr>
          <w:noProof/>
        </w:rPr>
        <w:t>88</w:t>
      </w:r>
      <w:r w:rsidR="00D236E6">
        <w:rPr>
          <w:noProof/>
        </w:rPr>
        <w:fldChar w:fldCharType="end"/>
      </w:r>
    </w:p>
    <w:p w:rsidR="00BF2758" w:rsidRPr="00760747" w:rsidRDefault="00BF2758">
      <w:pPr>
        <w:pStyle w:val="Spistreci5"/>
        <w:tabs>
          <w:tab w:val="left" w:pos="1798"/>
          <w:tab w:val="right" w:leader="dot" w:pos="10026"/>
        </w:tabs>
        <w:rPr>
          <w:rFonts w:asciiTheme="minorHAnsi" w:eastAsiaTheme="minorEastAsia" w:hAnsiTheme="minorHAnsi" w:cstheme="minorBidi"/>
          <w:noProof/>
          <w:sz w:val="22"/>
          <w:szCs w:val="22"/>
          <w:lang w:eastAsia="pl-PL"/>
        </w:rPr>
      </w:pPr>
      <w:r>
        <w:rPr>
          <w:noProof/>
        </w:rPr>
        <w:t>5.3.2.1.1</w:t>
      </w:r>
      <w:r w:rsidRPr="00760747">
        <w:rPr>
          <w:rFonts w:asciiTheme="minorHAnsi" w:eastAsiaTheme="minorEastAsia" w:hAnsiTheme="minorHAnsi" w:cstheme="minorBidi"/>
          <w:noProof/>
          <w:sz w:val="22"/>
          <w:szCs w:val="22"/>
          <w:lang w:eastAsia="pl-PL"/>
        </w:rPr>
        <w:tab/>
      </w:r>
      <w:r w:rsidRPr="00164DF2">
        <w:rPr>
          <w:noProof/>
        </w:rPr>
        <w:t>ADC READOUT</w:t>
      </w:r>
      <w:r>
        <w:rPr>
          <w:noProof/>
        </w:rPr>
        <w:tab/>
      </w:r>
      <w:r w:rsidR="00D236E6">
        <w:rPr>
          <w:noProof/>
        </w:rPr>
        <w:fldChar w:fldCharType="begin"/>
      </w:r>
      <w:r>
        <w:rPr>
          <w:noProof/>
        </w:rPr>
        <w:instrText xml:space="preserve"> PAGEREF _Toc414241752 \h </w:instrText>
      </w:r>
      <w:r w:rsidR="00D236E6">
        <w:rPr>
          <w:noProof/>
        </w:rPr>
      </w:r>
      <w:r w:rsidR="00D236E6">
        <w:rPr>
          <w:noProof/>
        </w:rPr>
        <w:fldChar w:fldCharType="separate"/>
      </w:r>
      <w:r>
        <w:rPr>
          <w:noProof/>
        </w:rPr>
        <w:t>88</w:t>
      </w:r>
      <w:r w:rsidR="00D236E6">
        <w:rPr>
          <w:noProof/>
        </w:rPr>
        <w:fldChar w:fldCharType="end"/>
      </w:r>
    </w:p>
    <w:p w:rsidR="00BF2758" w:rsidRPr="00760747" w:rsidRDefault="00BF2758">
      <w:pPr>
        <w:pStyle w:val="Spistreci5"/>
        <w:tabs>
          <w:tab w:val="left" w:pos="1798"/>
          <w:tab w:val="right" w:leader="dot" w:pos="10026"/>
        </w:tabs>
        <w:rPr>
          <w:rFonts w:asciiTheme="minorHAnsi" w:eastAsiaTheme="minorEastAsia" w:hAnsiTheme="minorHAnsi" w:cstheme="minorBidi"/>
          <w:noProof/>
          <w:sz w:val="22"/>
          <w:szCs w:val="22"/>
          <w:lang w:eastAsia="pl-PL"/>
        </w:rPr>
      </w:pPr>
      <w:r>
        <w:rPr>
          <w:noProof/>
        </w:rPr>
        <w:t>5.3.2.1.2</w:t>
      </w:r>
      <w:r w:rsidRPr="00760747">
        <w:rPr>
          <w:rFonts w:asciiTheme="minorHAnsi" w:eastAsiaTheme="minorEastAsia" w:hAnsiTheme="minorHAnsi" w:cstheme="minorBidi"/>
          <w:noProof/>
          <w:sz w:val="22"/>
          <w:szCs w:val="22"/>
          <w:lang w:eastAsia="pl-PL"/>
        </w:rPr>
        <w:tab/>
      </w:r>
      <w:r>
        <w:rPr>
          <w:noProof/>
        </w:rPr>
        <w:t>ADC DATA POST-PROCESSING</w:t>
      </w:r>
      <w:r>
        <w:rPr>
          <w:noProof/>
        </w:rPr>
        <w:tab/>
      </w:r>
      <w:r w:rsidR="00D236E6">
        <w:rPr>
          <w:noProof/>
        </w:rPr>
        <w:fldChar w:fldCharType="begin"/>
      </w:r>
      <w:r>
        <w:rPr>
          <w:noProof/>
        </w:rPr>
        <w:instrText xml:space="preserve"> PAGEREF _Toc414241753 \h </w:instrText>
      </w:r>
      <w:r w:rsidR="00D236E6">
        <w:rPr>
          <w:noProof/>
        </w:rPr>
      </w:r>
      <w:r w:rsidR="00D236E6">
        <w:rPr>
          <w:noProof/>
        </w:rPr>
        <w:fldChar w:fldCharType="separate"/>
      </w:r>
      <w:r>
        <w:rPr>
          <w:noProof/>
        </w:rPr>
        <w:t>89</w:t>
      </w:r>
      <w:r w:rsidR="00D236E6">
        <w:rPr>
          <w:noProof/>
        </w:rPr>
        <w:fldChar w:fldCharType="end"/>
      </w:r>
    </w:p>
    <w:p w:rsidR="00BF2758" w:rsidRPr="00760747" w:rsidRDefault="00BF2758">
      <w:pPr>
        <w:pStyle w:val="Spistreci2"/>
        <w:tabs>
          <w:tab w:val="left" w:pos="800"/>
          <w:tab w:val="right" w:leader="dot" w:pos="10026"/>
        </w:tabs>
        <w:rPr>
          <w:rFonts w:asciiTheme="minorHAnsi" w:eastAsiaTheme="minorEastAsia" w:hAnsiTheme="minorHAnsi" w:cstheme="minorBidi"/>
          <w:caps w:val="0"/>
          <w:noProof/>
          <w:sz w:val="22"/>
          <w:szCs w:val="22"/>
          <w:lang w:eastAsia="pl-PL"/>
        </w:rPr>
      </w:pPr>
      <w:r>
        <w:rPr>
          <w:noProof/>
        </w:rPr>
        <w:t>5.4</w:t>
      </w:r>
      <w:r w:rsidRPr="00760747">
        <w:rPr>
          <w:rFonts w:asciiTheme="minorHAnsi" w:eastAsiaTheme="minorEastAsia" w:hAnsiTheme="minorHAnsi" w:cstheme="minorBidi"/>
          <w:caps w:val="0"/>
          <w:noProof/>
          <w:sz w:val="22"/>
          <w:szCs w:val="22"/>
          <w:lang w:eastAsia="pl-PL"/>
        </w:rPr>
        <w:tab/>
      </w:r>
      <w:r w:rsidRPr="00164DF2">
        <w:rPr>
          <w:caps w:val="0"/>
          <w:noProof/>
        </w:rPr>
        <w:t>OTHER PROJECT ASPECTS</w:t>
      </w:r>
      <w:r>
        <w:rPr>
          <w:noProof/>
        </w:rPr>
        <w:tab/>
      </w:r>
      <w:r w:rsidR="00D236E6">
        <w:rPr>
          <w:noProof/>
        </w:rPr>
        <w:fldChar w:fldCharType="begin"/>
      </w:r>
      <w:r>
        <w:rPr>
          <w:noProof/>
        </w:rPr>
        <w:instrText xml:space="preserve"> PAGEREF _Toc414241754 \h </w:instrText>
      </w:r>
      <w:r w:rsidR="00D236E6">
        <w:rPr>
          <w:noProof/>
        </w:rPr>
      </w:r>
      <w:r w:rsidR="00D236E6">
        <w:rPr>
          <w:noProof/>
        </w:rPr>
        <w:fldChar w:fldCharType="separate"/>
      </w:r>
      <w:r>
        <w:rPr>
          <w:noProof/>
        </w:rPr>
        <w:t>91</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5.4.1</w:t>
      </w:r>
      <w:r w:rsidRPr="00760747">
        <w:rPr>
          <w:rFonts w:asciiTheme="minorHAnsi" w:eastAsiaTheme="minorEastAsia" w:hAnsiTheme="minorHAnsi" w:cstheme="minorBidi"/>
          <w:smallCaps w:val="0"/>
          <w:noProof/>
          <w:sz w:val="22"/>
          <w:szCs w:val="22"/>
          <w:lang w:eastAsia="pl-PL"/>
        </w:rPr>
        <w:tab/>
      </w:r>
      <w:r w:rsidRPr="00164DF2">
        <w:rPr>
          <w:noProof/>
        </w:rPr>
        <w:t>OVERALL BUDGET ANALYSIS (POWER, THERMAL, MECHANICAL, VIBRATION)</w:t>
      </w:r>
      <w:r>
        <w:rPr>
          <w:noProof/>
        </w:rPr>
        <w:tab/>
      </w:r>
      <w:r w:rsidR="00D236E6">
        <w:rPr>
          <w:noProof/>
        </w:rPr>
        <w:fldChar w:fldCharType="begin"/>
      </w:r>
      <w:r>
        <w:rPr>
          <w:noProof/>
        </w:rPr>
        <w:instrText xml:space="preserve"> PAGEREF _Toc414241755 \h </w:instrText>
      </w:r>
      <w:r w:rsidR="00D236E6">
        <w:rPr>
          <w:noProof/>
        </w:rPr>
      </w:r>
      <w:r w:rsidR="00D236E6">
        <w:rPr>
          <w:noProof/>
        </w:rPr>
        <w:fldChar w:fldCharType="separate"/>
      </w:r>
      <w:r>
        <w:rPr>
          <w:noProof/>
        </w:rPr>
        <w:t>91</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5.4.2</w:t>
      </w:r>
      <w:r w:rsidRPr="00760747">
        <w:rPr>
          <w:rFonts w:asciiTheme="minorHAnsi" w:eastAsiaTheme="minorEastAsia" w:hAnsiTheme="minorHAnsi" w:cstheme="minorBidi"/>
          <w:smallCaps w:val="0"/>
          <w:noProof/>
          <w:sz w:val="22"/>
          <w:szCs w:val="22"/>
          <w:lang w:eastAsia="pl-PL"/>
        </w:rPr>
        <w:tab/>
      </w:r>
      <w:r w:rsidRPr="00164DF2">
        <w:rPr>
          <w:noProof/>
        </w:rPr>
        <w:t>RELIABILITY, AVAILABILITY, MAINTAINABILITY, MTBF  ANALYSIS</w:t>
      </w:r>
      <w:r>
        <w:rPr>
          <w:noProof/>
        </w:rPr>
        <w:tab/>
      </w:r>
      <w:r w:rsidR="00D236E6">
        <w:rPr>
          <w:noProof/>
        </w:rPr>
        <w:fldChar w:fldCharType="begin"/>
      </w:r>
      <w:r>
        <w:rPr>
          <w:noProof/>
        </w:rPr>
        <w:instrText xml:space="preserve"> PAGEREF _Toc414241756 \h </w:instrText>
      </w:r>
      <w:r w:rsidR="00D236E6">
        <w:rPr>
          <w:noProof/>
        </w:rPr>
      </w:r>
      <w:r w:rsidR="00D236E6">
        <w:rPr>
          <w:noProof/>
        </w:rPr>
        <w:fldChar w:fldCharType="separate"/>
      </w:r>
      <w:r>
        <w:rPr>
          <w:noProof/>
        </w:rPr>
        <w:t>92</w:t>
      </w:r>
      <w:r w:rsidR="00D236E6">
        <w:rPr>
          <w:noProof/>
        </w:rPr>
        <w:fldChar w:fldCharType="end"/>
      </w:r>
    </w:p>
    <w:p w:rsidR="00BF2758" w:rsidRPr="00760747" w:rsidRDefault="00BF2758">
      <w:pPr>
        <w:pStyle w:val="Spistreci3"/>
        <w:tabs>
          <w:tab w:val="left" w:pos="1200"/>
          <w:tab w:val="right" w:leader="dot" w:pos="10026"/>
        </w:tabs>
        <w:rPr>
          <w:rFonts w:asciiTheme="minorHAnsi" w:eastAsiaTheme="minorEastAsia" w:hAnsiTheme="minorHAnsi" w:cstheme="minorBidi"/>
          <w:smallCaps w:val="0"/>
          <w:noProof/>
          <w:sz w:val="22"/>
          <w:szCs w:val="22"/>
          <w:lang w:eastAsia="pl-PL"/>
        </w:rPr>
      </w:pPr>
      <w:r w:rsidRPr="00164DF2">
        <w:rPr>
          <w:noProof/>
          <w:color w:val="000000"/>
        </w:rPr>
        <w:t>5.4.3</w:t>
      </w:r>
      <w:r w:rsidRPr="00760747">
        <w:rPr>
          <w:rFonts w:asciiTheme="minorHAnsi" w:eastAsiaTheme="minorEastAsia" w:hAnsiTheme="minorHAnsi" w:cstheme="minorBidi"/>
          <w:smallCaps w:val="0"/>
          <w:noProof/>
          <w:sz w:val="22"/>
          <w:szCs w:val="22"/>
          <w:lang w:eastAsia="pl-PL"/>
        </w:rPr>
        <w:tab/>
      </w:r>
      <w:r w:rsidRPr="00164DF2">
        <w:rPr>
          <w:noProof/>
        </w:rPr>
        <w:t>CE MARK ASPECTS</w:t>
      </w:r>
      <w:r>
        <w:rPr>
          <w:noProof/>
        </w:rPr>
        <w:tab/>
      </w:r>
      <w:r w:rsidR="00D236E6">
        <w:rPr>
          <w:noProof/>
        </w:rPr>
        <w:fldChar w:fldCharType="begin"/>
      </w:r>
      <w:r>
        <w:rPr>
          <w:noProof/>
        </w:rPr>
        <w:instrText xml:space="preserve"> PAGEREF _Toc414241757 \h </w:instrText>
      </w:r>
      <w:r w:rsidR="00D236E6">
        <w:rPr>
          <w:noProof/>
        </w:rPr>
      </w:r>
      <w:r w:rsidR="00D236E6">
        <w:rPr>
          <w:noProof/>
        </w:rPr>
        <w:fldChar w:fldCharType="separate"/>
      </w:r>
      <w:r>
        <w:rPr>
          <w:noProof/>
        </w:rPr>
        <w:t>92</w:t>
      </w:r>
      <w:r w:rsidR="00D236E6">
        <w:rPr>
          <w:noProof/>
        </w:rPr>
        <w:fldChar w:fldCharType="end"/>
      </w:r>
    </w:p>
    <w:p w:rsidR="00BF2758" w:rsidRPr="00760747" w:rsidRDefault="00BF2758">
      <w:pPr>
        <w:pStyle w:val="Spistreci1"/>
        <w:tabs>
          <w:tab w:val="left" w:pos="400"/>
          <w:tab w:val="right" w:leader="dot" w:pos="10026"/>
        </w:tabs>
        <w:rPr>
          <w:rFonts w:asciiTheme="minorHAnsi" w:eastAsiaTheme="minorEastAsia" w:hAnsiTheme="minorHAnsi" w:cstheme="minorBidi"/>
          <w:b w:val="0"/>
          <w:caps w:val="0"/>
          <w:noProof/>
          <w:sz w:val="22"/>
          <w:szCs w:val="22"/>
          <w:lang w:eastAsia="pl-PL"/>
        </w:rPr>
      </w:pPr>
      <w:r>
        <w:rPr>
          <w:noProof/>
        </w:rPr>
        <w:t>6.</w:t>
      </w:r>
      <w:r w:rsidRPr="00760747">
        <w:rPr>
          <w:rFonts w:asciiTheme="minorHAnsi" w:eastAsiaTheme="minorEastAsia" w:hAnsiTheme="minorHAnsi" w:cstheme="minorBidi"/>
          <w:b w:val="0"/>
          <w:caps w:val="0"/>
          <w:noProof/>
          <w:sz w:val="22"/>
          <w:szCs w:val="22"/>
          <w:lang w:eastAsia="pl-PL"/>
        </w:rPr>
        <w:tab/>
      </w:r>
      <w:r w:rsidRPr="00164DF2">
        <w:rPr>
          <w:caps w:val="0"/>
          <w:noProof/>
        </w:rPr>
        <w:t>COMPLIANCE MATRIX</w:t>
      </w:r>
      <w:r>
        <w:rPr>
          <w:noProof/>
        </w:rPr>
        <w:tab/>
      </w:r>
      <w:r w:rsidR="00D236E6">
        <w:rPr>
          <w:noProof/>
        </w:rPr>
        <w:fldChar w:fldCharType="begin"/>
      </w:r>
      <w:r>
        <w:rPr>
          <w:noProof/>
        </w:rPr>
        <w:instrText xml:space="preserve"> PAGEREF _Toc414241758 \h </w:instrText>
      </w:r>
      <w:r w:rsidR="00D236E6">
        <w:rPr>
          <w:noProof/>
        </w:rPr>
      </w:r>
      <w:r w:rsidR="00D236E6">
        <w:rPr>
          <w:noProof/>
        </w:rPr>
        <w:fldChar w:fldCharType="separate"/>
      </w:r>
      <w:r>
        <w:rPr>
          <w:noProof/>
        </w:rPr>
        <w:t>93</w:t>
      </w:r>
      <w:r w:rsidR="00D236E6">
        <w:rPr>
          <w:noProof/>
        </w:rPr>
        <w:fldChar w:fldCharType="end"/>
      </w:r>
    </w:p>
    <w:p w:rsidR="00D96B72" w:rsidRPr="001570E5" w:rsidRDefault="00D236E6" w:rsidP="002A4FBF">
      <w:r w:rsidRPr="001570E5">
        <w:rPr>
          <w:b/>
          <w:caps/>
          <w:sz w:val="22"/>
        </w:rPr>
        <w:fldChar w:fldCharType="end"/>
      </w:r>
    </w:p>
    <w:p w:rsidR="000339E8" w:rsidRDefault="000339E8">
      <w:pPr>
        <w:jc w:val="left"/>
        <w:rPr>
          <w:b/>
          <w:sz w:val="24"/>
        </w:rPr>
      </w:pPr>
      <w:r>
        <w:rPr>
          <w:b/>
          <w:sz w:val="24"/>
        </w:rPr>
        <w:br w:type="page"/>
      </w:r>
    </w:p>
    <w:p w:rsidR="00EE1BA5" w:rsidRPr="001570E5" w:rsidRDefault="009465C5" w:rsidP="002A4FBF">
      <w:pPr>
        <w:rPr>
          <w:b/>
          <w:sz w:val="24"/>
        </w:rPr>
      </w:pPr>
      <w:r w:rsidRPr="001570E5">
        <w:rPr>
          <w:b/>
          <w:sz w:val="24"/>
        </w:rPr>
        <w:lastRenderedPageBreak/>
        <w:t>LIST OF FIGURES</w:t>
      </w:r>
    </w:p>
    <w:p w:rsidR="009465C5" w:rsidRPr="001570E5" w:rsidRDefault="009465C5" w:rsidP="002A4FBF">
      <w:pPr>
        <w:rPr>
          <w:b/>
          <w:sz w:val="24"/>
        </w:rPr>
      </w:pPr>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r w:rsidRPr="000339E8">
        <w:rPr>
          <w:b/>
          <w:i/>
          <w:sz w:val="24"/>
        </w:rPr>
        <w:fldChar w:fldCharType="begin"/>
      </w:r>
      <w:r w:rsidR="009465C5" w:rsidRPr="000339E8">
        <w:rPr>
          <w:b/>
          <w:i/>
          <w:sz w:val="24"/>
        </w:rPr>
        <w:instrText xml:space="preserve"> TOC \h \z \c "Figure" </w:instrText>
      </w:r>
      <w:r w:rsidRPr="000339E8">
        <w:rPr>
          <w:b/>
          <w:i/>
          <w:sz w:val="24"/>
        </w:rPr>
        <w:fldChar w:fldCharType="separate"/>
      </w:r>
      <w:hyperlink w:anchor="_Toc414241759" w:history="1">
        <w:r w:rsidR="00BF2758" w:rsidRPr="00BF2758">
          <w:rPr>
            <w:rStyle w:val="Hipercze"/>
            <w:i/>
            <w:noProof/>
          </w:rPr>
          <w:t>Figure 4</w:t>
        </w:r>
        <w:r w:rsidR="00BF2758" w:rsidRPr="00BF2758">
          <w:rPr>
            <w:rStyle w:val="Hipercze"/>
            <w:i/>
            <w:noProof/>
          </w:rPr>
          <w:noBreakHyphen/>
          <w:t>1: NEOSTEL  camera general block diagram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_Toc414241759 \h </w:instrText>
        </w:r>
        <w:r w:rsidRPr="00BF2758">
          <w:rPr>
            <w:i/>
            <w:noProof/>
            <w:webHidden/>
          </w:rPr>
        </w:r>
        <w:r w:rsidRPr="00BF2758">
          <w:rPr>
            <w:i/>
            <w:noProof/>
            <w:webHidden/>
          </w:rPr>
          <w:fldChar w:fldCharType="separate"/>
        </w:r>
        <w:r w:rsidR="00BF2758" w:rsidRPr="00BF2758">
          <w:rPr>
            <w:i/>
            <w:noProof/>
            <w:webHidden/>
          </w:rPr>
          <w:t>17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0" w:history="1">
        <w:r w:rsidR="00BF2758" w:rsidRPr="00BF2758">
          <w:rPr>
            <w:rStyle w:val="Hipercze"/>
            <w:i/>
            <w:noProof/>
          </w:rPr>
          <w:t>Figure 4</w:t>
        </w:r>
        <w:r w:rsidR="00BF2758" w:rsidRPr="00BF2758">
          <w:rPr>
            <w:rStyle w:val="Hipercze"/>
            <w:i/>
            <w:noProof/>
          </w:rPr>
          <w:noBreakHyphen/>
          <w:t>2: Functional description of NEOSTEL camera</w:t>
        </w:r>
        <w:r w:rsidR="00BF2758" w:rsidRPr="00BF2758">
          <w:rPr>
            <w:rStyle w:val="Hipercze"/>
            <w:i/>
            <w:noProof/>
            <w:lang w:eastAsia="pl-PL"/>
          </w:rPr>
          <w:t xml:space="preserve"> </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_Toc414241760 \h </w:instrText>
        </w:r>
        <w:r w:rsidRPr="00BF2758">
          <w:rPr>
            <w:i/>
            <w:noProof/>
            <w:webHidden/>
          </w:rPr>
        </w:r>
        <w:r w:rsidRPr="00BF2758">
          <w:rPr>
            <w:i/>
            <w:noProof/>
            <w:webHidden/>
          </w:rPr>
          <w:fldChar w:fldCharType="separate"/>
        </w:r>
        <w:r w:rsidR="00BF2758" w:rsidRPr="00BF2758">
          <w:rPr>
            <w:i/>
            <w:noProof/>
            <w:webHidden/>
          </w:rPr>
          <w:t>17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1" w:history="1">
        <w:r w:rsidR="00BF2758" w:rsidRPr="00BF2758">
          <w:rPr>
            <w:rStyle w:val="Hipercze"/>
            <w:i/>
            <w:noProof/>
          </w:rPr>
          <w:t>Figure 5</w:t>
        </w:r>
        <w:r w:rsidR="00BF2758" w:rsidRPr="00BF2758">
          <w:rPr>
            <w:rStyle w:val="Hipercze"/>
            <w:i/>
            <w:noProof/>
          </w:rPr>
          <w:noBreakHyphen/>
          <w:t>1: NEOSTEL camera model - isometric 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_Toc414241761 \h </w:instrText>
        </w:r>
        <w:r w:rsidRPr="00BF2758">
          <w:rPr>
            <w:i/>
            <w:noProof/>
            <w:webHidden/>
          </w:rPr>
        </w:r>
        <w:r w:rsidRPr="00BF2758">
          <w:rPr>
            <w:i/>
            <w:noProof/>
            <w:webHidden/>
          </w:rPr>
          <w:fldChar w:fldCharType="separate"/>
        </w:r>
        <w:r w:rsidR="00BF2758" w:rsidRPr="00BF2758">
          <w:rPr>
            <w:i/>
            <w:noProof/>
            <w:webHidden/>
          </w:rPr>
          <w:t>21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2" w:history="1">
        <w:r w:rsidR="00BF2758" w:rsidRPr="00BF2758">
          <w:rPr>
            <w:rStyle w:val="Hipercze"/>
            <w:i/>
            <w:noProof/>
          </w:rPr>
          <w:t>Figure 5</w:t>
        </w:r>
        <w:r w:rsidR="00BF2758" w:rsidRPr="00BF2758">
          <w:rPr>
            <w:rStyle w:val="Hipercze"/>
            <w:i/>
            <w:noProof/>
          </w:rPr>
          <w:noBreakHyphen/>
          <w:t>2: NEOSTEL camera model - side 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_Toc414241762 \h </w:instrText>
        </w:r>
        <w:r w:rsidRPr="00BF2758">
          <w:rPr>
            <w:i/>
            <w:noProof/>
            <w:webHidden/>
          </w:rPr>
        </w:r>
        <w:r w:rsidRPr="00BF2758">
          <w:rPr>
            <w:i/>
            <w:noProof/>
            <w:webHidden/>
          </w:rPr>
          <w:fldChar w:fldCharType="separate"/>
        </w:r>
        <w:r w:rsidR="00BF2758" w:rsidRPr="00BF2758">
          <w:rPr>
            <w:i/>
            <w:noProof/>
            <w:webHidden/>
          </w:rPr>
          <w:t>22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3" w:history="1">
        <w:r w:rsidR="00BF2758" w:rsidRPr="00BF2758">
          <w:rPr>
            <w:rStyle w:val="Hipercze"/>
            <w:i/>
            <w:noProof/>
          </w:rPr>
          <w:t>Figure 5</w:t>
        </w:r>
        <w:r w:rsidR="00BF2758" w:rsidRPr="00BF2758">
          <w:rPr>
            <w:rStyle w:val="Hipercze"/>
            <w:i/>
            <w:noProof/>
          </w:rPr>
          <w:noBreakHyphen/>
          <w:t>3: Camera dimension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_Toc414241763 \h </w:instrText>
        </w:r>
        <w:r w:rsidRPr="00BF2758">
          <w:rPr>
            <w:i/>
            <w:noProof/>
            <w:webHidden/>
          </w:rPr>
        </w:r>
        <w:r w:rsidRPr="00BF2758">
          <w:rPr>
            <w:i/>
            <w:noProof/>
            <w:webHidden/>
          </w:rPr>
          <w:fldChar w:fldCharType="separate"/>
        </w:r>
        <w:r w:rsidR="00BF2758" w:rsidRPr="00BF2758">
          <w:rPr>
            <w:i/>
            <w:noProof/>
            <w:webHidden/>
          </w:rPr>
          <w:t>23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4" w:history="1">
        <w:r w:rsidR="00BF2758" w:rsidRPr="00BF2758">
          <w:rPr>
            <w:rStyle w:val="Hipercze"/>
            <w:i/>
            <w:noProof/>
          </w:rPr>
          <w:t>Figure 5</w:t>
        </w:r>
        <w:r w:rsidR="00BF2758" w:rsidRPr="00BF2758">
          <w:rPr>
            <w:rStyle w:val="Hipercze"/>
            <w:i/>
            <w:noProof/>
          </w:rPr>
          <w:noBreakHyphen/>
          <w:t>4: Camera external I/F flange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_Toc414241764 \h </w:instrText>
        </w:r>
        <w:r w:rsidRPr="00BF2758">
          <w:rPr>
            <w:i/>
            <w:noProof/>
            <w:webHidden/>
          </w:rPr>
        </w:r>
        <w:r w:rsidRPr="00BF2758">
          <w:rPr>
            <w:i/>
            <w:noProof/>
            <w:webHidden/>
          </w:rPr>
          <w:fldChar w:fldCharType="separate"/>
        </w:r>
        <w:r w:rsidR="00BF2758" w:rsidRPr="00BF2758">
          <w:rPr>
            <w:i/>
            <w:noProof/>
            <w:webHidden/>
          </w:rPr>
          <w:t>24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5" w:history="1">
        <w:r w:rsidR="00BF2758" w:rsidRPr="00BF2758">
          <w:rPr>
            <w:rStyle w:val="Hipercze"/>
            <w:i/>
            <w:noProof/>
          </w:rPr>
          <w:t>Figure 5</w:t>
        </w:r>
        <w:r w:rsidR="00BF2758" w:rsidRPr="00BF2758">
          <w:rPr>
            <w:rStyle w:val="Hipercze"/>
            <w:i/>
            <w:noProof/>
          </w:rPr>
          <w:noBreakHyphen/>
          <w:t>5: Camera shutter module dimension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_Toc414241765 \h </w:instrText>
        </w:r>
        <w:r w:rsidRPr="00BF2758">
          <w:rPr>
            <w:i/>
            <w:noProof/>
            <w:webHidden/>
          </w:rPr>
        </w:r>
        <w:r w:rsidRPr="00BF2758">
          <w:rPr>
            <w:i/>
            <w:noProof/>
            <w:webHidden/>
          </w:rPr>
          <w:fldChar w:fldCharType="separate"/>
        </w:r>
        <w:r w:rsidR="00BF2758" w:rsidRPr="00BF2758">
          <w:rPr>
            <w:i/>
            <w:noProof/>
            <w:webHidden/>
          </w:rPr>
          <w:t>25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6" w:history="1">
        <w:r w:rsidR="00BF2758" w:rsidRPr="00BF2758">
          <w:rPr>
            <w:rStyle w:val="Hipercze"/>
            <w:i/>
            <w:noProof/>
          </w:rPr>
          <w:t>Figure 5</w:t>
        </w:r>
        <w:r w:rsidR="00BF2758" w:rsidRPr="00BF2758">
          <w:rPr>
            <w:rStyle w:val="Hipercze"/>
            <w:i/>
            <w:noProof/>
          </w:rPr>
          <w:noBreakHyphen/>
          <w:t>6: Camera overview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_Toc414241766 \h </w:instrText>
        </w:r>
        <w:r w:rsidRPr="00BF2758">
          <w:rPr>
            <w:i/>
            <w:noProof/>
            <w:webHidden/>
          </w:rPr>
        </w:r>
        <w:r w:rsidRPr="00BF2758">
          <w:rPr>
            <w:i/>
            <w:noProof/>
            <w:webHidden/>
          </w:rPr>
          <w:fldChar w:fldCharType="separate"/>
        </w:r>
        <w:r w:rsidR="00BF2758" w:rsidRPr="00BF2758">
          <w:rPr>
            <w:i/>
            <w:noProof/>
            <w:webHidden/>
          </w:rPr>
          <w:t>26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7" w:history="1">
        <w:r w:rsidR="00BF2758" w:rsidRPr="00BF2758">
          <w:rPr>
            <w:rStyle w:val="Hipercze"/>
            <w:i/>
            <w:noProof/>
          </w:rPr>
          <w:t>Figure 5</w:t>
        </w:r>
        <w:r w:rsidR="00BF2758" w:rsidRPr="00BF2758">
          <w:rPr>
            <w:rStyle w:val="Hipercze"/>
            <w:i/>
            <w:noProof/>
          </w:rPr>
          <w:noBreakHyphen/>
          <w:t>7: Camera Back panel</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_Toc414241767 \h </w:instrText>
        </w:r>
        <w:r w:rsidRPr="00BF2758">
          <w:rPr>
            <w:i/>
            <w:noProof/>
            <w:webHidden/>
          </w:rPr>
        </w:r>
        <w:r w:rsidRPr="00BF2758">
          <w:rPr>
            <w:i/>
            <w:noProof/>
            <w:webHidden/>
          </w:rPr>
          <w:fldChar w:fldCharType="separate"/>
        </w:r>
        <w:r w:rsidR="00BF2758" w:rsidRPr="00BF2758">
          <w:rPr>
            <w:i/>
            <w:noProof/>
            <w:webHidden/>
          </w:rPr>
          <w:t>27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8" w:history="1">
        <w:r w:rsidR="00BF2758" w:rsidRPr="00BF2758">
          <w:rPr>
            <w:rStyle w:val="Hipercze"/>
            <w:i/>
            <w:noProof/>
          </w:rPr>
          <w:t>Figure 5</w:t>
        </w:r>
        <w:r w:rsidR="00BF2758" w:rsidRPr="00BF2758">
          <w:rPr>
            <w:rStyle w:val="Hipercze"/>
            <w:i/>
            <w:noProof/>
          </w:rPr>
          <w:noBreakHyphen/>
          <w:t>8: Electronic boards assembly</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_Toc414241768 \h </w:instrText>
        </w:r>
        <w:r w:rsidRPr="00BF2758">
          <w:rPr>
            <w:i/>
            <w:noProof/>
            <w:webHidden/>
          </w:rPr>
        </w:r>
        <w:r w:rsidRPr="00BF2758">
          <w:rPr>
            <w:i/>
            <w:noProof/>
            <w:webHidden/>
          </w:rPr>
          <w:fldChar w:fldCharType="separate"/>
        </w:r>
        <w:r w:rsidR="00BF2758" w:rsidRPr="00BF2758">
          <w:rPr>
            <w:i/>
            <w:noProof/>
            <w:webHidden/>
          </w:rPr>
          <w:t>28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69" w:history="1">
        <w:r w:rsidR="00BF2758" w:rsidRPr="00BF2758">
          <w:rPr>
            <w:rStyle w:val="Hipercze"/>
            <w:i/>
            <w:noProof/>
          </w:rPr>
          <w:t>Figure 5</w:t>
        </w:r>
        <w:r w:rsidR="00BF2758" w:rsidRPr="00BF2758">
          <w:rPr>
            <w:rStyle w:val="Hipercze"/>
            <w:i/>
            <w:noProof/>
          </w:rPr>
          <w:noBreakHyphen/>
          <w:t>9: Camera fixing (I)</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_Toc414241769 \h </w:instrText>
        </w:r>
        <w:r w:rsidRPr="00BF2758">
          <w:rPr>
            <w:i/>
            <w:noProof/>
            <w:webHidden/>
          </w:rPr>
        </w:r>
        <w:r w:rsidRPr="00BF2758">
          <w:rPr>
            <w:i/>
            <w:noProof/>
            <w:webHidden/>
          </w:rPr>
          <w:fldChar w:fldCharType="separate"/>
        </w:r>
        <w:r w:rsidR="00BF2758" w:rsidRPr="00BF2758">
          <w:rPr>
            <w:i/>
            <w:noProof/>
            <w:webHidden/>
          </w:rPr>
          <w:t>28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0" w:history="1">
        <w:r w:rsidR="00BF2758" w:rsidRPr="00BF2758">
          <w:rPr>
            <w:rStyle w:val="Hipercze"/>
            <w:i/>
            <w:noProof/>
          </w:rPr>
          <w:t>Figure 5</w:t>
        </w:r>
        <w:r w:rsidR="00BF2758" w:rsidRPr="00BF2758">
          <w:rPr>
            <w:rStyle w:val="Hipercze"/>
            <w:i/>
            <w:noProof/>
          </w:rPr>
          <w:noBreakHyphen/>
          <w:t>10: Shutter module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_Toc414241770 \h </w:instrText>
        </w:r>
        <w:r w:rsidRPr="00BF2758">
          <w:rPr>
            <w:i/>
            <w:noProof/>
            <w:webHidden/>
          </w:rPr>
        </w:r>
        <w:r w:rsidRPr="00BF2758">
          <w:rPr>
            <w:i/>
            <w:noProof/>
            <w:webHidden/>
          </w:rPr>
          <w:fldChar w:fldCharType="separate"/>
        </w:r>
        <w:r w:rsidR="00BF2758" w:rsidRPr="00BF2758">
          <w:rPr>
            <w:i/>
            <w:noProof/>
            <w:webHidden/>
          </w:rPr>
          <w:t>29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1" w:history="1">
        <w:r w:rsidR="00BF2758" w:rsidRPr="00BF2758">
          <w:rPr>
            <w:rStyle w:val="Hipercze"/>
            <w:i/>
            <w:noProof/>
          </w:rPr>
          <w:t>Figure 5</w:t>
        </w:r>
        <w:r w:rsidR="00BF2758" w:rsidRPr="00BF2758">
          <w:rPr>
            <w:rStyle w:val="Hipercze"/>
            <w:i/>
            <w:noProof/>
          </w:rPr>
          <w:noBreakHyphen/>
          <w:t>11: Tip-till adjustment</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_Toc414241771 \h </w:instrText>
        </w:r>
        <w:r w:rsidRPr="00BF2758">
          <w:rPr>
            <w:i/>
            <w:noProof/>
            <w:webHidden/>
          </w:rPr>
        </w:r>
        <w:r w:rsidRPr="00BF2758">
          <w:rPr>
            <w:i/>
            <w:noProof/>
            <w:webHidden/>
          </w:rPr>
          <w:fldChar w:fldCharType="separate"/>
        </w:r>
        <w:r w:rsidR="00BF2758" w:rsidRPr="00BF2758">
          <w:rPr>
            <w:i/>
            <w:noProof/>
            <w:webHidden/>
          </w:rPr>
          <w:t>30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2" w:history="1">
        <w:r w:rsidR="00BF2758" w:rsidRPr="00BF2758">
          <w:rPr>
            <w:rStyle w:val="Hipercze"/>
            <w:i/>
            <w:noProof/>
          </w:rPr>
          <w:t>Figure 5</w:t>
        </w:r>
        <w:r w:rsidR="00BF2758" w:rsidRPr="00BF2758">
          <w:rPr>
            <w:rStyle w:val="Hipercze"/>
            <w:i/>
            <w:noProof/>
          </w:rPr>
          <w:noBreakHyphen/>
          <w:t>12: CCD assembly on the cold-finger and PCB</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_Toc414241772 \h </w:instrText>
        </w:r>
        <w:r w:rsidRPr="00BF2758">
          <w:rPr>
            <w:i/>
            <w:noProof/>
            <w:webHidden/>
          </w:rPr>
        </w:r>
        <w:r w:rsidRPr="00BF2758">
          <w:rPr>
            <w:i/>
            <w:noProof/>
            <w:webHidden/>
          </w:rPr>
          <w:fldChar w:fldCharType="separate"/>
        </w:r>
        <w:r w:rsidR="00BF2758" w:rsidRPr="00BF2758">
          <w:rPr>
            <w:i/>
            <w:noProof/>
            <w:webHidden/>
          </w:rPr>
          <w:t>31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3" w:history="1">
        <w:r w:rsidR="00BF2758" w:rsidRPr="00BF2758">
          <w:rPr>
            <w:rStyle w:val="Hipercze"/>
            <w:i/>
            <w:noProof/>
          </w:rPr>
          <w:t>Figure 5</w:t>
        </w:r>
        <w:r w:rsidR="00BF2758" w:rsidRPr="00BF2758">
          <w:rPr>
            <w:rStyle w:val="Hipercze"/>
            <w:i/>
            <w:noProof/>
          </w:rPr>
          <w:noBreakHyphen/>
          <w:t>13:CCD assembly on the cold-finger and PCB</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_Toc414241773 \h </w:instrText>
        </w:r>
        <w:r w:rsidRPr="00BF2758">
          <w:rPr>
            <w:i/>
            <w:noProof/>
            <w:webHidden/>
          </w:rPr>
        </w:r>
        <w:r w:rsidRPr="00BF2758">
          <w:rPr>
            <w:i/>
            <w:noProof/>
            <w:webHidden/>
          </w:rPr>
          <w:fldChar w:fldCharType="separate"/>
        </w:r>
        <w:r w:rsidR="00BF2758" w:rsidRPr="00BF2758">
          <w:rPr>
            <w:i/>
            <w:noProof/>
            <w:webHidden/>
          </w:rPr>
          <w:t>32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4" w:history="1">
        <w:r w:rsidR="00BF2758" w:rsidRPr="00BF2758">
          <w:rPr>
            <w:rStyle w:val="Hipercze"/>
            <w:i/>
            <w:noProof/>
          </w:rPr>
          <w:t>Figure 5</w:t>
        </w:r>
        <w:r w:rsidR="00BF2758" w:rsidRPr="00BF2758">
          <w:rPr>
            <w:rStyle w:val="Hipercze"/>
            <w:i/>
            <w:noProof/>
          </w:rPr>
          <w:noBreakHyphen/>
          <w:t>14: CCD assembly</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_Toc414241774 \h </w:instrText>
        </w:r>
        <w:r w:rsidRPr="00BF2758">
          <w:rPr>
            <w:i/>
            <w:noProof/>
            <w:webHidden/>
          </w:rPr>
        </w:r>
        <w:r w:rsidRPr="00BF2758">
          <w:rPr>
            <w:i/>
            <w:noProof/>
            <w:webHidden/>
          </w:rPr>
          <w:fldChar w:fldCharType="separate"/>
        </w:r>
        <w:r w:rsidR="00BF2758" w:rsidRPr="00BF2758">
          <w:rPr>
            <w:i/>
            <w:noProof/>
            <w:webHidden/>
          </w:rPr>
          <w:t>33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5" w:history="1">
        <w:r w:rsidR="00BF2758" w:rsidRPr="00BF2758">
          <w:rPr>
            <w:rStyle w:val="Hipercze"/>
            <w:i/>
            <w:noProof/>
          </w:rPr>
          <w:t>Figure 5</w:t>
        </w:r>
        <w:r w:rsidR="00BF2758" w:rsidRPr="00BF2758">
          <w:rPr>
            <w:rStyle w:val="Hipercze"/>
            <w:i/>
            <w:noProof/>
          </w:rPr>
          <w:noBreakHyphen/>
          <w:t>15: CCD electrical connection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_Toc414241775 \h </w:instrText>
        </w:r>
        <w:r w:rsidRPr="00BF2758">
          <w:rPr>
            <w:i/>
            <w:noProof/>
            <w:webHidden/>
          </w:rPr>
        </w:r>
        <w:r w:rsidRPr="00BF2758">
          <w:rPr>
            <w:i/>
            <w:noProof/>
            <w:webHidden/>
          </w:rPr>
          <w:fldChar w:fldCharType="separate"/>
        </w:r>
        <w:r w:rsidR="00BF2758" w:rsidRPr="00BF2758">
          <w:rPr>
            <w:i/>
            <w:noProof/>
            <w:webHidden/>
          </w:rPr>
          <w:t>33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6" w:history="1">
        <w:r w:rsidR="00BF2758" w:rsidRPr="00BF2758">
          <w:rPr>
            <w:rStyle w:val="Hipercze"/>
            <w:i/>
            <w:noProof/>
          </w:rPr>
          <w:t>Figure 5</w:t>
        </w:r>
        <w:r w:rsidR="00BF2758" w:rsidRPr="00BF2758">
          <w:rPr>
            <w:rStyle w:val="Hipercze"/>
            <w:i/>
            <w:noProof/>
          </w:rPr>
          <w:noBreakHyphen/>
          <w:t>16: Noble gas filled CCD chamber</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_Toc414241776 \h </w:instrText>
        </w:r>
        <w:r w:rsidRPr="00BF2758">
          <w:rPr>
            <w:i/>
            <w:noProof/>
            <w:webHidden/>
          </w:rPr>
        </w:r>
        <w:r w:rsidRPr="00BF2758">
          <w:rPr>
            <w:i/>
            <w:noProof/>
            <w:webHidden/>
          </w:rPr>
          <w:fldChar w:fldCharType="separate"/>
        </w:r>
        <w:r w:rsidR="00BF2758" w:rsidRPr="00BF2758">
          <w:rPr>
            <w:i/>
            <w:noProof/>
            <w:webHidden/>
          </w:rPr>
          <w:t>34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7" w:history="1">
        <w:r w:rsidR="00BF2758" w:rsidRPr="00BF2758">
          <w:rPr>
            <w:rStyle w:val="Hipercze"/>
            <w:i/>
            <w:noProof/>
          </w:rPr>
          <w:t>Figure 5</w:t>
        </w:r>
        <w:r w:rsidR="00BF2758" w:rsidRPr="00BF2758">
          <w:rPr>
            <w:rStyle w:val="Hipercze"/>
            <w:i/>
            <w:noProof/>
          </w:rPr>
          <w:noBreakHyphen/>
          <w:t>17: CCD chamber</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_Toc414241777 \h </w:instrText>
        </w:r>
        <w:r w:rsidRPr="00BF2758">
          <w:rPr>
            <w:i/>
            <w:noProof/>
            <w:webHidden/>
          </w:rPr>
        </w:r>
        <w:r w:rsidRPr="00BF2758">
          <w:rPr>
            <w:i/>
            <w:noProof/>
            <w:webHidden/>
          </w:rPr>
          <w:fldChar w:fldCharType="separate"/>
        </w:r>
        <w:r w:rsidR="00BF2758" w:rsidRPr="00BF2758">
          <w:rPr>
            <w:i/>
            <w:noProof/>
            <w:webHidden/>
          </w:rPr>
          <w:t>35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8" w:history="1">
        <w:r w:rsidR="00BF2758" w:rsidRPr="00BF2758">
          <w:rPr>
            <w:rStyle w:val="Hipercze"/>
            <w:i/>
            <w:noProof/>
          </w:rPr>
          <w:t>Figure 5</w:t>
        </w:r>
        <w:r w:rsidR="00BF2758" w:rsidRPr="00BF2758">
          <w:rPr>
            <w:rStyle w:val="Hipercze"/>
            <w:i/>
            <w:noProof/>
          </w:rPr>
          <w:noBreakHyphen/>
          <w:t>18: Slots for electronic connectors filled with epoxy resin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_Toc414241778 \h </w:instrText>
        </w:r>
        <w:r w:rsidRPr="00BF2758">
          <w:rPr>
            <w:i/>
            <w:noProof/>
            <w:webHidden/>
          </w:rPr>
        </w:r>
        <w:r w:rsidRPr="00BF2758">
          <w:rPr>
            <w:i/>
            <w:noProof/>
            <w:webHidden/>
          </w:rPr>
          <w:fldChar w:fldCharType="separate"/>
        </w:r>
        <w:r w:rsidR="00BF2758" w:rsidRPr="00BF2758">
          <w:rPr>
            <w:i/>
            <w:noProof/>
            <w:webHidden/>
          </w:rPr>
          <w:t>36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79" w:history="1">
        <w:r w:rsidR="00BF2758" w:rsidRPr="00BF2758">
          <w:rPr>
            <w:rStyle w:val="Hipercze"/>
            <w:i/>
            <w:noProof/>
          </w:rPr>
          <w:t>Figure 5</w:t>
        </w:r>
        <w:r w:rsidR="00BF2758" w:rsidRPr="00BF2758">
          <w:rPr>
            <w:rStyle w:val="Hipercze"/>
            <w:i/>
            <w:noProof/>
          </w:rPr>
          <w:noBreakHyphen/>
          <w:t>19: External cooling system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_Toc414241779 \h </w:instrText>
        </w:r>
        <w:r w:rsidRPr="00BF2758">
          <w:rPr>
            <w:i/>
            <w:noProof/>
            <w:webHidden/>
          </w:rPr>
        </w:r>
        <w:r w:rsidRPr="00BF2758">
          <w:rPr>
            <w:i/>
            <w:noProof/>
            <w:webHidden/>
          </w:rPr>
          <w:fldChar w:fldCharType="separate"/>
        </w:r>
        <w:r w:rsidR="00BF2758" w:rsidRPr="00BF2758">
          <w:rPr>
            <w:i/>
            <w:noProof/>
            <w:webHidden/>
          </w:rPr>
          <w:t>37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0" w:history="1">
        <w:r w:rsidR="00BF2758" w:rsidRPr="00BF2758">
          <w:rPr>
            <w:rStyle w:val="Hipercze"/>
            <w:i/>
            <w:noProof/>
          </w:rPr>
          <w:t>Figure 5</w:t>
        </w:r>
        <w:r w:rsidR="00BF2758" w:rsidRPr="00BF2758">
          <w:rPr>
            <w:rStyle w:val="Hipercze"/>
            <w:i/>
            <w:noProof/>
          </w:rPr>
          <w:noBreakHyphen/>
          <w:t>20: TEC cooling system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_Toc414241780 \h </w:instrText>
        </w:r>
        <w:r w:rsidRPr="00BF2758">
          <w:rPr>
            <w:i/>
            <w:noProof/>
            <w:webHidden/>
          </w:rPr>
        </w:r>
        <w:r w:rsidRPr="00BF2758">
          <w:rPr>
            <w:i/>
            <w:noProof/>
            <w:webHidden/>
          </w:rPr>
          <w:fldChar w:fldCharType="separate"/>
        </w:r>
        <w:r w:rsidR="00BF2758" w:rsidRPr="00BF2758">
          <w:rPr>
            <w:i/>
            <w:noProof/>
            <w:webHidden/>
          </w:rPr>
          <w:t>38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1" w:history="1">
        <w:r w:rsidR="00BF2758" w:rsidRPr="00BF2758">
          <w:rPr>
            <w:rStyle w:val="Hipercze"/>
            <w:i/>
            <w:noProof/>
          </w:rPr>
          <w:t>Figure 5</w:t>
        </w:r>
        <w:r w:rsidR="00BF2758" w:rsidRPr="00BF2758">
          <w:rPr>
            <w:rStyle w:val="Hipercze"/>
            <w:i/>
            <w:noProof/>
          </w:rPr>
          <w:noBreakHyphen/>
          <w:t>21: TEC cooling system overview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_Toc414241781 \h </w:instrText>
        </w:r>
        <w:r w:rsidRPr="00BF2758">
          <w:rPr>
            <w:i/>
            <w:noProof/>
            <w:webHidden/>
          </w:rPr>
        </w:r>
        <w:r w:rsidRPr="00BF2758">
          <w:rPr>
            <w:i/>
            <w:noProof/>
            <w:webHidden/>
          </w:rPr>
          <w:fldChar w:fldCharType="separate"/>
        </w:r>
        <w:r w:rsidR="00BF2758" w:rsidRPr="00BF2758">
          <w:rPr>
            <w:i/>
            <w:noProof/>
            <w:webHidden/>
          </w:rPr>
          <w:t>39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2" w:history="1">
        <w:r w:rsidR="00BF2758" w:rsidRPr="00BF2758">
          <w:rPr>
            <w:rStyle w:val="Hipercze"/>
            <w:i/>
            <w:noProof/>
          </w:rPr>
          <w:t>Figure 5</w:t>
        </w:r>
        <w:r w:rsidR="00BF2758" w:rsidRPr="00BF2758">
          <w:rPr>
            <w:rStyle w:val="Hipercze"/>
            <w:i/>
            <w:noProof/>
          </w:rPr>
          <w:noBreakHyphen/>
          <w:t>22: Liquid cold plate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_Toc414241782 \h </w:instrText>
        </w:r>
        <w:r w:rsidRPr="00BF2758">
          <w:rPr>
            <w:i/>
            <w:noProof/>
            <w:webHidden/>
          </w:rPr>
        </w:r>
        <w:r w:rsidRPr="00BF2758">
          <w:rPr>
            <w:i/>
            <w:noProof/>
            <w:webHidden/>
          </w:rPr>
          <w:fldChar w:fldCharType="separate"/>
        </w:r>
        <w:r w:rsidR="00BF2758" w:rsidRPr="00BF2758">
          <w:rPr>
            <w:i/>
            <w:noProof/>
            <w:webHidden/>
          </w:rPr>
          <w:t>40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3" w:history="1">
        <w:r w:rsidR="00BF2758" w:rsidRPr="00BF2758">
          <w:rPr>
            <w:rStyle w:val="Hipercze"/>
            <w:i/>
            <w:noProof/>
          </w:rPr>
          <w:t>Figure 5</w:t>
        </w:r>
        <w:r w:rsidR="00BF2758" w:rsidRPr="00BF2758">
          <w:rPr>
            <w:rStyle w:val="Hipercze"/>
            <w:i/>
            <w:noProof/>
          </w:rPr>
          <w:noBreakHyphen/>
          <w:t>23: Thermal flow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_Toc414241783 \h </w:instrText>
        </w:r>
        <w:r w:rsidRPr="00BF2758">
          <w:rPr>
            <w:i/>
            <w:noProof/>
            <w:webHidden/>
          </w:rPr>
        </w:r>
        <w:r w:rsidRPr="00BF2758">
          <w:rPr>
            <w:i/>
            <w:noProof/>
            <w:webHidden/>
          </w:rPr>
          <w:fldChar w:fldCharType="separate"/>
        </w:r>
        <w:r w:rsidR="00BF2758" w:rsidRPr="00BF2758">
          <w:rPr>
            <w:i/>
            <w:noProof/>
            <w:webHidden/>
          </w:rPr>
          <w:t>41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4" w:history="1">
        <w:r w:rsidR="00BF2758" w:rsidRPr="00BF2758">
          <w:rPr>
            <w:rStyle w:val="Hipercze"/>
            <w:i/>
            <w:noProof/>
          </w:rPr>
          <w:t>Figure 5</w:t>
        </w:r>
        <w:r w:rsidR="00BF2758" w:rsidRPr="00BF2758">
          <w:rPr>
            <w:rStyle w:val="Hipercze"/>
            <w:i/>
            <w:noProof/>
          </w:rPr>
          <w:noBreakHyphen/>
          <w:t>24: TEC Characteristics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_Toc414241784 \h </w:instrText>
        </w:r>
        <w:r w:rsidRPr="00BF2758">
          <w:rPr>
            <w:i/>
            <w:noProof/>
            <w:webHidden/>
          </w:rPr>
        </w:r>
        <w:r w:rsidRPr="00BF2758">
          <w:rPr>
            <w:i/>
            <w:noProof/>
            <w:webHidden/>
          </w:rPr>
          <w:fldChar w:fldCharType="separate"/>
        </w:r>
        <w:r w:rsidR="00BF2758" w:rsidRPr="00BF2758">
          <w:rPr>
            <w:i/>
            <w:noProof/>
            <w:webHidden/>
          </w:rPr>
          <w:t>42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5" w:history="1">
        <w:r w:rsidR="00BF2758" w:rsidRPr="00BF2758">
          <w:rPr>
            <w:rStyle w:val="Hipercze"/>
            <w:i/>
            <w:noProof/>
          </w:rPr>
          <w:t>Figure 5</w:t>
        </w:r>
        <w:r w:rsidR="00BF2758" w:rsidRPr="00BF2758">
          <w:rPr>
            <w:rStyle w:val="Hipercze"/>
            <w:i/>
            <w:noProof/>
          </w:rPr>
          <w:noBreakHyphen/>
          <w:t>25: CCD Cooling - System Schematic 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_Toc414241785 \h </w:instrText>
        </w:r>
        <w:r w:rsidRPr="00BF2758">
          <w:rPr>
            <w:i/>
            <w:noProof/>
            <w:webHidden/>
          </w:rPr>
        </w:r>
        <w:r w:rsidRPr="00BF2758">
          <w:rPr>
            <w:i/>
            <w:noProof/>
            <w:webHidden/>
          </w:rPr>
          <w:fldChar w:fldCharType="separate"/>
        </w:r>
        <w:r w:rsidR="00BF2758" w:rsidRPr="00BF2758">
          <w:rPr>
            <w:i/>
            <w:noProof/>
            <w:webHidden/>
          </w:rPr>
          <w:t>43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6" w:history="1">
        <w:r w:rsidR="00BF2758" w:rsidRPr="00BF2758">
          <w:rPr>
            <w:rStyle w:val="Hipercze"/>
            <w:i/>
            <w:noProof/>
          </w:rPr>
          <w:t>Figure 5</w:t>
        </w:r>
        <w:r w:rsidR="00BF2758" w:rsidRPr="00BF2758">
          <w:rPr>
            <w:rStyle w:val="Hipercze"/>
            <w:i/>
            <w:noProof/>
          </w:rPr>
          <w:noBreakHyphen/>
          <w:t>26: TEC control circuit</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_Toc414241786 \h </w:instrText>
        </w:r>
        <w:r w:rsidRPr="00BF2758">
          <w:rPr>
            <w:i/>
            <w:noProof/>
            <w:webHidden/>
          </w:rPr>
        </w:r>
        <w:r w:rsidRPr="00BF2758">
          <w:rPr>
            <w:i/>
            <w:noProof/>
            <w:webHidden/>
          </w:rPr>
          <w:fldChar w:fldCharType="separate"/>
        </w:r>
        <w:r w:rsidR="00BF2758" w:rsidRPr="00BF2758">
          <w:rPr>
            <w:i/>
            <w:noProof/>
            <w:webHidden/>
          </w:rPr>
          <w:t>46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7" w:history="1">
        <w:r w:rsidR="00BF2758" w:rsidRPr="00BF2758">
          <w:rPr>
            <w:rStyle w:val="Hipercze"/>
            <w:i/>
            <w:noProof/>
          </w:rPr>
          <w:t>Figure 5</w:t>
        </w:r>
        <w:r w:rsidR="00BF2758" w:rsidRPr="00BF2758">
          <w:rPr>
            <w:rStyle w:val="Hipercze"/>
            <w:i/>
            <w:noProof/>
          </w:rPr>
          <w:noBreakHyphen/>
          <w:t>27: Rack mount chiller</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_Toc414241787 \h </w:instrText>
        </w:r>
        <w:r w:rsidRPr="00BF2758">
          <w:rPr>
            <w:i/>
            <w:noProof/>
            <w:webHidden/>
          </w:rPr>
        </w:r>
        <w:r w:rsidRPr="00BF2758">
          <w:rPr>
            <w:i/>
            <w:noProof/>
            <w:webHidden/>
          </w:rPr>
          <w:fldChar w:fldCharType="separate"/>
        </w:r>
        <w:r w:rsidR="00BF2758" w:rsidRPr="00BF2758">
          <w:rPr>
            <w:i/>
            <w:noProof/>
            <w:webHidden/>
          </w:rPr>
          <w:t>46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8" w:history="1">
        <w:r w:rsidR="00BF2758" w:rsidRPr="00BF2758">
          <w:rPr>
            <w:rStyle w:val="Hipercze"/>
            <w:i/>
            <w:noProof/>
          </w:rPr>
          <w:t>Figure 5</w:t>
        </w:r>
        <w:r w:rsidR="00BF2758" w:rsidRPr="00BF2758">
          <w:rPr>
            <w:rStyle w:val="Hipercze"/>
            <w:i/>
            <w:noProof/>
          </w:rPr>
          <w:noBreakHyphen/>
          <w:t>28: Chiller characteristics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_Toc414241788 \h </w:instrText>
        </w:r>
        <w:r w:rsidRPr="00BF2758">
          <w:rPr>
            <w:i/>
            <w:noProof/>
            <w:webHidden/>
          </w:rPr>
        </w:r>
        <w:r w:rsidRPr="00BF2758">
          <w:rPr>
            <w:i/>
            <w:noProof/>
            <w:webHidden/>
          </w:rPr>
          <w:fldChar w:fldCharType="separate"/>
        </w:r>
        <w:r w:rsidR="00BF2758" w:rsidRPr="00BF2758">
          <w:rPr>
            <w:i/>
            <w:noProof/>
            <w:webHidden/>
          </w:rPr>
          <w:t>47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89" w:history="1">
        <w:r w:rsidR="00BF2758" w:rsidRPr="00BF2758">
          <w:rPr>
            <w:rStyle w:val="Hipercze"/>
            <w:i/>
            <w:noProof/>
          </w:rPr>
          <w:t>Figure 5</w:t>
        </w:r>
        <w:r w:rsidR="00BF2758" w:rsidRPr="00BF2758">
          <w:rPr>
            <w:rStyle w:val="Hipercze"/>
            <w:i/>
            <w:noProof/>
          </w:rPr>
          <w:noBreakHyphen/>
          <w:t>29: Shutter overview</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_Toc414241789 \h </w:instrText>
        </w:r>
        <w:r w:rsidRPr="00BF2758">
          <w:rPr>
            <w:i/>
            <w:noProof/>
            <w:webHidden/>
          </w:rPr>
        </w:r>
        <w:r w:rsidRPr="00BF2758">
          <w:rPr>
            <w:i/>
            <w:noProof/>
            <w:webHidden/>
          </w:rPr>
          <w:fldChar w:fldCharType="separate"/>
        </w:r>
        <w:r w:rsidR="00BF2758" w:rsidRPr="00BF2758">
          <w:rPr>
            <w:i/>
            <w:noProof/>
            <w:webHidden/>
          </w:rPr>
          <w:t>48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0" w:history="1">
        <w:r w:rsidR="00BF2758" w:rsidRPr="00BF2758">
          <w:rPr>
            <w:rStyle w:val="Hipercze"/>
            <w:i/>
            <w:noProof/>
          </w:rPr>
          <w:t>Figure 5</w:t>
        </w:r>
        <w:r w:rsidR="00BF2758" w:rsidRPr="00BF2758">
          <w:rPr>
            <w:rStyle w:val="Hipercze"/>
            <w:i/>
            <w:noProof/>
          </w:rPr>
          <w:noBreakHyphen/>
          <w:t>30: Shutter mechanism construction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_Toc414241790 \h </w:instrText>
        </w:r>
        <w:r w:rsidRPr="00BF2758">
          <w:rPr>
            <w:i/>
            <w:noProof/>
            <w:webHidden/>
          </w:rPr>
        </w:r>
        <w:r w:rsidRPr="00BF2758">
          <w:rPr>
            <w:i/>
            <w:noProof/>
            <w:webHidden/>
          </w:rPr>
          <w:fldChar w:fldCharType="separate"/>
        </w:r>
        <w:r w:rsidR="00BF2758" w:rsidRPr="00BF2758">
          <w:rPr>
            <w:i/>
            <w:noProof/>
            <w:webHidden/>
          </w:rPr>
          <w:t>49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1" w:history="1">
        <w:r w:rsidR="00BF2758" w:rsidRPr="00BF2758">
          <w:rPr>
            <w:rStyle w:val="Hipercze"/>
            <w:i/>
            <w:noProof/>
          </w:rPr>
          <w:t>Figure 5</w:t>
        </w:r>
        <w:r w:rsidR="00BF2758" w:rsidRPr="00BF2758">
          <w:rPr>
            <w:rStyle w:val="Hipercze"/>
            <w:i/>
            <w:noProof/>
          </w:rPr>
          <w:noBreakHyphen/>
          <w:t>31: Shutter mechanism opened and closed</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_Toc414241791 \h </w:instrText>
        </w:r>
        <w:r w:rsidRPr="00BF2758">
          <w:rPr>
            <w:i/>
            <w:noProof/>
            <w:webHidden/>
          </w:rPr>
        </w:r>
        <w:r w:rsidRPr="00BF2758">
          <w:rPr>
            <w:i/>
            <w:noProof/>
            <w:webHidden/>
          </w:rPr>
          <w:fldChar w:fldCharType="separate"/>
        </w:r>
        <w:r w:rsidR="00BF2758" w:rsidRPr="00BF2758">
          <w:rPr>
            <w:i/>
            <w:noProof/>
            <w:webHidden/>
          </w:rPr>
          <w:t>50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2" w:history="1">
        <w:r w:rsidR="00BF2758" w:rsidRPr="00BF2758">
          <w:rPr>
            <w:rStyle w:val="Hipercze"/>
            <w:i/>
            <w:noProof/>
          </w:rPr>
          <w:t>Figure 5</w:t>
        </w:r>
        <w:r w:rsidR="00BF2758" w:rsidRPr="00BF2758">
          <w:rPr>
            <w:rStyle w:val="Hipercze"/>
            <w:i/>
            <w:noProof/>
          </w:rPr>
          <w:noBreakHyphen/>
          <w:t>32: Coil-magnet arrangement</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_Toc414241792 \h </w:instrText>
        </w:r>
        <w:r w:rsidRPr="00BF2758">
          <w:rPr>
            <w:i/>
            <w:noProof/>
            <w:webHidden/>
          </w:rPr>
        </w:r>
        <w:r w:rsidRPr="00BF2758">
          <w:rPr>
            <w:i/>
            <w:noProof/>
            <w:webHidden/>
          </w:rPr>
          <w:fldChar w:fldCharType="separate"/>
        </w:r>
        <w:r w:rsidR="00BF2758" w:rsidRPr="00BF2758">
          <w:rPr>
            <w:i/>
            <w:noProof/>
            <w:webHidden/>
          </w:rPr>
          <w:t>50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3" w:history="1">
        <w:r w:rsidR="00BF2758" w:rsidRPr="00BF2758">
          <w:rPr>
            <w:rStyle w:val="Hipercze"/>
            <w:i/>
            <w:noProof/>
          </w:rPr>
          <w:t>Figure 5</w:t>
        </w:r>
        <w:r w:rsidR="00BF2758" w:rsidRPr="00BF2758">
          <w:rPr>
            <w:rStyle w:val="Hipercze"/>
            <w:i/>
            <w:noProof/>
          </w:rPr>
          <w:noBreakHyphen/>
          <w:t>33: Linear bearing</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_Toc414241793 \h </w:instrText>
        </w:r>
        <w:r w:rsidRPr="00BF2758">
          <w:rPr>
            <w:i/>
            <w:noProof/>
            <w:webHidden/>
          </w:rPr>
        </w:r>
        <w:r w:rsidRPr="00BF2758">
          <w:rPr>
            <w:i/>
            <w:noProof/>
            <w:webHidden/>
          </w:rPr>
          <w:fldChar w:fldCharType="separate"/>
        </w:r>
        <w:r w:rsidR="00BF2758" w:rsidRPr="00BF2758">
          <w:rPr>
            <w:i/>
            <w:noProof/>
            <w:webHidden/>
          </w:rPr>
          <w:t>51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4" w:history="1">
        <w:r w:rsidR="00BF2758" w:rsidRPr="00BF2758">
          <w:rPr>
            <w:rStyle w:val="Hipercze"/>
            <w:i/>
            <w:noProof/>
          </w:rPr>
          <w:t>Figure 5</w:t>
        </w:r>
        <w:r w:rsidR="00BF2758" w:rsidRPr="00BF2758">
          <w:rPr>
            <w:rStyle w:val="Hipercze"/>
            <w:i/>
            <w:noProof/>
          </w:rPr>
          <w:noBreakHyphen/>
          <w:t>34: Capacity sensor</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_Toc414241794 \h </w:instrText>
        </w:r>
        <w:r w:rsidRPr="00BF2758">
          <w:rPr>
            <w:i/>
            <w:noProof/>
            <w:webHidden/>
          </w:rPr>
        </w:r>
        <w:r w:rsidRPr="00BF2758">
          <w:rPr>
            <w:i/>
            <w:noProof/>
            <w:webHidden/>
          </w:rPr>
          <w:fldChar w:fldCharType="separate"/>
        </w:r>
        <w:r w:rsidR="00BF2758" w:rsidRPr="00BF2758">
          <w:rPr>
            <w:i/>
            <w:noProof/>
            <w:webHidden/>
          </w:rPr>
          <w:t>51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5" w:history="1">
        <w:r w:rsidR="00BF2758" w:rsidRPr="00BF2758">
          <w:rPr>
            <w:rStyle w:val="Hipercze"/>
            <w:i/>
            <w:noProof/>
          </w:rPr>
          <w:t>Figure 5</w:t>
        </w:r>
        <w:r w:rsidR="00BF2758" w:rsidRPr="00BF2758">
          <w:rPr>
            <w:rStyle w:val="Hipercze"/>
            <w:i/>
            <w:noProof/>
          </w:rPr>
          <w:noBreakHyphen/>
          <w:t>35: NEOSTEL camera block schematic</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_Toc414241795 \h </w:instrText>
        </w:r>
        <w:r w:rsidRPr="00BF2758">
          <w:rPr>
            <w:i/>
            <w:noProof/>
            <w:webHidden/>
          </w:rPr>
        </w:r>
        <w:r w:rsidRPr="00BF2758">
          <w:rPr>
            <w:i/>
            <w:noProof/>
            <w:webHidden/>
          </w:rPr>
          <w:fldChar w:fldCharType="separate"/>
        </w:r>
        <w:r w:rsidR="00BF2758" w:rsidRPr="00BF2758">
          <w:rPr>
            <w:i/>
            <w:noProof/>
            <w:webHidden/>
          </w:rPr>
          <w:t>52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6" w:history="1">
        <w:r w:rsidR="00BF2758" w:rsidRPr="00BF2758">
          <w:rPr>
            <w:rStyle w:val="Hipercze"/>
            <w:i/>
            <w:noProof/>
          </w:rPr>
          <w:t>Figure 5</w:t>
        </w:r>
        <w:r w:rsidR="00BF2758" w:rsidRPr="00BF2758">
          <w:rPr>
            <w:rStyle w:val="Hipercze"/>
            <w:i/>
            <w:noProof/>
          </w:rPr>
          <w:noBreakHyphen/>
          <w:t>36: Communication board block diagram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_Toc414241796 \h </w:instrText>
        </w:r>
        <w:r w:rsidRPr="00BF2758">
          <w:rPr>
            <w:i/>
            <w:noProof/>
            <w:webHidden/>
          </w:rPr>
        </w:r>
        <w:r w:rsidRPr="00BF2758">
          <w:rPr>
            <w:i/>
            <w:noProof/>
            <w:webHidden/>
          </w:rPr>
          <w:fldChar w:fldCharType="separate"/>
        </w:r>
        <w:r w:rsidR="00BF2758" w:rsidRPr="00BF2758">
          <w:rPr>
            <w:i/>
            <w:noProof/>
            <w:webHidden/>
          </w:rPr>
          <w:t>54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7" w:history="1">
        <w:r w:rsidR="00BF2758" w:rsidRPr="00BF2758">
          <w:rPr>
            <w:rStyle w:val="Hipercze"/>
            <w:i/>
            <w:noProof/>
          </w:rPr>
          <w:t>Figure 5</w:t>
        </w:r>
        <w:r w:rsidR="00BF2758" w:rsidRPr="00BF2758">
          <w:rPr>
            <w:rStyle w:val="Hipercze"/>
            <w:i/>
            <w:noProof/>
          </w:rPr>
          <w:noBreakHyphen/>
          <w:t>37: Power supply chain of the Communication Board</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_Toc414241797 \h </w:instrText>
        </w:r>
        <w:r w:rsidRPr="00BF2758">
          <w:rPr>
            <w:i/>
            <w:noProof/>
            <w:webHidden/>
          </w:rPr>
        </w:r>
        <w:r w:rsidRPr="00BF2758">
          <w:rPr>
            <w:i/>
            <w:noProof/>
            <w:webHidden/>
          </w:rPr>
          <w:fldChar w:fldCharType="separate"/>
        </w:r>
        <w:r w:rsidR="00BF2758" w:rsidRPr="00BF2758">
          <w:rPr>
            <w:i/>
            <w:noProof/>
            <w:webHidden/>
          </w:rPr>
          <w:t>57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8" w:history="1">
        <w:r w:rsidR="00BF2758" w:rsidRPr="00BF2758">
          <w:rPr>
            <w:rStyle w:val="Hipercze"/>
            <w:i/>
            <w:noProof/>
          </w:rPr>
          <w:t>Figure 5</w:t>
        </w:r>
        <w:r w:rsidR="00BF2758" w:rsidRPr="00BF2758">
          <w:rPr>
            <w:rStyle w:val="Hipercze"/>
            <w:i/>
            <w:noProof/>
          </w:rPr>
          <w:noBreakHyphen/>
          <w:t>38: View of the communication board</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_Toc414241798 \h </w:instrText>
        </w:r>
        <w:r w:rsidRPr="00BF2758">
          <w:rPr>
            <w:i/>
            <w:noProof/>
            <w:webHidden/>
          </w:rPr>
        </w:r>
        <w:r w:rsidRPr="00BF2758">
          <w:rPr>
            <w:i/>
            <w:noProof/>
            <w:webHidden/>
          </w:rPr>
          <w:fldChar w:fldCharType="separate"/>
        </w:r>
        <w:r w:rsidR="00BF2758" w:rsidRPr="00BF2758">
          <w:rPr>
            <w:i/>
            <w:noProof/>
            <w:webHidden/>
          </w:rPr>
          <w:t>58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799" w:history="1">
        <w:r w:rsidR="00BF2758" w:rsidRPr="00BF2758">
          <w:rPr>
            <w:rStyle w:val="Hipercze"/>
            <w:i/>
            <w:noProof/>
          </w:rPr>
          <w:t>Figure 5</w:t>
        </w:r>
        <w:r w:rsidR="00BF2758" w:rsidRPr="00BF2758">
          <w:rPr>
            <w:rStyle w:val="Hipercze"/>
            <w:i/>
            <w:noProof/>
          </w:rPr>
          <w:noBreakHyphen/>
          <w:t>39: Data path</w:t>
        </w:r>
        <w:r w:rsidR="00BF2758" w:rsidRPr="00BF2758">
          <w:rPr>
            <w:i/>
            <w:noProof/>
            <w:webHidden/>
          </w:rPr>
          <w:tab/>
        </w:r>
        <w:r w:rsidRPr="00BF2758">
          <w:rPr>
            <w:i/>
            <w:noProof/>
            <w:webHidden/>
          </w:rPr>
          <w:fldChar w:fldCharType="begin"/>
        </w:r>
        <w:r w:rsidR="00BF2758" w:rsidRPr="00BF2758">
          <w:rPr>
            <w:i/>
            <w:noProof/>
            <w:webHidden/>
          </w:rPr>
          <w:instrText xml:space="preserve"> PAGEREF _Toc414241799 \h </w:instrText>
        </w:r>
        <w:r w:rsidRPr="00BF2758">
          <w:rPr>
            <w:i/>
            <w:noProof/>
            <w:webHidden/>
          </w:rPr>
        </w:r>
        <w:r w:rsidRPr="00BF2758">
          <w:rPr>
            <w:i/>
            <w:noProof/>
            <w:webHidden/>
          </w:rPr>
          <w:fldChar w:fldCharType="separate"/>
        </w:r>
        <w:r w:rsidR="00BF2758" w:rsidRPr="00BF2758">
          <w:rPr>
            <w:i/>
            <w:noProof/>
            <w:webHidden/>
          </w:rPr>
          <w:t>59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0" w:history="1">
        <w:r w:rsidR="00BF2758" w:rsidRPr="00BF2758">
          <w:rPr>
            <w:rStyle w:val="Hipercze"/>
            <w:i/>
            <w:noProof/>
          </w:rPr>
          <w:t>Figure 5</w:t>
        </w:r>
        <w:r w:rsidR="00BF2758" w:rsidRPr="00BF2758">
          <w:rPr>
            <w:rStyle w:val="Hipercze"/>
            <w:i/>
            <w:noProof/>
          </w:rPr>
          <w:noBreakHyphen/>
          <w:t>40: PTP Synchronization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_Toc414241800 \h </w:instrText>
        </w:r>
        <w:r w:rsidRPr="00BF2758">
          <w:rPr>
            <w:i/>
            <w:noProof/>
            <w:webHidden/>
          </w:rPr>
        </w:r>
        <w:r w:rsidRPr="00BF2758">
          <w:rPr>
            <w:i/>
            <w:noProof/>
            <w:webHidden/>
          </w:rPr>
          <w:fldChar w:fldCharType="separate"/>
        </w:r>
        <w:r w:rsidR="00BF2758" w:rsidRPr="00BF2758">
          <w:rPr>
            <w:i/>
            <w:noProof/>
            <w:webHidden/>
          </w:rPr>
          <w:t>60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1" w:history="1">
        <w:r w:rsidR="00BF2758" w:rsidRPr="00BF2758">
          <w:rPr>
            <w:rStyle w:val="Hipercze"/>
            <w:i/>
            <w:noProof/>
          </w:rPr>
          <w:t>Figure 5</w:t>
        </w:r>
        <w:r w:rsidR="00BF2758" w:rsidRPr="00BF2758">
          <w:rPr>
            <w:rStyle w:val="Hipercze"/>
            <w:i/>
            <w:noProof/>
          </w:rPr>
          <w:noBreakHyphen/>
          <w:t>41: Triggering Scheme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_Toc414241801 \h </w:instrText>
        </w:r>
        <w:r w:rsidRPr="00BF2758">
          <w:rPr>
            <w:i/>
            <w:noProof/>
            <w:webHidden/>
          </w:rPr>
        </w:r>
        <w:r w:rsidRPr="00BF2758">
          <w:rPr>
            <w:i/>
            <w:noProof/>
            <w:webHidden/>
          </w:rPr>
          <w:fldChar w:fldCharType="separate"/>
        </w:r>
        <w:r w:rsidR="00BF2758" w:rsidRPr="00BF2758">
          <w:rPr>
            <w:i/>
            <w:noProof/>
            <w:webHidden/>
          </w:rPr>
          <w:t>61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2" w:history="1">
        <w:r w:rsidR="00BF2758" w:rsidRPr="00BF2758">
          <w:rPr>
            <w:rStyle w:val="Hipercze"/>
            <w:i/>
            <w:noProof/>
          </w:rPr>
          <w:t>Figure 5</w:t>
        </w:r>
        <w:r w:rsidR="00BF2758" w:rsidRPr="00BF2758">
          <w:rPr>
            <w:rStyle w:val="Hipercze"/>
            <w:i/>
            <w:noProof/>
          </w:rPr>
          <w:noBreakHyphen/>
          <w:t>42: Mainboard, CCD and shutter  block diagram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_Toc414241802 \h </w:instrText>
        </w:r>
        <w:r w:rsidRPr="00BF2758">
          <w:rPr>
            <w:i/>
            <w:noProof/>
            <w:webHidden/>
          </w:rPr>
        </w:r>
        <w:r w:rsidRPr="00BF2758">
          <w:rPr>
            <w:i/>
            <w:noProof/>
            <w:webHidden/>
          </w:rPr>
          <w:fldChar w:fldCharType="separate"/>
        </w:r>
        <w:r w:rsidR="00BF2758" w:rsidRPr="00BF2758">
          <w:rPr>
            <w:i/>
            <w:noProof/>
            <w:webHidden/>
          </w:rPr>
          <w:t>62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3" w:history="1">
        <w:r w:rsidR="00BF2758" w:rsidRPr="00BF2758">
          <w:rPr>
            <w:rStyle w:val="Hipercze"/>
            <w:i/>
            <w:noProof/>
          </w:rPr>
          <w:t>Figure 5</w:t>
        </w:r>
        <w:r w:rsidR="00BF2758" w:rsidRPr="00BF2758">
          <w:rPr>
            <w:rStyle w:val="Hipercze"/>
            <w:i/>
            <w:noProof/>
          </w:rPr>
          <w:noBreakHyphen/>
          <w:t>43: AFE block schematic</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_Toc414241803 \h </w:instrText>
        </w:r>
        <w:r w:rsidRPr="00BF2758">
          <w:rPr>
            <w:i/>
            <w:noProof/>
            <w:webHidden/>
          </w:rPr>
        </w:r>
        <w:r w:rsidRPr="00BF2758">
          <w:rPr>
            <w:i/>
            <w:noProof/>
            <w:webHidden/>
          </w:rPr>
          <w:fldChar w:fldCharType="separate"/>
        </w:r>
        <w:r w:rsidR="00BF2758" w:rsidRPr="00BF2758">
          <w:rPr>
            <w:i/>
            <w:noProof/>
            <w:webHidden/>
          </w:rPr>
          <w:t>68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4" w:history="1">
        <w:r w:rsidR="00BF2758" w:rsidRPr="00BF2758">
          <w:rPr>
            <w:rStyle w:val="Hipercze"/>
            <w:i/>
            <w:noProof/>
          </w:rPr>
          <w:t>Figure 5</w:t>
        </w:r>
        <w:r w:rsidR="00BF2758" w:rsidRPr="00BF2758">
          <w:rPr>
            <w:rStyle w:val="Hipercze"/>
            <w:i/>
            <w:noProof/>
          </w:rPr>
          <w:noBreakHyphen/>
          <w:t>44: CCD signal oversampling (Reset pulse not shown)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_Toc414241804 \h </w:instrText>
        </w:r>
        <w:r w:rsidRPr="00BF2758">
          <w:rPr>
            <w:i/>
            <w:noProof/>
            <w:webHidden/>
          </w:rPr>
        </w:r>
        <w:r w:rsidRPr="00BF2758">
          <w:rPr>
            <w:i/>
            <w:noProof/>
            <w:webHidden/>
          </w:rPr>
          <w:fldChar w:fldCharType="separate"/>
        </w:r>
        <w:r w:rsidR="00BF2758" w:rsidRPr="00BF2758">
          <w:rPr>
            <w:i/>
            <w:noProof/>
            <w:webHidden/>
          </w:rPr>
          <w:t>69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5" w:history="1">
        <w:r w:rsidR="00BF2758" w:rsidRPr="00BF2758">
          <w:rPr>
            <w:rStyle w:val="Hipercze"/>
            <w:i/>
            <w:noProof/>
          </w:rPr>
          <w:t>Figure 5</w:t>
        </w:r>
        <w:r w:rsidR="00BF2758" w:rsidRPr="00BF2758">
          <w:rPr>
            <w:rStyle w:val="Hipercze"/>
            <w:i/>
            <w:noProof/>
          </w:rPr>
          <w:noBreakHyphen/>
          <w:t>45: Analog signal path</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_Toc414241805 \h </w:instrText>
        </w:r>
        <w:r w:rsidRPr="00BF2758">
          <w:rPr>
            <w:i/>
            <w:noProof/>
            <w:webHidden/>
          </w:rPr>
        </w:r>
        <w:r w:rsidRPr="00BF2758">
          <w:rPr>
            <w:i/>
            <w:noProof/>
            <w:webHidden/>
          </w:rPr>
          <w:fldChar w:fldCharType="separate"/>
        </w:r>
        <w:r w:rsidR="00BF2758" w:rsidRPr="00BF2758">
          <w:rPr>
            <w:i/>
            <w:noProof/>
            <w:webHidden/>
          </w:rPr>
          <w:t>70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6" w:history="1">
        <w:r w:rsidR="00BF2758" w:rsidRPr="00BF2758">
          <w:rPr>
            <w:rStyle w:val="Hipercze"/>
            <w:i/>
            <w:noProof/>
          </w:rPr>
          <w:t>Figure 5</w:t>
        </w:r>
        <w:r w:rsidR="00BF2758" w:rsidRPr="00BF2758">
          <w:rPr>
            <w:rStyle w:val="Hipercze"/>
            <w:i/>
            <w:noProof/>
          </w:rPr>
          <w:noBreakHyphen/>
          <w:t>46: Filtering Results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_Toc414241806 \h </w:instrText>
        </w:r>
        <w:r w:rsidRPr="00BF2758">
          <w:rPr>
            <w:i/>
            <w:noProof/>
            <w:webHidden/>
          </w:rPr>
        </w:r>
        <w:r w:rsidRPr="00BF2758">
          <w:rPr>
            <w:i/>
            <w:noProof/>
            <w:webHidden/>
          </w:rPr>
          <w:fldChar w:fldCharType="separate"/>
        </w:r>
        <w:r w:rsidR="00BF2758" w:rsidRPr="00BF2758">
          <w:rPr>
            <w:i/>
            <w:noProof/>
            <w:webHidden/>
          </w:rPr>
          <w:t>71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7" w:history="1">
        <w:r w:rsidR="00BF2758" w:rsidRPr="00BF2758">
          <w:rPr>
            <w:rStyle w:val="Hipercze"/>
            <w:i/>
            <w:noProof/>
          </w:rPr>
          <w:t>Figure 5</w:t>
        </w:r>
        <w:r w:rsidR="00BF2758" w:rsidRPr="00BF2758">
          <w:rPr>
            <w:rStyle w:val="Hipercze"/>
            <w:i/>
            <w:noProof/>
          </w:rPr>
          <w:noBreakHyphen/>
          <w:t>47: Shutter's module block diagram</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_Toc414241807 \h </w:instrText>
        </w:r>
        <w:r w:rsidRPr="00BF2758">
          <w:rPr>
            <w:i/>
            <w:noProof/>
            <w:webHidden/>
          </w:rPr>
        </w:r>
        <w:r w:rsidRPr="00BF2758">
          <w:rPr>
            <w:i/>
            <w:noProof/>
            <w:webHidden/>
          </w:rPr>
          <w:fldChar w:fldCharType="separate"/>
        </w:r>
        <w:r w:rsidR="00BF2758" w:rsidRPr="00BF2758">
          <w:rPr>
            <w:i/>
            <w:noProof/>
            <w:webHidden/>
          </w:rPr>
          <w:t>72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8" w:history="1">
        <w:r w:rsidR="00BF2758" w:rsidRPr="00BF2758">
          <w:rPr>
            <w:rStyle w:val="Hipercze"/>
            <w:i/>
            <w:noProof/>
          </w:rPr>
          <w:t>Figure 5</w:t>
        </w:r>
        <w:r w:rsidR="00BF2758" w:rsidRPr="00BF2758">
          <w:rPr>
            <w:rStyle w:val="Hipercze"/>
            <w:i/>
            <w:noProof/>
          </w:rPr>
          <w:noBreakHyphen/>
          <w:t>48: Position sensor schematic (describe how it works)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_Toc414241808 \h </w:instrText>
        </w:r>
        <w:r w:rsidRPr="00BF2758">
          <w:rPr>
            <w:i/>
            <w:noProof/>
            <w:webHidden/>
          </w:rPr>
        </w:r>
        <w:r w:rsidRPr="00BF2758">
          <w:rPr>
            <w:i/>
            <w:noProof/>
            <w:webHidden/>
          </w:rPr>
          <w:fldChar w:fldCharType="separate"/>
        </w:r>
        <w:r w:rsidR="00BF2758" w:rsidRPr="00BF2758">
          <w:rPr>
            <w:i/>
            <w:noProof/>
            <w:webHidden/>
          </w:rPr>
          <w:t>73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09" w:history="1">
        <w:r w:rsidR="00BF2758" w:rsidRPr="00BF2758">
          <w:rPr>
            <w:rStyle w:val="Hipercze"/>
            <w:i/>
            <w:noProof/>
          </w:rPr>
          <w:t>Figure 5</w:t>
        </w:r>
        <w:r w:rsidR="00BF2758" w:rsidRPr="00BF2758">
          <w:rPr>
            <w:rStyle w:val="Hipercze"/>
            <w:i/>
            <w:noProof/>
          </w:rPr>
          <w:noBreakHyphen/>
          <w:t>49: Shutter driver channel (shutter actuator)</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_Toc414241809 \h </w:instrText>
        </w:r>
        <w:r w:rsidRPr="00BF2758">
          <w:rPr>
            <w:i/>
            <w:noProof/>
            <w:webHidden/>
          </w:rPr>
        </w:r>
        <w:r w:rsidRPr="00BF2758">
          <w:rPr>
            <w:i/>
            <w:noProof/>
            <w:webHidden/>
          </w:rPr>
          <w:fldChar w:fldCharType="separate"/>
        </w:r>
        <w:r w:rsidR="00BF2758" w:rsidRPr="00BF2758">
          <w:rPr>
            <w:i/>
            <w:noProof/>
            <w:webHidden/>
          </w:rPr>
          <w:t>73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0" w:history="1">
        <w:r w:rsidR="00BF2758" w:rsidRPr="00BF2758">
          <w:rPr>
            <w:rStyle w:val="Hipercze"/>
            <w:i/>
            <w:noProof/>
          </w:rPr>
          <w:t>Figure 5</w:t>
        </w:r>
        <w:r w:rsidR="00BF2758" w:rsidRPr="00BF2758">
          <w:rPr>
            <w:rStyle w:val="Hipercze"/>
            <w:i/>
            <w:noProof/>
          </w:rPr>
          <w:noBreakHyphen/>
          <w:t>50: Operating System Architecture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_Toc414241810 \h </w:instrText>
        </w:r>
        <w:r w:rsidRPr="00BF2758">
          <w:rPr>
            <w:i/>
            <w:noProof/>
            <w:webHidden/>
          </w:rPr>
        </w:r>
        <w:r w:rsidRPr="00BF2758">
          <w:rPr>
            <w:i/>
            <w:noProof/>
            <w:webHidden/>
          </w:rPr>
          <w:fldChar w:fldCharType="separate"/>
        </w:r>
        <w:r w:rsidR="00BF2758" w:rsidRPr="00BF2758">
          <w:rPr>
            <w:i/>
            <w:noProof/>
            <w:webHidden/>
          </w:rPr>
          <w:t>75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1" w:history="1">
        <w:r w:rsidR="00BF2758" w:rsidRPr="00BF2758">
          <w:rPr>
            <w:rStyle w:val="Hipercze"/>
            <w:i/>
            <w:noProof/>
          </w:rPr>
          <w:t>Figure 5</w:t>
        </w:r>
        <w:r w:rsidR="00BF2758" w:rsidRPr="00BF2758">
          <w:rPr>
            <w:rStyle w:val="Hipercze"/>
            <w:i/>
            <w:noProof/>
          </w:rPr>
          <w:noBreakHyphen/>
          <w:t>51: Boot sequence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_Toc414241811 \h </w:instrText>
        </w:r>
        <w:r w:rsidRPr="00BF2758">
          <w:rPr>
            <w:i/>
            <w:noProof/>
            <w:webHidden/>
          </w:rPr>
        </w:r>
        <w:r w:rsidRPr="00BF2758">
          <w:rPr>
            <w:i/>
            <w:noProof/>
            <w:webHidden/>
          </w:rPr>
          <w:fldChar w:fldCharType="separate"/>
        </w:r>
        <w:r w:rsidR="00BF2758" w:rsidRPr="00BF2758">
          <w:rPr>
            <w:i/>
            <w:noProof/>
            <w:webHidden/>
          </w:rPr>
          <w:t>79</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2" w:history="1">
        <w:r w:rsidR="00BF2758" w:rsidRPr="00BF2758">
          <w:rPr>
            <w:rStyle w:val="Hipercze"/>
            <w:i/>
            <w:noProof/>
          </w:rPr>
          <w:t>Figure 5</w:t>
        </w:r>
        <w:r w:rsidR="00BF2758" w:rsidRPr="00BF2758">
          <w:rPr>
            <w:rStyle w:val="Hipercze"/>
            <w:i/>
            <w:noProof/>
          </w:rPr>
          <w:noBreakHyphen/>
          <w:t>52: Linux start sequence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_Toc414241812 \h </w:instrText>
        </w:r>
        <w:r w:rsidRPr="00BF2758">
          <w:rPr>
            <w:i/>
            <w:noProof/>
            <w:webHidden/>
          </w:rPr>
        </w:r>
        <w:r w:rsidRPr="00BF2758">
          <w:rPr>
            <w:i/>
            <w:noProof/>
            <w:webHidden/>
          </w:rPr>
          <w:fldChar w:fldCharType="separate"/>
        </w:r>
        <w:r w:rsidR="00BF2758" w:rsidRPr="00BF2758">
          <w:rPr>
            <w:i/>
            <w:noProof/>
            <w:webHidden/>
          </w:rPr>
          <w:t>80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3" w:history="1">
        <w:r w:rsidR="00BF2758" w:rsidRPr="00BF2758">
          <w:rPr>
            <w:rStyle w:val="Hipercze"/>
            <w:i/>
            <w:noProof/>
          </w:rPr>
          <w:t>Figure 5</w:t>
        </w:r>
        <w:r w:rsidR="00BF2758" w:rsidRPr="00BF2758">
          <w:rPr>
            <w:rStyle w:val="Hipercze"/>
            <w:i/>
            <w:noProof/>
          </w:rPr>
          <w:noBreakHyphen/>
          <w:t>53: OS processes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_Toc414241813 \h </w:instrText>
        </w:r>
        <w:r w:rsidRPr="00BF2758">
          <w:rPr>
            <w:i/>
            <w:noProof/>
            <w:webHidden/>
          </w:rPr>
        </w:r>
        <w:r w:rsidRPr="00BF2758">
          <w:rPr>
            <w:i/>
            <w:noProof/>
            <w:webHidden/>
          </w:rPr>
          <w:fldChar w:fldCharType="separate"/>
        </w:r>
        <w:r w:rsidR="00BF2758" w:rsidRPr="00BF2758">
          <w:rPr>
            <w:i/>
            <w:noProof/>
            <w:webHidden/>
          </w:rPr>
          <w:t>81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4" w:history="1">
        <w:r w:rsidR="00BF2758" w:rsidRPr="00BF2758">
          <w:rPr>
            <w:rStyle w:val="Hipercze"/>
            <w:i/>
            <w:noProof/>
          </w:rPr>
          <w:t>Figure 5</w:t>
        </w:r>
        <w:r w:rsidR="00BF2758" w:rsidRPr="00BF2758">
          <w:rPr>
            <w:rStyle w:val="Hipercze"/>
            <w:i/>
            <w:noProof/>
          </w:rPr>
          <w:noBreakHyphen/>
          <w:t>54: Camera process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_Toc414241814 \h </w:instrText>
        </w:r>
        <w:r w:rsidRPr="00BF2758">
          <w:rPr>
            <w:i/>
            <w:noProof/>
            <w:webHidden/>
          </w:rPr>
        </w:r>
        <w:r w:rsidRPr="00BF2758">
          <w:rPr>
            <w:i/>
            <w:noProof/>
            <w:webHidden/>
          </w:rPr>
          <w:fldChar w:fldCharType="separate"/>
        </w:r>
        <w:r w:rsidR="00BF2758" w:rsidRPr="00BF2758">
          <w:rPr>
            <w:i/>
            <w:noProof/>
            <w:webHidden/>
          </w:rPr>
          <w:t>82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5" w:history="1">
        <w:r w:rsidR="00BF2758" w:rsidRPr="00BF2758">
          <w:rPr>
            <w:rStyle w:val="Hipercze"/>
            <w:i/>
            <w:noProof/>
          </w:rPr>
          <w:t>Figure 5</w:t>
        </w:r>
        <w:r w:rsidR="00BF2758" w:rsidRPr="00BF2758">
          <w:rPr>
            <w:rStyle w:val="Hipercze"/>
            <w:i/>
            <w:noProof/>
          </w:rPr>
          <w:noBreakHyphen/>
          <w:t>55: CCD acquisition process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_Toc414241815 \h </w:instrText>
        </w:r>
        <w:r w:rsidRPr="00BF2758">
          <w:rPr>
            <w:i/>
            <w:noProof/>
            <w:webHidden/>
          </w:rPr>
        </w:r>
        <w:r w:rsidRPr="00BF2758">
          <w:rPr>
            <w:i/>
            <w:noProof/>
            <w:webHidden/>
          </w:rPr>
          <w:fldChar w:fldCharType="separate"/>
        </w:r>
        <w:r w:rsidR="00BF2758" w:rsidRPr="00BF2758">
          <w:rPr>
            <w:i/>
            <w:noProof/>
            <w:webHidden/>
          </w:rPr>
          <w:t>83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6" w:history="1">
        <w:r w:rsidR="00BF2758" w:rsidRPr="00BF2758">
          <w:rPr>
            <w:rStyle w:val="Hipercze"/>
            <w:i/>
            <w:noProof/>
          </w:rPr>
          <w:t>Figure 5</w:t>
        </w:r>
        <w:r w:rsidR="00BF2758" w:rsidRPr="00BF2758">
          <w:rPr>
            <w:rStyle w:val="Hipercze"/>
            <w:i/>
            <w:noProof/>
          </w:rPr>
          <w:noBreakHyphen/>
          <w:t>56: Other processes running in background</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_Toc414241816 \h </w:instrText>
        </w:r>
        <w:r w:rsidRPr="00BF2758">
          <w:rPr>
            <w:i/>
            <w:noProof/>
            <w:webHidden/>
          </w:rPr>
        </w:r>
        <w:r w:rsidRPr="00BF2758">
          <w:rPr>
            <w:i/>
            <w:noProof/>
            <w:webHidden/>
          </w:rPr>
          <w:fldChar w:fldCharType="separate"/>
        </w:r>
        <w:r w:rsidR="00BF2758" w:rsidRPr="00BF2758">
          <w:rPr>
            <w:i/>
            <w:noProof/>
            <w:webHidden/>
          </w:rPr>
          <w:t>84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7" w:history="1">
        <w:r w:rsidR="00BF2758" w:rsidRPr="00BF2758">
          <w:rPr>
            <w:rStyle w:val="Hipercze"/>
            <w:i/>
            <w:noProof/>
          </w:rPr>
          <w:t>Figure 5</w:t>
        </w:r>
        <w:r w:rsidR="00BF2758" w:rsidRPr="00BF2758">
          <w:rPr>
            <w:rStyle w:val="Hipercze"/>
            <w:i/>
            <w:noProof/>
          </w:rPr>
          <w:noBreakHyphen/>
          <w:t>57: Errors handling processes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_Toc414241817 \h </w:instrText>
        </w:r>
        <w:r w:rsidRPr="00BF2758">
          <w:rPr>
            <w:i/>
            <w:noProof/>
            <w:webHidden/>
          </w:rPr>
        </w:r>
        <w:r w:rsidRPr="00BF2758">
          <w:rPr>
            <w:i/>
            <w:noProof/>
            <w:webHidden/>
          </w:rPr>
          <w:fldChar w:fldCharType="separate"/>
        </w:r>
        <w:r w:rsidR="00BF2758" w:rsidRPr="00BF2758">
          <w:rPr>
            <w:i/>
            <w:noProof/>
            <w:webHidden/>
          </w:rPr>
          <w:t>85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8" w:history="1">
        <w:r w:rsidR="00BF2758" w:rsidRPr="00BF2758">
          <w:rPr>
            <w:rStyle w:val="Hipercze"/>
            <w:i/>
            <w:noProof/>
          </w:rPr>
          <w:t>Figure 5</w:t>
        </w:r>
        <w:r w:rsidR="00BF2758" w:rsidRPr="00BF2758">
          <w:rPr>
            <w:rStyle w:val="Hipercze"/>
            <w:i/>
            <w:noProof/>
          </w:rPr>
          <w:noBreakHyphen/>
          <w:t>58: RTOS tasks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_Toc414241818 \h </w:instrText>
        </w:r>
        <w:r w:rsidRPr="00BF2758">
          <w:rPr>
            <w:i/>
            <w:noProof/>
            <w:webHidden/>
          </w:rPr>
        </w:r>
        <w:r w:rsidRPr="00BF2758">
          <w:rPr>
            <w:i/>
            <w:noProof/>
            <w:webHidden/>
          </w:rPr>
          <w:fldChar w:fldCharType="separate"/>
        </w:r>
        <w:r w:rsidR="00BF2758" w:rsidRPr="00BF2758">
          <w:rPr>
            <w:i/>
            <w:noProof/>
            <w:webHidden/>
          </w:rPr>
          <w:t>86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19" w:history="1">
        <w:r w:rsidR="00BF2758" w:rsidRPr="00BF2758">
          <w:rPr>
            <w:rStyle w:val="Hipercze"/>
            <w:i/>
            <w:noProof/>
          </w:rPr>
          <w:t>Figure 5</w:t>
        </w:r>
        <w:r w:rsidR="00BF2758" w:rsidRPr="00BF2758">
          <w:rPr>
            <w:rStyle w:val="Hipercze"/>
            <w:i/>
            <w:noProof/>
          </w:rPr>
          <w:noBreakHyphen/>
          <w:t>59: CCD and AFE control state machine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_Toc414241819 \h </w:instrText>
        </w:r>
        <w:r w:rsidRPr="00BF2758">
          <w:rPr>
            <w:i/>
            <w:noProof/>
            <w:webHidden/>
          </w:rPr>
        </w:r>
        <w:r w:rsidRPr="00BF2758">
          <w:rPr>
            <w:i/>
            <w:noProof/>
            <w:webHidden/>
          </w:rPr>
          <w:fldChar w:fldCharType="separate"/>
        </w:r>
        <w:r w:rsidR="00BF2758" w:rsidRPr="00BF2758">
          <w:rPr>
            <w:i/>
            <w:noProof/>
            <w:webHidden/>
          </w:rPr>
          <w:t>88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0" w:history="1">
        <w:r w:rsidR="00BF2758" w:rsidRPr="00BF2758">
          <w:rPr>
            <w:rStyle w:val="Hipercze"/>
            <w:i/>
            <w:noProof/>
          </w:rPr>
          <w:t>Figure 5</w:t>
        </w:r>
        <w:r w:rsidR="00BF2758" w:rsidRPr="00BF2758">
          <w:rPr>
            <w:rStyle w:val="Hipercze"/>
            <w:i/>
            <w:noProof/>
          </w:rPr>
          <w:noBreakHyphen/>
          <w:t>60: Video data path</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_Toc414241820 \h </w:instrText>
        </w:r>
        <w:r w:rsidRPr="00BF2758">
          <w:rPr>
            <w:i/>
            <w:noProof/>
            <w:webHidden/>
          </w:rPr>
        </w:r>
        <w:r w:rsidRPr="00BF2758">
          <w:rPr>
            <w:i/>
            <w:noProof/>
            <w:webHidden/>
          </w:rPr>
          <w:fldChar w:fldCharType="separate"/>
        </w:r>
        <w:r w:rsidR="00BF2758" w:rsidRPr="00BF2758">
          <w:rPr>
            <w:i/>
            <w:noProof/>
            <w:webHidden/>
          </w:rPr>
          <w:t>90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1" w:history="1">
        <w:r w:rsidR="00BF2758" w:rsidRPr="00BF2758">
          <w:rPr>
            <w:rStyle w:val="Hipercze"/>
            <w:i/>
            <w:noProof/>
          </w:rPr>
          <w:t>Figure 6</w:t>
        </w:r>
        <w:r w:rsidR="00BF2758" w:rsidRPr="00BF2758">
          <w:rPr>
            <w:rStyle w:val="Hipercze"/>
            <w:i/>
            <w:noProof/>
          </w:rPr>
          <w:noBreakHyphen/>
          <w:t>1: Camera External Interface Flange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_Toc414241821 \h </w:instrText>
        </w:r>
        <w:r w:rsidRPr="00BF2758">
          <w:rPr>
            <w:i/>
            <w:noProof/>
            <w:webHidden/>
          </w:rPr>
        </w:r>
        <w:r w:rsidRPr="00BF2758">
          <w:rPr>
            <w:i/>
            <w:noProof/>
            <w:webHidden/>
          </w:rPr>
          <w:fldChar w:fldCharType="separate"/>
        </w:r>
        <w:r w:rsidR="00BF2758" w:rsidRPr="00BF2758">
          <w:rPr>
            <w:i/>
            <w:noProof/>
            <w:webHidden/>
          </w:rPr>
          <w:t>95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2" w:history="1">
        <w:r w:rsidR="00BF2758" w:rsidRPr="00BF2758">
          <w:rPr>
            <w:rStyle w:val="Hipercze"/>
            <w:i/>
            <w:noProof/>
          </w:rPr>
          <w:t>Figure 6</w:t>
        </w:r>
        <w:r w:rsidR="00BF2758" w:rsidRPr="00BF2758">
          <w:rPr>
            <w:rStyle w:val="Hipercze"/>
            <w:i/>
            <w:noProof/>
          </w:rPr>
          <w:noBreakHyphen/>
          <w:t>2: Camera ICD</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_Toc414241822 \h </w:instrText>
        </w:r>
        <w:r w:rsidRPr="00BF2758">
          <w:rPr>
            <w:i/>
            <w:noProof/>
            <w:webHidden/>
          </w:rPr>
        </w:r>
        <w:r w:rsidRPr="00BF2758">
          <w:rPr>
            <w:i/>
            <w:noProof/>
            <w:webHidden/>
          </w:rPr>
          <w:fldChar w:fldCharType="separate"/>
        </w:r>
        <w:r w:rsidR="00BF2758" w:rsidRPr="00BF2758">
          <w:rPr>
            <w:i/>
            <w:noProof/>
            <w:webHidden/>
          </w:rPr>
          <w:t>96</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3" w:history="1">
        <w:r w:rsidR="00BF2758" w:rsidRPr="00BF2758">
          <w:rPr>
            <w:rStyle w:val="Hipercze"/>
            <w:i/>
            <w:noProof/>
          </w:rPr>
          <w:t>Figure 6</w:t>
        </w:r>
        <w:r w:rsidR="00BF2758" w:rsidRPr="00BF2758">
          <w:rPr>
            <w:rStyle w:val="Hipercze"/>
            <w:i/>
            <w:noProof/>
          </w:rPr>
          <w:noBreakHyphen/>
          <w:t>3: Shutter Available Volume and IF Area</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_Toc414241823 \h </w:instrText>
        </w:r>
        <w:r w:rsidRPr="00BF2758">
          <w:rPr>
            <w:i/>
            <w:noProof/>
            <w:webHidden/>
          </w:rPr>
        </w:r>
        <w:r w:rsidRPr="00BF2758">
          <w:rPr>
            <w:i/>
            <w:noProof/>
            <w:webHidden/>
          </w:rPr>
          <w:fldChar w:fldCharType="separate"/>
        </w:r>
        <w:r w:rsidR="00BF2758" w:rsidRPr="00BF2758">
          <w:rPr>
            <w:i/>
            <w:noProof/>
            <w:webHidden/>
          </w:rPr>
          <w:t>97</w:t>
        </w:r>
        <w:r w:rsidRPr="00BF2758">
          <w:rPr>
            <w:i/>
            <w:noProof/>
            <w:webHidden/>
          </w:rPr>
          <w:fldChar w:fldCharType="end"/>
        </w:r>
      </w:hyperlink>
    </w:p>
    <w:p w:rsidR="00BF2758" w:rsidRDefault="00D236E6">
      <w:pPr>
        <w:pStyle w:val="Spisilustracji"/>
        <w:tabs>
          <w:tab w:val="right" w:leader="dot" w:pos="10026"/>
        </w:tabs>
        <w:rPr>
          <w:rFonts w:asciiTheme="minorHAnsi" w:eastAsiaTheme="minorEastAsia" w:hAnsiTheme="minorHAnsi" w:cstheme="minorBidi"/>
          <w:noProof/>
          <w:sz w:val="22"/>
          <w:szCs w:val="22"/>
          <w:lang w:val="pl-PL" w:eastAsia="pl-PL"/>
        </w:rPr>
      </w:pPr>
      <w:hyperlink w:anchor="_Toc414241824" w:history="1">
        <w:r w:rsidR="00BF2758" w:rsidRPr="00BF2758">
          <w:rPr>
            <w:rStyle w:val="Hipercze"/>
            <w:i/>
            <w:noProof/>
          </w:rPr>
          <w:t>Figure 6</w:t>
        </w:r>
        <w:r w:rsidR="00BF2758" w:rsidRPr="00BF2758">
          <w:rPr>
            <w:rStyle w:val="Hipercze"/>
            <w:i/>
            <w:noProof/>
          </w:rPr>
          <w:noBreakHyphen/>
          <w:t>4: Shutter Available Volume</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_Toc414241824 \h </w:instrText>
        </w:r>
        <w:r w:rsidRPr="00BF2758">
          <w:rPr>
            <w:i/>
            <w:noProof/>
            <w:webHidden/>
          </w:rPr>
        </w:r>
        <w:r w:rsidRPr="00BF2758">
          <w:rPr>
            <w:i/>
            <w:noProof/>
            <w:webHidden/>
          </w:rPr>
          <w:fldChar w:fldCharType="separate"/>
        </w:r>
        <w:r w:rsidR="00BF2758" w:rsidRPr="00BF2758">
          <w:rPr>
            <w:i/>
            <w:noProof/>
            <w:webHidden/>
          </w:rPr>
          <w:t>97</w:t>
        </w:r>
        <w:r w:rsidRPr="00BF2758">
          <w:rPr>
            <w:i/>
            <w:noProof/>
            <w:webHidden/>
          </w:rPr>
          <w:fldChar w:fldCharType="end"/>
        </w:r>
      </w:hyperlink>
    </w:p>
    <w:p w:rsidR="009465C5" w:rsidRPr="000339E8" w:rsidRDefault="00D236E6" w:rsidP="002A4FBF">
      <w:pPr>
        <w:rPr>
          <w:b/>
          <w:i/>
          <w:sz w:val="24"/>
        </w:rPr>
      </w:pPr>
      <w:r w:rsidRPr="000339E8">
        <w:rPr>
          <w:b/>
          <w:i/>
          <w:sz w:val="24"/>
        </w:rPr>
        <w:fldChar w:fldCharType="end"/>
      </w:r>
    </w:p>
    <w:p w:rsidR="009465C5" w:rsidRPr="001570E5" w:rsidRDefault="009465C5" w:rsidP="002A4FBF">
      <w:pPr>
        <w:rPr>
          <w:b/>
          <w:sz w:val="24"/>
        </w:rPr>
      </w:pPr>
    </w:p>
    <w:p w:rsidR="009465C5" w:rsidRPr="001570E5" w:rsidRDefault="009465C5" w:rsidP="002A4FBF">
      <w:pPr>
        <w:rPr>
          <w:b/>
          <w:sz w:val="24"/>
        </w:rPr>
      </w:pPr>
    </w:p>
    <w:p w:rsidR="000339E8" w:rsidRDefault="000339E8">
      <w:pPr>
        <w:jc w:val="left"/>
        <w:rPr>
          <w:b/>
          <w:sz w:val="24"/>
        </w:rPr>
      </w:pPr>
      <w:r>
        <w:rPr>
          <w:b/>
          <w:sz w:val="24"/>
        </w:rPr>
        <w:br w:type="page"/>
      </w:r>
    </w:p>
    <w:p w:rsidR="009465C5" w:rsidRPr="001570E5" w:rsidRDefault="009465C5" w:rsidP="002A4FBF">
      <w:pPr>
        <w:rPr>
          <w:b/>
          <w:sz w:val="24"/>
        </w:rPr>
      </w:pPr>
      <w:r w:rsidRPr="001570E5">
        <w:rPr>
          <w:b/>
          <w:sz w:val="24"/>
        </w:rPr>
        <w:lastRenderedPageBreak/>
        <w:t>LIST OF TABLES</w:t>
      </w:r>
    </w:p>
    <w:p w:rsidR="009465C5" w:rsidRPr="000339E8" w:rsidRDefault="009465C5" w:rsidP="002A4FBF">
      <w:pPr>
        <w:rPr>
          <w:b/>
          <w:i/>
          <w:sz w:val="24"/>
        </w:rPr>
      </w:pPr>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r w:rsidRPr="00BF2758">
        <w:rPr>
          <w:b/>
          <w:i/>
          <w:sz w:val="24"/>
        </w:rPr>
        <w:fldChar w:fldCharType="begin"/>
      </w:r>
      <w:r w:rsidR="009465C5" w:rsidRPr="00BF2758">
        <w:rPr>
          <w:b/>
          <w:i/>
          <w:sz w:val="24"/>
        </w:rPr>
        <w:instrText xml:space="preserve"> TOC \h \z \c "Table" </w:instrText>
      </w:r>
      <w:r w:rsidRPr="00BF2758">
        <w:rPr>
          <w:b/>
          <w:i/>
          <w:sz w:val="24"/>
        </w:rPr>
        <w:fldChar w:fldCharType="separate"/>
      </w:r>
      <w:hyperlink w:anchor="_Toc414241825" w:history="1">
        <w:r w:rsidR="00BF2758" w:rsidRPr="00BF2758">
          <w:rPr>
            <w:rStyle w:val="Hipercze"/>
            <w:i/>
            <w:noProof/>
          </w:rPr>
          <w:t>Table 3</w:t>
        </w:r>
        <w:r w:rsidR="00BF2758" w:rsidRPr="00BF2758">
          <w:rPr>
            <w:rStyle w:val="Hipercze"/>
            <w:i/>
            <w:noProof/>
          </w:rPr>
          <w:noBreakHyphen/>
          <w:t>1:  Camera technical principals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_Toc414241825 \h </w:instrText>
        </w:r>
        <w:r w:rsidRPr="00BF2758">
          <w:rPr>
            <w:i/>
            <w:noProof/>
            <w:webHidden/>
          </w:rPr>
        </w:r>
        <w:r w:rsidRPr="00BF2758">
          <w:rPr>
            <w:i/>
            <w:noProof/>
            <w:webHidden/>
          </w:rPr>
          <w:fldChar w:fldCharType="separate"/>
        </w:r>
        <w:r w:rsidR="00BF2758" w:rsidRPr="00BF2758">
          <w:rPr>
            <w:i/>
            <w:noProof/>
            <w:webHidden/>
          </w:rPr>
          <w:t>14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6" w:history="1">
        <w:r w:rsidR="00BF2758" w:rsidRPr="00BF2758">
          <w:rPr>
            <w:rStyle w:val="Hipercze"/>
            <w:i/>
            <w:noProof/>
          </w:rPr>
          <w:t>Table 5</w:t>
        </w:r>
        <w:r w:rsidR="00BF2758" w:rsidRPr="00BF2758">
          <w:rPr>
            <w:rStyle w:val="Hipercze"/>
            <w:i/>
            <w:noProof/>
          </w:rPr>
          <w:noBreakHyphen/>
          <w:t>1: Thermal analysis boundary conditions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_Toc414241826 \h </w:instrText>
        </w:r>
        <w:r w:rsidRPr="00BF2758">
          <w:rPr>
            <w:i/>
            <w:noProof/>
            <w:webHidden/>
          </w:rPr>
        </w:r>
        <w:r w:rsidRPr="00BF2758">
          <w:rPr>
            <w:i/>
            <w:noProof/>
            <w:webHidden/>
          </w:rPr>
          <w:fldChar w:fldCharType="separate"/>
        </w:r>
        <w:r w:rsidR="00BF2758" w:rsidRPr="00BF2758">
          <w:rPr>
            <w:i/>
            <w:noProof/>
            <w:webHidden/>
          </w:rPr>
          <w:t>44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7" w:history="1">
        <w:r w:rsidR="00BF2758" w:rsidRPr="00BF2758">
          <w:rPr>
            <w:rStyle w:val="Hipercze"/>
            <w:i/>
            <w:noProof/>
          </w:rPr>
          <w:t>Table 5</w:t>
        </w:r>
        <w:r w:rsidR="00BF2758" w:rsidRPr="00BF2758">
          <w:rPr>
            <w:rStyle w:val="Hipercze"/>
            <w:i/>
            <w:noProof/>
          </w:rPr>
          <w:noBreakHyphen/>
          <w:t xml:space="preserve">2: Thermal analysis </w:t>
        </w:r>
        <w:r w:rsidR="00BF2758" w:rsidRPr="00BF2758">
          <w:rPr>
            <w:rStyle w:val="Hipercze"/>
            <w:rFonts w:cs="Arial"/>
            <w:i/>
            <w:noProof/>
          </w:rPr>
          <w:t>materials definition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_Toc414241827 \h </w:instrText>
        </w:r>
        <w:r w:rsidRPr="00BF2758">
          <w:rPr>
            <w:i/>
            <w:noProof/>
            <w:webHidden/>
          </w:rPr>
        </w:r>
        <w:r w:rsidRPr="00BF2758">
          <w:rPr>
            <w:i/>
            <w:noProof/>
            <w:webHidden/>
          </w:rPr>
          <w:fldChar w:fldCharType="separate"/>
        </w:r>
        <w:r w:rsidR="00BF2758" w:rsidRPr="00BF2758">
          <w:rPr>
            <w:i/>
            <w:noProof/>
            <w:webHidden/>
          </w:rPr>
          <w:t>44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8" w:history="1">
        <w:r w:rsidR="00BF2758" w:rsidRPr="00BF2758">
          <w:rPr>
            <w:rStyle w:val="Hipercze"/>
            <w:i/>
            <w:noProof/>
          </w:rPr>
          <w:t>Table 5</w:t>
        </w:r>
        <w:r w:rsidR="00BF2758" w:rsidRPr="00BF2758">
          <w:rPr>
            <w:rStyle w:val="Hipercze"/>
            <w:i/>
            <w:noProof/>
          </w:rPr>
          <w:noBreakHyphen/>
          <w:t xml:space="preserve">3: Thermal analysis </w:t>
        </w:r>
        <w:r w:rsidR="00BF2758" w:rsidRPr="00BF2758">
          <w:rPr>
            <w:rStyle w:val="Hipercze"/>
            <w:rFonts w:cs="Arial"/>
            <w:i/>
            <w:noProof/>
          </w:rPr>
          <w:t>results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_Toc414241828 \h </w:instrText>
        </w:r>
        <w:r w:rsidRPr="00BF2758">
          <w:rPr>
            <w:i/>
            <w:noProof/>
            <w:webHidden/>
          </w:rPr>
        </w:r>
        <w:r w:rsidRPr="00BF2758">
          <w:rPr>
            <w:i/>
            <w:noProof/>
            <w:webHidden/>
          </w:rPr>
          <w:fldChar w:fldCharType="separate"/>
        </w:r>
        <w:r w:rsidR="00BF2758" w:rsidRPr="00BF2758">
          <w:rPr>
            <w:i/>
            <w:noProof/>
            <w:webHidden/>
          </w:rPr>
          <w:t>45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29" w:history="1">
        <w:r w:rsidR="00BF2758" w:rsidRPr="00BF2758">
          <w:rPr>
            <w:rStyle w:val="Hipercze"/>
            <w:i/>
            <w:noProof/>
          </w:rPr>
          <w:t>Table 5</w:t>
        </w:r>
        <w:r w:rsidR="00BF2758" w:rsidRPr="00BF2758">
          <w:rPr>
            <w:rStyle w:val="Hipercze"/>
            <w:i/>
            <w:noProof/>
          </w:rPr>
          <w:noBreakHyphen/>
          <w:t>4: Fluid System Data</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_Toc414241829 \h </w:instrText>
        </w:r>
        <w:r w:rsidRPr="00BF2758">
          <w:rPr>
            <w:i/>
            <w:noProof/>
            <w:webHidden/>
          </w:rPr>
        </w:r>
        <w:r w:rsidRPr="00BF2758">
          <w:rPr>
            <w:i/>
            <w:noProof/>
            <w:webHidden/>
          </w:rPr>
          <w:fldChar w:fldCharType="separate"/>
        </w:r>
        <w:r w:rsidR="00BF2758" w:rsidRPr="00BF2758">
          <w:rPr>
            <w:i/>
            <w:noProof/>
            <w:webHidden/>
          </w:rPr>
          <w:t>47</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0" w:history="1">
        <w:r w:rsidR="00BF2758" w:rsidRPr="00BF2758">
          <w:rPr>
            <w:rStyle w:val="Hipercze"/>
            <w:i/>
            <w:noProof/>
          </w:rPr>
          <w:t>Table 5</w:t>
        </w:r>
        <w:r w:rsidR="00BF2758" w:rsidRPr="00BF2758">
          <w:rPr>
            <w:rStyle w:val="Hipercze"/>
            <w:i/>
            <w:noProof/>
          </w:rPr>
          <w:noBreakHyphen/>
          <w:t>5: Clock generators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_Toc414241830 \h </w:instrText>
        </w:r>
        <w:r w:rsidRPr="00BF2758">
          <w:rPr>
            <w:i/>
            <w:noProof/>
            <w:webHidden/>
          </w:rPr>
        </w:r>
        <w:r w:rsidRPr="00BF2758">
          <w:rPr>
            <w:i/>
            <w:noProof/>
            <w:webHidden/>
          </w:rPr>
          <w:fldChar w:fldCharType="separate"/>
        </w:r>
        <w:r w:rsidR="00BF2758" w:rsidRPr="00BF2758">
          <w:rPr>
            <w:i/>
            <w:noProof/>
            <w:webHidden/>
          </w:rPr>
          <w:t>55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1" w:history="1">
        <w:r w:rsidR="00BF2758" w:rsidRPr="00BF2758">
          <w:rPr>
            <w:rStyle w:val="Hipercze"/>
            <w:i/>
            <w:noProof/>
          </w:rPr>
          <w:t>Table 5</w:t>
        </w:r>
        <w:r w:rsidR="00BF2758" w:rsidRPr="00BF2758">
          <w:rPr>
            <w:rStyle w:val="Hipercze"/>
            <w:i/>
            <w:noProof/>
          </w:rPr>
          <w:noBreakHyphen/>
          <w:t>6: CCD Sensors Comparison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_Toc414241831 \h </w:instrText>
        </w:r>
        <w:r w:rsidRPr="00BF2758">
          <w:rPr>
            <w:i/>
            <w:noProof/>
            <w:webHidden/>
          </w:rPr>
        </w:r>
        <w:r w:rsidRPr="00BF2758">
          <w:rPr>
            <w:i/>
            <w:noProof/>
            <w:webHidden/>
          </w:rPr>
          <w:fldChar w:fldCharType="separate"/>
        </w:r>
        <w:r w:rsidR="00BF2758" w:rsidRPr="00BF2758">
          <w:rPr>
            <w:i/>
            <w:noProof/>
            <w:webHidden/>
          </w:rPr>
          <w:t>64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2" w:history="1">
        <w:r w:rsidR="00BF2758" w:rsidRPr="00BF2758">
          <w:rPr>
            <w:rStyle w:val="Hipercze"/>
            <w:i/>
            <w:noProof/>
          </w:rPr>
          <w:t>Table 5</w:t>
        </w:r>
        <w:r w:rsidR="00BF2758" w:rsidRPr="00BF2758">
          <w:rPr>
            <w:rStyle w:val="Hipercze"/>
            <w:i/>
            <w:noProof/>
          </w:rPr>
          <w:noBreakHyphen/>
          <w:t>7: Communication board maximum power estimation</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_Toc414241832 \h </w:instrText>
        </w:r>
        <w:r w:rsidRPr="00BF2758">
          <w:rPr>
            <w:i/>
            <w:noProof/>
            <w:webHidden/>
          </w:rPr>
        </w:r>
        <w:r w:rsidRPr="00BF2758">
          <w:rPr>
            <w:i/>
            <w:noProof/>
            <w:webHidden/>
          </w:rPr>
          <w:fldChar w:fldCharType="separate"/>
        </w:r>
        <w:r w:rsidR="00BF2758" w:rsidRPr="00BF2758">
          <w:rPr>
            <w:i/>
            <w:noProof/>
            <w:webHidden/>
          </w:rPr>
          <w:t>91</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3" w:history="1">
        <w:r w:rsidR="00BF2758" w:rsidRPr="00BF2758">
          <w:rPr>
            <w:rStyle w:val="Hipercze"/>
            <w:i/>
            <w:noProof/>
          </w:rPr>
          <w:t>Table 6</w:t>
        </w:r>
        <w:r w:rsidR="00BF2758" w:rsidRPr="00BF2758">
          <w:rPr>
            <w:rStyle w:val="Hipercze"/>
            <w:i/>
            <w:noProof/>
          </w:rPr>
          <w:noBreakHyphen/>
          <w:t>1: CCD and Camera General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_Toc414241833 \h </w:instrText>
        </w:r>
        <w:r w:rsidRPr="00BF2758">
          <w:rPr>
            <w:i/>
            <w:noProof/>
            <w:webHidden/>
          </w:rPr>
        </w:r>
        <w:r w:rsidRPr="00BF2758">
          <w:rPr>
            <w:i/>
            <w:noProof/>
            <w:webHidden/>
          </w:rPr>
          <w:fldChar w:fldCharType="separate"/>
        </w:r>
        <w:r w:rsidR="00BF2758" w:rsidRPr="00BF2758">
          <w:rPr>
            <w:i/>
            <w:noProof/>
            <w:webHidden/>
          </w:rPr>
          <w:t>93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4" w:history="1">
        <w:r w:rsidR="00BF2758" w:rsidRPr="00BF2758">
          <w:rPr>
            <w:rStyle w:val="Hipercze"/>
            <w:i/>
            <w:noProof/>
          </w:rPr>
          <w:t>Table 6</w:t>
        </w:r>
        <w:r w:rsidR="00BF2758" w:rsidRPr="00BF2758">
          <w:rPr>
            <w:rStyle w:val="Hipercze"/>
            <w:i/>
            <w:noProof/>
          </w:rPr>
          <w:noBreakHyphen/>
          <w:t>2: CCD and Camera Functional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_Toc414241834 \h </w:instrText>
        </w:r>
        <w:r w:rsidRPr="00BF2758">
          <w:rPr>
            <w:i/>
            <w:noProof/>
            <w:webHidden/>
          </w:rPr>
        </w:r>
        <w:r w:rsidRPr="00BF2758">
          <w:rPr>
            <w:i/>
            <w:noProof/>
            <w:webHidden/>
          </w:rPr>
          <w:fldChar w:fldCharType="separate"/>
        </w:r>
        <w:r w:rsidR="00BF2758" w:rsidRPr="00BF2758">
          <w:rPr>
            <w:i/>
            <w:noProof/>
            <w:webHidden/>
          </w:rPr>
          <w:t>94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5" w:history="1">
        <w:r w:rsidR="00BF2758" w:rsidRPr="00BF2758">
          <w:rPr>
            <w:rStyle w:val="Hipercze"/>
            <w:i/>
            <w:noProof/>
          </w:rPr>
          <w:t>Table 6</w:t>
        </w:r>
        <w:r w:rsidR="00BF2758" w:rsidRPr="00BF2758">
          <w:rPr>
            <w:rStyle w:val="Hipercze"/>
            <w:i/>
            <w:noProof/>
          </w:rPr>
          <w:noBreakHyphen/>
          <w:t>3: Camera Mechanical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_Toc414241835 \h </w:instrText>
        </w:r>
        <w:r w:rsidRPr="00BF2758">
          <w:rPr>
            <w:i/>
            <w:noProof/>
            <w:webHidden/>
          </w:rPr>
        </w:r>
        <w:r w:rsidRPr="00BF2758">
          <w:rPr>
            <w:i/>
            <w:noProof/>
            <w:webHidden/>
          </w:rPr>
          <w:fldChar w:fldCharType="separate"/>
        </w:r>
        <w:r w:rsidR="00BF2758" w:rsidRPr="00BF2758">
          <w:rPr>
            <w:i/>
            <w:noProof/>
            <w:webHidden/>
          </w:rPr>
          <w:t>94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6" w:history="1">
        <w:r w:rsidR="00BF2758" w:rsidRPr="00BF2758">
          <w:rPr>
            <w:rStyle w:val="Hipercze"/>
            <w:i/>
            <w:noProof/>
          </w:rPr>
          <w:t>Table 6</w:t>
        </w:r>
        <w:r w:rsidR="00BF2758" w:rsidRPr="00BF2758">
          <w:rPr>
            <w:rStyle w:val="Hipercze"/>
            <w:i/>
            <w:noProof/>
          </w:rPr>
          <w:noBreakHyphen/>
          <w:t xml:space="preserve">4: </w:t>
        </w:r>
        <w:r w:rsidR="00BF2758" w:rsidRPr="00BF2758">
          <w:rPr>
            <w:rStyle w:val="Hipercze"/>
            <w:i/>
            <w:noProof/>
            <w:lang w:eastAsia="de-DE"/>
          </w:rPr>
          <w:t>Camera Mass and Material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_Toc414241836 \h </w:instrText>
        </w:r>
        <w:r w:rsidRPr="00BF2758">
          <w:rPr>
            <w:i/>
            <w:noProof/>
            <w:webHidden/>
          </w:rPr>
        </w:r>
        <w:r w:rsidRPr="00BF2758">
          <w:rPr>
            <w:i/>
            <w:noProof/>
            <w:webHidden/>
          </w:rPr>
          <w:fldChar w:fldCharType="separate"/>
        </w:r>
        <w:r w:rsidR="00BF2758" w:rsidRPr="00BF2758">
          <w:rPr>
            <w:i/>
            <w:noProof/>
            <w:webHidden/>
          </w:rPr>
          <w:t>98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7" w:history="1">
        <w:r w:rsidR="00BF2758" w:rsidRPr="00BF2758">
          <w:rPr>
            <w:rStyle w:val="Hipercze"/>
            <w:i/>
            <w:noProof/>
          </w:rPr>
          <w:t>Table 6</w:t>
        </w:r>
        <w:r w:rsidR="00BF2758" w:rsidRPr="00BF2758">
          <w:rPr>
            <w:rStyle w:val="Hipercze"/>
            <w:i/>
            <w:noProof/>
          </w:rPr>
          <w:noBreakHyphen/>
          <w:t>5: CCD Design &amp; Technical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_Toc414241837 \h </w:instrText>
        </w:r>
        <w:r w:rsidRPr="00BF2758">
          <w:rPr>
            <w:i/>
            <w:noProof/>
            <w:webHidden/>
          </w:rPr>
        </w:r>
        <w:r w:rsidRPr="00BF2758">
          <w:rPr>
            <w:i/>
            <w:noProof/>
            <w:webHidden/>
          </w:rPr>
          <w:fldChar w:fldCharType="separate"/>
        </w:r>
        <w:r w:rsidR="00BF2758" w:rsidRPr="00BF2758">
          <w:rPr>
            <w:i/>
            <w:noProof/>
            <w:webHidden/>
          </w:rPr>
          <w:t>98</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8" w:history="1">
        <w:r w:rsidR="00BF2758" w:rsidRPr="00BF2758">
          <w:rPr>
            <w:rStyle w:val="Hipercze"/>
            <w:i/>
            <w:noProof/>
          </w:rPr>
          <w:t>Table 6</w:t>
        </w:r>
        <w:r w:rsidR="00BF2758" w:rsidRPr="00BF2758">
          <w:rPr>
            <w:rStyle w:val="Hipercze"/>
            <w:i/>
            <w:noProof/>
          </w:rPr>
          <w:noBreakHyphen/>
          <w:t>6: Shutter Design &amp; Technical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_Toc414241838 \h </w:instrText>
        </w:r>
        <w:r w:rsidRPr="00BF2758">
          <w:rPr>
            <w:i/>
            <w:noProof/>
            <w:webHidden/>
          </w:rPr>
        </w:r>
        <w:r w:rsidRPr="00BF2758">
          <w:rPr>
            <w:i/>
            <w:noProof/>
            <w:webHidden/>
          </w:rPr>
          <w:fldChar w:fldCharType="separate"/>
        </w:r>
        <w:r w:rsidR="00BF2758" w:rsidRPr="00BF2758">
          <w:rPr>
            <w:i/>
            <w:noProof/>
            <w:webHidden/>
          </w:rPr>
          <w:t>100</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39" w:history="1">
        <w:r w:rsidR="00BF2758" w:rsidRPr="00BF2758">
          <w:rPr>
            <w:rStyle w:val="Hipercze"/>
            <w:i/>
            <w:noProof/>
          </w:rPr>
          <w:t>Table 6</w:t>
        </w:r>
        <w:r w:rsidR="00BF2758" w:rsidRPr="00BF2758">
          <w:rPr>
            <w:rStyle w:val="Hipercze"/>
            <w:i/>
            <w:noProof/>
          </w:rPr>
          <w:noBreakHyphen/>
          <w:t>7: Camera Design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_Toc414241839 \h </w:instrText>
        </w:r>
        <w:r w:rsidRPr="00BF2758">
          <w:rPr>
            <w:i/>
            <w:noProof/>
            <w:webHidden/>
          </w:rPr>
        </w:r>
        <w:r w:rsidRPr="00BF2758">
          <w:rPr>
            <w:i/>
            <w:noProof/>
            <w:webHidden/>
          </w:rPr>
          <w:fldChar w:fldCharType="separate"/>
        </w:r>
        <w:r w:rsidR="00BF2758" w:rsidRPr="00BF2758">
          <w:rPr>
            <w:i/>
            <w:noProof/>
            <w:webHidden/>
          </w:rPr>
          <w:t>102</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40" w:history="1">
        <w:r w:rsidR="00BF2758" w:rsidRPr="00BF2758">
          <w:rPr>
            <w:rStyle w:val="Hipercze"/>
            <w:i/>
            <w:noProof/>
          </w:rPr>
          <w:t>Table 6</w:t>
        </w:r>
        <w:r w:rsidR="00BF2758" w:rsidRPr="00BF2758">
          <w:rPr>
            <w:rStyle w:val="Hipercze"/>
            <w:i/>
            <w:noProof/>
          </w:rPr>
          <w:noBreakHyphen/>
          <w:t>8: Chiller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_Toc414241840 \h </w:instrText>
        </w:r>
        <w:r w:rsidRPr="00BF2758">
          <w:rPr>
            <w:i/>
            <w:noProof/>
            <w:webHidden/>
          </w:rPr>
        </w:r>
        <w:r w:rsidRPr="00BF2758">
          <w:rPr>
            <w:i/>
            <w:noProof/>
            <w:webHidden/>
          </w:rPr>
          <w:fldChar w:fldCharType="separate"/>
        </w:r>
        <w:r w:rsidR="00BF2758" w:rsidRPr="00BF2758">
          <w:rPr>
            <w:i/>
            <w:noProof/>
            <w:webHidden/>
          </w:rPr>
          <w:t>103</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41" w:history="1">
        <w:r w:rsidR="00BF2758" w:rsidRPr="00BF2758">
          <w:rPr>
            <w:rStyle w:val="Hipercze"/>
            <w:i/>
            <w:noProof/>
          </w:rPr>
          <w:t>Table 6</w:t>
        </w:r>
        <w:r w:rsidR="00BF2758" w:rsidRPr="00BF2758">
          <w:rPr>
            <w:rStyle w:val="Hipercze"/>
            <w:i/>
            <w:noProof/>
          </w:rPr>
          <w:noBreakHyphen/>
          <w:t>9: Software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_Toc414241841 \h </w:instrText>
        </w:r>
        <w:r w:rsidRPr="00BF2758">
          <w:rPr>
            <w:i/>
            <w:noProof/>
            <w:webHidden/>
          </w:rPr>
        </w:r>
        <w:r w:rsidRPr="00BF2758">
          <w:rPr>
            <w:i/>
            <w:noProof/>
            <w:webHidden/>
          </w:rPr>
          <w:fldChar w:fldCharType="separate"/>
        </w:r>
        <w:r w:rsidR="00BF2758" w:rsidRPr="00BF2758">
          <w:rPr>
            <w:i/>
            <w:noProof/>
            <w:webHidden/>
          </w:rPr>
          <w:t>104</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42" w:history="1">
        <w:r w:rsidR="00BF2758" w:rsidRPr="00BF2758">
          <w:rPr>
            <w:rStyle w:val="Hipercze"/>
            <w:i/>
            <w:noProof/>
          </w:rPr>
          <w:t>Table 6</w:t>
        </w:r>
        <w:r w:rsidR="00BF2758" w:rsidRPr="00BF2758">
          <w:rPr>
            <w:rStyle w:val="Hipercze"/>
            <w:i/>
            <w:noProof/>
          </w:rPr>
          <w:noBreakHyphen/>
          <w:t>10: Reliability and Maintenance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_Toc414241842 \h </w:instrText>
        </w:r>
        <w:r w:rsidRPr="00BF2758">
          <w:rPr>
            <w:i/>
            <w:noProof/>
            <w:webHidden/>
          </w:rPr>
        </w:r>
        <w:r w:rsidRPr="00BF2758">
          <w:rPr>
            <w:i/>
            <w:noProof/>
            <w:webHidden/>
          </w:rPr>
          <w:fldChar w:fldCharType="separate"/>
        </w:r>
        <w:r w:rsidR="00BF2758" w:rsidRPr="00BF2758">
          <w:rPr>
            <w:i/>
            <w:noProof/>
            <w:webHidden/>
          </w:rPr>
          <w:t>105</w:t>
        </w:r>
        <w:r w:rsidRPr="00BF2758">
          <w:rPr>
            <w:i/>
            <w:noProof/>
            <w:webHidden/>
          </w:rPr>
          <w:fldChar w:fldCharType="end"/>
        </w:r>
      </w:hyperlink>
    </w:p>
    <w:p w:rsidR="00BF2758" w:rsidRPr="00BF2758" w:rsidRDefault="00D236E6">
      <w:pPr>
        <w:pStyle w:val="Spisilustracji"/>
        <w:tabs>
          <w:tab w:val="right" w:leader="dot" w:pos="10026"/>
        </w:tabs>
        <w:rPr>
          <w:rFonts w:asciiTheme="minorHAnsi" w:eastAsiaTheme="minorEastAsia" w:hAnsiTheme="minorHAnsi" w:cstheme="minorBidi"/>
          <w:i/>
          <w:noProof/>
          <w:sz w:val="22"/>
          <w:szCs w:val="22"/>
          <w:lang w:val="pl-PL" w:eastAsia="pl-PL"/>
        </w:rPr>
      </w:pPr>
      <w:hyperlink w:anchor="_Toc414241843" w:history="1">
        <w:r w:rsidR="00BF2758" w:rsidRPr="00BF2758">
          <w:rPr>
            <w:rStyle w:val="Hipercze"/>
            <w:i/>
            <w:noProof/>
          </w:rPr>
          <w:t>Table 6</w:t>
        </w:r>
        <w:r w:rsidR="00BF2758" w:rsidRPr="00BF2758">
          <w:rPr>
            <w:rStyle w:val="Hipercze"/>
            <w:i/>
            <w:noProof/>
          </w:rPr>
          <w:noBreakHyphen/>
          <w:t>11: Safety and Human Engineering Requirements</w:t>
        </w:r>
        <w:r w:rsidR="00BF2758" w:rsidRPr="00BF2758">
          <w:rPr>
            <w:i/>
            <w:noProof/>
            <w:webHidden/>
          </w:rPr>
          <w:tab/>
        </w:r>
        <w:r w:rsidRPr="00BF2758">
          <w:rPr>
            <w:i/>
            <w:noProof/>
            <w:webHidden/>
          </w:rPr>
          <w:fldChar w:fldCharType="begin"/>
        </w:r>
        <w:r w:rsidR="00BF2758" w:rsidRPr="00BF2758">
          <w:rPr>
            <w:i/>
            <w:noProof/>
            <w:webHidden/>
          </w:rPr>
          <w:instrText xml:space="preserve"> PAGEREF _Toc414241843 \h </w:instrText>
        </w:r>
        <w:r w:rsidRPr="00BF2758">
          <w:rPr>
            <w:i/>
            <w:noProof/>
            <w:webHidden/>
          </w:rPr>
        </w:r>
        <w:r w:rsidRPr="00BF2758">
          <w:rPr>
            <w:i/>
            <w:noProof/>
            <w:webHidden/>
          </w:rPr>
          <w:fldChar w:fldCharType="separate"/>
        </w:r>
        <w:r w:rsidR="00BF2758" w:rsidRPr="00BF2758">
          <w:rPr>
            <w:i/>
            <w:noProof/>
            <w:webHidden/>
          </w:rPr>
          <w:t>105</w:t>
        </w:r>
        <w:r w:rsidRPr="00BF2758">
          <w:rPr>
            <w:i/>
            <w:noProof/>
            <w:webHidden/>
          </w:rPr>
          <w:fldChar w:fldCharType="end"/>
        </w:r>
      </w:hyperlink>
    </w:p>
    <w:p w:rsidR="009465C5" w:rsidRPr="00BF2758" w:rsidRDefault="00D236E6" w:rsidP="002A4FBF">
      <w:pPr>
        <w:rPr>
          <w:b/>
          <w:i/>
          <w:sz w:val="24"/>
        </w:rPr>
      </w:pPr>
      <w:r w:rsidRPr="00BF2758">
        <w:rPr>
          <w:b/>
          <w:i/>
          <w:sz w:val="24"/>
        </w:rPr>
        <w:fldChar w:fldCharType="end"/>
      </w:r>
    </w:p>
    <w:p w:rsidR="00A43932" w:rsidRPr="001570E5" w:rsidRDefault="00CB614C" w:rsidP="002A4FBF">
      <w:pPr>
        <w:pStyle w:val="Nagwek1"/>
        <w:rPr>
          <w:lang w:val="it-IT"/>
        </w:rPr>
      </w:pPr>
      <w:bookmarkStart w:id="0" w:name="_Toc414120211"/>
      <w:bookmarkStart w:id="1" w:name="_Toc414120383"/>
      <w:bookmarkStart w:id="2" w:name="_Toc414188995"/>
      <w:bookmarkStart w:id="3" w:name="_Toc381167289"/>
      <w:bookmarkStart w:id="4" w:name="_Toc381167290"/>
      <w:bookmarkStart w:id="5" w:name="_Toc381167291"/>
      <w:bookmarkStart w:id="6" w:name="_Toc381167292"/>
      <w:bookmarkStart w:id="7" w:name="_Toc381167293"/>
      <w:bookmarkStart w:id="8" w:name="_Toc381167294"/>
      <w:bookmarkStart w:id="9" w:name="_Toc381167295"/>
      <w:bookmarkStart w:id="10" w:name="_Toc381167296"/>
      <w:bookmarkStart w:id="11" w:name="_Toc394324877"/>
      <w:bookmarkStart w:id="12" w:name="_Toc414241682"/>
      <w:bookmarkEnd w:id="0"/>
      <w:bookmarkEnd w:id="1"/>
      <w:bookmarkEnd w:id="2"/>
      <w:bookmarkEnd w:id="3"/>
      <w:bookmarkEnd w:id="4"/>
      <w:bookmarkEnd w:id="5"/>
      <w:bookmarkEnd w:id="6"/>
      <w:bookmarkEnd w:id="7"/>
      <w:bookmarkEnd w:id="8"/>
      <w:bookmarkEnd w:id="9"/>
      <w:bookmarkEnd w:id="10"/>
      <w:r w:rsidRPr="001570E5">
        <w:rPr>
          <w:caps w:val="0"/>
          <w:lang w:val="it-IT"/>
        </w:rPr>
        <w:lastRenderedPageBreak/>
        <w:t>INTRODUCTION</w:t>
      </w:r>
      <w:bookmarkEnd w:id="11"/>
      <w:bookmarkEnd w:id="12"/>
    </w:p>
    <w:p w:rsidR="00E232BE" w:rsidRPr="001570E5" w:rsidRDefault="00E232BE" w:rsidP="002A4FBF">
      <w:pPr>
        <w:pStyle w:val="Default"/>
        <w:jc w:val="both"/>
        <w:rPr>
          <w:sz w:val="22"/>
          <w:shd w:val="clear" w:color="auto" w:fill="FFFF00"/>
        </w:rPr>
      </w:pPr>
      <w:r w:rsidRPr="004D40C7">
        <w:rPr>
          <w:sz w:val="22"/>
        </w:rPr>
        <w:t xml:space="preserve">This document is a preliminary report of camera design for NEOSTEL programme. At the beginning the description and scientific requirements of the whole programme are presented. Then camera specification is </w:t>
      </w:r>
      <w:r w:rsidR="0034649C" w:rsidRPr="004D40C7">
        <w:rPr>
          <w:sz w:val="22"/>
        </w:rPr>
        <w:t xml:space="preserve">presented in </w:t>
      </w:r>
      <w:r w:rsidRPr="004D40C7">
        <w:rPr>
          <w:sz w:val="22"/>
        </w:rPr>
        <w:t xml:space="preserve">relation to the whole system. Next section </w:t>
      </w:r>
      <w:r w:rsidR="0034649C" w:rsidRPr="004D40C7">
        <w:rPr>
          <w:sz w:val="22"/>
        </w:rPr>
        <w:t>contains</w:t>
      </w:r>
      <w:r w:rsidRPr="004D40C7">
        <w:rPr>
          <w:sz w:val="22"/>
        </w:rPr>
        <w:t xml:space="preserve"> functional description of the camera and </w:t>
      </w:r>
      <w:r w:rsidR="0034649C" w:rsidRPr="004D40C7">
        <w:rPr>
          <w:sz w:val="22"/>
        </w:rPr>
        <w:t>at</w:t>
      </w:r>
      <w:r w:rsidRPr="004D40C7">
        <w:rPr>
          <w:sz w:val="22"/>
        </w:rPr>
        <w:t xml:space="preserve"> the end a technical description of the </w:t>
      </w:r>
      <w:r w:rsidR="0034649C" w:rsidRPr="004D40C7">
        <w:rPr>
          <w:sz w:val="22"/>
        </w:rPr>
        <w:t xml:space="preserve">whole </w:t>
      </w:r>
      <w:r w:rsidRPr="004D40C7">
        <w:rPr>
          <w:sz w:val="22"/>
        </w:rPr>
        <w:t xml:space="preserve">camera subsystems </w:t>
      </w:r>
      <w:r w:rsidR="0034649C" w:rsidRPr="004D40C7">
        <w:rPr>
          <w:sz w:val="22"/>
        </w:rPr>
        <w:t>is</w:t>
      </w:r>
      <w:r w:rsidRPr="004D40C7">
        <w:rPr>
          <w:sz w:val="22"/>
        </w:rPr>
        <w:t xml:space="preserve"> presented.</w:t>
      </w:r>
      <w:r w:rsidRPr="001570E5">
        <w:rPr>
          <w:sz w:val="22"/>
          <w:shd w:val="clear" w:color="auto" w:fill="FFFF00"/>
        </w:rPr>
        <w:t xml:space="preserve"> </w:t>
      </w:r>
    </w:p>
    <w:p w:rsidR="00D96B72" w:rsidRPr="001570E5" w:rsidRDefault="00CB614C" w:rsidP="002A4FBF">
      <w:pPr>
        <w:pStyle w:val="Nagwek2"/>
      </w:pPr>
      <w:bookmarkStart w:id="13" w:name="_Toc381167277"/>
      <w:bookmarkStart w:id="14" w:name="_Toc381167298"/>
      <w:bookmarkStart w:id="15" w:name="_Toc394324878"/>
      <w:bookmarkStart w:id="16" w:name="_Toc414241683"/>
      <w:bookmarkEnd w:id="13"/>
      <w:bookmarkEnd w:id="14"/>
      <w:r w:rsidRPr="001570E5">
        <w:rPr>
          <w:caps w:val="0"/>
        </w:rPr>
        <w:t>DOCUMENT SCOPE AND ORGANIZATION</w:t>
      </w:r>
      <w:bookmarkEnd w:id="15"/>
      <w:bookmarkEnd w:id="16"/>
    </w:p>
    <w:p w:rsidR="00996065" w:rsidRPr="001570E5" w:rsidRDefault="00E70937" w:rsidP="002A4FBF">
      <w:pPr>
        <w:pStyle w:val="Normale1"/>
        <w:jc w:val="both"/>
        <w:rPr>
          <w:rFonts w:cs="Arial"/>
          <w:b w:val="0"/>
          <w:color w:val="000000"/>
          <w:sz w:val="22"/>
          <w:szCs w:val="24"/>
          <w:shd w:val="clear" w:color="auto" w:fill="FFFF00"/>
          <w:lang w:val="en-GB"/>
        </w:rPr>
      </w:pPr>
      <w:r w:rsidRPr="004D40C7">
        <w:rPr>
          <w:rFonts w:cs="Arial"/>
          <w:b w:val="0"/>
          <w:color w:val="000000"/>
          <w:sz w:val="22"/>
          <w:szCs w:val="24"/>
          <w:lang w:val="en-GB"/>
        </w:rPr>
        <w:t xml:space="preserve">This document contains the detailed design for the NEOSTEL CCD Camera System. </w:t>
      </w:r>
      <w:r w:rsidR="0034649C" w:rsidRPr="004D40C7">
        <w:rPr>
          <w:rFonts w:cs="Arial"/>
          <w:b w:val="0"/>
          <w:color w:val="000000"/>
          <w:sz w:val="22"/>
          <w:szCs w:val="24"/>
          <w:lang w:val="en-GB"/>
        </w:rPr>
        <w:t>The d</w:t>
      </w:r>
      <w:r w:rsidRPr="004D40C7">
        <w:rPr>
          <w:rFonts w:cs="Arial"/>
          <w:b w:val="0"/>
          <w:color w:val="000000"/>
          <w:sz w:val="22"/>
          <w:szCs w:val="24"/>
          <w:lang w:val="en-GB"/>
        </w:rPr>
        <w:t>ocument is divided into several sections</w:t>
      </w:r>
      <w:r w:rsidR="0034649C" w:rsidRPr="004D40C7">
        <w:rPr>
          <w:rFonts w:cs="Arial"/>
          <w:b w:val="0"/>
          <w:color w:val="000000"/>
          <w:sz w:val="22"/>
          <w:szCs w:val="24"/>
          <w:lang w:val="en-GB"/>
        </w:rPr>
        <w:t>:</w:t>
      </w:r>
      <w:r w:rsidRPr="001570E5">
        <w:rPr>
          <w:rFonts w:cs="Arial"/>
          <w:b w:val="0"/>
          <w:color w:val="000000"/>
          <w:sz w:val="22"/>
          <w:szCs w:val="24"/>
          <w:shd w:val="clear" w:color="auto" w:fill="FFFF00"/>
          <w:lang w:val="en-GB"/>
        </w:rPr>
        <w:t xml:space="preserve"> </w:t>
      </w:r>
    </w:p>
    <w:p w:rsidR="0034649C" w:rsidRPr="001570E5" w:rsidRDefault="0034649C"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 xml:space="preserve">Section 1 </w:t>
      </w:r>
      <w:r w:rsidR="007E0897" w:rsidRPr="004D40C7">
        <w:rPr>
          <w:rFonts w:cs="Arial"/>
          <w:b w:val="0"/>
          <w:color w:val="000000"/>
          <w:sz w:val="22"/>
          <w:szCs w:val="24"/>
          <w:lang w:val="en-GB"/>
        </w:rPr>
        <w:t>provides</w:t>
      </w:r>
      <w:r w:rsidRPr="004D40C7">
        <w:rPr>
          <w:rFonts w:cs="Arial"/>
          <w:b w:val="0"/>
          <w:color w:val="000000"/>
          <w:sz w:val="22"/>
          <w:szCs w:val="24"/>
          <w:lang w:val="en-GB"/>
        </w:rPr>
        <w:t xml:space="preserve"> an introduction</w:t>
      </w:r>
      <w:r w:rsidR="007E0897" w:rsidRPr="004D40C7">
        <w:rPr>
          <w:rFonts w:cs="Arial"/>
          <w:b w:val="0"/>
          <w:color w:val="000000"/>
          <w:sz w:val="22"/>
          <w:szCs w:val="24"/>
          <w:lang w:val="en-GB"/>
        </w:rPr>
        <w:t xml:space="preserve"> to the document</w:t>
      </w:r>
    </w:p>
    <w:p w:rsidR="00996065" w:rsidRPr="001570E5" w:rsidRDefault="00E70937"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 xml:space="preserve">Section 2 describes the </w:t>
      </w:r>
      <w:r w:rsidR="00407FAD" w:rsidRPr="004D40C7">
        <w:rPr>
          <w:rFonts w:cs="Arial"/>
          <w:b w:val="0"/>
          <w:color w:val="000000"/>
          <w:sz w:val="22"/>
          <w:szCs w:val="24"/>
          <w:lang w:val="en-GB"/>
        </w:rPr>
        <w:t>NEOSTEL</w:t>
      </w:r>
      <w:r w:rsidRPr="004D40C7">
        <w:rPr>
          <w:rFonts w:cs="Arial"/>
          <w:b w:val="0"/>
          <w:color w:val="000000"/>
          <w:sz w:val="22"/>
          <w:szCs w:val="24"/>
          <w:lang w:val="en-GB"/>
        </w:rPr>
        <w:t xml:space="preserve"> programme and its requirements</w:t>
      </w:r>
    </w:p>
    <w:p w:rsidR="00996065" w:rsidRPr="001570E5" w:rsidRDefault="00E70937"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Section 3</w:t>
      </w:r>
      <w:r w:rsidR="00996065" w:rsidRPr="004D40C7">
        <w:rPr>
          <w:rFonts w:cs="Arial"/>
          <w:b w:val="0"/>
          <w:color w:val="000000"/>
          <w:sz w:val="22"/>
          <w:szCs w:val="24"/>
          <w:lang w:val="en-GB"/>
        </w:rPr>
        <w:t xml:space="preserve"> describes </w:t>
      </w:r>
      <w:r w:rsidRPr="004D40C7">
        <w:rPr>
          <w:rFonts w:cs="Arial"/>
          <w:b w:val="0"/>
          <w:color w:val="000000"/>
          <w:sz w:val="22"/>
          <w:szCs w:val="24"/>
          <w:lang w:val="en-GB"/>
        </w:rPr>
        <w:t xml:space="preserve">camera </w:t>
      </w:r>
      <w:r w:rsidR="007076E2" w:rsidRPr="004D40C7">
        <w:rPr>
          <w:rFonts w:cs="Arial"/>
          <w:b w:val="0"/>
          <w:color w:val="000000"/>
          <w:sz w:val="22"/>
          <w:szCs w:val="24"/>
          <w:lang w:val="en-GB"/>
        </w:rPr>
        <w:t xml:space="preserve">principal </w:t>
      </w:r>
      <w:r w:rsidRPr="004D40C7">
        <w:rPr>
          <w:rFonts w:cs="Arial"/>
          <w:b w:val="0"/>
          <w:color w:val="000000"/>
          <w:sz w:val="22"/>
          <w:szCs w:val="24"/>
          <w:lang w:val="en-GB"/>
        </w:rPr>
        <w:t>parameters</w:t>
      </w:r>
      <w:r w:rsidRPr="001570E5">
        <w:rPr>
          <w:rFonts w:cs="Arial"/>
          <w:b w:val="0"/>
          <w:color w:val="000000"/>
          <w:sz w:val="22"/>
          <w:szCs w:val="24"/>
          <w:shd w:val="clear" w:color="auto" w:fill="FFFF00"/>
          <w:lang w:val="en-GB"/>
        </w:rPr>
        <w:t xml:space="preserve"> </w:t>
      </w:r>
    </w:p>
    <w:p w:rsidR="00996065" w:rsidRPr="001570E5" w:rsidRDefault="00E70937"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 xml:space="preserve">Section 4 </w:t>
      </w:r>
      <w:r w:rsidR="0034649C" w:rsidRPr="004D40C7">
        <w:rPr>
          <w:rFonts w:cs="Arial"/>
          <w:b w:val="0"/>
          <w:color w:val="000000"/>
          <w:sz w:val="22"/>
          <w:szCs w:val="24"/>
          <w:lang w:val="en-GB"/>
        </w:rPr>
        <w:t xml:space="preserve">contains </w:t>
      </w:r>
      <w:r w:rsidRPr="004D40C7">
        <w:rPr>
          <w:rFonts w:cs="Arial"/>
          <w:b w:val="0"/>
          <w:color w:val="000000"/>
          <w:sz w:val="22"/>
          <w:szCs w:val="24"/>
          <w:lang w:val="en-GB"/>
        </w:rPr>
        <w:t>general camera description</w:t>
      </w:r>
      <w:r w:rsidRPr="001570E5">
        <w:rPr>
          <w:rFonts w:cs="Arial"/>
          <w:b w:val="0"/>
          <w:color w:val="000000"/>
          <w:sz w:val="22"/>
          <w:szCs w:val="24"/>
          <w:shd w:val="clear" w:color="auto" w:fill="FFFF00"/>
          <w:lang w:val="en-GB"/>
        </w:rPr>
        <w:t xml:space="preserve"> </w:t>
      </w:r>
    </w:p>
    <w:p w:rsidR="00A56DA6" w:rsidRPr="001570E5" w:rsidRDefault="00E70937"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 xml:space="preserve">Section 5 </w:t>
      </w:r>
      <w:r w:rsidR="0034649C" w:rsidRPr="004D40C7">
        <w:rPr>
          <w:rFonts w:cs="Arial"/>
          <w:b w:val="0"/>
          <w:color w:val="000000"/>
          <w:sz w:val="22"/>
          <w:szCs w:val="24"/>
          <w:lang w:val="en-GB"/>
        </w:rPr>
        <w:t>contains</w:t>
      </w:r>
      <w:r w:rsidRPr="004D40C7">
        <w:rPr>
          <w:rFonts w:cs="Arial"/>
          <w:b w:val="0"/>
          <w:color w:val="000000"/>
          <w:sz w:val="22"/>
          <w:szCs w:val="24"/>
          <w:lang w:val="en-GB"/>
        </w:rPr>
        <w:t xml:space="preserve"> detailed description of the camera</w:t>
      </w:r>
      <w:r w:rsidR="0034649C" w:rsidRPr="004D40C7">
        <w:rPr>
          <w:rFonts w:cs="Arial"/>
          <w:b w:val="0"/>
          <w:color w:val="000000"/>
          <w:sz w:val="22"/>
          <w:szCs w:val="24"/>
          <w:lang w:val="en-GB"/>
        </w:rPr>
        <w:t>; t</w:t>
      </w:r>
      <w:r w:rsidR="00996065" w:rsidRPr="004D40C7">
        <w:rPr>
          <w:rFonts w:cs="Arial"/>
          <w:b w:val="0"/>
          <w:color w:val="000000"/>
          <w:sz w:val="22"/>
          <w:szCs w:val="24"/>
          <w:lang w:val="en-GB"/>
        </w:rPr>
        <w:t>his section is</w:t>
      </w:r>
      <w:r w:rsidRPr="004D40C7">
        <w:rPr>
          <w:rFonts w:cs="Arial"/>
          <w:b w:val="0"/>
          <w:color w:val="000000"/>
          <w:sz w:val="22"/>
          <w:szCs w:val="24"/>
          <w:lang w:val="en-GB"/>
        </w:rPr>
        <w:t xml:space="preserve"> divided into four main subsections regarding: mechanical design of the camera, electronics hardware, software and general technical aspects of the project</w:t>
      </w:r>
    </w:p>
    <w:p w:rsidR="00A56DA6" w:rsidRPr="001570E5" w:rsidRDefault="00A56DA6" w:rsidP="002A4FBF">
      <w:pPr>
        <w:pStyle w:val="Normale1"/>
        <w:numPr>
          <w:ilvl w:val="0"/>
          <w:numId w:val="37"/>
        </w:numPr>
        <w:jc w:val="both"/>
        <w:rPr>
          <w:rFonts w:cs="Arial"/>
          <w:b w:val="0"/>
          <w:color w:val="000000"/>
          <w:sz w:val="22"/>
          <w:szCs w:val="24"/>
          <w:shd w:val="clear" w:color="auto" w:fill="FFFF00"/>
          <w:lang w:val="en-GB"/>
        </w:rPr>
      </w:pPr>
      <w:r w:rsidRPr="004D40C7">
        <w:rPr>
          <w:rFonts w:cs="Arial"/>
          <w:b w:val="0"/>
          <w:color w:val="000000"/>
          <w:sz w:val="22"/>
          <w:szCs w:val="24"/>
          <w:lang w:val="en-GB"/>
        </w:rPr>
        <w:t>Section 6 contains a Compliance Matrix which relates the required parameters to the possible achievable values.</w:t>
      </w:r>
      <w:r w:rsidRPr="001570E5">
        <w:rPr>
          <w:rFonts w:cs="Arial"/>
          <w:b w:val="0"/>
          <w:color w:val="000000"/>
          <w:sz w:val="22"/>
          <w:szCs w:val="24"/>
          <w:shd w:val="clear" w:color="auto" w:fill="FFFF00"/>
          <w:lang w:val="en-GB"/>
        </w:rPr>
        <w:t xml:space="preserve"> </w:t>
      </w:r>
    </w:p>
    <w:p w:rsidR="00E70937" w:rsidRPr="001570E5" w:rsidRDefault="00E70937" w:rsidP="004D40C7">
      <w:pPr>
        <w:pStyle w:val="Normale1"/>
        <w:ind w:left="720"/>
        <w:jc w:val="both"/>
        <w:rPr>
          <w:rFonts w:cs="Arial"/>
          <w:b w:val="0"/>
          <w:color w:val="000000"/>
          <w:sz w:val="22"/>
          <w:szCs w:val="24"/>
          <w:shd w:val="clear" w:color="auto" w:fill="FFFF00"/>
          <w:lang w:val="en-GB"/>
        </w:rPr>
      </w:pPr>
    </w:p>
    <w:p w:rsidR="00E70937" w:rsidRPr="001570E5" w:rsidRDefault="007076E2" w:rsidP="002A4FBF">
      <w:pPr>
        <w:pStyle w:val="Normale1"/>
        <w:jc w:val="both"/>
        <w:rPr>
          <w:rFonts w:cs="Arial"/>
          <w:b w:val="0"/>
          <w:color w:val="000000"/>
          <w:sz w:val="22"/>
          <w:szCs w:val="22"/>
          <w:shd w:val="clear" w:color="auto" w:fill="FFFF00"/>
          <w:lang w:val="en-GB"/>
        </w:rPr>
      </w:pPr>
      <w:r w:rsidRPr="004D40C7">
        <w:rPr>
          <w:rFonts w:cs="Arial"/>
          <w:b w:val="0"/>
          <w:color w:val="000000"/>
          <w:sz w:val="24"/>
          <w:szCs w:val="24"/>
          <w:lang w:val="en-GB"/>
        </w:rPr>
        <w:t xml:space="preserve">The </w:t>
      </w:r>
      <w:r w:rsidRPr="004D40C7">
        <w:rPr>
          <w:rFonts w:cs="Arial"/>
          <w:b w:val="0"/>
          <w:color w:val="000000"/>
          <w:sz w:val="22"/>
          <w:szCs w:val="24"/>
          <w:lang w:val="en-GB"/>
        </w:rPr>
        <w:t>subsections</w:t>
      </w:r>
      <w:r w:rsidRPr="004D40C7">
        <w:rPr>
          <w:rFonts w:cs="Arial"/>
          <w:b w:val="0"/>
          <w:color w:val="000000"/>
          <w:sz w:val="24"/>
          <w:szCs w:val="24"/>
          <w:lang w:val="en-GB"/>
        </w:rPr>
        <w:t xml:space="preserve"> of </w:t>
      </w:r>
      <w:r w:rsidRPr="004D40C7">
        <w:rPr>
          <w:rFonts w:cs="Arial"/>
          <w:b w:val="0"/>
          <w:color w:val="000000"/>
          <w:sz w:val="22"/>
          <w:szCs w:val="22"/>
          <w:lang w:val="en-GB"/>
        </w:rPr>
        <w:t>the Section 5 are further divided as follows:</w:t>
      </w:r>
    </w:p>
    <w:p w:rsidR="00E70937" w:rsidRPr="001570E5" w:rsidRDefault="00996065" w:rsidP="002A4FBF">
      <w:pPr>
        <w:pStyle w:val="Normale1"/>
        <w:numPr>
          <w:ilvl w:val="0"/>
          <w:numId w:val="20"/>
        </w:numPr>
        <w:jc w:val="both"/>
        <w:rPr>
          <w:rFonts w:cs="Arial"/>
          <w:b w:val="0"/>
          <w:color w:val="000000"/>
          <w:sz w:val="22"/>
          <w:szCs w:val="24"/>
          <w:shd w:val="clear" w:color="auto" w:fill="FFFF00"/>
          <w:lang w:val="en-GB"/>
        </w:rPr>
      </w:pPr>
      <w:r w:rsidRPr="004D40C7">
        <w:rPr>
          <w:rFonts w:cs="Arial"/>
          <w:color w:val="000000"/>
          <w:sz w:val="22"/>
          <w:szCs w:val="24"/>
          <w:lang w:val="en-GB"/>
        </w:rPr>
        <w:t>M</w:t>
      </w:r>
      <w:r w:rsidR="00E70937" w:rsidRPr="004D40C7">
        <w:rPr>
          <w:rFonts w:cs="Arial"/>
          <w:color w:val="000000"/>
          <w:sz w:val="22"/>
          <w:szCs w:val="24"/>
          <w:lang w:val="en-GB"/>
        </w:rPr>
        <w:t>echanical design</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CCD mechanica</w:t>
      </w:r>
      <w:r w:rsidR="004719BE" w:rsidRPr="004D40C7">
        <w:rPr>
          <w:rFonts w:cs="Arial"/>
          <w:b w:val="0"/>
          <w:color w:val="000000"/>
          <w:sz w:val="22"/>
          <w:szCs w:val="24"/>
          <w:lang w:val="en-GB"/>
        </w:rPr>
        <w:t>l</w:t>
      </w:r>
      <w:r w:rsidRPr="004D40C7">
        <w:rPr>
          <w:rFonts w:cs="Arial"/>
          <w:b w:val="0"/>
          <w:color w:val="000000"/>
          <w:sz w:val="22"/>
          <w:szCs w:val="24"/>
          <w:lang w:val="en-GB"/>
        </w:rPr>
        <w:t xml:space="preserve"> mounting and comments on alignment aspects</w:t>
      </w:r>
    </w:p>
    <w:p w:rsidR="00E70937" w:rsidRPr="001570E5" w:rsidRDefault="00445555"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C</w:t>
      </w:r>
      <w:r w:rsidR="00E70937" w:rsidRPr="004D40C7">
        <w:rPr>
          <w:rFonts w:cs="Arial"/>
          <w:b w:val="0"/>
          <w:color w:val="000000"/>
          <w:sz w:val="22"/>
          <w:szCs w:val="24"/>
          <w:lang w:val="en-GB"/>
        </w:rPr>
        <w:t xml:space="preserve">amera cooling system and architecture </w:t>
      </w:r>
      <w:r w:rsidR="007076E2" w:rsidRPr="004D40C7">
        <w:rPr>
          <w:rFonts w:cs="Arial"/>
          <w:b w:val="0"/>
          <w:color w:val="000000"/>
          <w:sz w:val="22"/>
          <w:szCs w:val="24"/>
          <w:lang w:val="en-GB"/>
        </w:rPr>
        <w:t xml:space="preserve">; </w:t>
      </w:r>
      <w:r w:rsidR="00E70937" w:rsidRPr="004D40C7">
        <w:rPr>
          <w:rFonts w:cs="Arial"/>
          <w:b w:val="0"/>
          <w:color w:val="000000"/>
          <w:sz w:val="22"/>
          <w:szCs w:val="24"/>
          <w:lang w:val="en-GB"/>
        </w:rPr>
        <w:t>external cooling and fluidic system desig</w:t>
      </w:r>
      <w:r w:rsidR="00E70937" w:rsidRPr="001B17FF">
        <w:rPr>
          <w:rFonts w:cs="Arial"/>
          <w:b w:val="0"/>
          <w:color w:val="000000"/>
          <w:sz w:val="22"/>
          <w:szCs w:val="24"/>
          <w:lang w:val="en-GB"/>
        </w:rPr>
        <w:t>n</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Noble gas thermal insulation circuit</w:t>
      </w:r>
    </w:p>
    <w:p w:rsidR="00E70937" w:rsidRPr="001570E5" w:rsidRDefault="00445555"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S</w:t>
      </w:r>
      <w:r w:rsidR="00E70937" w:rsidRPr="004D40C7">
        <w:rPr>
          <w:rFonts w:cs="Arial"/>
          <w:b w:val="0"/>
          <w:color w:val="000000"/>
          <w:sz w:val="22"/>
          <w:szCs w:val="24"/>
          <w:lang w:val="en-GB"/>
        </w:rPr>
        <w:t>hutter mechanical design</w:t>
      </w:r>
    </w:p>
    <w:p w:rsidR="00E70937" w:rsidRPr="001570E5" w:rsidRDefault="00996065" w:rsidP="002A4FBF">
      <w:pPr>
        <w:pStyle w:val="Normale1"/>
        <w:numPr>
          <w:ilvl w:val="0"/>
          <w:numId w:val="20"/>
        </w:numPr>
        <w:jc w:val="both"/>
        <w:rPr>
          <w:rFonts w:cs="Arial"/>
          <w:b w:val="0"/>
          <w:color w:val="000000"/>
          <w:sz w:val="22"/>
          <w:szCs w:val="24"/>
          <w:shd w:val="clear" w:color="auto" w:fill="FFFF00"/>
          <w:lang w:val="en-GB"/>
        </w:rPr>
      </w:pPr>
      <w:r w:rsidRPr="004D40C7">
        <w:rPr>
          <w:rFonts w:cs="Arial"/>
          <w:color w:val="000000"/>
          <w:sz w:val="22"/>
          <w:szCs w:val="24"/>
          <w:lang w:val="en-GB"/>
        </w:rPr>
        <w:t>E</w:t>
      </w:r>
      <w:r w:rsidR="00E70937" w:rsidRPr="004D40C7">
        <w:rPr>
          <w:rFonts w:cs="Arial"/>
          <w:color w:val="000000"/>
          <w:sz w:val="22"/>
          <w:szCs w:val="24"/>
          <w:lang w:val="en-GB"/>
        </w:rPr>
        <w:t>lectronics hardware</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Architectural </w:t>
      </w:r>
      <w:r w:rsidR="007076E2" w:rsidRPr="004D40C7">
        <w:rPr>
          <w:rFonts w:cs="Arial"/>
          <w:b w:val="0"/>
          <w:color w:val="000000"/>
          <w:sz w:val="22"/>
          <w:szCs w:val="24"/>
          <w:lang w:val="en-GB"/>
        </w:rPr>
        <w:t>o</w:t>
      </w:r>
      <w:r w:rsidRPr="004D40C7">
        <w:rPr>
          <w:rFonts w:cs="Arial"/>
          <w:b w:val="0"/>
          <w:color w:val="000000"/>
          <w:sz w:val="22"/>
          <w:szCs w:val="24"/>
          <w:lang w:val="en-GB"/>
        </w:rPr>
        <w:t xml:space="preserve">verview and a </w:t>
      </w:r>
      <w:r w:rsidR="007076E2" w:rsidRPr="004D40C7">
        <w:rPr>
          <w:rFonts w:cs="Arial"/>
          <w:b w:val="0"/>
          <w:color w:val="000000"/>
          <w:sz w:val="22"/>
          <w:szCs w:val="24"/>
          <w:lang w:val="en-GB"/>
        </w:rPr>
        <w:t>s</w:t>
      </w:r>
      <w:r w:rsidRPr="004D40C7">
        <w:rPr>
          <w:rFonts w:cs="Arial"/>
          <w:b w:val="0"/>
          <w:color w:val="000000"/>
          <w:sz w:val="22"/>
          <w:szCs w:val="24"/>
          <w:lang w:val="en-GB"/>
        </w:rPr>
        <w:t xml:space="preserve">ubsystem </w:t>
      </w:r>
      <w:r w:rsidR="007076E2" w:rsidRPr="004D40C7">
        <w:rPr>
          <w:rFonts w:cs="Arial"/>
          <w:b w:val="0"/>
          <w:color w:val="000000"/>
          <w:sz w:val="22"/>
          <w:szCs w:val="24"/>
          <w:lang w:val="en-GB"/>
        </w:rPr>
        <w:t>d</w:t>
      </w:r>
      <w:r w:rsidRPr="004D40C7">
        <w:rPr>
          <w:rFonts w:cs="Arial"/>
          <w:b w:val="0"/>
          <w:color w:val="000000"/>
          <w:sz w:val="22"/>
          <w:szCs w:val="24"/>
          <w:lang w:val="en-GB"/>
        </w:rPr>
        <w:t xml:space="preserve">ecomposition of the </w:t>
      </w:r>
      <w:r w:rsidR="007076E2" w:rsidRPr="004D40C7">
        <w:rPr>
          <w:rFonts w:cs="Arial"/>
          <w:b w:val="0"/>
          <w:color w:val="000000"/>
          <w:sz w:val="22"/>
          <w:szCs w:val="24"/>
          <w:lang w:val="en-GB"/>
        </w:rPr>
        <w:t>c</w:t>
      </w:r>
      <w:r w:rsidRPr="004D40C7">
        <w:rPr>
          <w:rFonts w:cs="Arial"/>
          <w:b w:val="0"/>
          <w:color w:val="000000"/>
          <w:sz w:val="22"/>
          <w:szCs w:val="24"/>
          <w:lang w:val="en-GB"/>
        </w:rPr>
        <w:t xml:space="preserve">amera </w:t>
      </w:r>
      <w:r w:rsidR="007076E2" w:rsidRPr="004D40C7">
        <w:rPr>
          <w:rFonts w:cs="Arial"/>
          <w:b w:val="0"/>
          <w:color w:val="000000"/>
          <w:sz w:val="22"/>
          <w:szCs w:val="24"/>
          <w:lang w:val="en-GB"/>
        </w:rPr>
        <w:t>e</w:t>
      </w:r>
      <w:r w:rsidRPr="004D40C7">
        <w:rPr>
          <w:rFonts w:cs="Arial"/>
          <w:b w:val="0"/>
          <w:color w:val="000000"/>
          <w:sz w:val="22"/>
          <w:szCs w:val="24"/>
          <w:lang w:val="en-GB"/>
        </w:rPr>
        <w:t>lectronics</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Control/</w:t>
      </w:r>
      <w:r w:rsidR="007076E2" w:rsidRPr="004D40C7">
        <w:rPr>
          <w:rFonts w:cs="Arial"/>
          <w:b w:val="0"/>
          <w:color w:val="000000"/>
          <w:sz w:val="22"/>
          <w:szCs w:val="24"/>
          <w:lang w:val="en-GB"/>
        </w:rPr>
        <w:t>c</w:t>
      </w:r>
      <w:r w:rsidRPr="004D40C7">
        <w:rPr>
          <w:rFonts w:cs="Arial"/>
          <w:b w:val="0"/>
          <w:color w:val="000000"/>
          <w:sz w:val="22"/>
          <w:szCs w:val="24"/>
          <w:lang w:val="en-GB"/>
        </w:rPr>
        <w:t xml:space="preserve">ommunication </w:t>
      </w:r>
      <w:r w:rsidR="007076E2" w:rsidRPr="004D40C7">
        <w:rPr>
          <w:rFonts w:cs="Arial"/>
          <w:b w:val="0"/>
          <w:color w:val="000000"/>
          <w:sz w:val="22"/>
          <w:szCs w:val="24"/>
          <w:lang w:val="en-GB"/>
        </w:rPr>
        <w:t>b</w:t>
      </w:r>
      <w:r w:rsidRPr="004D40C7">
        <w:rPr>
          <w:rFonts w:cs="Arial"/>
          <w:b w:val="0"/>
          <w:color w:val="000000"/>
          <w:sz w:val="22"/>
          <w:szCs w:val="24"/>
          <w:lang w:val="en-GB"/>
        </w:rPr>
        <w:t xml:space="preserve">oard and the </w:t>
      </w:r>
      <w:r w:rsidR="007076E2" w:rsidRPr="004D40C7">
        <w:rPr>
          <w:rFonts w:cs="Arial"/>
          <w:b w:val="0"/>
          <w:color w:val="000000"/>
          <w:sz w:val="22"/>
          <w:szCs w:val="24"/>
          <w:lang w:val="en-GB"/>
        </w:rPr>
        <w:t>m</w:t>
      </w:r>
      <w:r w:rsidRPr="004D40C7">
        <w:rPr>
          <w:rFonts w:cs="Arial"/>
          <w:b w:val="0"/>
          <w:color w:val="000000"/>
          <w:sz w:val="22"/>
          <w:szCs w:val="24"/>
          <w:lang w:val="en-GB"/>
        </w:rPr>
        <w:t>ainboard of the camera</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CCD chip and CCD driving solution</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Analog</w:t>
      </w:r>
      <w:r w:rsidR="008456F1">
        <w:rPr>
          <w:rFonts w:cs="Arial"/>
          <w:b w:val="0"/>
          <w:color w:val="000000"/>
          <w:sz w:val="22"/>
          <w:szCs w:val="24"/>
          <w:lang w:val="en-GB"/>
        </w:rPr>
        <w:t>ue</w:t>
      </w:r>
      <w:r w:rsidRPr="004D40C7">
        <w:rPr>
          <w:rFonts w:cs="Arial"/>
          <w:b w:val="0"/>
          <w:color w:val="000000"/>
          <w:sz w:val="22"/>
          <w:szCs w:val="24"/>
          <w:lang w:val="en-GB"/>
        </w:rPr>
        <w:t xml:space="preserve"> Front-End electronics for ultra</w:t>
      </w:r>
      <w:r w:rsidR="008456F1">
        <w:rPr>
          <w:rFonts w:cs="Arial"/>
          <w:b w:val="0"/>
          <w:color w:val="000000"/>
          <w:sz w:val="22"/>
          <w:szCs w:val="24"/>
          <w:lang w:val="en-GB"/>
        </w:rPr>
        <w:t xml:space="preserve"> </w:t>
      </w:r>
      <w:r w:rsidRPr="004D40C7">
        <w:rPr>
          <w:rFonts w:cs="Arial"/>
          <w:b w:val="0"/>
          <w:color w:val="000000"/>
          <w:sz w:val="22"/>
          <w:szCs w:val="24"/>
          <w:lang w:val="en-GB"/>
        </w:rPr>
        <w:t>low-noise readout</w:t>
      </w:r>
    </w:p>
    <w:p w:rsidR="00E70937" w:rsidRPr="001570E5" w:rsidRDefault="00E70937"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Noise minimization concept</w:t>
      </w:r>
    </w:p>
    <w:p w:rsidR="00E70937" w:rsidRPr="001570E5" w:rsidRDefault="00445555"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L</w:t>
      </w:r>
      <w:r w:rsidR="00E70937" w:rsidRPr="004D40C7">
        <w:rPr>
          <w:rFonts w:cs="Arial"/>
          <w:b w:val="0"/>
          <w:color w:val="000000"/>
          <w:sz w:val="22"/>
          <w:szCs w:val="24"/>
          <w:lang w:val="en-GB"/>
        </w:rPr>
        <w:t xml:space="preserve">ens heating driver and the </w:t>
      </w:r>
      <w:r w:rsidR="007076E2" w:rsidRPr="004D40C7">
        <w:rPr>
          <w:rFonts w:cs="Arial"/>
          <w:b w:val="0"/>
          <w:color w:val="000000"/>
          <w:sz w:val="22"/>
          <w:szCs w:val="24"/>
          <w:lang w:val="en-GB"/>
        </w:rPr>
        <w:t>s</w:t>
      </w:r>
      <w:r w:rsidR="00E70937" w:rsidRPr="004D40C7">
        <w:rPr>
          <w:rFonts w:cs="Arial"/>
          <w:b w:val="0"/>
          <w:color w:val="000000"/>
          <w:sz w:val="22"/>
          <w:szCs w:val="24"/>
          <w:lang w:val="en-GB"/>
        </w:rPr>
        <w:t>hutter electrical design</w:t>
      </w:r>
    </w:p>
    <w:p w:rsidR="00E70937" w:rsidRPr="001570E5" w:rsidRDefault="00445555" w:rsidP="002A4FBF">
      <w:pPr>
        <w:pStyle w:val="Normale1"/>
        <w:numPr>
          <w:ilvl w:val="1"/>
          <w:numId w:val="20"/>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S</w:t>
      </w:r>
      <w:r w:rsidR="00E70937" w:rsidRPr="004D40C7">
        <w:rPr>
          <w:rFonts w:cs="Arial"/>
          <w:b w:val="0"/>
          <w:color w:val="000000"/>
          <w:sz w:val="22"/>
          <w:szCs w:val="24"/>
          <w:lang w:val="en-GB"/>
        </w:rPr>
        <w:t>ensors and monitoring hardware</w:t>
      </w:r>
    </w:p>
    <w:p w:rsidR="00E70937" w:rsidRPr="001570E5" w:rsidRDefault="000E2CD2" w:rsidP="002A4FBF">
      <w:pPr>
        <w:pStyle w:val="Normale1"/>
        <w:numPr>
          <w:ilvl w:val="0"/>
          <w:numId w:val="21"/>
        </w:numPr>
        <w:jc w:val="both"/>
        <w:rPr>
          <w:rFonts w:cs="Arial"/>
          <w:b w:val="0"/>
          <w:color w:val="000000"/>
          <w:sz w:val="22"/>
          <w:szCs w:val="24"/>
          <w:shd w:val="clear" w:color="auto" w:fill="FFFF00"/>
          <w:lang w:val="en-GB"/>
        </w:rPr>
      </w:pPr>
      <w:r w:rsidRPr="004D40C7">
        <w:rPr>
          <w:rFonts w:cs="Arial"/>
          <w:color w:val="000000"/>
          <w:sz w:val="22"/>
          <w:szCs w:val="24"/>
          <w:lang w:val="en-GB"/>
        </w:rPr>
        <w:t>F</w:t>
      </w:r>
      <w:r w:rsidR="00E70937" w:rsidRPr="004D40C7">
        <w:rPr>
          <w:rFonts w:cs="Arial"/>
          <w:color w:val="000000"/>
          <w:sz w:val="22"/>
          <w:szCs w:val="24"/>
          <w:lang w:val="en-GB"/>
        </w:rPr>
        <w:t>irmware</w:t>
      </w:r>
    </w:p>
    <w:p w:rsidR="00E70937" w:rsidRPr="001570E5" w:rsidRDefault="00E70937" w:rsidP="002A4FBF">
      <w:pPr>
        <w:pStyle w:val="Normale1"/>
        <w:numPr>
          <w:ilvl w:val="1"/>
          <w:numId w:val="21"/>
        </w:numPr>
        <w:suppressAutoHyphens/>
        <w:autoSpaceDN w:val="0"/>
        <w:spacing w:after="120"/>
        <w:jc w:val="both"/>
        <w:textAlignment w:val="baseline"/>
        <w:rPr>
          <w:rFonts w:cs="Arial"/>
          <w:color w:val="000000"/>
          <w:sz w:val="22"/>
          <w:szCs w:val="24"/>
          <w:shd w:val="clear" w:color="auto" w:fill="FFFF00"/>
          <w:lang w:val="en-GB"/>
        </w:rPr>
      </w:pPr>
      <w:r w:rsidRPr="004D40C7">
        <w:rPr>
          <w:rFonts w:cs="Arial"/>
          <w:color w:val="000000"/>
          <w:sz w:val="22"/>
          <w:szCs w:val="24"/>
          <w:lang w:val="en-GB"/>
        </w:rPr>
        <w:t>Software</w:t>
      </w:r>
    </w:p>
    <w:p w:rsidR="00E70937" w:rsidRPr="001570E5" w:rsidRDefault="00E70937"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Monitoring, </w:t>
      </w:r>
      <w:r w:rsidR="007076E2" w:rsidRPr="004D40C7">
        <w:rPr>
          <w:rFonts w:cs="Arial"/>
          <w:b w:val="0"/>
          <w:color w:val="000000"/>
          <w:sz w:val="22"/>
          <w:szCs w:val="24"/>
          <w:lang w:val="en-GB"/>
        </w:rPr>
        <w:t>c</w:t>
      </w:r>
      <w:r w:rsidRPr="004D40C7">
        <w:rPr>
          <w:rFonts w:cs="Arial"/>
          <w:b w:val="0"/>
          <w:color w:val="000000"/>
          <w:sz w:val="22"/>
          <w:szCs w:val="24"/>
          <w:lang w:val="en-GB"/>
        </w:rPr>
        <w:t xml:space="preserve">ontrol SW </w:t>
      </w:r>
      <w:r w:rsidR="007076E2" w:rsidRPr="004D40C7">
        <w:rPr>
          <w:rFonts w:cs="Arial"/>
          <w:b w:val="0"/>
          <w:color w:val="000000"/>
          <w:sz w:val="22"/>
          <w:szCs w:val="24"/>
          <w:lang w:val="en-GB"/>
        </w:rPr>
        <w:t>i</w:t>
      </w:r>
      <w:r w:rsidRPr="004D40C7">
        <w:rPr>
          <w:rFonts w:cs="Arial"/>
          <w:b w:val="0"/>
          <w:color w:val="000000"/>
          <w:sz w:val="22"/>
          <w:szCs w:val="24"/>
          <w:lang w:val="en-GB"/>
        </w:rPr>
        <w:t>nterface</w:t>
      </w:r>
    </w:p>
    <w:p w:rsidR="00E70937" w:rsidRPr="001570E5" w:rsidRDefault="00E70937"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CPU </w:t>
      </w:r>
      <w:r w:rsidR="007076E2" w:rsidRPr="004D40C7">
        <w:rPr>
          <w:rFonts w:cs="Arial"/>
          <w:b w:val="0"/>
          <w:color w:val="000000"/>
          <w:sz w:val="22"/>
          <w:szCs w:val="24"/>
          <w:lang w:val="en-GB"/>
        </w:rPr>
        <w:t>p</w:t>
      </w:r>
      <w:r w:rsidRPr="004D40C7">
        <w:rPr>
          <w:rFonts w:cs="Arial"/>
          <w:b w:val="0"/>
          <w:color w:val="000000"/>
          <w:sz w:val="22"/>
          <w:szCs w:val="24"/>
          <w:lang w:val="en-GB"/>
        </w:rPr>
        <w:t xml:space="preserve">rocessing </w:t>
      </w:r>
      <w:r w:rsidR="007076E2" w:rsidRPr="004D40C7">
        <w:rPr>
          <w:rFonts w:cs="Arial"/>
          <w:b w:val="0"/>
          <w:color w:val="000000"/>
          <w:sz w:val="22"/>
          <w:szCs w:val="24"/>
          <w:lang w:val="en-GB"/>
        </w:rPr>
        <w:t>c</w:t>
      </w:r>
      <w:r w:rsidRPr="004D40C7">
        <w:rPr>
          <w:rFonts w:cs="Arial"/>
          <w:b w:val="0"/>
          <w:color w:val="000000"/>
          <w:sz w:val="22"/>
          <w:szCs w:val="24"/>
          <w:lang w:val="en-GB"/>
        </w:rPr>
        <w:t xml:space="preserve">ore </w:t>
      </w:r>
      <w:r w:rsidR="007076E2" w:rsidRPr="004D40C7">
        <w:rPr>
          <w:rFonts w:cs="Arial"/>
          <w:b w:val="0"/>
          <w:color w:val="000000"/>
          <w:sz w:val="22"/>
          <w:szCs w:val="24"/>
          <w:lang w:val="en-GB"/>
        </w:rPr>
        <w:t>d</w:t>
      </w:r>
      <w:r w:rsidRPr="004D40C7">
        <w:rPr>
          <w:rFonts w:cs="Arial"/>
          <w:b w:val="0"/>
          <w:color w:val="000000"/>
          <w:sz w:val="22"/>
          <w:szCs w:val="24"/>
          <w:lang w:val="en-GB"/>
        </w:rPr>
        <w:t>escription</w:t>
      </w:r>
    </w:p>
    <w:p w:rsidR="00E70937" w:rsidRPr="001570E5" w:rsidRDefault="00E70937"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LAN </w:t>
      </w:r>
      <w:r w:rsidR="007076E2" w:rsidRPr="004D40C7">
        <w:rPr>
          <w:rFonts w:cs="Arial"/>
          <w:b w:val="0"/>
          <w:color w:val="000000"/>
          <w:sz w:val="22"/>
          <w:szCs w:val="24"/>
          <w:lang w:val="en-GB"/>
        </w:rPr>
        <w:t>i</w:t>
      </w:r>
      <w:r w:rsidRPr="004D40C7">
        <w:rPr>
          <w:rFonts w:cs="Arial"/>
          <w:b w:val="0"/>
          <w:color w:val="000000"/>
          <w:sz w:val="22"/>
          <w:szCs w:val="24"/>
          <w:lang w:val="en-GB"/>
        </w:rPr>
        <w:t xml:space="preserve">nterface and </w:t>
      </w:r>
      <w:r w:rsidR="007076E2" w:rsidRPr="004D40C7">
        <w:rPr>
          <w:rFonts w:cs="Arial"/>
          <w:b w:val="0"/>
          <w:color w:val="000000"/>
          <w:sz w:val="22"/>
          <w:szCs w:val="24"/>
          <w:lang w:val="en-GB"/>
        </w:rPr>
        <w:t>d</w:t>
      </w:r>
      <w:r w:rsidRPr="004D40C7">
        <w:rPr>
          <w:rFonts w:cs="Arial"/>
          <w:b w:val="0"/>
          <w:color w:val="000000"/>
          <w:sz w:val="22"/>
          <w:szCs w:val="24"/>
          <w:lang w:val="en-GB"/>
        </w:rPr>
        <w:t xml:space="preserve">ata </w:t>
      </w:r>
      <w:r w:rsidR="007076E2" w:rsidRPr="004D40C7">
        <w:rPr>
          <w:rFonts w:cs="Arial"/>
          <w:b w:val="0"/>
          <w:color w:val="000000"/>
          <w:sz w:val="22"/>
          <w:szCs w:val="24"/>
          <w:lang w:val="en-GB"/>
        </w:rPr>
        <w:t>l</w:t>
      </w:r>
      <w:r w:rsidRPr="004D40C7">
        <w:rPr>
          <w:rFonts w:cs="Arial"/>
          <w:b w:val="0"/>
          <w:color w:val="000000"/>
          <w:sz w:val="22"/>
          <w:szCs w:val="24"/>
          <w:lang w:val="en-GB"/>
        </w:rPr>
        <w:t xml:space="preserve">ink </w:t>
      </w:r>
      <w:r w:rsidR="007076E2" w:rsidRPr="004D40C7">
        <w:rPr>
          <w:rFonts w:cs="Arial"/>
          <w:b w:val="0"/>
          <w:color w:val="000000"/>
          <w:sz w:val="22"/>
          <w:szCs w:val="24"/>
          <w:lang w:val="en-GB"/>
        </w:rPr>
        <w:t>t</w:t>
      </w:r>
      <w:r w:rsidRPr="004D40C7">
        <w:rPr>
          <w:rFonts w:cs="Arial"/>
          <w:b w:val="0"/>
          <w:color w:val="000000"/>
          <w:sz w:val="22"/>
          <w:szCs w:val="24"/>
          <w:lang w:val="en-GB"/>
        </w:rPr>
        <w:t xml:space="preserve">ransfer </w:t>
      </w:r>
      <w:r w:rsidR="007076E2" w:rsidRPr="004D40C7">
        <w:rPr>
          <w:rFonts w:cs="Arial"/>
          <w:b w:val="0"/>
          <w:color w:val="000000"/>
          <w:sz w:val="22"/>
          <w:szCs w:val="24"/>
          <w:lang w:val="en-GB"/>
        </w:rPr>
        <w:t>a</w:t>
      </w:r>
      <w:r w:rsidRPr="004D40C7">
        <w:rPr>
          <w:rFonts w:cs="Arial"/>
          <w:b w:val="0"/>
          <w:color w:val="000000"/>
          <w:sz w:val="22"/>
          <w:szCs w:val="24"/>
          <w:lang w:val="en-GB"/>
        </w:rPr>
        <w:t>spects</w:t>
      </w:r>
    </w:p>
    <w:p w:rsidR="00E70937" w:rsidRPr="001570E5" w:rsidRDefault="00E70937"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Time and </w:t>
      </w:r>
      <w:r w:rsidR="007076E2" w:rsidRPr="004D40C7">
        <w:rPr>
          <w:rFonts w:cs="Arial"/>
          <w:b w:val="0"/>
          <w:color w:val="000000"/>
          <w:sz w:val="22"/>
          <w:szCs w:val="24"/>
          <w:lang w:val="en-GB"/>
        </w:rPr>
        <w:t>s</w:t>
      </w:r>
      <w:r w:rsidRPr="004D40C7">
        <w:rPr>
          <w:rFonts w:cs="Arial"/>
          <w:b w:val="0"/>
          <w:color w:val="000000"/>
          <w:sz w:val="22"/>
          <w:szCs w:val="24"/>
          <w:lang w:val="en-GB"/>
        </w:rPr>
        <w:t xml:space="preserve">ynchronization </w:t>
      </w:r>
      <w:r w:rsidR="007076E2" w:rsidRPr="004D40C7">
        <w:rPr>
          <w:rFonts w:cs="Arial"/>
          <w:b w:val="0"/>
          <w:color w:val="000000"/>
          <w:sz w:val="22"/>
          <w:szCs w:val="24"/>
          <w:lang w:val="en-GB"/>
        </w:rPr>
        <w:t>i</w:t>
      </w:r>
      <w:r w:rsidRPr="004D40C7">
        <w:rPr>
          <w:rFonts w:cs="Arial"/>
          <w:b w:val="0"/>
          <w:color w:val="000000"/>
          <w:sz w:val="22"/>
          <w:szCs w:val="24"/>
          <w:lang w:val="en-GB"/>
        </w:rPr>
        <w:t>nterface</w:t>
      </w:r>
    </w:p>
    <w:p w:rsidR="00E70937" w:rsidRPr="001570E5" w:rsidRDefault="00E70937"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 xml:space="preserve">Operating </w:t>
      </w:r>
      <w:r w:rsidR="007076E2" w:rsidRPr="004D40C7">
        <w:rPr>
          <w:rFonts w:cs="Arial"/>
          <w:b w:val="0"/>
          <w:color w:val="000000"/>
          <w:sz w:val="22"/>
          <w:szCs w:val="24"/>
          <w:lang w:val="en-GB"/>
        </w:rPr>
        <w:t>s</w:t>
      </w:r>
      <w:r w:rsidRPr="004D40C7">
        <w:rPr>
          <w:rFonts w:cs="Arial"/>
          <w:b w:val="0"/>
          <w:color w:val="000000"/>
          <w:sz w:val="22"/>
          <w:szCs w:val="24"/>
          <w:lang w:val="en-GB"/>
        </w:rPr>
        <w:t xml:space="preserve">ystem and  </w:t>
      </w:r>
      <w:r w:rsidR="007076E2" w:rsidRPr="004D40C7">
        <w:rPr>
          <w:rFonts w:cs="Arial"/>
          <w:b w:val="0"/>
          <w:color w:val="000000"/>
          <w:sz w:val="22"/>
          <w:szCs w:val="24"/>
          <w:lang w:val="en-GB"/>
        </w:rPr>
        <w:t>s</w:t>
      </w:r>
      <w:r w:rsidRPr="004D40C7">
        <w:rPr>
          <w:rFonts w:cs="Arial"/>
          <w:b w:val="0"/>
          <w:color w:val="000000"/>
          <w:sz w:val="22"/>
          <w:szCs w:val="24"/>
          <w:lang w:val="en-GB"/>
        </w:rPr>
        <w:t xml:space="preserve">oftware </w:t>
      </w:r>
      <w:r w:rsidR="007076E2" w:rsidRPr="004D40C7">
        <w:rPr>
          <w:rFonts w:cs="Arial"/>
          <w:b w:val="0"/>
          <w:color w:val="000000"/>
          <w:sz w:val="22"/>
          <w:szCs w:val="24"/>
          <w:lang w:val="en-GB"/>
        </w:rPr>
        <w:t>a</w:t>
      </w:r>
      <w:r w:rsidRPr="004D40C7">
        <w:rPr>
          <w:rFonts w:cs="Arial"/>
          <w:b w:val="0"/>
          <w:color w:val="000000"/>
          <w:sz w:val="22"/>
          <w:szCs w:val="24"/>
          <w:lang w:val="en-GB"/>
        </w:rPr>
        <w:t>rchitecture</w:t>
      </w:r>
    </w:p>
    <w:p w:rsidR="00E70937" w:rsidRPr="001570E5" w:rsidRDefault="00445555"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lastRenderedPageBreak/>
        <w:t>C</w:t>
      </w:r>
      <w:r w:rsidR="00E70937" w:rsidRPr="004D40C7">
        <w:rPr>
          <w:rFonts w:cs="Arial"/>
          <w:b w:val="0"/>
          <w:color w:val="000000"/>
          <w:sz w:val="22"/>
          <w:szCs w:val="24"/>
          <w:lang w:val="en-GB"/>
        </w:rPr>
        <w:t>oding standards and testing</w:t>
      </w:r>
    </w:p>
    <w:p w:rsidR="00E70937" w:rsidRPr="001570E5" w:rsidRDefault="00445555"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D</w:t>
      </w:r>
      <w:r w:rsidR="00E70937" w:rsidRPr="004D40C7">
        <w:rPr>
          <w:rFonts w:cs="Arial"/>
          <w:b w:val="0"/>
          <w:color w:val="000000"/>
          <w:sz w:val="22"/>
          <w:szCs w:val="24"/>
          <w:lang w:val="en-GB"/>
        </w:rPr>
        <w:t>ata output format EPICS compatibility</w:t>
      </w:r>
    </w:p>
    <w:p w:rsidR="00E70937" w:rsidRPr="001570E5" w:rsidRDefault="00E70937" w:rsidP="002A4FBF">
      <w:pPr>
        <w:pStyle w:val="Normale1"/>
        <w:numPr>
          <w:ilvl w:val="1"/>
          <w:numId w:val="21"/>
        </w:numPr>
        <w:suppressAutoHyphens/>
        <w:autoSpaceDN w:val="0"/>
        <w:spacing w:after="120"/>
        <w:jc w:val="both"/>
        <w:textAlignment w:val="baseline"/>
        <w:rPr>
          <w:rFonts w:cs="Arial"/>
          <w:color w:val="000000"/>
          <w:sz w:val="22"/>
          <w:szCs w:val="24"/>
          <w:shd w:val="clear" w:color="auto" w:fill="FFFF00"/>
          <w:lang w:val="en-GB"/>
        </w:rPr>
      </w:pPr>
      <w:r w:rsidRPr="004D40C7">
        <w:rPr>
          <w:rFonts w:cs="Arial"/>
          <w:color w:val="000000"/>
          <w:sz w:val="22"/>
          <w:szCs w:val="24"/>
          <w:lang w:val="en-GB"/>
        </w:rPr>
        <w:t>Digital system design</w:t>
      </w:r>
    </w:p>
    <w:p w:rsidR="00E70937" w:rsidRPr="001570E5" w:rsidRDefault="00445555"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D</w:t>
      </w:r>
      <w:r w:rsidR="00E70937" w:rsidRPr="004D40C7">
        <w:rPr>
          <w:rFonts w:cs="Arial"/>
          <w:b w:val="0"/>
          <w:color w:val="000000"/>
          <w:sz w:val="22"/>
          <w:szCs w:val="24"/>
          <w:lang w:val="en-GB"/>
        </w:rPr>
        <w:t xml:space="preserve">escription of ADC readout IP </w:t>
      </w:r>
      <w:r w:rsidR="007076E2" w:rsidRPr="004D40C7">
        <w:rPr>
          <w:rFonts w:cs="Arial"/>
          <w:b w:val="0"/>
          <w:color w:val="000000"/>
          <w:sz w:val="22"/>
          <w:szCs w:val="24"/>
          <w:lang w:val="en-GB"/>
        </w:rPr>
        <w:t>c</w:t>
      </w:r>
      <w:r w:rsidR="00E70937" w:rsidRPr="004D40C7">
        <w:rPr>
          <w:rFonts w:cs="Arial"/>
          <w:b w:val="0"/>
          <w:color w:val="000000"/>
          <w:sz w:val="22"/>
          <w:szCs w:val="24"/>
          <w:lang w:val="en-GB"/>
        </w:rPr>
        <w:t>ore</w:t>
      </w:r>
    </w:p>
    <w:p w:rsidR="00E70937" w:rsidRPr="001570E5" w:rsidRDefault="00445555" w:rsidP="002A4FBF">
      <w:pPr>
        <w:pStyle w:val="Normale1"/>
        <w:numPr>
          <w:ilvl w:val="2"/>
          <w:numId w:val="21"/>
        </w:numPr>
        <w:suppressAutoHyphens/>
        <w:autoSpaceDN w:val="0"/>
        <w:spacing w:after="120"/>
        <w:jc w:val="both"/>
        <w:textAlignment w:val="baseline"/>
        <w:rPr>
          <w:rFonts w:cs="Arial"/>
          <w:b w:val="0"/>
          <w:color w:val="000000"/>
          <w:sz w:val="22"/>
          <w:szCs w:val="24"/>
          <w:shd w:val="clear" w:color="auto" w:fill="FFFF00"/>
          <w:lang w:val="en-GB"/>
        </w:rPr>
      </w:pPr>
      <w:r w:rsidRPr="004D40C7">
        <w:rPr>
          <w:rFonts w:cs="Arial"/>
          <w:b w:val="0"/>
          <w:color w:val="000000"/>
          <w:sz w:val="22"/>
          <w:szCs w:val="24"/>
          <w:lang w:val="en-GB"/>
        </w:rPr>
        <w:t>D</w:t>
      </w:r>
      <w:r w:rsidR="00E70937" w:rsidRPr="004D40C7">
        <w:rPr>
          <w:rFonts w:cs="Arial"/>
          <w:b w:val="0"/>
          <w:color w:val="000000"/>
          <w:sz w:val="22"/>
          <w:szCs w:val="24"/>
          <w:lang w:val="en-GB"/>
        </w:rPr>
        <w:t xml:space="preserve">escription of </w:t>
      </w:r>
      <w:r w:rsidR="007076E2" w:rsidRPr="004D40C7">
        <w:rPr>
          <w:rFonts w:cs="Arial"/>
          <w:b w:val="0"/>
          <w:color w:val="000000"/>
          <w:sz w:val="22"/>
          <w:szCs w:val="24"/>
          <w:lang w:val="en-GB"/>
        </w:rPr>
        <w:t>s</w:t>
      </w:r>
      <w:r w:rsidR="00E70937" w:rsidRPr="004D40C7">
        <w:rPr>
          <w:rFonts w:cs="Arial"/>
          <w:b w:val="0"/>
          <w:color w:val="000000"/>
          <w:sz w:val="22"/>
          <w:szCs w:val="24"/>
          <w:lang w:val="en-GB"/>
        </w:rPr>
        <w:t xml:space="preserve">hutter control IP </w:t>
      </w:r>
      <w:r w:rsidR="007076E2" w:rsidRPr="004D40C7">
        <w:rPr>
          <w:rFonts w:cs="Arial"/>
          <w:b w:val="0"/>
          <w:color w:val="000000"/>
          <w:sz w:val="22"/>
          <w:szCs w:val="24"/>
          <w:lang w:val="en-GB"/>
        </w:rPr>
        <w:t>c</w:t>
      </w:r>
      <w:r w:rsidR="00E70937" w:rsidRPr="004D40C7">
        <w:rPr>
          <w:rFonts w:cs="Arial"/>
          <w:b w:val="0"/>
          <w:color w:val="000000"/>
          <w:sz w:val="22"/>
          <w:szCs w:val="24"/>
          <w:lang w:val="en-GB"/>
        </w:rPr>
        <w:t>ore</w:t>
      </w:r>
    </w:p>
    <w:p w:rsidR="00E70937" w:rsidRPr="001570E5" w:rsidRDefault="00E70937" w:rsidP="002A4FBF">
      <w:pPr>
        <w:pStyle w:val="Normale1"/>
        <w:jc w:val="both"/>
        <w:rPr>
          <w:rFonts w:cs="Arial"/>
          <w:b w:val="0"/>
          <w:color w:val="000000"/>
          <w:sz w:val="22"/>
          <w:szCs w:val="24"/>
          <w:shd w:val="clear" w:color="auto" w:fill="FFFF00"/>
          <w:lang w:val="en-GB"/>
        </w:rPr>
      </w:pPr>
    </w:p>
    <w:p w:rsidR="008456F1" w:rsidRDefault="008456F1">
      <w:pPr>
        <w:jc w:val="left"/>
        <w:rPr>
          <w:b/>
          <w:sz w:val="24"/>
        </w:rPr>
      </w:pPr>
      <w:bookmarkStart w:id="17" w:name="_Toc394324879"/>
      <w:r>
        <w:rPr>
          <w:caps/>
        </w:rPr>
        <w:br w:type="page"/>
      </w:r>
    </w:p>
    <w:p w:rsidR="00B43693" w:rsidRPr="001570E5" w:rsidRDefault="00CB614C" w:rsidP="002A4FBF">
      <w:pPr>
        <w:pStyle w:val="Nagwek2"/>
      </w:pPr>
      <w:bookmarkStart w:id="18" w:name="_Toc414241684"/>
      <w:r w:rsidRPr="001570E5">
        <w:rPr>
          <w:caps w:val="0"/>
        </w:rPr>
        <w:lastRenderedPageBreak/>
        <w:t>ACRONYMS</w:t>
      </w:r>
      <w:bookmarkEnd w:id="17"/>
      <w:bookmarkEnd w:id="18"/>
    </w:p>
    <w:tbl>
      <w:tblPr>
        <w:tblW w:w="9279" w:type="dxa"/>
        <w:tblCellSpacing w:w="0" w:type="dxa"/>
        <w:tblCellMar>
          <w:top w:w="105" w:type="dxa"/>
          <w:left w:w="105" w:type="dxa"/>
          <w:bottom w:w="105" w:type="dxa"/>
          <w:right w:w="105" w:type="dxa"/>
        </w:tblCellMar>
        <w:tblLook w:val="04A0"/>
      </w:tblPr>
      <w:tblGrid>
        <w:gridCol w:w="1701"/>
        <w:gridCol w:w="7578"/>
      </w:tblGrid>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AD</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Applicable Document</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ADC</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Analog-to-Digital Converter</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ADCI</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ADC Interface</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AFE</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Analog</w:t>
            </w:r>
            <w:r w:rsidR="00960555" w:rsidRPr="001570E5">
              <w:rPr>
                <w:rFonts w:eastAsia="PMingLiU"/>
                <w:sz w:val="22"/>
                <w:szCs w:val="22"/>
              </w:rPr>
              <w:t>ue</w:t>
            </w:r>
            <w:r w:rsidRPr="001570E5">
              <w:rPr>
                <w:rFonts w:eastAsia="PMingLiU"/>
                <w:sz w:val="22"/>
                <w:szCs w:val="22"/>
              </w:rPr>
              <w:t xml:space="preserve"> Front End</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AMP</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Asymmetric </w:t>
            </w:r>
            <w:r w:rsidR="00B97EEE" w:rsidRPr="001570E5">
              <w:rPr>
                <w:rFonts w:eastAsia="PMingLiU"/>
                <w:sz w:val="22"/>
                <w:szCs w:val="22"/>
              </w:rPr>
              <w:t>M</w:t>
            </w:r>
            <w:r w:rsidRPr="001570E5">
              <w:rPr>
                <w:rFonts w:eastAsia="PMingLiU"/>
                <w:sz w:val="22"/>
                <w:szCs w:val="22"/>
              </w:rPr>
              <w:t>ulti</w:t>
            </w:r>
            <w:r w:rsidR="00B97EEE" w:rsidRPr="001570E5">
              <w:rPr>
                <w:rFonts w:eastAsia="PMingLiU"/>
                <w:sz w:val="22"/>
                <w:szCs w:val="22"/>
              </w:rPr>
              <w:t>P</w:t>
            </w:r>
            <w:r w:rsidRPr="001570E5">
              <w:rPr>
                <w:rFonts w:eastAsia="PMingLiU"/>
                <w:sz w:val="22"/>
                <w:szCs w:val="22"/>
              </w:rPr>
              <w:t>rocessing</w:t>
            </w:r>
          </w:p>
        </w:tc>
      </w:tr>
      <w:tr w:rsidR="001112A6" w:rsidRPr="001570E5" w:rsidTr="0016162F">
        <w:trPr>
          <w:tblCellSpacing w:w="0" w:type="dxa"/>
        </w:trPr>
        <w:tc>
          <w:tcPr>
            <w:tcW w:w="1701" w:type="dxa"/>
            <w:shd w:val="clear" w:color="auto" w:fill="FFFFFF"/>
            <w:tcMar>
              <w:top w:w="0" w:type="dxa"/>
              <w:bottom w:w="0" w:type="dxa"/>
            </w:tcMar>
            <w:vAlign w:val="center"/>
          </w:tcPr>
          <w:p w:rsidR="001112A6" w:rsidRPr="001570E5" w:rsidRDefault="001112A6"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API</w:t>
            </w:r>
          </w:p>
        </w:tc>
        <w:tc>
          <w:tcPr>
            <w:tcW w:w="7578" w:type="dxa"/>
            <w:shd w:val="clear" w:color="auto" w:fill="FFFFFF"/>
            <w:tcMar>
              <w:top w:w="0" w:type="dxa"/>
              <w:bottom w:w="0" w:type="dxa"/>
            </w:tcMar>
            <w:vAlign w:val="center"/>
          </w:tcPr>
          <w:p w:rsidR="001112A6" w:rsidRPr="001570E5" w:rsidRDefault="001112A6"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Application Programming Interface</w:t>
            </w:r>
          </w:p>
        </w:tc>
      </w:tr>
      <w:tr w:rsidR="0021641E" w:rsidRPr="001570E5" w:rsidTr="0016162F">
        <w:trPr>
          <w:tblCellSpacing w:w="0" w:type="dxa"/>
        </w:trPr>
        <w:tc>
          <w:tcPr>
            <w:tcW w:w="1701" w:type="dxa"/>
            <w:shd w:val="clear" w:color="auto" w:fill="FFFFFF"/>
            <w:tcMar>
              <w:top w:w="0" w:type="dxa"/>
              <w:bottom w:w="0" w:type="dxa"/>
            </w:tcMar>
            <w:vAlign w:val="center"/>
          </w:tcPr>
          <w:p w:rsidR="0021641E" w:rsidRPr="001570E5" w:rsidRDefault="0021641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ARM</w:t>
            </w:r>
          </w:p>
        </w:tc>
        <w:tc>
          <w:tcPr>
            <w:tcW w:w="7578" w:type="dxa"/>
            <w:shd w:val="clear" w:color="auto" w:fill="FFFFFF"/>
            <w:tcMar>
              <w:top w:w="0" w:type="dxa"/>
              <w:bottom w:w="0" w:type="dxa"/>
            </w:tcMar>
            <w:vAlign w:val="center"/>
          </w:tcPr>
          <w:p w:rsidR="0021641E" w:rsidRPr="001570E5" w:rsidRDefault="0021641E"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Advanced RISC Machine</w:t>
            </w:r>
          </w:p>
        </w:tc>
      </w:tr>
      <w:tr w:rsidR="00A4113A" w:rsidRPr="001570E5" w:rsidTr="0016162F">
        <w:trPr>
          <w:tblCellSpacing w:w="0" w:type="dxa"/>
        </w:trPr>
        <w:tc>
          <w:tcPr>
            <w:tcW w:w="1701" w:type="dxa"/>
            <w:shd w:val="clear" w:color="auto" w:fill="FFFFFF"/>
            <w:tcMar>
              <w:top w:w="0" w:type="dxa"/>
              <w:bottom w:w="0" w:type="dxa"/>
            </w:tcMar>
            <w:vAlign w:val="center"/>
          </w:tcPr>
          <w:p w:rsidR="00A4113A" w:rsidRPr="001570E5" w:rsidRDefault="00A4113A"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AXI</w:t>
            </w:r>
          </w:p>
        </w:tc>
        <w:tc>
          <w:tcPr>
            <w:tcW w:w="7578" w:type="dxa"/>
            <w:shd w:val="clear" w:color="auto" w:fill="FFFFFF"/>
            <w:tcMar>
              <w:top w:w="0" w:type="dxa"/>
              <w:bottom w:w="0" w:type="dxa"/>
            </w:tcMar>
            <w:vAlign w:val="center"/>
          </w:tcPr>
          <w:p w:rsidR="00A4113A" w:rsidRPr="001570E5" w:rsidRDefault="00A4113A"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Advanced eXtensible Interface</w:t>
            </w:r>
          </w:p>
        </w:tc>
      </w:tr>
      <w:tr w:rsidR="00D973FB" w:rsidRPr="001570E5" w:rsidTr="0016162F">
        <w:trPr>
          <w:tblCellSpacing w:w="0" w:type="dxa"/>
        </w:trPr>
        <w:tc>
          <w:tcPr>
            <w:tcW w:w="1701" w:type="dxa"/>
            <w:shd w:val="clear" w:color="auto" w:fill="FFFFFF"/>
            <w:tcMar>
              <w:top w:w="0" w:type="dxa"/>
              <w:bottom w:w="0" w:type="dxa"/>
            </w:tcMar>
            <w:vAlign w:val="center"/>
          </w:tcPr>
          <w:p w:rsidR="00D973FB" w:rsidRPr="001570E5" w:rsidRDefault="00D973FB"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BGA</w:t>
            </w:r>
          </w:p>
        </w:tc>
        <w:tc>
          <w:tcPr>
            <w:tcW w:w="7578" w:type="dxa"/>
            <w:shd w:val="clear" w:color="auto" w:fill="FFFFFF"/>
            <w:tcMar>
              <w:top w:w="0" w:type="dxa"/>
              <w:bottom w:w="0" w:type="dxa"/>
            </w:tcMar>
            <w:vAlign w:val="center"/>
          </w:tcPr>
          <w:p w:rsidR="00D973FB" w:rsidRPr="001570E5" w:rsidRDefault="00D973FB"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Ball Grid Array</w:t>
            </w:r>
          </w:p>
        </w:tc>
      </w:tr>
      <w:tr w:rsidR="0021641E" w:rsidRPr="001570E5" w:rsidTr="0016162F">
        <w:trPr>
          <w:tblCellSpacing w:w="0" w:type="dxa"/>
        </w:trPr>
        <w:tc>
          <w:tcPr>
            <w:tcW w:w="1701" w:type="dxa"/>
            <w:shd w:val="clear" w:color="auto" w:fill="FFFFFF"/>
            <w:tcMar>
              <w:top w:w="0" w:type="dxa"/>
              <w:bottom w:w="0" w:type="dxa"/>
            </w:tcMar>
            <w:vAlign w:val="center"/>
          </w:tcPr>
          <w:p w:rsidR="0021641E" w:rsidRPr="001570E5" w:rsidRDefault="0021641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BI</w:t>
            </w:r>
          </w:p>
        </w:tc>
        <w:tc>
          <w:tcPr>
            <w:tcW w:w="7578" w:type="dxa"/>
            <w:shd w:val="clear" w:color="auto" w:fill="FFFFFF"/>
            <w:tcMar>
              <w:top w:w="0" w:type="dxa"/>
              <w:bottom w:w="0" w:type="dxa"/>
            </w:tcMar>
            <w:vAlign w:val="center"/>
          </w:tcPr>
          <w:p w:rsidR="0021641E" w:rsidRPr="001570E5" w:rsidRDefault="0021641E"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Back Il</w:t>
            </w:r>
            <w:r w:rsidR="008456F1">
              <w:rPr>
                <w:rFonts w:eastAsia="PMingLiU"/>
                <w:sz w:val="22"/>
                <w:szCs w:val="22"/>
              </w:rPr>
              <w:t>l</w:t>
            </w:r>
            <w:r w:rsidRPr="001570E5">
              <w:rPr>
                <w:rFonts w:eastAsia="PMingLiU"/>
                <w:sz w:val="22"/>
                <w:szCs w:val="22"/>
              </w:rPr>
              <w:t>uminated (CCD sensor)</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BRAM</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Block RAM</w:t>
            </w:r>
          </w:p>
        </w:tc>
      </w:tr>
      <w:tr w:rsidR="00A514A8" w:rsidRPr="001570E5" w:rsidTr="0016162F">
        <w:trPr>
          <w:tblCellSpacing w:w="0" w:type="dxa"/>
        </w:trPr>
        <w:tc>
          <w:tcPr>
            <w:tcW w:w="1701" w:type="dxa"/>
            <w:shd w:val="clear" w:color="auto" w:fill="FFFFFF"/>
            <w:tcMar>
              <w:top w:w="0" w:type="dxa"/>
              <w:bottom w:w="0" w:type="dxa"/>
            </w:tcMar>
            <w:vAlign w:val="center"/>
          </w:tcPr>
          <w:p w:rsidR="00A514A8" w:rsidRPr="001570E5" w:rsidRDefault="00A514A8"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BSP</w:t>
            </w:r>
          </w:p>
        </w:tc>
        <w:tc>
          <w:tcPr>
            <w:tcW w:w="7578" w:type="dxa"/>
            <w:shd w:val="clear" w:color="auto" w:fill="FFFFFF"/>
            <w:tcMar>
              <w:top w:w="0" w:type="dxa"/>
              <w:bottom w:w="0" w:type="dxa"/>
            </w:tcMar>
            <w:vAlign w:val="center"/>
          </w:tcPr>
          <w:p w:rsidR="00A514A8" w:rsidRPr="001570E5" w:rsidRDefault="00A514A8"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Board Support Package</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CAN</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Controller </w:t>
            </w:r>
            <w:r w:rsidR="00AF5A9F" w:rsidRPr="001570E5">
              <w:rPr>
                <w:rFonts w:eastAsia="PMingLiU"/>
                <w:sz w:val="22"/>
                <w:szCs w:val="22"/>
              </w:rPr>
              <w:t>A</w:t>
            </w:r>
            <w:r w:rsidRPr="001570E5">
              <w:rPr>
                <w:rFonts w:eastAsia="PMingLiU"/>
                <w:sz w:val="22"/>
                <w:szCs w:val="22"/>
              </w:rPr>
              <w:t xml:space="preserve">rea </w:t>
            </w:r>
            <w:r w:rsidR="00AF5A9F" w:rsidRPr="001570E5">
              <w:rPr>
                <w:rFonts w:eastAsia="PMingLiU"/>
                <w:sz w:val="22"/>
                <w:szCs w:val="22"/>
              </w:rPr>
              <w:t>N</w:t>
            </w:r>
            <w:r w:rsidRPr="001570E5">
              <w:rPr>
                <w:rFonts w:eastAsia="PMingLiU"/>
                <w:sz w:val="22"/>
                <w:szCs w:val="22"/>
              </w:rPr>
              <w:t>etwork</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CCD</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Charged Coupled Device</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CDS</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Correlated Double Sampling</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CGS</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lang w:val="it-IT"/>
              </w:rPr>
            </w:pPr>
            <w:r w:rsidRPr="001570E5">
              <w:rPr>
                <w:rFonts w:eastAsia="PMingLiU"/>
                <w:sz w:val="22"/>
                <w:szCs w:val="22"/>
                <w:lang w:val="it-IT"/>
              </w:rPr>
              <w:t>Compagnia Generale per lo Spazio (formerly Carlo Gavazzi Space)</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CNV</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Contingent Negative Variation</w:t>
            </w:r>
          </w:p>
        </w:tc>
      </w:tr>
      <w:tr w:rsidR="0021641E" w:rsidRPr="001570E5" w:rsidTr="0016162F">
        <w:trPr>
          <w:tblCellSpacing w:w="0" w:type="dxa"/>
        </w:trPr>
        <w:tc>
          <w:tcPr>
            <w:tcW w:w="1701" w:type="dxa"/>
            <w:shd w:val="clear" w:color="auto" w:fill="FFFFFF"/>
            <w:tcMar>
              <w:top w:w="0" w:type="dxa"/>
              <w:bottom w:w="0" w:type="dxa"/>
            </w:tcMar>
            <w:vAlign w:val="center"/>
          </w:tcPr>
          <w:p w:rsidR="0021641E" w:rsidRPr="001570E5" w:rsidRDefault="0021641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CPU</w:t>
            </w:r>
          </w:p>
        </w:tc>
        <w:tc>
          <w:tcPr>
            <w:tcW w:w="7578" w:type="dxa"/>
            <w:shd w:val="clear" w:color="auto" w:fill="FFFFFF"/>
            <w:tcMar>
              <w:top w:w="0" w:type="dxa"/>
              <w:bottom w:w="0" w:type="dxa"/>
            </w:tcMar>
            <w:vAlign w:val="center"/>
          </w:tcPr>
          <w:p w:rsidR="0021641E" w:rsidRPr="001570E5" w:rsidRDefault="0021641E"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Central Processing Unit</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DAC</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Digital-to-Analog</w:t>
            </w:r>
            <w:r w:rsidR="00960555" w:rsidRPr="001570E5">
              <w:rPr>
                <w:rFonts w:eastAsia="PMingLiU"/>
                <w:sz w:val="22"/>
                <w:szCs w:val="22"/>
              </w:rPr>
              <w:t>ue</w:t>
            </w:r>
            <w:r w:rsidRPr="001570E5">
              <w:rPr>
                <w:rFonts w:eastAsia="PMingLiU"/>
                <w:sz w:val="22"/>
                <w:szCs w:val="22"/>
              </w:rPr>
              <w:t xml:space="preserve"> Converter</w:t>
            </w:r>
          </w:p>
        </w:tc>
      </w:tr>
      <w:tr w:rsidR="00AF5A9F" w:rsidRPr="001570E5" w:rsidTr="0016162F">
        <w:trPr>
          <w:tblCellSpacing w:w="0" w:type="dxa"/>
        </w:trPr>
        <w:tc>
          <w:tcPr>
            <w:tcW w:w="1701" w:type="dxa"/>
            <w:shd w:val="clear" w:color="auto" w:fill="FFFFFF"/>
            <w:tcMar>
              <w:top w:w="0" w:type="dxa"/>
              <w:bottom w:w="0" w:type="dxa"/>
            </w:tcMar>
            <w:vAlign w:val="center"/>
          </w:tcPr>
          <w:p w:rsidR="00AF5A9F" w:rsidRPr="001570E5" w:rsidRDefault="00AF5A9F"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DC</w:t>
            </w:r>
          </w:p>
        </w:tc>
        <w:tc>
          <w:tcPr>
            <w:tcW w:w="7578" w:type="dxa"/>
            <w:shd w:val="clear" w:color="auto" w:fill="FFFFFF"/>
            <w:tcMar>
              <w:top w:w="0" w:type="dxa"/>
              <w:bottom w:w="0" w:type="dxa"/>
            </w:tcMar>
            <w:vAlign w:val="center"/>
          </w:tcPr>
          <w:p w:rsidR="00AF5A9F" w:rsidRPr="001570E5" w:rsidRDefault="00AF5A9F"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Direct Current</w:t>
            </w:r>
          </w:p>
        </w:tc>
      </w:tr>
      <w:tr w:rsidR="00AF5A9F" w:rsidRPr="001570E5" w:rsidTr="0016162F">
        <w:trPr>
          <w:tblCellSpacing w:w="0" w:type="dxa"/>
        </w:trPr>
        <w:tc>
          <w:tcPr>
            <w:tcW w:w="1701" w:type="dxa"/>
            <w:shd w:val="clear" w:color="auto" w:fill="FFFFFF"/>
            <w:tcMar>
              <w:top w:w="0" w:type="dxa"/>
              <w:bottom w:w="0" w:type="dxa"/>
            </w:tcMar>
            <w:vAlign w:val="center"/>
            <w:hideMark/>
          </w:tcPr>
          <w:p w:rsidR="00AF5A9F" w:rsidRPr="001570E5" w:rsidRDefault="00AF5A9F"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AF5A9F" w:rsidRPr="001570E5" w:rsidRDefault="00AF5A9F" w:rsidP="002A4FBF">
            <w:pPr>
              <w:widowControl w:val="0"/>
              <w:adjustRightInd w:val="0"/>
              <w:spacing w:before="50" w:after="100"/>
              <w:ind w:firstLine="252"/>
              <w:textAlignment w:val="baseline"/>
              <w:rPr>
                <w:rFonts w:eastAsia="PMingLiU"/>
                <w:sz w:val="22"/>
                <w:szCs w:val="22"/>
              </w:rPr>
            </w:pPr>
          </w:p>
        </w:tc>
      </w:tr>
      <w:tr w:rsidR="00AF5A9F" w:rsidRPr="001570E5" w:rsidTr="0016162F">
        <w:trPr>
          <w:tblCellSpacing w:w="0" w:type="dxa"/>
        </w:trPr>
        <w:tc>
          <w:tcPr>
            <w:tcW w:w="1701" w:type="dxa"/>
            <w:shd w:val="clear" w:color="auto" w:fill="FFFFFF"/>
            <w:tcMar>
              <w:top w:w="0" w:type="dxa"/>
              <w:bottom w:w="0" w:type="dxa"/>
            </w:tcMar>
            <w:vAlign w:val="center"/>
            <w:hideMark/>
          </w:tcPr>
          <w:p w:rsidR="00AF5A9F" w:rsidRPr="001570E5" w:rsidRDefault="00AF5A9F"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AF5A9F" w:rsidRPr="001570E5" w:rsidRDefault="00AF5A9F" w:rsidP="002A4FBF">
            <w:pPr>
              <w:widowControl w:val="0"/>
              <w:adjustRightInd w:val="0"/>
              <w:spacing w:before="50" w:after="100"/>
              <w:ind w:firstLine="252"/>
              <w:textAlignment w:val="baseline"/>
              <w:rPr>
                <w:rFonts w:eastAsia="PMingLiU"/>
                <w:sz w:val="22"/>
                <w:szCs w:val="22"/>
              </w:rPr>
            </w:pPr>
          </w:p>
        </w:tc>
      </w:tr>
      <w:tr w:rsidR="00AF5A9F" w:rsidRPr="001570E5" w:rsidTr="0016162F">
        <w:trPr>
          <w:tblCellSpacing w:w="0" w:type="dxa"/>
        </w:trPr>
        <w:tc>
          <w:tcPr>
            <w:tcW w:w="1701" w:type="dxa"/>
            <w:shd w:val="clear" w:color="auto" w:fill="FFFFFF"/>
            <w:tcMar>
              <w:top w:w="0" w:type="dxa"/>
              <w:bottom w:w="0" w:type="dxa"/>
            </w:tcMar>
            <w:vAlign w:val="center"/>
            <w:hideMark/>
          </w:tcPr>
          <w:p w:rsidR="00AF5A9F" w:rsidRPr="001570E5" w:rsidRDefault="00AF5A9F"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AF5A9F" w:rsidRPr="001570E5" w:rsidRDefault="00AF5A9F" w:rsidP="002A4FBF">
            <w:pPr>
              <w:widowControl w:val="0"/>
              <w:adjustRightInd w:val="0"/>
              <w:spacing w:before="50" w:after="100"/>
              <w:ind w:firstLine="252"/>
              <w:textAlignment w:val="baseline"/>
              <w:rPr>
                <w:rFonts w:eastAsia="PMingLiU"/>
                <w:sz w:val="22"/>
                <w:szCs w:val="22"/>
              </w:rPr>
            </w:pPr>
          </w:p>
        </w:tc>
      </w:tr>
      <w:tr w:rsidR="00AF5A9F" w:rsidRPr="001570E5" w:rsidTr="0016162F">
        <w:trPr>
          <w:tblCellSpacing w:w="0" w:type="dxa"/>
        </w:trPr>
        <w:tc>
          <w:tcPr>
            <w:tcW w:w="1701" w:type="dxa"/>
            <w:shd w:val="clear" w:color="auto" w:fill="FFFFFF"/>
            <w:tcMar>
              <w:top w:w="0" w:type="dxa"/>
              <w:bottom w:w="0" w:type="dxa"/>
            </w:tcMar>
            <w:vAlign w:val="center"/>
            <w:hideMark/>
          </w:tcPr>
          <w:p w:rsidR="00AF5A9F" w:rsidRPr="001570E5" w:rsidRDefault="00AF5A9F"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AF5A9F" w:rsidRPr="001570E5" w:rsidRDefault="00AF5A9F" w:rsidP="002A4FBF">
            <w:pPr>
              <w:widowControl w:val="0"/>
              <w:adjustRightInd w:val="0"/>
              <w:spacing w:before="50" w:after="100"/>
              <w:ind w:firstLine="252"/>
              <w:textAlignment w:val="baseline"/>
              <w:rPr>
                <w:rFonts w:eastAsia="PMingLiU"/>
                <w:sz w:val="22"/>
                <w:szCs w:val="22"/>
              </w:rPr>
            </w:pP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DDR3</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Double </w:t>
            </w:r>
            <w:r w:rsidR="00AF5A9F" w:rsidRPr="001570E5">
              <w:rPr>
                <w:rFonts w:eastAsia="PMingLiU"/>
                <w:sz w:val="22"/>
                <w:szCs w:val="22"/>
              </w:rPr>
              <w:t>D</w:t>
            </w:r>
            <w:r w:rsidRPr="001570E5">
              <w:rPr>
                <w:rFonts w:eastAsia="PMingLiU"/>
                <w:sz w:val="22"/>
                <w:szCs w:val="22"/>
              </w:rPr>
              <w:t xml:space="preserve">ata </w:t>
            </w:r>
            <w:r w:rsidR="00AF5A9F" w:rsidRPr="001570E5">
              <w:rPr>
                <w:rFonts w:eastAsia="PMingLiU"/>
                <w:sz w:val="22"/>
                <w:szCs w:val="22"/>
              </w:rPr>
              <w:t>R</w:t>
            </w:r>
            <w:r w:rsidRPr="001570E5">
              <w:rPr>
                <w:rFonts w:eastAsia="PMingLiU"/>
                <w:sz w:val="22"/>
                <w:szCs w:val="22"/>
              </w:rPr>
              <w:t>ate RAM, third generation</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DMA</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Direct Memory Access</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DNL</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Differential Non-Linearity</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DRAM</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Dynamic RAM</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EMI</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Electro-Magnetic Interference</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EPICS</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Experimental Physics and Industrial Control System</w:t>
            </w:r>
          </w:p>
        </w:tc>
      </w:tr>
      <w:tr w:rsidR="0021641E" w:rsidRPr="001570E5" w:rsidTr="0016162F">
        <w:trPr>
          <w:tblCellSpacing w:w="0" w:type="dxa"/>
        </w:trPr>
        <w:tc>
          <w:tcPr>
            <w:tcW w:w="1701" w:type="dxa"/>
            <w:shd w:val="clear" w:color="auto" w:fill="FFFFFF"/>
            <w:tcMar>
              <w:top w:w="0" w:type="dxa"/>
              <w:bottom w:w="0" w:type="dxa"/>
            </w:tcMar>
            <w:vAlign w:val="center"/>
          </w:tcPr>
          <w:p w:rsidR="0021641E" w:rsidRPr="001570E5" w:rsidRDefault="0021641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FFT</w:t>
            </w:r>
          </w:p>
        </w:tc>
        <w:tc>
          <w:tcPr>
            <w:tcW w:w="7578" w:type="dxa"/>
            <w:shd w:val="clear" w:color="auto" w:fill="FFFFFF"/>
            <w:tcMar>
              <w:top w:w="0" w:type="dxa"/>
              <w:bottom w:w="0" w:type="dxa"/>
            </w:tcMar>
            <w:vAlign w:val="center"/>
          </w:tcPr>
          <w:p w:rsidR="0021641E" w:rsidRPr="001570E5" w:rsidRDefault="0021641E"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Full Frame Transfer</w:t>
            </w:r>
          </w:p>
        </w:tc>
      </w:tr>
      <w:tr w:rsidR="00DD3D34" w:rsidRPr="001570E5" w:rsidTr="0016162F">
        <w:trPr>
          <w:tblCellSpacing w:w="0" w:type="dxa"/>
        </w:trPr>
        <w:tc>
          <w:tcPr>
            <w:tcW w:w="1701" w:type="dxa"/>
            <w:shd w:val="clear" w:color="auto" w:fill="FFFFFF"/>
            <w:tcMar>
              <w:top w:w="0" w:type="dxa"/>
              <w:bottom w:w="0" w:type="dxa"/>
            </w:tcMar>
            <w:vAlign w:val="center"/>
          </w:tcPr>
          <w:p w:rsidR="00DD3D34" w:rsidRPr="001570E5" w:rsidRDefault="00DD3D3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FITS</w:t>
            </w:r>
          </w:p>
        </w:tc>
        <w:tc>
          <w:tcPr>
            <w:tcW w:w="7578" w:type="dxa"/>
            <w:shd w:val="clear" w:color="auto" w:fill="FFFFFF"/>
            <w:tcMar>
              <w:top w:w="0" w:type="dxa"/>
              <w:bottom w:w="0" w:type="dxa"/>
            </w:tcMar>
            <w:vAlign w:val="center"/>
          </w:tcPr>
          <w:p w:rsidR="00DD3D34" w:rsidRPr="001570E5" w:rsidRDefault="00DD3D3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Flexible Image Transport System</w:t>
            </w:r>
          </w:p>
        </w:tc>
      </w:tr>
      <w:tr w:rsidR="00DD3D34" w:rsidRPr="001570E5" w:rsidTr="0016162F">
        <w:trPr>
          <w:tblCellSpacing w:w="0" w:type="dxa"/>
        </w:trPr>
        <w:tc>
          <w:tcPr>
            <w:tcW w:w="1701" w:type="dxa"/>
            <w:shd w:val="clear" w:color="auto" w:fill="FFFFFF"/>
            <w:tcMar>
              <w:top w:w="0" w:type="dxa"/>
              <w:bottom w:w="0" w:type="dxa"/>
            </w:tcMar>
            <w:vAlign w:val="center"/>
          </w:tcPr>
          <w:p w:rsidR="00DD3D34" w:rsidRPr="001570E5" w:rsidRDefault="00DD3D3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FoV</w:t>
            </w:r>
          </w:p>
        </w:tc>
        <w:tc>
          <w:tcPr>
            <w:tcW w:w="7578" w:type="dxa"/>
            <w:shd w:val="clear" w:color="auto" w:fill="FFFFFF"/>
            <w:tcMar>
              <w:top w:w="0" w:type="dxa"/>
              <w:bottom w:w="0" w:type="dxa"/>
            </w:tcMar>
            <w:vAlign w:val="center"/>
          </w:tcPr>
          <w:p w:rsidR="00D56B5B" w:rsidRPr="001570E5" w:rsidRDefault="00DD3D34" w:rsidP="002A4FBF">
            <w:pPr>
              <w:widowControl w:val="0"/>
              <w:adjustRightInd w:val="0"/>
              <w:spacing w:before="50" w:after="100"/>
              <w:jc w:val="left"/>
              <w:textAlignment w:val="baseline"/>
              <w:rPr>
                <w:rFonts w:eastAsia="PMingLiU"/>
                <w:sz w:val="22"/>
                <w:szCs w:val="22"/>
              </w:rPr>
            </w:pPr>
            <w:r w:rsidRPr="001570E5">
              <w:rPr>
                <w:rFonts w:eastAsia="PMingLiU"/>
                <w:sz w:val="22"/>
                <w:szCs w:val="22"/>
              </w:rPr>
              <w:t xml:space="preserve">    Field of View</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FPGA</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Field Programmable Gate Array</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FSBL</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First Stage Boot Loader</w:t>
            </w:r>
          </w:p>
        </w:tc>
      </w:tr>
      <w:tr w:rsidR="00DD3D34" w:rsidRPr="001570E5" w:rsidTr="0016162F">
        <w:trPr>
          <w:tblCellSpacing w:w="0" w:type="dxa"/>
        </w:trPr>
        <w:tc>
          <w:tcPr>
            <w:tcW w:w="1701" w:type="dxa"/>
            <w:shd w:val="clear" w:color="auto" w:fill="FFFFFF"/>
            <w:tcMar>
              <w:top w:w="0" w:type="dxa"/>
              <w:bottom w:w="0" w:type="dxa"/>
            </w:tcMar>
            <w:vAlign w:val="center"/>
          </w:tcPr>
          <w:p w:rsidR="00DD3D34" w:rsidRPr="001570E5" w:rsidRDefault="00DD3D3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lastRenderedPageBreak/>
              <w:t>FSM</w:t>
            </w:r>
          </w:p>
        </w:tc>
        <w:tc>
          <w:tcPr>
            <w:tcW w:w="7578" w:type="dxa"/>
            <w:shd w:val="clear" w:color="auto" w:fill="FFFFFF"/>
            <w:tcMar>
              <w:top w:w="0" w:type="dxa"/>
              <w:bottom w:w="0" w:type="dxa"/>
            </w:tcMar>
            <w:vAlign w:val="center"/>
          </w:tcPr>
          <w:p w:rsidR="00DD3D34" w:rsidRPr="001570E5" w:rsidRDefault="00DD3D3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Finite State Machine</w:t>
            </w:r>
          </w:p>
        </w:tc>
      </w:tr>
      <w:tr w:rsidR="00893544" w:rsidRPr="001570E5" w:rsidTr="0016162F">
        <w:trPr>
          <w:tblCellSpacing w:w="0" w:type="dxa"/>
        </w:trPr>
        <w:tc>
          <w:tcPr>
            <w:tcW w:w="1701" w:type="dxa"/>
            <w:shd w:val="clear" w:color="auto" w:fill="FFFFFF"/>
            <w:tcMar>
              <w:top w:w="0" w:type="dxa"/>
              <w:bottom w:w="0" w:type="dxa"/>
            </w:tcMar>
            <w:vAlign w:val="center"/>
          </w:tcPr>
          <w:p w:rsidR="00FA0B9D" w:rsidRPr="001570E5" w:rsidRDefault="00FA0B9D"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FY</w:t>
            </w:r>
          </w:p>
        </w:tc>
        <w:tc>
          <w:tcPr>
            <w:tcW w:w="7578" w:type="dxa"/>
            <w:shd w:val="clear" w:color="auto" w:fill="FFFFFF"/>
            <w:tcMar>
              <w:top w:w="0" w:type="dxa"/>
              <w:bottom w:w="0" w:type="dxa"/>
            </w:tcMar>
            <w:vAlign w:val="center"/>
          </w:tcPr>
          <w:p w:rsidR="00FA0B9D" w:rsidRPr="001570E5" w:rsidRDefault="00FA0B9D"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Fly</w:t>
            </w:r>
            <w:r w:rsidR="007076E2" w:rsidRPr="001570E5">
              <w:rPr>
                <w:rFonts w:eastAsia="PMingLiU"/>
                <w:sz w:val="22"/>
                <w:szCs w:val="22"/>
              </w:rPr>
              <w:t>-</w:t>
            </w:r>
            <w:r w:rsidRPr="001570E5">
              <w:rPr>
                <w:rFonts w:eastAsia="PMingLiU"/>
                <w:sz w:val="22"/>
                <w:szCs w:val="22"/>
              </w:rPr>
              <w:t>Eye</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GbE</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Gigabit Ethernet</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GPOS</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General Purpose Operating System</w:t>
            </w:r>
          </w:p>
        </w:tc>
      </w:tr>
      <w:tr w:rsidR="002E6AD0" w:rsidRPr="001570E5" w:rsidTr="0016162F">
        <w:trPr>
          <w:tblCellSpacing w:w="0" w:type="dxa"/>
        </w:trPr>
        <w:tc>
          <w:tcPr>
            <w:tcW w:w="1701" w:type="dxa"/>
            <w:shd w:val="clear" w:color="auto" w:fill="FFFFFF"/>
            <w:tcMar>
              <w:top w:w="0" w:type="dxa"/>
              <w:bottom w:w="0" w:type="dxa"/>
            </w:tcMar>
            <w:vAlign w:val="center"/>
          </w:tcPr>
          <w:p w:rsidR="002E6AD0" w:rsidRPr="001570E5" w:rsidRDefault="002E6AD0"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HDL</w:t>
            </w:r>
          </w:p>
        </w:tc>
        <w:tc>
          <w:tcPr>
            <w:tcW w:w="7578" w:type="dxa"/>
            <w:shd w:val="clear" w:color="auto" w:fill="FFFFFF"/>
            <w:tcMar>
              <w:top w:w="0" w:type="dxa"/>
              <w:bottom w:w="0" w:type="dxa"/>
            </w:tcMar>
            <w:vAlign w:val="center"/>
          </w:tcPr>
          <w:p w:rsidR="002E6AD0" w:rsidRPr="001570E5" w:rsidRDefault="002E6AD0"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Hardware Description Language</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I2C</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Inter-Integrated Circuit bus</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INL</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Integral Non-Linearity</w:t>
            </w:r>
          </w:p>
        </w:tc>
      </w:tr>
      <w:tr w:rsidR="00893544" w:rsidRPr="001570E5" w:rsidTr="0016162F">
        <w:trPr>
          <w:tblCellSpacing w:w="0" w:type="dxa"/>
        </w:trPr>
        <w:tc>
          <w:tcPr>
            <w:tcW w:w="1701" w:type="dxa"/>
            <w:shd w:val="clear" w:color="auto" w:fill="FFFFFF"/>
            <w:tcMar>
              <w:top w:w="0" w:type="dxa"/>
              <w:bottom w:w="0" w:type="dxa"/>
            </w:tcMar>
            <w:vAlign w:val="center"/>
            <w:hideMark/>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 xml:space="preserve">IP </w:t>
            </w:r>
          </w:p>
        </w:tc>
        <w:tc>
          <w:tcPr>
            <w:tcW w:w="7578" w:type="dxa"/>
            <w:shd w:val="clear" w:color="auto" w:fill="FFFFFF"/>
            <w:tcMar>
              <w:top w:w="0" w:type="dxa"/>
              <w:bottom w:w="0" w:type="dxa"/>
            </w:tcMar>
            <w:vAlign w:val="center"/>
            <w:hideMark/>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I</w:t>
            </w:r>
            <w:r w:rsidR="00203D21" w:rsidRPr="001570E5">
              <w:rPr>
                <w:rFonts w:eastAsia="PMingLiU"/>
                <w:sz w:val="22"/>
                <w:szCs w:val="22"/>
              </w:rPr>
              <w:t xml:space="preserve">ntellectual </w:t>
            </w:r>
            <w:r w:rsidR="00AF5A9F" w:rsidRPr="001570E5">
              <w:rPr>
                <w:rFonts w:eastAsia="PMingLiU"/>
                <w:sz w:val="22"/>
                <w:szCs w:val="22"/>
              </w:rPr>
              <w:t>P</w:t>
            </w:r>
            <w:r w:rsidR="00203D21" w:rsidRPr="001570E5">
              <w:rPr>
                <w:rFonts w:eastAsia="PMingLiU"/>
                <w:sz w:val="22"/>
                <w:szCs w:val="22"/>
              </w:rPr>
              <w:t xml:space="preserve">roperty </w:t>
            </w:r>
          </w:p>
        </w:tc>
      </w:tr>
      <w:tr w:rsidR="00BB7B5C" w:rsidRPr="001570E5" w:rsidTr="0016162F">
        <w:trPr>
          <w:tblCellSpacing w:w="0" w:type="dxa"/>
        </w:trPr>
        <w:tc>
          <w:tcPr>
            <w:tcW w:w="1701" w:type="dxa"/>
            <w:shd w:val="clear" w:color="auto" w:fill="FFFFFF"/>
            <w:tcMar>
              <w:top w:w="0" w:type="dxa"/>
              <w:bottom w:w="0" w:type="dxa"/>
            </w:tcMar>
            <w:vAlign w:val="center"/>
          </w:tcPr>
          <w:p w:rsidR="00BB7B5C" w:rsidRPr="001570E5" w:rsidRDefault="00BB7B5C"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IP68</w:t>
            </w:r>
          </w:p>
        </w:tc>
        <w:tc>
          <w:tcPr>
            <w:tcW w:w="7578" w:type="dxa"/>
            <w:shd w:val="clear" w:color="auto" w:fill="FFFFFF"/>
            <w:tcMar>
              <w:top w:w="0" w:type="dxa"/>
              <w:bottom w:w="0" w:type="dxa"/>
            </w:tcMar>
            <w:vAlign w:val="center"/>
          </w:tcPr>
          <w:p w:rsidR="00BB7B5C" w:rsidRPr="001570E5" w:rsidRDefault="00BB7B5C" w:rsidP="002A4FBF">
            <w:pPr>
              <w:widowControl w:val="0"/>
              <w:adjustRightInd w:val="0"/>
              <w:spacing w:before="50" w:after="100"/>
              <w:ind w:left="284" w:hanging="32"/>
              <w:textAlignment w:val="baseline"/>
              <w:rPr>
                <w:rFonts w:eastAsia="PMingLiU"/>
                <w:sz w:val="22"/>
                <w:szCs w:val="22"/>
              </w:rPr>
            </w:pPr>
            <w:r w:rsidRPr="001570E5">
              <w:rPr>
                <w:rFonts w:eastAsia="PMingLiU"/>
                <w:sz w:val="22"/>
                <w:szCs w:val="22"/>
              </w:rPr>
              <w:t>International Protection Rating</w:t>
            </w:r>
            <w:r w:rsidR="007D1C34" w:rsidRPr="001570E5">
              <w:rPr>
                <w:rFonts w:eastAsia="PMingLiU"/>
                <w:sz w:val="22"/>
                <w:szCs w:val="22"/>
              </w:rPr>
              <w:t xml:space="preserve"> against – degree of protection provided against intrusion, dust, accidental contact, and water</w:t>
            </w:r>
          </w:p>
        </w:tc>
      </w:tr>
      <w:tr w:rsidR="001112A6" w:rsidRPr="001570E5" w:rsidTr="0016162F">
        <w:trPr>
          <w:tblCellSpacing w:w="0" w:type="dxa"/>
        </w:trPr>
        <w:tc>
          <w:tcPr>
            <w:tcW w:w="1701" w:type="dxa"/>
            <w:shd w:val="clear" w:color="auto" w:fill="FFFFFF"/>
            <w:tcMar>
              <w:top w:w="0" w:type="dxa"/>
              <w:bottom w:w="0" w:type="dxa"/>
            </w:tcMar>
            <w:vAlign w:val="center"/>
          </w:tcPr>
          <w:p w:rsidR="001112A6" w:rsidRPr="001570E5" w:rsidRDefault="001112A6"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IPC</w:t>
            </w:r>
          </w:p>
        </w:tc>
        <w:tc>
          <w:tcPr>
            <w:tcW w:w="7578" w:type="dxa"/>
            <w:shd w:val="clear" w:color="auto" w:fill="FFFFFF"/>
            <w:tcMar>
              <w:top w:w="0" w:type="dxa"/>
              <w:bottom w:w="0" w:type="dxa"/>
            </w:tcMar>
            <w:vAlign w:val="center"/>
          </w:tcPr>
          <w:p w:rsidR="001112A6" w:rsidRPr="001570E5" w:rsidRDefault="001112A6"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Inter Processor Communication</w:t>
            </w:r>
          </w:p>
        </w:tc>
      </w:tr>
      <w:tr w:rsidR="00F05B6C" w:rsidRPr="001570E5" w:rsidTr="0016162F">
        <w:trPr>
          <w:tblCellSpacing w:w="0" w:type="dxa"/>
        </w:trPr>
        <w:tc>
          <w:tcPr>
            <w:tcW w:w="1701" w:type="dxa"/>
            <w:shd w:val="clear" w:color="auto" w:fill="FFFFFF"/>
            <w:tcMar>
              <w:top w:w="0" w:type="dxa"/>
              <w:bottom w:w="0" w:type="dxa"/>
            </w:tcMar>
            <w:vAlign w:val="center"/>
          </w:tcPr>
          <w:p w:rsidR="00F05B6C" w:rsidRPr="001570E5" w:rsidRDefault="00F05B6C"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LPM</w:t>
            </w:r>
          </w:p>
        </w:tc>
        <w:tc>
          <w:tcPr>
            <w:tcW w:w="7578" w:type="dxa"/>
            <w:shd w:val="clear" w:color="auto" w:fill="FFFFFF"/>
            <w:tcMar>
              <w:top w:w="0" w:type="dxa"/>
              <w:bottom w:w="0" w:type="dxa"/>
            </w:tcMar>
            <w:vAlign w:val="center"/>
          </w:tcPr>
          <w:p w:rsidR="00F05B6C" w:rsidRPr="001570E5" w:rsidRDefault="00F05B6C"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Liter </w:t>
            </w:r>
            <w:r w:rsidR="00AF5A9F" w:rsidRPr="001570E5">
              <w:rPr>
                <w:rFonts w:eastAsia="PMingLiU"/>
                <w:sz w:val="22"/>
                <w:szCs w:val="22"/>
              </w:rPr>
              <w:t>P</w:t>
            </w:r>
            <w:r w:rsidRPr="001570E5">
              <w:rPr>
                <w:rFonts w:eastAsia="PMingLiU"/>
                <w:sz w:val="22"/>
                <w:szCs w:val="22"/>
              </w:rPr>
              <w:t xml:space="preserve">er </w:t>
            </w:r>
            <w:r w:rsidR="00AF5A9F" w:rsidRPr="001570E5">
              <w:rPr>
                <w:rFonts w:eastAsia="PMingLiU"/>
                <w:sz w:val="22"/>
                <w:szCs w:val="22"/>
              </w:rPr>
              <w:t>M</w:t>
            </w:r>
            <w:r w:rsidRPr="001570E5">
              <w:rPr>
                <w:rFonts w:eastAsia="PMingLiU"/>
                <w:sz w:val="22"/>
                <w:szCs w:val="22"/>
              </w:rPr>
              <w:t>inute</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LDO</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Low Drop Out</w:t>
            </w:r>
          </w:p>
        </w:tc>
      </w:tr>
      <w:tr w:rsidR="00673C65" w:rsidRPr="001570E5" w:rsidTr="0016162F">
        <w:trPr>
          <w:tblCellSpacing w:w="0" w:type="dxa"/>
        </w:trPr>
        <w:tc>
          <w:tcPr>
            <w:tcW w:w="1701" w:type="dxa"/>
            <w:shd w:val="clear" w:color="auto" w:fill="FFFFFF"/>
            <w:tcMar>
              <w:top w:w="0" w:type="dxa"/>
              <w:bottom w:w="0" w:type="dxa"/>
            </w:tcMar>
            <w:vAlign w:val="center"/>
          </w:tcPr>
          <w:p w:rsidR="00D56B5B" w:rsidRPr="001570E5" w:rsidRDefault="004640D2" w:rsidP="002A4FBF">
            <w:pPr>
              <w:widowControl w:val="0"/>
              <w:adjustRightInd w:val="0"/>
              <w:spacing w:before="50" w:after="100"/>
              <w:ind w:firstLine="252"/>
              <w:textAlignment w:val="baseline"/>
              <w:rPr>
                <w:rFonts w:eastAsia="PMingLiU"/>
                <w:b/>
                <w:sz w:val="22"/>
                <w:szCs w:val="22"/>
              </w:rPr>
            </w:pPr>
            <w:r w:rsidRPr="001570E5">
              <w:rPr>
                <w:rFonts w:eastAsia="PMingLiU"/>
                <w:b/>
                <w:sz w:val="22"/>
                <w:szCs w:val="22"/>
              </w:rPr>
              <w:t>LVDS</w:t>
            </w:r>
          </w:p>
        </w:tc>
        <w:tc>
          <w:tcPr>
            <w:tcW w:w="7578" w:type="dxa"/>
            <w:shd w:val="clear" w:color="auto" w:fill="FFFFFF"/>
            <w:tcMar>
              <w:top w:w="0" w:type="dxa"/>
              <w:bottom w:w="0" w:type="dxa"/>
            </w:tcMar>
            <w:vAlign w:val="center"/>
          </w:tcPr>
          <w:p w:rsidR="00673C65" w:rsidRPr="001570E5" w:rsidRDefault="004640D2"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Low Voltage Differential </w:t>
            </w:r>
            <w:r w:rsidR="00734EB5" w:rsidRPr="001570E5">
              <w:rPr>
                <w:rFonts w:eastAsia="PMingLiU"/>
                <w:sz w:val="22"/>
                <w:szCs w:val="22"/>
              </w:rPr>
              <w:t>Signaling</w:t>
            </w:r>
          </w:p>
        </w:tc>
      </w:tr>
      <w:tr w:rsidR="00893544" w:rsidRPr="001570E5" w:rsidTr="0016162F">
        <w:trPr>
          <w:tblCellSpacing w:w="0" w:type="dxa"/>
        </w:trPr>
        <w:tc>
          <w:tcPr>
            <w:tcW w:w="1701" w:type="dxa"/>
            <w:shd w:val="clear" w:color="auto" w:fill="FFFFFF"/>
            <w:tcMar>
              <w:top w:w="0" w:type="dxa"/>
              <w:bottom w:w="0" w:type="dxa"/>
            </w:tcMar>
            <w:vAlign w:val="center"/>
          </w:tcPr>
          <w:p w:rsidR="00893544" w:rsidRPr="001570E5" w:rsidRDefault="00893544"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LSB</w:t>
            </w:r>
          </w:p>
        </w:tc>
        <w:tc>
          <w:tcPr>
            <w:tcW w:w="7578" w:type="dxa"/>
            <w:shd w:val="clear" w:color="auto" w:fill="FFFFFF"/>
            <w:tcMar>
              <w:top w:w="0" w:type="dxa"/>
              <w:bottom w:w="0" w:type="dxa"/>
            </w:tcMar>
            <w:vAlign w:val="center"/>
          </w:tcPr>
          <w:p w:rsidR="00893544" w:rsidRPr="001570E5" w:rsidRDefault="00893544"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Least Significant Bit</w:t>
            </w:r>
          </w:p>
        </w:tc>
      </w:tr>
      <w:tr w:rsidR="001112A6" w:rsidRPr="001570E5" w:rsidTr="0016162F">
        <w:trPr>
          <w:tblCellSpacing w:w="0" w:type="dxa"/>
        </w:trPr>
        <w:tc>
          <w:tcPr>
            <w:tcW w:w="1701" w:type="dxa"/>
            <w:shd w:val="clear" w:color="auto" w:fill="FFFFFF"/>
            <w:tcMar>
              <w:top w:w="0" w:type="dxa"/>
              <w:bottom w:w="0" w:type="dxa"/>
            </w:tcMar>
            <w:vAlign w:val="center"/>
          </w:tcPr>
          <w:p w:rsidR="001112A6" w:rsidRPr="001570E5" w:rsidRDefault="001112A6"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MMU</w:t>
            </w:r>
          </w:p>
        </w:tc>
        <w:tc>
          <w:tcPr>
            <w:tcW w:w="7578" w:type="dxa"/>
            <w:shd w:val="clear" w:color="auto" w:fill="FFFFFF"/>
            <w:tcMar>
              <w:top w:w="0" w:type="dxa"/>
              <w:bottom w:w="0" w:type="dxa"/>
            </w:tcMar>
            <w:vAlign w:val="center"/>
          </w:tcPr>
          <w:p w:rsidR="001112A6" w:rsidRPr="001570E5" w:rsidRDefault="001112A6"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Memory Management Unit</w:t>
            </w:r>
          </w:p>
        </w:tc>
      </w:tr>
      <w:tr w:rsidR="00CB3DB9" w:rsidRPr="001570E5" w:rsidTr="0016162F">
        <w:trPr>
          <w:tblCellSpacing w:w="0" w:type="dxa"/>
        </w:trPr>
        <w:tc>
          <w:tcPr>
            <w:tcW w:w="1701" w:type="dxa"/>
            <w:shd w:val="clear" w:color="auto" w:fill="FFFFFF"/>
            <w:tcMar>
              <w:top w:w="0" w:type="dxa"/>
              <w:bottom w:w="0" w:type="dxa"/>
            </w:tcMar>
            <w:vAlign w:val="center"/>
          </w:tcPr>
          <w:p w:rsidR="00CB3DB9" w:rsidRPr="001570E5" w:rsidRDefault="00CB3DB9"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MLVDS</w:t>
            </w:r>
          </w:p>
        </w:tc>
        <w:tc>
          <w:tcPr>
            <w:tcW w:w="7578" w:type="dxa"/>
            <w:shd w:val="clear" w:color="auto" w:fill="FFFFFF"/>
            <w:tcMar>
              <w:top w:w="0" w:type="dxa"/>
              <w:bottom w:w="0" w:type="dxa"/>
            </w:tcMar>
            <w:vAlign w:val="center"/>
          </w:tcPr>
          <w:p w:rsidR="00CB3DB9" w:rsidRPr="001570E5" w:rsidRDefault="00CB3DB9"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Multipoint LVDS</w:t>
            </w:r>
          </w:p>
        </w:tc>
      </w:tr>
      <w:tr w:rsidR="00EE18BB" w:rsidRPr="001570E5" w:rsidTr="0016162F">
        <w:trPr>
          <w:tblCellSpacing w:w="0" w:type="dxa"/>
        </w:trPr>
        <w:tc>
          <w:tcPr>
            <w:tcW w:w="1701" w:type="dxa"/>
            <w:shd w:val="clear" w:color="auto" w:fill="FFFFFF"/>
            <w:tcMar>
              <w:top w:w="0" w:type="dxa"/>
              <w:bottom w:w="0" w:type="dxa"/>
            </w:tcMar>
            <w:vAlign w:val="center"/>
          </w:tcPr>
          <w:p w:rsidR="00EE18BB" w:rsidRPr="001570E5" w:rsidRDefault="00EE18BB" w:rsidP="002A4FBF">
            <w:pPr>
              <w:spacing w:before="50" w:after="100"/>
              <w:ind w:firstLine="252"/>
              <w:rPr>
                <w:b/>
                <w:bCs/>
                <w:sz w:val="19"/>
                <w:szCs w:val="22"/>
              </w:rPr>
            </w:pPr>
            <w:r w:rsidRPr="001570E5">
              <w:rPr>
                <w:b/>
                <w:bCs/>
                <w:sz w:val="22"/>
                <w:szCs w:val="22"/>
              </w:rPr>
              <w:t>MOSFET</w:t>
            </w:r>
          </w:p>
        </w:tc>
        <w:tc>
          <w:tcPr>
            <w:tcW w:w="7578" w:type="dxa"/>
            <w:shd w:val="clear" w:color="auto" w:fill="FFFFFF"/>
            <w:tcMar>
              <w:top w:w="0" w:type="dxa"/>
              <w:bottom w:w="0" w:type="dxa"/>
            </w:tcMar>
            <w:vAlign w:val="center"/>
          </w:tcPr>
          <w:p w:rsidR="00EE18BB" w:rsidRPr="001570E5" w:rsidRDefault="00EE18BB" w:rsidP="002A4FBF">
            <w:pPr>
              <w:widowControl w:val="0"/>
              <w:spacing w:before="50" w:after="100"/>
              <w:ind w:firstLine="252"/>
              <w:textAlignment w:val="baseline"/>
            </w:pPr>
            <w:r w:rsidRPr="001570E5">
              <w:rPr>
                <w:rFonts w:eastAsia="PMingLiU"/>
                <w:sz w:val="22"/>
                <w:szCs w:val="22"/>
              </w:rPr>
              <w:t>Metal-Oxide Semiconductor Field-Effect Transistor</w:t>
            </w:r>
            <w:r w:rsidRPr="001570E5">
              <w:t xml:space="preserve"> </w:t>
            </w:r>
          </w:p>
        </w:tc>
      </w:tr>
      <w:tr w:rsidR="00EE18BB" w:rsidRPr="001570E5" w:rsidTr="0016162F">
        <w:trPr>
          <w:tblCellSpacing w:w="0" w:type="dxa"/>
        </w:trPr>
        <w:tc>
          <w:tcPr>
            <w:tcW w:w="1701" w:type="dxa"/>
            <w:shd w:val="clear" w:color="auto" w:fill="FFFFFF"/>
            <w:tcMar>
              <w:top w:w="0" w:type="dxa"/>
              <w:bottom w:w="0" w:type="dxa"/>
            </w:tcMar>
            <w:vAlign w:val="center"/>
            <w:hideMark/>
          </w:tcPr>
          <w:p w:rsidR="00EE18BB" w:rsidRPr="001570E5" w:rsidRDefault="00EE18BB"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MP</w:t>
            </w:r>
          </w:p>
        </w:tc>
        <w:tc>
          <w:tcPr>
            <w:tcW w:w="7578" w:type="dxa"/>
            <w:shd w:val="clear" w:color="auto" w:fill="FFFFFF"/>
            <w:tcMar>
              <w:top w:w="0" w:type="dxa"/>
              <w:bottom w:w="0" w:type="dxa"/>
            </w:tcMar>
            <w:vAlign w:val="center"/>
            <w:hideMark/>
          </w:tcPr>
          <w:p w:rsidR="00EE18BB" w:rsidRPr="001570E5" w:rsidRDefault="00EE18BB"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Mega Pixel</w:t>
            </w:r>
          </w:p>
        </w:tc>
      </w:tr>
      <w:tr w:rsidR="00EE18BB" w:rsidRPr="001570E5" w:rsidTr="0016162F">
        <w:trPr>
          <w:tblCellSpacing w:w="0" w:type="dxa"/>
        </w:trPr>
        <w:tc>
          <w:tcPr>
            <w:tcW w:w="1701" w:type="dxa"/>
            <w:shd w:val="clear" w:color="auto" w:fill="FFFFFF"/>
            <w:tcMar>
              <w:top w:w="0" w:type="dxa"/>
              <w:bottom w:w="0" w:type="dxa"/>
            </w:tcMar>
            <w:vAlign w:val="center"/>
            <w:hideMark/>
          </w:tcPr>
          <w:p w:rsidR="00EE18BB" w:rsidRPr="001570E5" w:rsidRDefault="00EE18BB"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NEOSTEL</w:t>
            </w:r>
          </w:p>
        </w:tc>
        <w:tc>
          <w:tcPr>
            <w:tcW w:w="7578" w:type="dxa"/>
            <w:shd w:val="clear" w:color="auto" w:fill="FFFFFF"/>
            <w:tcMar>
              <w:top w:w="0" w:type="dxa"/>
              <w:bottom w:w="0" w:type="dxa"/>
            </w:tcMar>
            <w:vAlign w:val="center"/>
            <w:hideMark/>
          </w:tcPr>
          <w:p w:rsidR="00EE18BB" w:rsidRPr="001570E5" w:rsidRDefault="00EE18BB"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NEO Survey Telescope</w:t>
            </w: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EE18BB" w:rsidRPr="001570E5" w:rsidTr="0016162F">
        <w:trPr>
          <w:tblCellSpacing w:w="0" w:type="dxa"/>
        </w:trPr>
        <w:tc>
          <w:tcPr>
            <w:tcW w:w="1701" w:type="dxa"/>
            <w:shd w:val="clear" w:color="auto" w:fill="FFFFFF"/>
            <w:tcMar>
              <w:top w:w="0" w:type="dxa"/>
              <w:bottom w:w="0" w:type="dxa"/>
            </w:tcMar>
            <w:vAlign w:val="center"/>
            <w:hideMark/>
          </w:tcPr>
          <w:p w:rsidR="00EE18BB" w:rsidRPr="001570E5" w:rsidRDefault="00EE18BB"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NFS</w:t>
            </w:r>
          </w:p>
        </w:tc>
        <w:tc>
          <w:tcPr>
            <w:tcW w:w="7578" w:type="dxa"/>
            <w:shd w:val="clear" w:color="auto" w:fill="FFFFFF"/>
            <w:tcMar>
              <w:top w:w="0" w:type="dxa"/>
              <w:bottom w:w="0" w:type="dxa"/>
            </w:tcMar>
            <w:vAlign w:val="center"/>
            <w:hideMark/>
          </w:tcPr>
          <w:p w:rsidR="00EE18BB" w:rsidRPr="001570E5" w:rsidRDefault="00EE18BB"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Network File System protocol</w:t>
            </w:r>
          </w:p>
        </w:tc>
      </w:tr>
      <w:tr w:rsidR="00D973FB" w:rsidRPr="001570E5" w:rsidTr="0016162F">
        <w:trPr>
          <w:tblCellSpacing w:w="0" w:type="dxa"/>
        </w:trPr>
        <w:tc>
          <w:tcPr>
            <w:tcW w:w="1701" w:type="dxa"/>
            <w:shd w:val="clear" w:color="auto" w:fill="FFFFFF"/>
            <w:tcMar>
              <w:top w:w="0" w:type="dxa"/>
              <w:bottom w:w="0" w:type="dxa"/>
            </w:tcMar>
            <w:vAlign w:val="center"/>
          </w:tcPr>
          <w:p w:rsidR="00D973FB" w:rsidRPr="001570E5" w:rsidRDefault="00D973FB"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ONFI</w:t>
            </w:r>
          </w:p>
        </w:tc>
        <w:tc>
          <w:tcPr>
            <w:tcW w:w="7578" w:type="dxa"/>
            <w:shd w:val="clear" w:color="auto" w:fill="FFFFFF"/>
            <w:tcMar>
              <w:top w:w="0" w:type="dxa"/>
              <w:bottom w:w="0" w:type="dxa"/>
            </w:tcMar>
            <w:vAlign w:val="center"/>
          </w:tcPr>
          <w:p w:rsidR="00D973FB" w:rsidRPr="001570E5" w:rsidRDefault="00D973FB"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Open NAND Flash Interface standard</w:t>
            </w:r>
          </w:p>
        </w:tc>
      </w:tr>
      <w:tr w:rsidR="001112A6" w:rsidRPr="001570E5" w:rsidTr="0016162F">
        <w:trPr>
          <w:tblCellSpacing w:w="0" w:type="dxa"/>
        </w:trPr>
        <w:tc>
          <w:tcPr>
            <w:tcW w:w="1701" w:type="dxa"/>
            <w:shd w:val="clear" w:color="auto" w:fill="FFFFFF"/>
            <w:tcMar>
              <w:top w:w="0" w:type="dxa"/>
              <w:bottom w:w="0" w:type="dxa"/>
            </w:tcMar>
            <w:vAlign w:val="center"/>
          </w:tcPr>
          <w:p w:rsidR="001112A6" w:rsidRPr="001570E5" w:rsidRDefault="001112A6"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OS</w:t>
            </w:r>
          </w:p>
        </w:tc>
        <w:tc>
          <w:tcPr>
            <w:tcW w:w="7578" w:type="dxa"/>
            <w:shd w:val="clear" w:color="auto" w:fill="FFFFFF"/>
            <w:tcMar>
              <w:top w:w="0" w:type="dxa"/>
              <w:bottom w:w="0" w:type="dxa"/>
            </w:tcMar>
            <w:vAlign w:val="center"/>
          </w:tcPr>
          <w:p w:rsidR="001112A6" w:rsidRPr="001570E5" w:rsidRDefault="001112A6"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Operating System</w:t>
            </w:r>
          </w:p>
        </w:tc>
      </w:tr>
      <w:tr w:rsidR="001112A6" w:rsidRPr="001570E5" w:rsidTr="0016162F">
        <w:trPr>
          <w:tblCellSpacing w:w="0" w:type="dxa"/>
        </w:trPr>
        <w:tc>
          <w:tcPr>
            <w:tcW w:w="1701" w:type="dxa"/>
            <w:shd w:val="clear" w:color="auto" w:fill="FFFFFF"/>
            <w:tcMar>
              <w:top w:w="0" w:type="dxa"/>
              <w:bottom w:w="0" w:type="dxa"/>
            </w:tcMar>
            <w:vAlign w:val="center"/>
          </w:tcPr>
          <w:p w:rsidR="001112A6" w:rsidRPr="001570E5" w:rsidRDefault="001112A6"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OCM</w:t>
            </w:r>
          </w:p>
        </w:tc>
        <w:tc>
          <w:tcPr>
            <w:tcW w:w="7578" w:type="dxa"/>
            <w:shd w:val="clear" w:color="auto" w:fill="FFFFFF"/>
            <w:tcMar>
              <w:top w:w="0" w:type="dxa"/>
              <w:bottom w:w="0" w:type="dxa"/>
            </w:tcMar>
            <w:vAlign w:val="center"/>
          </w:tcPr>
          <w:p w:rsidR="001112A6" w:rsidRPr="001570E5" w:rsidRDefault="001112A6"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On Chip Memory</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b/>
                <w:bCs/>
                <w:sz w:val="22"/>
                <w:szCs w:val="22"/>
              </w:rPr>
            </w:pPr>
            <w:r w:rsidRPr="001570E5">
              <w:rPr>
                <w:b/>
                <w:bCs/>
                <w:sz w:val="22"/>
                <w:szCs w:val="22"/>
              </w:rPr>
              <w:t>OPAMP</w:t>
            </w:r>
          </w:p>
        </w:tc>
        <w:tc>
          <w:tcPr>
            <w:tcW w:w="7578" w:type="dxa"/>
            <w:shd w:val="clear" w:color="auto" w:fill="FFFFFF"/>
            <w:tcMar>
              <w:top w:w="0" w:type="dxa"/>
              <w:bottom w:w="0" w:type="dxa"/>
            </w:tcMar>
            <w:vAlign w:val="center"/>
          </w:tcPr>
          <w:p w:rsidR="008B0173" w:rsidRPr="001570E5" w:rsidRDefault="008B0173" w:rsidP="002A4FBF">
            <w:pPr>
              <w:widowControl w:val="0"/>
              <w:spacing w:before="50" w:after="100"/>
              <w:ind w:firstLine="252"/>
              <w:textAlignment w:val="baseline"/>
              <w:rPr>
                <w:sz w:val="22"/>
                <w:szCs w:val="22"/>
              </w:rPr>
            </w:pPr>
            <w:r w:rsidRPr="001570E5">
              <w:rPr>
                <w:sz w:val="22"/>
                <w:szCs w:val="22"/>
              </w:rPr>
              <w:t>Operational Amplifier</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PCB</w:t>
            </w:r>
          </w:p>
        </w:tc>
        <w:tc>
          <w:tcPr>
            <w:tcW w:w="7578" w:type="dxa"/>
            <w:shd w:val="clear" w:color="auto" w:fill="FFFFFF"/>
            <w:tcMar>
              <w:top w:w="0" w:type="dxa"/>
              <w:bottom w:w="0" w:type="dxa"/>
            </w:tcMar>
            <w:vAlign w:val="center"/>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Printed Circuit Board</w:t>
            </w:r>
          </w:p>
        </w:tc>
      </w:tr>
      <w:tr w:rsidR="003B599E" w:rsidRPr="001570E5" w:rsidTr="0016162F">
        <w:trPr>
          <w:tblCellSpacing w:w="0" w:type="dxa"/>
        </w:trPr>
        <w:tc>
          <w:tcPr>
            <w:tcW w:w="1701" w:type="dxa"/>
            <w:shd w:val="clear" w:color="auto" w:fill="FFFFFF"/>
            <w:tcMar>
              <w:top w:w="0" w:type="dxa"/>
              <w:bottom w:w="0" w:type="dxa"/>
            </w:tcMar>
            <w:vAlign w:val="center"/>
          </w:tcPr>
          <w:p w:rsidR="003B599E" w:rsidRPr="001570E5" w:rsidRDefault="003B599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PCS</w:t>
            </w:r>
          </w:p>
        </w:tc>
        <w:tc>
          <w:tcPr>
            <w:tcW w:w="7578" w:type="dxa"/>
            <w:shd w:val="clear" w:color="auto" w:fill="FFFFFF"/>
            <w:tcMar>
              <w:top w:w="0" w:type="dxa"/>
              <w:bottom w:w="0" w:type="dxa"/>
            </w:tcMar>
            <w:vAlign w:val="center"/>
          </w:tcPr>
          <w:p w:rsidR="003B599E" w:rsidRPr="001570E5" w:rsidRDefault="003B599E" w:rsidP="002A4FBF">
            <w:pPr>
              <w:widowControl w:val="0"/>
              <w:adjustRightInd w:val="0"/>
              <w:spacing w:before="50" w:after="100"/>
              <w:ind w:left="284" w:hanging="32"/>
              <w:textAlignment w:val="baseline"/>
              <w:rPr>
                <w:rFonts w:eastAsia="PMingLiU"/>
                <w:sz w:val="22"/>
                <w:szCs w:val="22"/>
              </w:rPr>
            </w:pPr>
            <w:r w:rsidRPr="001570E5">
              <w:rPr>
                <w:rFonts w:eastAsia="PMingLiU"/>
                <w:sz w:val="22"/>
                <w:szCs w:val="22"/>
              </w:rPr>
              <w:t>Physical Coding Sublayer – a networking protocol sublayer in the Fast Ethernet, gigabit Ethernet, and 10 Gigabit Ethernet standards</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PID</w:t>
            </w:r>
          </w:p>
        </w:tc>
        <w:tc>
          <w:tcPr>
            <w:tcW w:w="7578" w:type="dxa"/>
            <w:shd w:val="clear" w:color="auto" w:fill="FFFFFF"/>
            <w:tcMar>
              <w:top w:w="0" w:type="dxa"/>
              <w:bottom w:w="0" w:type="dxa"/>
            </w:tcMar>
            <w:vAlign w:val="center"/>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Proportional, Integral and Derivative</w:t>
            </w:r>
          </w:p>
        </w:tc>
      </w:tr>
      <w:tr w:rsidR="00203D21" w:rsidRPr="001570E5" w:rsidTr="0016162F">
        <w:trPr>
          <w:tblCellSpacing w:w="0" w:type="dxa"/>
        </w:trPr>
        <w:tc>
          <w:tcPr>
            <w:tcW w:w="1701" w:type="dxa"/>
            <w:shd w:val="clear" w:color="auto" w:fill="FFFFFF"/>
            <w:tcMar>
              <w:top w:w="0" w:type="dxa"/>
              <w:bottom w:w="0" w:type="dxa"/>
            </w:tcMar>
            <w:vAlign w:val="center"/>
          </w:tcPr>
          <w:p w:rsidR="00203D21" w:rsidRPr="001570E5" w:rsidRDefault="00203D21" w:rsidP="002A4FBF">
            <w:pPr>
              <w:spacing w:before="50" w:after="100"/>
              <w:ind w:firstLine="252"/>
              <w:rPr>
                <w:b/>
                <w:bCs/>
                <w:sz w:val="22"/>
                <w:szCs w:val="22"/>
              </w:rPr>
            </w:pPr>
            <w:r w:rsidRPr="001570E5">
              <w:rPr>
                <w:b/>
                <w:bCs/>
                <w:sz w:val="22"/>
                <w:szCs w:val="22"/>
              </w:rPr>
              <w:t>PL</w:t>
            </w:r>
          </w:p>
        </w:tc>
        <w:tc>
          <w:tcPr>
            <w:tcW w:w="7578" w:type="dxa"/>
            <w:shd w:val="clear" w:color="auto" w:fill="FFFFFF"/>
            <w:tcMar>
              <w:top w:w="0" w:type="dxa"/>
              <w:bottom w:w="0" w:type="dxa"/>
            </w:tcMar>
            <w:vAlign w:val="center"/>
          </w:tcPr>
          <w:p w:rsidR="00203D21" w:rsidRPr="001570E5" w:rsidRDefault="00203D21" w:rsidP="002A4FBF">
            <w:pPr>
              <w:pStyle w:val="Normale14"/>
              <w:widowControl w:val="0"/>
              <w:spacing w:before="50" w:after="100"/>
              <w:ind w:firstLine="252"/>
              <w:textAlignment w:val="baseline"/>
              <w:rPr>
                <w:szCs w:val="22"/>
              </w:rPr>
            </w:pPr>
            <w:r w:rsidRPr="001570E5">
              <w:rPr>
                <w:szCs w:val="22"/>
              </w:rPr>
              <w:t>Programmable Logic</w:t>
            </w:r>
          </w:p>
        </w:tc>
      </w:tr>
      <w:tr w:rsidR="003B599E" w:rsidRPr="001570E5" w:rsidTr="0016162F">
        <w:trPr>
          <w:tblCellSpacing w:w="0" w:type="dxa"/>
        </w:trPr>
        <w:tc>
          <w:tcPr>
            <w:tcW w:w="1701" w:type="dxa"/>
            <w:shd w:val="clear" w:color="auto" w:fill="FFFFFF"/>
            <w:tcMar>
              <w:top w:w="0" w:type="dxa"/>
              <w:bottom w:w="0" w:type="dxa"/>
            </w:tcMar>
            <w:vAlign w:val="center"/>
          </w:tcPr>
          <w:p w:rsidR="003B599E" w:rsidRPr="001570E5" w:rsidRDefault="003B599E" w:rsidP="002A4FBF">
            <w:pPr>
              <w:spacing w:before="50" w:after="100"/>
              <w:ind w:firstLine="252"/>
              <w:rPr>
                <w:b/>
                <w:bCs/>
                <w:sz w:val="22"/>
                <w:szCs w:val="22"/>
              </w:rPr>
            </w:pPr>
            <w:r w:rsidRPr="001570E5">
              <w:rPr>
                <w:b/>
                <w:bCs/>
                <w:sz w:val="22"/>
                <w:szCs w:val="22"/>
              </w:rPr>
              <w:t>PMA</w:t>
            </w:r>
          </w:p>
        </w:tc>
        <w:tc>
          <w:tcPr>
            <w:tcW w:w="7578" w:type="dxa"/>
            <w:shd w:val="clear" w:color="auto" w:fill="FFFFFF"/>
            <w:tcMar>
              <w:top w:w="0" w:type="dxa"/>
              <w:bottom w:w="0" w:type="dxa"/>
            </w:tcMar>
            <w:vAlign w:val="center"/>
          </w:tcPr>
          <w:p w:rsidR="003B599E" w:rsidRPr="001570E5" w:rsidRDefault="003B599E" w:rsidP="002A4FBF">
            <w:pPr>
              <w:pStyle w:val="Normale14"/>
              <w:widowControl w:val="0"/>
              <w:spacing w:before="50" w:after="100"/>
              <w:ind w:left="284" w:hanging="32"/>
              <w:textAlignment w:val="baseline"/>
              <w:rPr>
                <w:szCs w:val="22"/>
              </w:rPr>
            </w:pPr>
            <w:r w:rsidRPr="001570E5">
              <w:rPr>
                <w:szCs w:val="22"/>
              </w:rPr>
              <w:t>Physical Medium Attachment sublayer – a networking protocol sublayer in the Fast Ethernet, gigabit Ethernet, and 10 Gigabit Ethernet standards</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b/>
                <w:bCs/>
                <w:sz w:val="22"/>
                <w:szCs w:val="22"/>
              </w:rPr>
            </w:pPr>
            <w:r w:rsidRPr="001570E5">
              <w:rPr>
                <w:b/>
                <w:bCs/>
                <w:sz w:val="22"/>
                <w:szCs w:val="22"/>
              </w:rPr>
              <w:t>PS</w:t>
            </w:r>
          </w:p>
        </w:tc>
        <w:tc>
          <w:tcPr>
            <w:tcW w:w="7578" w:type="dxa"/>
            <w:shd w:val="clear" w:color="auto" w:fill="FFFFFF"/>
            <w:tcMar>
              <w:top w:w="0" w:type="dxa"/>
              <w:bottom w:w="0" w:type="dxa"/>
            </w:tcMar>
            <w:vAlign w:val="center"/>
          </w:tcPr>
          <w:p w:rsidR="008B0173" w:rsidRPr="001570E5" w:rsidRDefault="008B0173" w:rsidP="002A4FBF">
            <w:pPr>
              <w:pStyle w:val="Normale14"/>
              <w:widowControl w:val="0"/>
              <w:spacing w:before="50" w:after="100"/>
              <w:ind w:firstLine="252"/>
              <w:textAlignment w:val="baseline"/>
            </w:pPr>
            <w:r w:rsidRPr="001570E5">
              <w:rPr>
                <w:szCs w:val="22"/>
              </w:rPr>
              <w:t xml:space="preserve">Processing System </w:t>
            </w:r>
            <w:r w:rsidR="004E5CBE" w:rsidRPr="001570E5">
              <w:rPr>
                <w:szCs w:val="22"/>
              </w:rPr>
              <w:t>(Arm on Zynq)</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lastRenderedPageBreak/>
              <w:t>PTP</w:t>
            </w:r>
          </w:p>
          <w:p w:rsidR="008E7AB5" w:rsidRPr="001570E5" w:rsidRDefault="008E7AB5"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 xml:space="preserve">PWM </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Precision Time Protocol IEEE1588</w:t>
            </w:r>
          </w:p>
          <w:p w:rsidR="008E7AB5" w:rsidRPr="001570E5" w:rsidRDefault="008E7AB5"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Pulse-Width Modulator</w:t>
            </w:r>
          </w:p>
        </w:tc>
      </w:tr>
      <w:tr w:rsidR="008E7AB5" w:rsidRPr="001570E5" w:rsidTr="0016162F">
        <w:trPr>
          <w:tblCellSpacing w:w="0" w:type="dxa"/>
        </w:trPr>
        <w:tc>
          <w:tcPr>
            <w:tcW w:w="1701" w:type="dxa"/>
            <w:shd w:val="clear" w:color="auto" w:fill="FFFFFF"/>
            <w:tcMar>
              <w:top w:w="0" w:type="dxa"/>
              <w:bottom w:w="0" w:type="dxa"/>
            </w:tcMar>
            <w:vAlign w:val="center"/>
            <w:hideMark/>
          </w:tcPr>
          <w:p w:rsidR="008E7AB5" w:rsidRPr="001570E5" w:rsidRDefault="008E7AB5"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8E7AB5" w:rsidRPr="001570E5" w:rsidRDefault="008E7AB5" w:rsidP="002A4FBF">
            <w:pPr>
              <w:widowControl w:val="0"/>
              <w:adjustRightInd w:val="0"/>
              <w:spacing w:before="50" w:after="100"/>
              <w:ind w:firstLine="252"/>
              <w:textAlignment w:val="baseline"/>
              <w:rPr>
                <w:rFonts w:eastAsia="PMingLiU"/>
                <w:sz w:val="22"/>
                <w:szCs w:val="22"/>
              </w:rPr>
            </w:pPr>
          </w:p>
        </w:tc>
      </w:tr>
      <w:tr w:rsidR="001D51C1" w:rsidRPr="001570E5" w:rsidTr="0016162F">
        <w:trPr>
          <w:tblCellSpacing w:w="0" w:type="dxa"/>
        </w:trPr>
        <w:tc>
          <w:tcPr>
            <w:tcW w:w="1701" w:type="dxa"/>
            <w:shd w:val="clear" w:color="auto" w:fill="FFFFFF"/>
            <w:tcMar>
              <w:top w:w="0" w:type="dxa"/>
              <w:bottom w:w="0" w:type="dxa"/>
            </w:tcMar>
            <w:vAlign w:val="center"/>
            <w:hideMark/>
          </w:tcPr>
          <w:p w:rsidR="001D51C1" w:rsidRPr="001570E5" w:rsidRDefault="001D51C1"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1D51C1" w:rsidRPr="001570E5" w:rsidRDefault="001D51C1" w:rsidP="002A4FBF">
            <w:pPr>
              <w:widowControl w:val="0"/>
              <w:adjustRightInd w:val="0"/>
              <w:spacing w:before="50" w:after="100"/>
              <w:ind w:firstLine="252"/>
              <w:textAlignment w:val="baseline"/>
              <w:rPr>
                <w:rFonts w:eastAsia="PMingLiU"/>
                <w:sz w:val="22"/>
                <w:szCs w:val="22"/>
              </w:rPr>
            </w:pPr>
          </w:p>
        </w:tc>
      </w:tr>
      <w:tr w:rsidR="001D51C1" w:rsidRPr="001570E5" w:rsidTr="0016162F">
        <w:trPr>
          <w:tblCellSpacing w:w="0" w:type="dxa"/>
        </w:trPr>
        <w:tc>
          <w:tcPr>
            <w:tcW w:w="1701" w:type="dxa"/>
            <w:shd w:val="clear" w:color="auto" w:fill="FFFFFF"/>
            <w:tcMar>
              <w:top w:w="0" w:type="dxa"/>
              <w:bottom w:w="0" w:type="dxa"/>
            </w:tcMar>
            <w:vAlign w:val="center"/>
            <w:hideMark/>
          </w:tcPr>
          <w:p w:rsidR="001D51C1" w:rsidRPr="001570E5" w:rsidRDefault="001D51C1"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1D51C1" w:rsidRPr="001570E5" w:rsidRDefault="001D51C1" w:rsidP="002A4FBF">
            <w:pPr>
              <w:widowControl w:val="0"/>
              <w:adjustRightInd w:val="0"/>
              <w:spacing w:before="50" w:after="100"/>
              <w:ind w:firstLine="252"/>
              <w:textAlignment w:val="baseline"/>
              <w:rPr>
                <w:rFonts w:eastAsia="PMingLiU"/>
                <w:sz w:val="22"/>
                <w:szCs w:val="22"/>
              </w:rPr>
            </w:pPr>
          </w:p>
        </w:tc>
      </w:tr>
      <w:tr w:rsidR="001D51C1" w:rsidRPr="001570E5" w:rsidTr="0016162F">
        <w:trPr>
          <w:tblCellSpacing w:w="0" w:type="dxa"/>
        </w:trPr>
        <w:tc>
          <w:tcPr>
            <w:tcW w:w="1701" w:type="dxa"/>
            <w:shd w:val="clear" w:color="auto" w:fill="FFFFFF"/>
            <w:tcMar>
              <w:top w:w="0" w:type="dxa"/>
              <w:bottom w:w="0" w:type="dxa"/>
            </w:tcMar>
            <w:vAlign w:val="center"/>
            <w:hideMark/>
          </w:tcPr>
          <w:p w:rsidR="001D51C1" w:rsidRPr="001570E5" w:rsidRDefault="001D51C1"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1D51C1" w:rsidRPr="001570E5" w:rsidRDefault="001D51C1" w:rsidP="002A4FBF">
            <w:pPr>
              <w:widowControl w:val="0"/>
              <w:adjustRightInd w:val="0"/>
              <w:spacing w:before="50" w:after="100"/>
              <w:ind w:firstLine="252"/>
              <w:textAlignment w:val="baseline"/>
              <w:rPr>
                <w:rFonts w:eastAsia="PMingLiU"/>
                <w:sz w:val="22"/>
                <w:szCs w:val="22"/>
              </w:rPr>
            </w:pPr>
          </w:p>
        </w:tc>
      </w:tr>
      <w:tr w:rsidR="001D51C1" w:rsidRPr="001570E5" w:rsidTr="0016162F">
        <w:trPr>
          <w:tblCellSpacing w:w="0" w:type="dxa"/>
        </w:trPr>
        <w:tc>
          <w:tcPr>
            <w:tcW w:w="1701" w:type="dxa"/>
            <w:shd w:val="clear" w:color="auto" w:fill="FFFFFF"/>
            <w:tcMar>
              <w:top w:w="0" w:type="dxa"/>
              <w:bottom w:w="0" w:type="dxa"/>
            </w:tcMar>
            <w:vAlign w:val="center"/>
            <w:hideMark/>
          </w:tcPr>
          <w:p w:rsidR="001D51C1" w:rsidRPr="001570E5" w:rsidRDefault="001D51C1"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1D51C1" w:rsidRPr="001570E5" w:rsidRDefault="001D51C1" w:rsidP="002A4FBF">
            <w:pPr>
              <w:widowControl w:val="0"/>
              <w:adjustRightInd w:val="0"/>
              <w:spacing w:before="50" w:after="100"/>
              <w:ind w:firstLine="252"/>
              <w:textAlignment w:val="baseline"/>
              <w:rPr>
                <w:rFonts w:eastAsia="PMingLiU"/>
                <w:sz w:val="22"/>
                <w:szCs w:val="22"/>
              </w:rPr>
            </w:pPr>
          </w:p>
        </w:tc>
      </w:tr>
      <w:tr w:rsidR="001D51C1" w:rsidRPr="001570E5" w:rsidTr="0016162F">
        <w:trPr>
          <w:tblCellSpacing w:w="0" w:type="dxa"/>
        </w:trPr>
        <w:tc>
          <w:tcPr>
            <w:tcW w:w="1701" w:type="dxa"/>
            <w:shd w:val="clear" w:color="auto" w:fill="FFFFFF"/>
            <w:tcMar>
              <w:top w:w="0" w:type="dxa"/>
              <w:bottom w:w="0" w:type="dxa"/>
            </w:tcMar>
            <w:vAlign w:val="center"/>
            <w:hideMark/>
          </w:tcPr>
          <w:p w:rsidR="001D51C1" w:rsidRPr="001570E5" w:rsidRDefault="001D51C1"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1D51C1" w:rsidRPr="001570E5" w:rsidRDefault="001D51C1" w:rsidP="002A4FBF">
            <w:pPr>
              <w:widowControl w:val="0"/>
              <w:adjustRightInd w:val="0"/>
              <w:spacing w:before="50" w:after="100"/>
              <w:ind w:firstLine="252"/>
              <w:textAlignment w:val="baseline"/>
              <w:rPr>
                <w:rFonts w:eastAsia="PMingLiU"/>
                <w:sz w:val="22"/>
                <w:szCs w:val="22"/>
              </w:rPr>
            </w:pPr>
          </w:p>
        </w:tc>
      </w:tr>
      <w:tr w:rsidR="008E7AB5" w:rsidRPr="001570E5" w:rsidTr="0016162F">
        <w:trPr>
          <w:tblCellSpacing w:w="0" w:type="dxa"/>
        </w:trPr>
        <w:tc>
          <w:tcPr>
            <w:tcW w:w="1701" w:type="dxa"/>
            <w:shd w:val="clear" w:color="auto" w:fill="FFFFFF"/>
            <w:tcMar>
              <w:top w:w="0" w:type="dxa"/>
              <w:bottom w:w="0" w:type="dxa"/>
            </w:tcMar>
            <w:vAlign w:val="center"/>
            <w:hideMark/>
          </w:tcPr>
          <w:p w:rsidR="008E7AB5" w:rsidRPr="001570E5" w:rsidRDefault="008E7AB5"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8E7AB5" w:rsidRPr="001570E5" w:rsidRDefault="008E7AB5" w:rsidP="002A4FBF">
            <w:pPr>
              <w:widowControl w:val="0"/>
              <w:adjustRightInd w:val="0"/>
              <w:spacing w:before="50" w:after="100"/>
              <w:ind w:firstLine="252"/>
              <w:textAlignment w:val="baseline"/>
              <w:rPr>
                <w:rFonts w:eastAsia="PMingLiU"/>
                <w:sz w:val="22"/>
                <w:szCs w:val="22"/>
              </w:rPr>
            </w:pP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QSPI</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Quad SPI</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RAM</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Random </w:t>
            </w:r>
            <w:r w:rsidR="00AF5A9F" w:rsidRPr="001570E5">
              <w:rPr>
                <w:rFonts w:eastAsia="PMingLiU"/>
                <w:sz w:val="22"/>
                <w:szCs w:val="22"/>
              </w:rPr>
              <w:t>A</w:t>
            </w:r>
            <w:r w:rsidRPr="001570E5">
              <w:rPr>
                <w:rFonts w:eastAsia="PMingLiU"/>
                <w:sz w:val="22"/>
                <w:szCs w:val="22"/>
              </w:rPr>
              <w:t xml:space="preserve">ccess </w:t>
            </w:r>
            <w:r w:rsidR="00AF5A9F" w:rsidRPr="001570E5">
              <w:rPr>
                <w:rFonts w:eastAsia="PMingLiU"/>
                <w:sz w:val="22"/>
                <w:szCs w:val="22"/>
              </w:rPr>
              <w:t>M</w:t>
            </w:r>
            <w:r w:rsidRPr="001570E5">
              <w:rPr>
                <w:rFonts w:eastAsia="PMingLiU"/>
                <w:sz w:val="22"/>
                <w:szCs w:val="22"/>
              </w:rPr>
              <w:t>emory</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RTOS</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Real-time </w:t>
            </w:r>
            <w:r w:rsidR="00AF5A9F" w:rsidRPr="001570E5">
              <w:rPr>
                <w:rFonts w:eastAsia="PMingLiU"/>
                <w:sz w:val="22"/>
                <w:szCs w:val="22"/>
              </w:rPr>
              <w:t>O</w:t>
            </w:r>
            <w:r w:rsidRPr="001570E5">
              <w:rPr>
                <w:rFonts w:eastAsia="PMingLiU"/>
                <w:sz w:val="22"/>
                <w:szCs w:val="22"/>
              </w:rPr>
              <w:t xml:space="preserve">perating </w:t>
            </w:r>
            <w:r w:rsidR="00AF5A9F" w:rsidRPr="001570E5">
              <w:rPr>
                <w:rFonts w:eastAsia="PMingLiU"/>
                <w:sz w:val="22"/>
                <w:szCs w:val="22"/>
              </w:rPr>
              <w:t>S</w:t>
            </w:r>
            <w:r w:rsidRPr="001570E5">
              <w:rPr>
                <w:rFonts w:eastAsia="PMingLiU"/>
                <w:sz w:val="22"/>
                <w:szCs w:val="22"/>
              </w:rPr>
              <w:t>ystem</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pStyle w:val="Normale14"/>
              <w:spacing w:before="50" w:after="100"/>
              <w:ind w:firstLine="252"/>
              <w:rPr>
                <w:b/>
              </w:rPr>
            </w:pPr>
            <w:r w:rsidRPr="001570E5">
              <w:rPr>
                <w:b/>
                <w:lang w:eastAsia="pl-PL"/>
              </w:rPr>
              <w:t>SAR</w:t>
            </w:r>
          </w:p>
        </w:tc>
        <w:tc>
          <w:tcPr>
            <w:tcW w:w="7578" w:type="dxa"/>
            <w:shd w:val="clear" w:color="auto" w:fill="FFFFFF"/>
            <w:tcMar>
              <w:top w:w="0" w:type="dxa"/>
              <w:bottom w:w="0" w:type="dxa"/>
            </w:tcMar>
            <w:vAlign w:val="center"/>
          </w:tcPr>
          <w:p w:rsidR="008B0173" w:rsidRPr="001570E5" w:rsidRDefault="00D236E6" w:rsidP="002A4FBF">
            <w:pPr>
              <w:widowControl w:val="0"/>
              <w:adjustRightInd w:val="0"/>
              <w:spacing w:before="50" w:after="100"/>
              <w:ind w:firstLine="252"/>
              <w:textAlignment w:val="baseline"/>
              <w:rPr>
                <w:sz w:val="22"/>
                <w:szCs w:val="22"/>
              </w:rPr>
            </w:pPr>
            <w:hyperlink r:id="rId10">
              <w:r w:rsidR="008B0173" w:rsidRPr="001570E5">
                <w:rPr>
                  <w:rStyle w:val="czeinternetowe"/>
                  <w:color w:val="000000"/>
                  <w:sz w:val="22"/>
                  <w:szCs w:val="22"/>
                  <w:u w:val="none"/>
                </w:rPr>
                <w:t xml:space="preserve">Successive </w:t>
              </w:r>
              <w:r w:rsidR="00AF5A9F" w:rsidRPr="001570E5">
                <w:rPr>
                  <w:rStyle w:val="czeinternetowe"/>
                  <w:color w:val="000000"/>
                  <w:sz w:val="22"/>
                  <w:szCs w:val="22"/>
                  <w:u w:val="none"/>
                </w:rPr>
                <w:t>A</w:t>
              </w:r>
              <w:r w:rsidR="008B0173" w:rsidRPr="001570E5">
                <w:rPr>
                  <w:rStyle w:val="czeinternetowe"/>
                  <w:color w:val="000000"/>
                  <w:sz w:val="22"/>
                  <w:szCs w:val="22"/>
                  <w:u w:val="none"/>
                </w:rPr>
                <w:t xml:space="preserve">pproximation </w:t>
              </w:r>
              <w:r w:rsidR="00AF5A9F" w:rsidRPr="001570E5">
                <w:rPr>
                  <w:rStyle w:val="czeinternetowe"/>
                  <w:color w:val="000000"/>
                  <w:sz w:val="22"/>
                  <w:szCs w:val="22"/>
                  <w:u w:val="none"/>
                </w:rPr>
                <w:t>R</w:t>
              </w:r>
              <w:r w:rsidR="00203D21" w:rsidRPr="001570E5">
                <w:rPr>
                  <w:rStyle w:val="czeinternetowe"/>
                  <w:color w:val="000000"/>
                  <w:sz w:val="22"/>
                  <w:szCs w:val="22"/>
                  <w:u w:val="none"/>
                </w:rPr>
                <w:t>egister</w:t>
              </w:r>
            </w:hyperlink>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SCADA</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Supervisory </w:t>
            </w:r>
            <w:r w:rsidR="00AF5A9F" w:rsidRPr="001570E5">
              <w:rPr>
                <w:rFonts w:eastAsia="PMingLiU"/>
                <w:sz w:val="22"/>
                <w:szCs w:val="22"/>
              </w:rPr>
              <w:t>C</w:t>
            </w:r>
            <w:r w:rsidRPr="001570E5">
              <w:rPr>
                <w:rFonts w:eastAsia="PMingLiU"/>
                <w:sz w:val="22"/>
                <w:szCs w:val="22"/>
              </w:rPr>
              <w:t xml:space="preserve">ontrol and </w:t>
            </w:r>
            <w:r w:rsidR="00AF5A9F" w:rsidRPr="001570E5">
              <w:rPr>
                <w:rFonts w:eastAsia="PMingLiU"/>
                <w:sz w:val="22"/>
                <w:szCs w:val="22"/>
              </w:rPr>
              <w:t>D</w:t>
            </w:r>
            <w:r w:rsidRPr="001570E5">
              <w:rPr>
                <w:rFonts w:eastAsia="PMingLiU"/>
                <w:sz w:val="22"/>
                <w:szCs w:val="22"/>
              </w:rPr>
              <w:t xml:space="preserve">ata </w:t>
            </w:r>
            <w:r w:rsidR="00AF5A9F" w:rsidRPr="001570E5">
              <w:rPr>
                <w:rFonts w:eastAsia="PMingLiU"/>
                <w:sz w:val="22"/>
                <w:szCs w:val="22"/>
              </w:rPr>
              <w:t>A</w:t>
            </w:r>
            <w:r w:rsidRPr="001570E5">
              <w:rPr>
                <w:rFonts w:eastAsia="PMingLiU"/>
                <w:sz w:val="22"/>
                <w:szCs w:val="22"/>
              </w:rPr>
              <w:t>cquisition</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SD</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Secure Digital memory card standard</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SDRAM</w:t>
            </w:r>
          </w:p>
        </w:tc>
        <w:tc>
          <w:tcPr>
            <w:tcW w:w="7578" w:type="dxa"/>
            <w:shd w:val="clear" w:color="auto" w:fill="FFFFFF"/>
            <w:tcMar>
              <w:top w:w="0" w:type="dxa"/>
              <w:bottom w:w="0" w:type="dxa"/>
            </w:tcMar>
            <w:vAlign w:val="center"/>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Synchronous Dynamic RAM</w:t>
            </w:r>
          </w:p>
        </w:tc>
      </w:tr>
      <w:tr w:rsidR="00703ABE" w:rsidRPr="001570E5" w:rsidTr="0016162F">
        <w:trPr>
          <w:tblCellSpacing w:w="0" w:type="dxa"/>
        </w:trPr>
        <w:tc>
          <w:tcPr>
            <w:tcW w:w="1701" w:type="dxa"/>
            <w:shd w:val="clear" w:color="auto" w:fill="FFFFFF"/>
            <w:tcMar>
              <w:top w:w="0" w:type="dxa"/>
              <w:bottom w:w="0" w:type="dxa"/>
            </w:tcMar>
            <w:vAlign w:val="center"/>
          </w:tcPr>
          <w:p w:rsidR="00703ABE" w:rsidRPr="001570E5" w:rsidRDefault="00703ABE"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SGMII</w:t>
            </w:r>
          </w:p>
        </w:tc>
        <w:tc>
          <w:tcPr>
            <w:tcW w:w="7578" w:type="dxa"/>
            <w:shd w:val="clear" w:color="auto" w:fill="FFFFFF"/>
            <w:tcMar>
              <w:top w:w="0" w:type="dxa"/>
              <w:bottom w:w="0" w:type="dxa"/>
            </w:tcMar>
            <w:vAlign w:val="center"/>
          </w:tcPr>
          <w:p w:rsidR="00703ABE" w:rsidRPr="001570E5" w:rsidRDefault="00703ABE"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Serial Gigabit Media Independent Interface</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SFP</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Small </w:t>
            </w:r>
            <w:r w:rsidR="00AF5A9F" w:rsidRPr="001570E5">
              <w:rPr>
                <w:rFonts w:eastAsia="PMingLiU"/>
                <w:sz w:val="22"/>
                <w:szCs w:val="22"/>
              </w:rPr>
              <w:t>F</w:t>
            </w:r>
            <w:r w:rsidRPr="001570E5">
              <w:rPr>
                <w:rFonts w:eastAsia="PMingLiU"/>
                <w:sz w:val="22"/>
                <w:szCs w:val="22"/>
              </w:rPr>
              <w:t xml:space="preserve">orm-factor </w:t>
            </w:r>
            <w:r w:rsidR="00AF5A9F" w:rsidRPr="001570E5">
              <w:rPr>
                <w:rFonts w:eastAsia="PMingLiU"/>
                <w:sz w:val="22"/>
                <w:szCs w:val="22"/>
              </w:rPr>
              <w:t>P</w:t>
            </w:r>
            <w:r w:rsidRPr="001570E5">
              <w:rPr>
                <w:rFonts w:eastAsia="PMingLiU"/>
                <w:sz w:val="22"/>
                <w:szCs w:val="22"/>
              </w:rPr>
              <w:t>luggable</w:t>
            </w:r>
          </w:p>
        </w:tc>
      </w:tr>
      <w:tr w:rsidR="008E7AB5" w:rsidRPr="001570E5" w:rsidTr="0016162F">
        <w:trPr>
          <w:tblCellSpacing w:w="0" w:type="dxa"/>
        </w:trPr>
        <w:tc>
          <w:tcPr>
            <w:tcW w:w="1701" w:type="dxa"/>
            <w:shd w:val="clear" w:color="auto" w:fill="FFFFFF"/>
            <w:tcMar>
              <w:top w:w="0" w:type="dxa"/>
              <w:bottom w:w="0" w:type="dxa"/>
            </w:tcMar>
            <w:vAlign w:val="center"/>
            <w:hideMark/>
          </w:tcPr>
          <w:p w:rsidR="008E7AB5" w:rsidRPr="001570E5" w:rsidRDefault="008E7AB5"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8E7AB5" w:rsidRPr="001570E5" w:rsidRDefault="008E7AB5" w:rsidP="002A4FBF">
            <w:pPr>
              <w:widowControl w:val="0"/>
              <w:adjustRightInd w:val="0"/>
              <w:spacing w:before="50" w:after="100"/>
              <w:ind w:firstLine="252"/>
              <w:textAlignment w:val="baseline"/>
              <w:rPr>
                <w:rFonts w:eastAsia="PMingLiU"/>
                <w:sz w:val="22"/>
                <w:szCs w:val="22"/>
              </w:rPr>
            </w:pP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SoC</w:t>
            </w:r>
          </w:p>
          <w:p w:rsidR="008E7AB5" w:rsidRPr="001570E5" w:rsidRDefault="008E7AB5"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SNR</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System on a Chip</w:t>
            </w:r>
          </w:p>
          <w:p w:rsidR="008E7AB5" w:rsidRPr="001570E5" w:rsidRDefault="008E7AB5"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System to Noise Ratio</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SPI</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Serial Peripheral Interface</w:t>
            </w:r>
          </w:p>
        </w:tc>
      </w:tr>
      <w:tr w:rsidR="00A57213" w:rsidRPr="001570E5" w:rsidTr="0016162F">
        <w:trPr>
          <w:tblCellSpacing w:w="0" w:type="dxa"/>
        </w:trPr>
        <w:tc>
          <w:tcPr>
            <w:tcW w:w="1701" w:type="dxa"/>
            <w:shd w:val="clear" w:color="auto" w:fill="FFFFFF"/>
            <w:tcMar>
              <w:top w:w="0" w:type="dxa"/>
              <w:bottom w:w="0" w:type="dxa"/>
            </w:tcMar>
            <w:vAlign w:val="center"/>
          </w:tcPr>
          <w:p w:rsidR="00A57213" w:rsidRPr="001570E5" w:rsidRDefault="00A5721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SSH</w:t>
            </w:r>
          </w:p>
        </w:tc>
        <w:tc>
          <w:tcPr>
            <w:tcW w:w="7578" w:type="dxa"/>
            <w:shd w:val="clear" w:color="auto" w:fill="FFFFFF"/>
            <w:tcMar>
              <w:top w:w="0" w:type="dxa"/>
              <w:bottom w:w="0" w:type="dxa"/>
            </w:tcMar>
            <w:vAlign w:val="center"/>
          </w:tcPr>
          <w:p w:rsidR="00A57213" w:rsidRPr="001570E5" w:rsidRDefault="00A5721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Secure Shell</w:t>
            </w:r>
          </w:p>
        </w:tc>
      </w:tr>
      <w:tr w:rsidR="008B0173" w:rsidRPr="001570E5" w:rsidTr="0016162F">
        <w:trPr>
          <w:tblCellSpacing w:w="0" w:type="dxa"/>
        </w:trPr>
        <w:tc>
          <w:tcPr>
            <w:tcW w:w="1701" w:type="dxa"/>
            <w:shd w:val="clear" w:color="auto" w:fill="FFFFFF"/>
            <w:tcMar>
              <w:top w:w="0" w:type="dxa"/>
              <w:bottom w:w="0" w:type="dxa"/>
            </w:tcMar>
            <w:vAlign w:val="center"/>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TEC</w:t>
            </w:r>
          </w:p>
        </w:tc>
        <w:tc>
          <w:tcPr>
            <w:tcW w:w="7578" w:type="dxa"/>
            <w:shd w:val="clear" w:color="auto" w:fill="FFFFFF"/>
            <w:tcMar>
              <w:top w:w="0" w:type="dxa"/>
              <w:bottom w:w="0" w:type="dxa"/>
            </w:tcMar>
            <w:vAlign w:val="center"/>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ThermoElectric Cooler</w:t>
            </w:r>
          </w:p>
        </w:tc>
      </w:tr>
      <w:tr w:rsidR="00AF5A9F" w:rsidRPr="001570E5" w:rsidTr="0016162F">
        <w:trPr>
          <w:tblCellSpacing w:w="0" w:type="dxa"/>
        </w:trPr>
        <w:tc>
          <w:tcPr>
            <w:tcW w:w="1701" w:type="dxa"/>
            <w:shd w:val="clear" w:color="auto" w:fill="FFFFFF"/>
            <w:tcMar>
              <w:top w:w="0" w:type="dxa"/>
              <w:bottom w:w="0" w:type="dxa"/>
            </w:tcMar>
            <w:vAlign w:val="center"/>
          </w:tcPr>
          <w:p w:rsidR="00AF5A9F" w:rsidRPr="001570E5" w:rsidRDefault="00AF5A9F"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TCP</w:t>
            </w:r>
          </w:p>
        </w:tc>
        <w:tc>
          <w:tcPr>
            <w:tcW w:w="7578" w:type="dxa"/>
            <w:shd w:val="clear" w:color="auto" w:fill="FFFFFF"/>
            <w:tcMar>
              <w:top w:w="0" w:type="dxa"/>
              <w:bottom w:w="0" w:type="dxa"/>
            </w:tcMar>
            <w:vAlign w:val="center"/>
          </w:tcPr>
          <w:p w:rsidR="00AF5A9F" w:rsidRPr="001570E5" w:rsidRDefault="00AF5A9F"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Transmission Control Protocol</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UART</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 xml:space="preserve">Universal </w:t>
            </w:r>
            <w:r w:rsidR="00AF5A9F" w:rsidRPr="001570E5">
              <w:rPr>
                <w:rFonts w:eastAsia="PMingLiU"/>
                <w:sz w:val="22"/>
                <w:szCs w:val="22"/>
              </w:rPr>
              <w:t>A</w:t>
            </w:r>
            <w:r w:rsidRPr="001570E5">
              <w:rPr>
                <w:rFonts w:eastAsia="PMingLiU"/>
                <w:sz w:val="22"/>
                <w:szCs w:val="22"/>
              </w:rPr>
              <w:t xml:space="preserve">synchronous </w:t>
            </w:r>
            <w:r w:rsidR="00AF5A9F" w:rsidRPr="001570E5">
              <w:rPr>
                <w:rFonts w:eastAsia="PMingLiU"/>
                <w:sz w:val="22"/>
                <w:szCs w:val="22"/>
              </w:rPr>
              <w:t>R</w:t>
            </w:r>
            <w:r w:rsidRPr="001570E5">
              <w:rPr>
                <w:rFonts w:eastAsia="PMingLiU"/>
                <w:sz w:val="22"/>
                <w:szCs w:val="22"/>
              </w:rPr>
              <w:t>eceiver/</w:t>
            </w:r>
            <w:r w:rsidR="00AF5A9F" w:rsidRPr="001570E5">
              <w:rPr>
                <w:rFonts w:eastAsia="PMingLiU"/>
                <w:sz w:val="22"/>
                <w:szCs w:val="22"/>
              </w:rPr>
              <w:t>T</w:t>
            </w:r>
            <w:r w:rsidRPr="001570E5">
              <w:rPr>
                <w:rFonts w:eastAsia="PMingLiU"/>
                <w:sz w:val="22"/>
                <w:szCs w:val="22"/>
              </w:rPr>
              <w:t>ransmitter</w:t>
            </w: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Uboot</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DENX Universal Bootloader</w:t>
            </w: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8B0173" w:rsidRPr="001570E5" w:rsidTr="0016162F">
        <w:trPr>
          <w:tblCellSpacing w:w="0" w:type="dxa"/>
        </w:trPr>
        <w:tc>
          <w:tcPr>
            <w:tcW w:w="1701" w:type="dxa"/>
            <w:shd w:val="clear" w:color="auto" w:fill="FFFFFF"/>
            <w:tcMar>
              <w:top w:w="0" w:type="dxa"/>
              <w:bottom w:w="0" w:type="dxa"/>
            </w:tcMar>
            <w:vAlign w:val="center"/>
            <w:hideMark/>
          </w:tcPr>
          <w:p w:rsidR="008B0173" w:rsidRPr="001570E5" w:rsidRDefault="008B0173" w:rsidP="002A4FBF">
            <w:pPr>
              <w:spacing w:before="50" w:after="100"/>
              <w:ind w:firstLine="252"/>
              <w:rPr>
                <w:rFonts w:eastAsia="PMingLiU" w:cs="Arial"/>
                <w:b/>
                <w:bCs/>
                <w:sz w:val="22"/>
                <w:szCs w:val="22"/>
                <w:lang w:eastAsia="de-DE"/>
              </w:rPr>
            </w:pPr>
            <w:r w:rsidRPr="001570E5">
              <w:rPr>
                <w:rFonts w:eastAsia="PMingLiU" w:cs="Arial"/>
                <w:b/>
                <w:bCs/>
                <w:sz w:val="22"/>
                <w:szCs w:val="22"/>
                <w:lang w:eastAsia="de-DE"/>
              </w:rPr>
              <w:t>USB</w:t>
            </w:r>
          </w:p>
        </w:tc>
        <w:tc>
          <w:tcPr>
            <w:tcW w:w="7578" w:type="dxa"/>
            <w:shd w:val="clear" w:color="auto" w:fill="FFFFFF"/>
            <w:tcMar>
              <w:top w:w="0" w:type="dxa"/>
              <w:bottom w:w="0" w:type="dxa"/>
            </w:tcMar>
            <w:vAlign w:val="center"/>
            <w:hideMark/>
          </w:tcPr>
          <w:p w:rsidR="008B0173" w:rsidRPr="001570E5" w:rsidRDefault="008B0173" w:rsidP="002A4FBF">
            <w:pPr>
              <w:widowControl w:val="0"/>
              <w:adjustRightInd w:val="0"/>
              <w:spacing w:before="50" w:after="100"/>
              <w:ind w:firstLine="252"/>
              <w:textAlignment w:val="baseline"/>
              <w:rPr>
                <w:rFonts w:eastAsia="PMingLiU"/>
                <w:sz w:val="22"/>
                <w:szCs w:val="22"/>
              </w:rPr>
            </w:pPr>
            <w:r w:rsidRPr="001570E5">
              <w:rPr>
                <w:rFonts w:eastAsia="PMingLiU"/>
                <w:sz w:val="22"/>
                <w:szCs w:val="22"/>
              </w:rPr>
              <w:t>Universal Serial Bus</w:t>
            </w: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r w:rsidR="0021641E" w:rsidRPr="001570E5" w:rsidTr="0016162F">
        <w:trPr>
          <w:tblCellSpacing w:w="0" w:type="dxa"/>
        </w:trPr>
        <w:tc>
          <w:tcPr>
            <w:tcW w:w="1701" w:type="dxa"/>
            <w:shd w:val="clear" w:color="auto" w:fill="FFFFFF"/>
            <w:tcMar>
              <w:top w:w="0" w:type="dxa"/>
              <w:bottom w:w="0" w:type="dxa"/>
            </w:tcMar>
            <w:vAlign w:val="center"/>
            <w:hideMark/>
          </w:tcPr>
          <w:p w:rsidR="0021641E" w:rsidRPr="001570E5" w:rsidRDefault="0021641E" w:rsidP="002A4FBF">
            <w:pPr>
              <w:spacing w:before="50" w:after="100"/>
              <w:ind w:firstLine="252"/>
              <w:rPr>
                <w:rFonts w:eastAsia="PMingLiU" w:cs="Arial"/>
                <w:b/>
                <w:bCs/>
                <w:sz w:val="22"/>
                <w:szCs w:val="22"/>
                <w:lang w:eastAsia="de-DE"/>
              </w:rPr>
            </w:pPr>
          </w:p>
        </w:tc>
        <w:tc>
          <w:tcPr>
            <w:tcW w:w="7578" w:type="dxa"/>
            <w:shd w:val="clear" w:color="auto" w:fill="FFFFFF"/>
            <w:tcMar>
              <w:top w:w="0" w:type="dxa"/>
              <w:bottom w:w="0" w:type="dxa"/>
            </w:tcMar>
            <w:vAlign w:val="center"/>
            <w:hideMark/>
          </w:tcPr>
          <w:p w:rsidR="0021641E" w:rsidRPr="001570E5" w:rsidRDefault="0021641E" w:rsidP="002A4FBF">
            <w:pPr>
              <w:widowControl w:val="0"/>
              <w:adjustRightInd w:val="0"/>
              <w:spacing w:before="50" w:after="100"/>
              <w:ind w:firstLine="252"/>
              <w:textAlignment w:val="baseline"/>
              <w:rPr>
                <w:rFonts w:eastAsia="PMingLiU"/>
                <w:sz w:val="22"/>
                <w:szCs w:val="22"/>
              </w:rPr>
            </w:pPr>
          </w:p>
        </w:tc>
      </w:tr>
    </w:tbl>
    <w:p w:rsidR="008456F1" w:rsidRPr="008456F1" w:rsidRDefault="008456F1" w:rsidP="008456F1">
      <w:pPr>
        <w:pStyle w:val="Nagwek2"/>
        <w:numPr>
          <w:ilvl w:val="0"/>
          <w:numId w:val="0"/>
        </w:numPr>
      </w:pPr>
      <w:bookmarkStart w:id="19" w:name="_Toc394324880"/>
    </w:p>
    <w:p w:rsidR="005100E8" w:rsidRPr="001570E5" w:rsidRDefault="00CB614C" w:rsidP="002A4FBF">
      <w:pPr>
        <w:pStyle w:val="Nagwek2"/>
      </w:pPr>
      <w:bookmarkStart w:id="20" w:name="_Toc414241685"/>
      <w:r w:rsidRPr="001570E5">
        <w:rPr>
          <w:caps w:val="0"/>
        </w:rPr>
        <w:t>APPLICABLE DOCUMENTS</w:t>
      </w:r>
      <w:bookmarkEnd w:id="19"/>
      <w:bookmarkEnd w:id="20"/>
    </w:p>
    <w:p w:rsidR="00D76FC8" w:rsidRPr="001570E5" w:rsidRDefault="00E306C0" w:rsidP="002A4FBF">
      <w:pPr>
        <w:pStyle w:val="Normale14"/>
        <w:numPr>
          <w:ilvl w:val="0"/>
          <w:numId w:val="4"/>
        </w:numPr>
      </w:pPr>
      <w:r w:rsidRPr="001570E5">
        <w:t xml:space="preserve">Statement of Work P2-NEO-V </w:t>
      </w:r>
      <w:r w:rsidR="00A56DA6" w:rsidRPr="001570E5">
        <w:t>“</w:t>
      </w:r>
      <w:r w:rsidRPr="001570E5">
        <w:t>NEO Survey Telescope Detailed Design</w:t>
      </w:r>
      <w:r w:rsidR="00A56DA6" w:rsidRPr="001570E5">
        <w:t>”</w:t>
      </w:r>
      <w:r w:rsidRPr="001570E5">
        <w:t>, SSA-NEO-TEL-SOW-0001, Issue 1, 17/12/2013</w:t>
      </w:r>
    </w:p>
    <w:p w:rsidR="00E306C0" w:rsidRPr="001570E5" w:rsidRDefault="00E306C0" w:rsidP="002A4FBF">
      <w:pPr>
        <w:pStyle w:val="Normale14"/>
        <w:numPr>
          <w:ilvl w:val="0"/>
          <w:numId w:val="4"/>
        </w:numPr>
      </w:pPr>
      <w:r w:rsidRPr="001570E5">
        <w:rPr>
          <w:rFonts w:cs="Arial"/>
          <w:szCs w:val="24"/>
        </w:rPr>
        <w:t xml:space="preserve">Space Situational Awareness </w:t>
      </w:r>
      <w:r w:rsidR="00A56DA6" w:rsidRPr="001570E5">
        <w:rPr>
          <w:rFonts w:cs="Arial"/>
          <w:szCs w:val="24"/>
        </w:rPr>
        <w:t xml:space="preserve">– </w:t>
      </w:r>
      <w:r w:rsidRPr="001570E5">
        <w:rPr>
          <w:rFonts w:cs="Arial"/>
          <w:szCs w:val="24"/>
        </w:rPr>
        <w:t>NEO System Requirements Document, SSA-NEO-RS-RD-0001, Issue 1, Revision 4, 05/04/2013</w:t>
      </w:r>
    </w:p>
    <w:p w:rsidR="00E306C0" w:rsidRPr="001570E5" w:rsidRDefault="00E306C0" w:rsidP="002A4FBF">
      <w:pPr>
        <w:pStyle w:val="Normale14"/>
        <w:numPr>
          <w:ilvl w:val="0"/>
          <w:numId w:val="4"/>
        </w:numPr>
      </w:pPr>
      <w:r w:rsidRPr="001570E5">
        <w:rPr>
          <w:rFonts w:cs="Arial"/>
          <w:szCs w:val="24"/>
        </w:rPr>
        <w:t>CGS Proposal “NEO Survey TELescope Design NEOSTEL”, S14-003 Is.1, April 2014</w:t>
      </w:r>
    </w:p>
    <w:p w:rsidR="00D40389" w:rsidRPr="001570E5" w:rsidRDefault="00D40389" w:rsidP="002A4FBF">
      <w:pPr>
        <w:pStyle w:val="Normale14"/>
      </w:pPr>
    </w:p>
    <w:p w:rsidR="006B3BC0" w:rsidRPr="001570E5" w:rsidRDefault="00CB614C" w:rsidP="002A4FBF">
      <w:pPr>
        <w:pStyle w:val="Nagwek2"/>
      </w:pPr>
      <w:bookmarkStart w:id="21" w:name="_Toc379985928"/>
      <w:bookmarkStart w:id="22" w:name="_Toc394324881"/>
      <w:bookmarkStart w:id="23" w:name="_Toc414241686"/>
      <w:r w:rsidRPr="001570E5">
        <w:rPr>
          <w:caps w:val="0"/>
        </w:rPr>
        <w:t>REFERENCE DOCUMENTS</w:t>
      </w:r>
      <w:bookmarkEnd w:id="21"/>
      <w:bookmarkEnd w:id="22"/>
      <w:bookmarkEnd w:id="23"/>
    </w:p>
    <w:p w:rsidR="00D76FC8" w:rsidRPr="001570E5" w:rsidRDefault="00E306C0" w:rsidP="002A4FBF">
      <w:pPr>
        <w:pStyle w:val="Bibliografia"/>
        <w:numPr>
          <w:ilvl w:val="0"/>
          <w:numId w:val="3"/>
        </w:numPr>
        <w:rPr>
          <w:sz w:val="22"/>
        </w:rPr>
      </w:pPr>
      <w:bookmarkStart w:id="24" w:name="_Ref254442175"/>
      <w:r w:rsidRPr="001570E5">
        <w:rPr>
          <w:sz w:val="22"/>
        </w:rPr>
        <w:t>TELAD Design Report, TELAD-RP-CGS-001, version 1, 25/10/2011</w:t>
      </w:r>
      <w:r w:rsidR="006F1838" w:rsidRPr="001570E5">
        <w:rPr>
          <w:sz w:val="22"/>
        </w:rPr>
        <w:t xml:space="preserve"> </w:t>
      </w:r>
      <w:bookmarkEnd w:id="24"/>
    </w:p>
    <w:p w:rsidR="000A22B0" w:rsidRPr="001570E5" w:rsidRDefault="000A22B0" w:rsidP="002A4FBF">
      <w:pPr>
        <w:pStyle w:val="Nagwek1"/>
        <w:rPr>
          <w:lang w:val="it-IT"/>
        </w:rPr>
      </w:pPr>
      <w:bookmarkStart w:id="25" w:name="_Toc414241687"/>
      <w:bookmarkStart w:id="26" w:name="_Toc410907775"/>
      <w:bookmarkStart w:id="27" w:name="_Toc410980427"/>
      <w:bookmarkStart w:id="28" w:name="_Toc285637563"/>
      <w:bookmarkStart w:id="29" w:name="_Ref406657997"/>
      <w:r w:rsidRPr="001570E5">
        <w:rPr>
          <w:lang w:val="it-IT"/>
        </w:rPr>
        <w:lastRenderedPageBreak/>
        <w:t>NEOSTEL PROGRAMME</w:t>
      </w:r>
      <w:bookmarkEnd w:id="25"/>
    </w:p>
    <w:p w:rsidR="000A22B0" w:rsidRPr="001570E5" w:rsidRDefault="000A22B0" w:rsidP="002A4FBF">
      <w:pPr>
        <w:pStyle w:val="Default"/>
        <w:spacing w:after="120"/>
        <w:jc w:val="both"/>
        <w:rPr>
          <w:sz w:val="22"/>
          <w:szCs w:val="22"/>
        </w:rPr>
      </w:pPr>
      <w:r w:rsidRPr="001570E5">
        <w:rPr>
          <w:sz w:val="22"/>
          <w:szCs w:val="22"/>
        </w:rPr>
        <w:t>The NEOSTEL (Near Earth Object Survey TELescope)</w:t>
      </w:r>
      <w:r w:rsidRPr="001570E5">
        <w:rPr>
          <w:sz w:val="20"/>
          <w:szCs w:val="20"/>
        </w:rPr>
        <w:t xml:space="preserve"> </w:t>
      </w:r>
      <w:r w:rsidRPr="001570E5">
        <w:rPr>
          <w:sz w:val="22"/>
          <w:szCs w:val="22"/>
        </w:rPr>
        <w:t>program</w:t>
      </w:r>
      <w:r w:rsidR="00A56DA6" w:rsidRPr="001570E5">
        <w:rPr>
          <w:sz w:val="22"/>
          <w:szCs w:val="22"/>
        </w:rPr>
        <w:t>me</w:t>
      </w:r>
      <w:r w:rsidRPr="001570E5">
        <w:rPr>
          <w:sz w:val="22"/>
          <w:szCs w:val="22"/>
        </w:rPr>
        <w:t xml:space="preserve"> will lead to the detailed design</w:t>
      </w:r>
      <w:r w:rsidR="00A56DA6" w:rsidRPr="001570E5">
        <w:rPr>
          <w:sz w:val="22"/>
          <w:szCs w:val="22"/>
        </w:rPr>
        <w:t xml:space="preserve"> </w:t>
      </w:r>
      <w:r w:rsidRPr="001570E5">
        <w:rPr>
          <w:sz w:val="22"/>
          <w:szCs w:val="22"/>
        </w:rPr>
        <w:t>of a telescope able to fulfil the specific requirements for the survey of Near Earth Objects (NEOs).</w:t>
      </w:r>
      <w:r w:rsidR="003C5667" w:rsidRPr="001570E5">
        <w:rPr>
          <w:sz w:val="22"/>
          <w:szCs w:val="22"/>
        </w:rPr>
        <w:t xml:space="preserve"> </w:t>
      </w:r>
      <w:r w:rsidRPr="001570E5">
        <w:rPr>
          <w:sz w:val="22"/>
          <w:szCs w:val="22"/>
        </w:rPr>
        <w:t xml:space="preserve">In particular, NEOSTEL must provide the performances needed to guarantee NEO catalogue </w:t>
      </w:r>
      <w:r w:rsidR="00734EB5" w:rsidRPr="001570E5">
        <w:rPr>
          <w:sz w:val="22"/>
          <w:szCs w:val="22"/>
        </w:rPr>
        <w:t>build-up</w:t>
      </w:r>
      <w:r w:rsidRPr="001570E5">
        <w:rPr>
          <w:sz w:val="22"/>
          <w:szCs w:val="22"/>
        </w:rPr>
        <w:t xml:space="preserve"> and maintenance, accurate tracking capabilities, and so called “Wide Survey” observation strategies. Therefore the telescope design provides the necessary resolution over a very wide FoV</w:t>
      </w:r>
      <w:r w:rsidR="0039271B" w:rsidRPr="001570E5">
        <w:rPr>
          <w:sz w:val="22"/>
          <w:szCs w:val="22"/>
        </w:rPr>
        <w:t>.</w:t>
      </w:r>
      <w:r w:rsidRPr="001570E5">
        <w:rPr>
          <w:sz w:val="22"/>
          <w:szCs w:val="22"/>
        </w:rPr>
        <w:t xml:space="preserve"> </w:t>
      </w:r>
      <w:r w:rsidR="0039271B" w:rsidRPr="001570E5">
        <w:rPr>
          <w:sz w:val="22"/>
          <w:szCs w:val="22"/>
        </w:rPr>
        <w:t>A</w:t>
      </w:r>
      <w:r w:rsidRPr="001570E5">
        <w:rPr>
          <w:sz w:val="22"/>
          <w:szCs w:val="22"/>
        </w:rPr>
        <w:t xml:space="preserve"> suitable diameter primary mirror must be provided to allow the detection of NEO objects down to the required limiting magnitude.</w:t>
      </w:r>
    </w:p>
    <w:p w:rsidR="000A22B0" w:rsidRDefault="000A22B0" w:rsidP="002A4FBF">
      <w:pPr>
        <w:pStyle w:val="Normale14"/>
        <w:rPr>
          <w:szCs w:val="22"/>
        </w:rPr>
      </w:pPr>
      <w:r w:rsidRPr="001570E5">
        <w:rPr>
          <w:szCs w:val="22"/>
        </w:rPr>
        <w:t>For this purpose, an important concept is introduced, that greatly simplifies the overall optical design, consisting in the so-called Fly-Eye (FY) architecture. The FY design consists in splitting the overall FoV in sub-FoVs on which an array of corrector elements is placed. The corrector elements consist of small sized lenses. The Fly-Eye Telescope design is modular in nature, allowing for “serial” production.</w:t>
      </w:r>
    </w:p>
    <w:p w:rsidR="008456F1" w:rsidRPr="001570E5" w:rsidRDefault="008456F1" w:rsidP="002A4FBF">
      <w:pPr>
        <w:pStyle w:val="Normale14"/>
      </w:pPr>
    </w:p>
    <w:p w:rsidR="00C92BBA" w:rsidRPr="001570E5" w:rsidRDefault="00CB614C" w:rsidP="002A4FBF">
      <w:pPr>
        <w:pStyle w:val="Nagwek2"/>
        <w:rPr>
          <w:lang w:val="it-IT"/>
        </w:rPr>
      </w:pPr>
      <w:bookmarkStart w:id="30" w:name="_Toc414241688"/>
      <w:r w:rsidRPr="001570E5">
        <w:rPr>
          <w:caps w:val="0"/>
          <w:lang w:val="it-IT"/>
        </w:rPr>
        <w:t xml:space="preserve">NEOSTEL SCIENTIFIC </w:t>
      </w:r>
      <w:r w:rsidRPr="001570E5">
        <w:rPr>
          <w:caps w:val="0"/>
        </w:rPr>
        <w:t>REQUIREMENTS</w:t>
      </w:r>
      <w:bookmarkEnd w:id="26"/>
      <w:bookmarkEnd w:id="27"/>
      <w:bookmarkEnd w:id="28"/>
      <w:bookmarkEnd w:id="30"/>
    </w:p>
    <w:p w:rsidR="00C92BBA" w:rsidRPr="001570E5" w:rsidRDefault="00C92BBA" w:rsidP="002A4FBF">
      <w:pPr>
        <w:pStyle w:val="Normale12"/>
      </w:pPr>
      <w:r w:rsidRPr="001570E5">
        <w:t xml:space="preserve">The Near Earth Object Survey Telescope (NEOSTEL) is an innovative project of the NEO-SSA Segment and will in particular focus on the Survey and Tracking of Near Earth Objects (NEOs). It will represent the core Optical Sensor of the NEO-SSA Segment Ground Based Optical Observation Network. </w:t>
      </w:r>
    </w:p>
    <w:p w:rsidR="00C92BBA" w:rsidRPr="001570E5" w:rsidRDefault="00C92BBA" w:rsidP="002A4FBF">
      <w:pPr>
        <w:pStyle w:val="Normale12"/>
      </w:pPr>
      <w:r w:rsidRPr="001570E5">
        <w:t xml:space="preserve">NEOSTEL, based on the Fly-Eye concept, will allow a Wide Survey Strategy, which consists in scanning the full visible </w:t>
      </w:r>
      <w:r w:rsidR="00494E65" w:rsidRPr="001570E5">
        <w:t>s</w:t>
      </w:r>
      <w:r w:rsidRPr="001570E5">
        <w:t>ky at least twice per night to detect NEO objects characterized by apparent magnitudes down to 21.5. NEOSTEL shall also allow the detection of fast approaching NEO objects, moving</w:t>
      </w:r>
      <w:r w:rsidR="003C5667" w:rsidRPr="001570E5">
        <w:t xml:space="preserve">  </w:t>
      </w:r>
      <w:r w:rsidRPr="001570E5">
        <w:t xml:space="preserve">at apparent speeds up to 1.5 arcsec/min. NEOSTEL shall also be able to perform all required </w:t>
      </w:r>
      <w:r w:rsidR="00734EB5" w:rsidRPr="001570E5">
        <w:t>Follow-up</w:t>
      </w:r>
      <w:r w:rsidRPr="001570E5">
        <w:t>-activities, necessary for Catalogue maintenance/upgrading, Impact Monitoring, Alert and Mitigation, etc.</w:t>
      </w:r>
    </w:p>
    <w:p w:rsidR="00456301" w:rsidRPr="001570E5" w:rsidRDefault="00456301" w:rsidP="002A4FBF">
      <w:pPr>
        <w:pStyle w:val="Normale12"/>
        <w:tabs>
          <w:tab w:val="left" w:pos="3261"/>
        </w:tabs>
      </w:pPr>
      <w:r w:rsidRPr="001570E5">
        <w:t>The operating wavelength band of NEOSTEL shall be limited to the visible (VIS) spectral range,</w:t>
      </w:r>
      <w:r w:rsidR="00DD3D34" w:rsidRPr="001570E5">
        <w:t xml:space="preserve"> </w:t>
      </w:r>
      <w:r w:rsidRPr="001570E5">
        <w:t xml:space="preserve">in particular to 450-770 nm. NEOSTEL observations shall be accompanied by infrared and spectroscopic observations, performed with additional telescopes at different observational sides. </w:t>
      </w:r>
    </w:p>
    <w:p w:rsidR="00C92BBA" w:rsidRPr="001570E5" w:rsidRDefault="004F6697" w:rsidP="002A4FBF">
      <w:pPr>
        <w:pStyle w:val="Normale12"/>
      </w:pPr>
      <w:r w:rsidRPr="001570E5">
        <w:t>The aim of targeting objects at above mentioned m</w:t>
      </w:r>
      <w:r w:rsidR="00C92BBA" w:rsidRPr="001570E5">
        <w:t>agnitude w</w:t>
      </w:r>
      <w:r w:rsidRPr="001570E5">
        <w:t>hile scanning the full visible s</w:t>
      </w:r>
      <w:r w:rsidR="00C92BBA" w:rsidRPr="001570E5">
        <w:t>ky twice per nigh</w:t>
      </w:r>
      <w:r w:rsidRPr="001570E5">
        <w:t>t, requires an one meter class a</w:t>
      </w:r>
      <w:r w:rsidR="00C92BBA" w:rsidRPr="001570E5">
        <w:t xml:space="preserve">perture together with a very large FoV (&gt;44 sq. deg) and exposure times in the order of 40s. [R.D. 1]. </w:t>
      </w:r>
    </w:p>
    <w:p w:rsidR="00C92BBA" w:rsidRPr="001570E5" w:rsidRDefault="00C92BBA" w:rsidP="002A4FBF">
      <w:pPr>
        <w:pStyle w:val="Normale12"/>
      </w:pPr>
      <w:r w:rsidRPr="001570E5">
        <w:t>The above reported requirements are realized in the Fly-Eye a</w:t>
      </w:r>
      <w:r w:rsidR="004F6697" w:rsidRPr="001570E5">
        <w:t>rchitecture, resulting in fast o</w:t>
      </w:r>
      <w:r w:rsidRPr="001570E5">
        <w:t>ptics</w:t>
      </w:r>
      <w:r w:rsidR="002A5AB7" w:rsidRPr="001570E5">
        <w:t xml:space="preserve"> </w:t>
      </w:r>
      <w:r w:rsidRPr="001570E5">
        <w:t xml:space="preserve">(EFL = 2000mm, i.e. F/#&lt;2) and in a seeing limited optical resolution (80% Encircled Energy enclosed in &lt;1” radius) at 1.5" Pixel Scale . </w:t>
      </w:r>
    </w:p>
    <w:p w:rsidR="00C92BBA" w:rsidRPr="001570E5" w:rsidRDefault="00C92BBA" w:rsidP="002A4FBF">
      <w:pPr>
        <w:pStyle w:val="Normale12"/>
      </w:pPr>
      <w:r w:rsidRPr="001570E5">
        <w:t>From the opto-mechanical point of view, the above reported requirements impo</w:t>
      </w:r>
      <w:r w:rsidR="00456301" w:rsidRPr="001570E5">
        <w:t>se a stiff structure that</w:t>
      </w:r>
      <w:r w:rsidRPr="001570E5">
        <w:t xml:space="preserve"> ensure</w:t>
      </w:r>
      <w:r w:rsidR="00456301" w:rsidRPr="001570E5">
        <w:t>s</w:t>
      </w:r>
      <w:r w:rsidRPr="001570E5">
        <w:t xml:space="preserve"> the tolerance budget imposed by the optical design also during telescope fast repositioning</w:t>
      </w:r>
      <w:r w:rsidR="003C5667" w:rsidRPr="001570E5">
        <w:t xml:space="preserve"> </w:t>
      </w:r>
      <w:r w:rsidRPr="001570E5">
        <w:t xml:space="preserve">in all pointing directions. </w:t>
      </w:r>
    </w:p>
    <w:p w:rsidR="00E6352D" w:rsidRPr="001570E5" w:rsidRDefault="00C92BBA" w:rsidP="002A4FBF">
      <w:pPr>
        <w:pStyle w:val="Normale12"/>
        <w:tabs>
          <w:tab w:val="left" w:pos="3261"/>
        </w:tabs>
      </w:pPr>
      <w:r w:rsidRPr="001570E5">
        <w:t>The Specifications reported in the following, are addressed to satisfy the above summarized NEO-SSA scientific targets and requirements.</w:t>
      </w:r>
    </w:p>
    <w:p w:rsidR="00F43F1C" w:rsidRPr="001570E5" w:rsidRDefault="00F43F1C" w:rsidP="002A4FBF">
      <w:pPr>
        <w:pStyle w:val="Normale12"/>
        <w:tabs>
          <w:tab w:val="left" w:pos="3261"/>
        </w:tabs>
      </w:pPr>
    </w:p>
    <w:p w:rsidR="00F43F1C" w:rsidRPr="001570E5" w:rsidRDefault="00F43F1C" w:rsidP="002A4FBF">
      <w:pPr>
        <w:pStyle w:val="Normale12"/>
        <w:tabs>
          <w:tab w:val="left" w:pos="3261"/>
        </w:tabs>
      </w:pPr>
    </w:p>
    <w:p w:rsidR="00F43F1C" w:rsidRPr="001570E5" w:rsidRDefault="00F43F1C" w:rsidP="002A4FBF">
      <w:pPr>
        <w:pStyle w:val="Normale12"/>
        <w:tabs>
          <w:tab w:val="left" w:pos="3261"/>
        </w:tabs>
      </w:pPr>
    </w:p>
    <w:p w:rsidR="00F43F1C" w:rsidRPr="001570E5" w:rsidRDefault="00F43F1C" w:rsidP="002A4FBF">
      <w:pPr>
        <w:pStyle w:val="Normale12"/>
        <w:tabs>
          <w:tab w:val="left" w:pos="3261"/>
        </w:tabs>
      </w:pPr>
    </w:p>
    <w:p w:rsidR="00F43F1C" w:rsidRPr="001570E5" w:rsidRDefault="00CB614C" w:rsidP="002A4FBF">
      <w:pPr>
        <w:pStyle w:val="Nagwek1"/>
        <w:rPr>
          <w:shd w:val="clear" w:color="auto" w:fill="FFFF00"/>
          <w:lang w:eastAsia="de-DE"/>
        </w:rPr>
      </w:pPr>
      <w:bookmarkStart w:id="31" w:name="_Toc414241689"/>
      <w:r w:rsidRPr="004D40C7">
        <w:rPr>
          <w:caps w:val="0"/>
          <w:lang w:eastAsia="de-DE"/>
        </w:rPr>
        <w:lastRenderedPageBreak/>
        <w:t>CAMERA PRINCIPAL</w:t>
      </w:r>
      <w:r w:rsidR="005A6CA1" w:rsidRPr="004D40C7">
        <w:rPr>
          <w:caps w:val="0"/>
          <w:lang w:eastAsia="de-DE"/>
        </w:rPr>
        <w:t>S</w:t>
      </w:r>
      <w:bookmarkEnd w:id="31"/>
    </w:p>
    <w:p w:rsidR="00F43F1C" w:rsidRPr="001570E5" w:rsidRDefault="00F43F1C" w:rsidP="002A4FBF">
      <w:pPr>
        <w:pStyle w:val="Normale14"/>
        <w:rPr>
          <w:color w:val="000000"/>
          <w:shd w:val="clear" w:color="auto" w:fill="FFFFFF"/>
          <w:lang w:val="en-GB"/>
        </w:rPr>
      </w:pPr>
      <w:r w:rsidRPr="004D40C7">
        <w:rPr>
          <w:lang w:eastAsia="de-DE"/>
        </w:rPr>
        <w:t xml:space="preserve">This section describes the </w:t>
      </w:r>
      <w:r w:rsidR="007076E2" w:rsidRPr="004D40C7">
        <w:rPr>
          <w:lang w:eastAsia="de-DE"/>
        </w:rPr>
        <w:t>NEOSTEL</w:t>
      </w:r>
      <w:r w:rsidRPr="004D40C7">
        <w:rPr>
          <w:lang w:eastAsia="de-DE"/>
        </w:rPr>
        <w:t xml:space="preserve"> camera </w:t>
      </w:r>
      <w:r w:rsidR="00CB614C" w:rsidRPr="004D40C7">
        <w:rPr>
          <w:lang w:eastAsia="de-DE"/>
        </w:rPr>
        <w:t>principal</w:t>
      </w:r>
      <w:r w:rsidR="00026C06" w:rsidRPr="004D40C7">
        <w:rPr>
          <w:lang w:eastAsia="de-DE"/>
        </w:rPr>
        <w:t>s</w:t>
      </w:r>
      <w:r w:rsidRPr="004D40C7">
        <w:rPr>
          <w:lang w:eastAsia="de-DE"/>
        </w:rPr>
        <w:t>. Technical parameters of the camera a</w:t>
      </w:r>
      <w:r w:rsidR="00023EAA" w:rsidRPr="004D40C7">
        <w:rPr>
          <w:lang w:eastAsia="de-DE"/>
        </w:rPr>
        <w:t xml:space="preserve">re presented in </w:t>
      </w:r>
      <w:fldSimple w:instr=" REF _Ref413693507 \h  \* MERGEFORMAT ">
        <w:r w:rsidR="00BF2758" w:rsidRPr="00BF2758">
          <w:rPr>
            <w:i/>
          </w:rPr>
          <w:t xml:space="preserve">Table </w:t>
        </w:r>
        <w:r w:rsidR="00BF2758" w:rsidRPr="00BF2758">
          <w:rPr>
            <w:i/>
            <w:noProof/>
          </w:rPr>
          <w:t>3</w:t>
        </w:r>
        <w:r w:rsidR="00BF2758" w:rsidRPr="00BF2758">
          <w:rPr>
            <w:i/>
            <w:noProof/>
          </w:rPr>
          <w:noBreakHyphen/>
          <w:t>1</w:t>
        </w:r>
      </w:fldSimple>
      <w:r w:rsidRPr="004D40C7">
        <w:rPr>
          <w:lang w:eastAsia="de-DE"/>
        </w:rPr>
        <w:t xml:space="preserve">.  </w:t>
      </w:r>
      <w:r w:rsidR="005E775A" w:rsidRPr="004D40C7">
        <w:t>Fulfilling</w:t>
      </w:r>
      <w:r w:rsidRPr="004D40C7">
        <w:t xml:space="preserve"> th</w:t>
      </w:r>
      <w:r w:rsidR="00407FAD" w:rsidRPr="004D40C7">
        <w:t>e</w:t>
      </w:r>
      <w:r w:rsidRPr="004D40C7">
        <w:t>s</w:t>
      </w:r>
      <w:r w:rsidR="00407FAD" w:rsidRPr="004D40C7">
        <w:t>e</w:t>
      </w:r>
      <w:r w:rsidRPr="004D40C7">
        <w:t xml:space="preserve"> </w:t>
      </w:r>
      <w:r w:rsidR="00CB614C" w:rsidRPr="004D40C7">
        <w:t xml:space="preserve">principals </w:t>
      </w:r>
      <w:r w:rsidRPr="004D40C7">
        <w:t>is the main objective of this project.</w:t>
      </w:r>
      <w:r w:rsidRPr="001570E5">
        <w:rPr>
          <w:shd w:val="clear" w:color="auto" w:fill="FFFF00"/>
        </w:rPr>
        <w:t xml:space="preserve"> </w:t>
      </w:r>
    </w:p>
    <w:p w:rsidR="000C01E2" w:rsidRPr="001570E5" w:rsidRDefault="005A383C" w:rsidP="002A4FBF">
      <w:pPr>
        <w:pStyle w:val="Table"/>
        <w:rPr>
          <w:sz w:val="22"/>
        </w:rPr>
      </w:pPr>
      <w:bookmarkStart w:id="32" w:name="_Ref413693507"/>
      <w:bookmarkStart w:id="33" w:name="_Ref413693501"/>
      <w:bookmarkStart w:id="34" w:name="_Toc414241825"/>
      <w:r w:rsidRPr="001570E5">
        <w:rPr>
          <w:sz w:val="22"/>
        </w:rPr>
        <w:t xml:space="preserve">Table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3</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Table \* ARABIC \s 1 </w:instrText>
      </w:r>
      <w:r w:rsidR="00D236E6" w:rsidRPr="001570E5">
        <w:rPr>
          <w:sz w:val="22"/>
        </w:rPr>
        <w:fldChar w:fldCharType="separate"/>
      </w:r>
      <w:r w:rsidR="00BF2758">
        <w:rPr>
          <w:noProof/>
          <w:sz w:val="22"/>
        </w:rPr>
        <w:t>1</w:t>
      </w:r>
      <w:r w:rsidR="00D236E6" w:rsidRPr="001570E5">
        <w:rPr>
          <w:sz w:val="22"/>
        </w:rPr>
        <w:fldChar w:fldCharType="end"/>
      </w:r>
      <w:bookmarkEnd w:id="32"/>
      <w:r w:rsidRPr="001570E5">
        <w:rPr>
          <w:sz w:val="22"/>
        </w:rPr>
        <w:t xml:space="preserve">: </w:t>
      </w:r>
      <w:r w:rsidR="000C01E2" w:rsidRPr="001570E5">
        <w:rPr>
          <w:sz w:val="22"/>
        </w:rPr>
        <w:t xml:space="preserve"> Camera technical </w:t>
      </w:r>
      <w:bookmarkEnd w:id="33"/>
      <w:r w:rsidR="00CB614C" w:rsidRPr="001570E5">
        <w:rPr>
          <w:sz w:val="22"/>
        </w:rPr>
        <w:t>principals</w:t>
      </w:r>
      <w:bookmarkEnd w:id="34"/>
    </w:p>
    <w:tbl>
      <w:tblPr>
        <w:tblW w:w="9997" w:type="dxa"/>
        <w:tblInd w:w="5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55" w:type="dxa"/>
          <w:left w:w="54" w:type="dxa"/>
          <w:bottom w:w="55" w:type="dxa"/>
          <w:right w:w="55" w:type="dxa"/>
        </w:tblCellMar>
        <w:tblLook w:val="0000"/>
      </w:tblPr>
      <w:tblGrid>
        <w:gridCol w:w="417"/>
        <w:gridCol w:w="3337"/>
        <w:gridCol w:w="2982"/>
        <w:gridCol w:w="3261"/>
      </w:tblGrid>
      <w:tr w:rsidR="00F43F1C" w:rsidRPr="001570E5" w:rsidTr="00F43F1C">
        <w:tc>
          <w:tcPr>
            <w:tcW w:w="417" w:type="dxa"/>
            <w:shd w:val="clear" w:color="auto" w:fill="FFFFFF"/>
          </w:tcPr>
          <w:p w:rsidR="00F43F1C" w:rsidRPr="001570E5" w:rsidRDefault="00F43F1C" w:rsidP="002A4FBF">
            <w:pPr>
              <w:rPr>
                <w:shd w:val="clear" w:color="auto" w:fill="FFFFFF"/>
                <w:lang w:val="en-GB"/>
              </w:rPr>
            </w:pPr>
          </w:p>
        </w:tc>
        <w:tc>
          <w:tcPr>
            <w:tcW w:w="3337" w:type="dxa"/>
            <w:shd w:val="clear" w:color="auto" w:fill="FFFFFF"/>
          </w:tcPr>
          <w:p w:rsidR="00F43F1C" w:rsidRPr="001570E5" w:rsidRDefault="00F43F1C" w:rsidP="002A4FBF">
            <w:pPr>
              <w:rPr>
                <w:b/>
                <w:shd w:val="clear" w:color="auto" w:fill="FFFFFF"/>
                <w:lang w:val="en-GB"/>
              </w:rPr>
            </w:pPr>
            <w:r w:rsidRPr="001570E5">
              <w:rPr>
                <w:b/>
                <w:shd w:val="clear" w:color="auto" w:fill="FFFFFF"/>
                <w:lang w:val="en-GB"/>
              </w:rPr>
              <w:t>Parameter</w:t>
            </w:r>
          </w:p>
        </w:tc>
        <w:tc>
          <w:tcPr>
            <w:tcW w:w="2982" w:type="dxa"/>
            <w:shd w:val="clear" w:color="auto" w:fill="FFFFFF"/>
          </w:tcPr>
          <w:p w:rsidR="00F43F1C" w:rsidRPr="001570E5" w:rsidRDefault="00F43F1C" w:rsidP="002A4FBF">
            <w:pPr>
              <w:rPr>
                <w:b/>
                <w:shd w:val="clear" w:color="auto" w:fill="FFFFFF"/>
                <w:lang w:val="en-GB"/>
              </w:rPr>
            </w:pPr>
            <w:r w:rsidRPr="001570E5">
              <w:rPr>
                <w:b/>
                <w:shd w:val="clear" w:color="auto" w:fill="FFFFFF"/>
                <w:lang w:val="en-GB"/>
              </w:rPr>
              <w:t>Value</w:t>
            </w:r>
          </w:p>
        </w:tc>
        <w:tc>
          <w:tcPr>
            <w:tcW w:w="3261" w:type="dxa"/>
            <w:shd w:val="clear" w:color="auto" w:fill="FFFFFF"/>
          </w:tcPr>
          <w:p w:rsidR="00F43F1C" w:rsidRPr="001570E5" w:rsidRDefault="00F43F1C" w:rsidP="002A4FBF">
            <w:pPr>
              <w:rPr>
                <w:b/>
              </w:rPr>
            </w:pPr>
            <w:r w:rsidRPr="001570E5">
              <w:rPr>
                <w:b/>
                <w:shd w:val="clear" w:color="auto" w:fill="FFFFFF"/>
                <w:lang w:val="en-GB"/>
              </w:rPr>
              <w:t>Remarks</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Resolution</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4096x4096</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Pixel size</w:t>
            </w:r>
          </w:p>
        </w:tc>
        <w:tc>
          <w:tcPr>
            <w:tcW w:w="2982" w:type="dxa"/>
            <w:shd w:val="clear" w:color="auto" w:fill="FFFFFF"/>
          </w:tcPr>
          <w:p w:rsidR="00F43F1C" w:rsidRPr="001570E5" w:rsidRDefault="00F43F1C" w:rsidP="002A4FBF">
            <w:pPr>
              <w:rPr>
                <w:strike/>
                <w:lang w:val="en-GB"/>
              </w:rPr>
            </w:pPr>
            <w:r w:rsidRPr="001570E5">
              <w:rPr>
                <w:shd w:val="clear" w:color="auto" w:fill="FFFFFF"/>
                <w:lang w:val="en-GB"/>
              </w:rPr>
              <w:t xml:space="preserve">15x15 um </w:t>
            </w:r>
          </w:p>
        </w:tc>
        <w:tc>
          <w:tcPr>
            <w:tcW w:w="3261" w:type="dxa"/>
            <w:shd w:val="clear" w:color="auto" w:fill="FFFFFF"/>
          </w:tcPr>
          <w:p w:rsidR="00F43F1C" w:rsidRPr="001570E5" w:rsidRDefault="00F43F1C" w:rsidP="002A4FBF">
            <w:pPr>
              <w:rPr>
                <w:strike/>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3</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Sensor architecture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Full Frame Transfer., back illuminated</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4</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Shutter life time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Mechanical, 10</w:t>
            </w:r>
            <w:r w:rsidRPr="001570E5">
              <w:rPr>
                <w:shd w:val="clear" w:color="auto" w:fill="FFFFFF"/>
                <w:vertAlign w:val="superscript"/>
                <w:lang w:val="en-GB"/>
              </w:rPr>
              <w:t>6</w:t>
            </w:r>
            <w:r w:rsidRPr="001570E5">
              <w:rPr>
                <w:shd w:val="clear" w:color="auto" w:fill="FFFFFF"/>
                <w:lang w:val="en-GB"/>
              </w:rPr>
              <w:t xml:space="preserve"> cycles</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5</w:t>
            </w:r>
          </w:p>
        </w:tc>
        <w:tc>
          <w:tcPr>
            <w:tcW w:w="3337" w:type="dxa"/>
            <w:shd w:val="clear" w:color="auto" w:fill="FFFFFF"/>
          </w:tcPr>
          <w:p w:rsidR="00F43F1C" w:rsidRPr="001570E5" w:rsidRDefault="00D77136" w:rsidP="002A4FBF">
            <w:pPr>
              <w:rPr>
                <w:shd w:val="clear" w:color="auto" w:fill="FFFFFF"/>
                <w:lang w:val="en-GB"/>
              </w:rPr>
            </w:pPr>
            <w:r w:rsidRPr="001570E5">
              <w:rPr>
                <w:iCs/>
                <w:shd w:val="clear" w:color="auto" w:fill="FFFFFF"/>
                <w:lang w:val="en-GB"/>
              </w:rPr>
              <w:t>Multi pinned phase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Yes, user controllable</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6</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Linearity</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 xml:space="preserve">&lt;1% </w:t>
            </w:r>
          </w:p>
        </w:tc>
        <w:tc>
          <w:tcPr>
            <w:tcW w:w="3261" w:type="dxa"/>
            <w:shd w:val="clear" w:color="auto" w:fill="FFFFFF"/>
          </w:tcPr>
          <w:p w:rsidR="00F43F1C" w:rsidRPr="001570E5" w:rsidRDefault="00F43F1C" w:rsidP="002A4FBF">
            <w:r w:rsidRPr="001570E5">
              <w:rPr>
                <w:shd w:val="clear" w:color="auto" w:fill="FFFFFF"/>
                <w:lang w:val="en-GB"/>
              </w:rPr>
              <w:t>100e – 95% saturation</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7</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Dark current</w:t>
            </w:r>
          </w:p>
        </w:tc>
        <w:tc>
          <w:tcPr>
            <w:tcW w:w="2982" w:type="dxa"/>
            <w:shd w:val="clear" w:color="auto" w:fill="FFFFFF"/>
          </w:tcPr>
          <w:p w:rsidR="00F43F1C" w:rsidRPr="001570E5" w:rsidRDefault="00F43F1C" w:rsidP="002A4FBF">
            <w:pPr>
              <w:rPr>
                <w:shd w:val="clear" w:color="auto" w:fill="FFFF00"/>
                <w:lang w:val="en-GB"/>
              </w:rPr>
            </w:pPr>
            <w:r w:rsidRPr="001570E5">
              <w:rPr>
                <w:shd w:val="clear" w:color="auto" w:fill="FFFFFF"/>
                <w:lang w:val="en-GB"/>
              </w:rPr>
              <w:t>&lt; 0.1 e-/s/pix</w:t>
            </w:r>
          </w:p>
        </w:tc>
        <w:tc>
          <w:tcPr>
            <w:tcW w:w="3261" w:type="dxa"/>
            <w:shd w:val="clear" w:color="auto" w:fill="FFFFFF"/>
          </w:tcPr>
          <w:p w:rsidR="00F43F1C" w:rsidRPr="001570E5" w:rsidRDefault="00F43F1C" w:rsidP="002A4FBF"/>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8</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Fill factor</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100%</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9</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Well depth</w:t>
            </w:r>
          </w:p>
        </w:tc>
        <w:tc>
          <w:tcPr>
            <w:tcW w:w="2982" w:type="dxa"/>
            <w:shd w:val="clear" w:color="auto" w:fill="FFFFFF"/>
          </w:tcPr>
          <w:p w:rsidR="00F43F1C" w:rsidRPr="001570E5" w:rsidRDefault="00F43F1C" w:rsidP="002A4FBF">
            <w:pPr>
              <w:rPr>
                <w:shd w:val="clear" w:color="auto" w:fill="FFFF00"/>
                <w:lang w:val="en-GB"/>
              </w:rPr>
            </w:pPr>
            <w:r w:rsidRPr="001570E5">
              <w:rPr>
                <w:shd w:val="clear" w:color="auto" w:fill="FFFFFF"/>
                <w:lang w:val="en-GB"/>
              </w:rPr>
              <w:t>150-200ke-</w:t>
            </w:r>
          </w:p>
        </w:tc>
        <w:tc>
          <w:tcPr>
            <w:tcW w:w="3261" w:type="dxa"/>
            <w:shd w:val="clear" w:color="auto" w:fill="FFFFFF"/>
          </w:tcPr>
          <w:p w:rsidR="00F43F1C" w:rsidRPr="001570E5" w:rsidRDefault="00F43F1C" w:rsidP="002A4FBF"/>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10</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Chamber medium</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Sealed filled with noble gas</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11</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Readout noise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10e- RMS</w:t>
            </w:r>
          </w:p>
        </w:tc>
        <w:tc>
          <w:tcPr>
            <w:tcW w:w="3261" w:type="dxa"/>
            <w:shd w:val="clear" w:color="auto" w:fill="FFFFFF"/>
          </w:tcPr>
          <w:p w:rsidR="00F43F1C" w:rsidRPr="001570E5" w:rsidRDefault="00F43F1C" w:rsidP="002A4FBF">
            <w:r w:rsidRPr="001570E5">
              <w:rPr>
                <w:shd w:val="clear" w:color="auto" w:fill="FFFFFF"/>
                <w:lang w:val="en-GB"/>
              </w:rPr>
              <w:t>@2 MHz</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12</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Dynamic range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20ke/e</w:t>
            </w:r>
          </w:p>
        </w:tc>
        <w:tc>
          <w:tcPr>
            <w:tcW w:w="3261" w:type="dxa"/>
            <w:shd w:val="clear" w:color="auto" w:fill="FFFFFF"/>
          </w:tcPr>
          <w:p w:rsidR="00F43F1C" w:rsidRPr="001570E5" w:rsidRDefault="00F43F1C" w:rsidP="002A4FBF">
            <w:r w:rsidRPr="001570E5">
              <w:rPr>
                <w:shd w:val="clear" w:color="auto" w:fill="FFFFFF"/>
                <w:lang w:val="en-GB"/>
              </w:rPr>
              <w:t>16 bit depth</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13</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Readout time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&lt;</w:t>
            </w:r>
            <w:r w:rsidRPr="001570E5">
              <w:rPr>
                <w:strike/>
                <w:shd w:val="clear" w:color="auto" w:fill="FFFFFF"/>
                <w:lang w:val="en-GB"/>
              </w:rPr>
              <w:t>2</w:t>
            </w:r>
            <w:r w:rsidRPr="001570E5">
              <w:rPr>
                <w:shd w:val="clear" w:color="auto" w:fill="FFFFFF"/>
                <w:lang w:val="en-GB"/>
              </w:rPr>
              <w:t xml:space="preserve"> 2.5 s</w:t>
            </w:r>
          </w:p>
        </w:tc>
        <w:tc>
          <w:tcPr>
            <w:tcW w:w="3261" w:type="dxa"/>
            <w:shd w:val="clear" w:color="auto" w:fill="FFFFFF"/>
          </w:tcPr>
          <w:p w:rsidR="00F43F1C" w:rsidRPr="001570E5" w:rsidRDefault="00F43F1C" w:rsidP="002A4FBF">
            <w:r w:rsidRPr="001570E5">
              <w:rPr>
                <w:shd w:val="clear" w:color="auto" w:fill="FFFFFF"/>
                <w:lang w:val="en-GB"/>
              </w:rPr>
              <w:t>4 channels</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14</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Cooling</w:t>
            </w:r>
          </w:p>
        </w:tc>
        <w:tc>
          <w:tcPr>
            <w:tcW w:w="2982" w:type="dxa"/>
            <w:shd w:val="clear" w:color="auto" w:fill="FFFFFF"/>
          </w:tcPr>
          <w:p w:rsidR="00F43F1C" w:rsidRPr="001570E5" w:rsidRDefault="00F43F1C" w:rsidP="002A4FBF">
            <w:pPr>
              <w:rPr>
                <w:shd w:val="clear" w:color="auto" w:fill="FFFF00"/>
                <w:lang w:val="en-GB"/>
              </w:rPr>
            </w:pPr>
            <w:r w:rsidRPr="001570E5">
              <w:rPr>
                <w:shd w:val="clear" w:color="auto" w:fill="FFFFFF"/>
                <w:lang w:val="en-GB"/>
              </w:rPr>
              <w:t>Liquid, -50 °C, glycol-water</w:t>
            </w:r>
          </w:p>
        </w:tc>
        <w:tc>
          <w:tcPr>
            <w:tcW w:w="3261" w:type="dxa"/>
            <w:shd w:val="clear" w:color="auto" w:fill="FFFFFF"/>
          </w:tcPr>
          <w:p w:rsidR="00F43F1C" w:rsidRPr="001570E5" w:rsidRDefault="00F43F1C" w:rsidP="002A4FBF"/>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15</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QE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&gt;95% peak, &gt;75% mean</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16</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Shutter time synchronisation</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&lt;100 us, PTP, NTP</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17</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External shutter input</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Yes, RS485</w:t>
            </w:r>
          </w:p>
        </w:tc>
        <w:tc>
          <w:tcPr>
            <w:tcW w:w="3261" w:type="dxa"/>
            <w:shd w:val="clear" w:color="auto" w:fill="FFFFFF"/>
          </w:tcPr>
          <w:p w:rsidR="00F43F1C" w:rsidRPr="001570E5" w:rsidRDefault="00F43F1C" w:rsidP="002A4FBF">
            <w:r w:rsidRPr="001570E5">
              <w:rPr>
                <w:shd w:val="clear" w:color="auto" w:fill="FFFFFF"/>
                <w:lang w:val="en-GB"/>
              </w:rPr>
              <w:t>Controlled also internally. Consider a trigger line for the 16 channels</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18</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Camera operational temperature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-20 ...+30 °C</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19</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Camera diameter</w:t>
            </w:r>
          </w:p>
        </w:tc>
        <w:tc>
          <w:tcPr>
            <w:tcW w:w="2982" w:type="dxa"/>
            <w:shd w:val="clear" w:color="auto" w:fill="FFFFFF"/>
          </w:tcPr>
          <w:p w:rsidR="00F43F1C" w:rsidRPr="001570E5" w:rsidRDefault="00F43F1C" w:rsidP="002A4FBF">
            <w:pPr>
              <w:rPr>
                <w:shd w:val="clear" w:color="auto" w:fill="FFFF00"/>
                <w:lang w:val="en-GB"/>
              </w:rPr>
            </w:pPr>
            <w:r w:rsidRPr="001570E5">
              <w:rPr>
                <w:shd w:val="clear" w:color="auto" w:fill="FFFFFF"/>
                <w:lang w:val="en-GB"/>
              </w:rPr>
              <w:t>&lt;200 mm</w:t>
            </w:r>
          </w:p>
        </w:tc>
        <w:tc>
          <w:tcPr>
            <w:tcW w:w="3261" w:type="dxa"/>
            <w:shd w:val="clear" w:color="auto" w:fill="FFFFFF"/>
          </w:tcPr>
          <w:p w:rsidR="00F43F1C" w:rsidRPr="001570E5" w:rsidRDefault="00F43F1C" w:rsidP="002A4FBF"/>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20</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Supply</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External, DC</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21</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Communication interface</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Gigabit Ethernet</w:t>
            </w:r>
          </w:p>
        </w:tc>
        <w:tc>
          <w:tcPr>
            <w:tcW w:w="3261" w:type="dxa"/>
            <w:shd w:val="clear" w:color="auto" w:fill="FFFFFF"/>
          </w:tcPr>
          <w:p w:rsidR="00F43F1C" w:rsidRPr="001570E5" w:rsidRDefault="00F43F1C" w:rsidP="002A4FBF">
            <w:r w:rsidRPr="001570E5">
              <w:rPr>
                <w:shd w:val="clear" w:color="auto" w:fill="FFFFFF"/>
                <w:lang w:val="en-GB"/>
              </w:rPr>
              <w:t>SFP interface</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22</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OS drivers</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Linux</w:t>
            </w:r>
            <w:r w:rsidR="002E621D" w:rsidRPr="001570E5">
              <w:rPr>
                <w:shd w:val="clear" w:color="auto" w:fill="FFFFFF"/>
                <w:lang w:val="en-GB"/>
              </w:rPr>
              <w:t xml:space="preserve"> </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23</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Camera diagnostics</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 xml:space="preserve">Temperatures (operational), TEC current, CCD voltages, exposure time, camera state (idle, readout, etc), cooling system status </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24</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Supply cable length</w:t>
            </w:r>
          </w:p>
        </w:tc>
        <w:tc>
          <w:tcPr>
            <w:tcW w:w="2982" w:type="dxa"/>
            <w:shd w:val="clear" w:color="auto" w:fill="FFFFFF"/>
          </w:tcPr>
          <w:p w:rsidR="00F43F1C" w:rsidRPr="001570E5" w:rsidRDefault="002E621D" w:rsidP="002A4FBF">
            <w:pPr>
              <w:rPr>
                <w:shd w:val="clear" w:color="auto" w:fill="FFFF00"/>
                <w:lang w:val="en-GB"/>
              </w:rPr>
            </w:pPr>
            <w:r w:rsidRPr="00955B61">
              <w:rPr>
                <w:highlight w:val="yellow"/>
                <w:shd w:val="clear" w:color="auto" w:fill="FFFFFF"/>
                <w:lang w:val="en-GB"/>
              </w:rPr>
              <w:t xml:space="preserve">25 </w:t>
            </w:r>
            <w:r w:rsidR="00F43F1C" w:rsidRPr="00955B61">
              <w:rPr>
                <w:highlight w:val="yellow"/>
                <w:shd w:val="clear" w:color="auto" w:fill="FFFFFF"/>
                <w:lang w:val="en-GB"/>
              </w:rPr>
              <w:t>meters</w:t>
            </w:r>
          </w:p>
        </w:tc>
        <w:tc>
          <w:tcPr>
            <w:tcW w:w="3261" w:type="dxa"/>
            <w:shd w:val="clear" w:color="auto" w:fill="FFFFFF"/>
          </w:tcPr>
          <w:p w:rsidR="00F43F1C" w:rsidRPr="001570E5" w:rsidRDefault="00F43F1C" w:rsidP="002A4FBF"/>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25</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Window material</w:t>
            </w:r>
          </w:p>
        </w:tc>
        <w:tc>
          <w:tcPr>
            <w:tcW w:w="2982" w:type="dxa"/>
            <w:shd w:val="clear" w:color="auto" w:fill="FFFFFF"/>
          </w:tcPr>
          <w:p w:rsidR="00D56B5B" w:rsidRPr="001570E5" w:rsidRDefault="00A15DA3" w:rsidP="002A4FBF">
            <w:pPr>
              <w:jc w:val="left"/>
              <w:rPr>
                <w:shd w:val="clear" w:color="auto" w:fill="FFFFFF"/>
                <w:lang w:val="en-GB"/>
              </w:rPr>
            </w:pPr>
            <w:r w:rsidRPr="001570E5">
              <w:rPr>
                <w:shd w:val="clear" w:color="auto" w:fill="FFFFFF"/>
                <w:lang w:val="en-GB"/>
              </w:rPr>
              <w:t>Sapphire glass</w:t>
            </w:r>
            <w:r w:rsidR="00026C06" w:rsidRPr="001570E5">
              <w:rPr>
                <w:shd w:val="clear" w:color="auto" w:fill="FFFFFF"/>
                <w:lang w:val="en-GB"/>
              </w:rPr>
              <w:t xml:space="preserve"> </w:t>
            </w:r>
            <w:r w:rsidR="002E621D" w:rsidRPr="001570E5">
              <w:rPr>
                <w:shd w:val="clear" w:color="auto" w:fill="FFFFFF"/>
                <w:lang w:val="en-GB"/>
              </w:rPr>
              <w:t>(antireflection coating)</w:t>
            </w:r>
          </w:p>
        </w:tc>
        <w:tc>
          <w:tcPr>
            <w:tcW w:w="3261" w:type="dxa"/>
            <w:shd w:val="clear" w:color="auto" w:fill="FFFFFF"/>
          </w:tcPr>
          <w:p w:rsidR="00F43F1C" w:rsidRPr="001570E5" w:rsidRDefault="00F43F1C" w:rsidP="002A4FBF">
            <w:r w:rsidRPr="001570E5">
              <w:rPr>
                <w:shd w:val="clear" w:color="auto" w:fill="FFFFFF"/>
                <w:lang w:val="en-GB"/>
              </w:rPr>
              <w:t>5 mm thick, the position of the CCD surface should be set as a function of the window thickness</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lastRenderedPageBreak/>
              <w:t>26</w:t>
            </w:r>
          </w:p>
        </w:tc>
        <w:tc>
          <w:tcPr>
            <w:tcW w:w="3337" w:type="dxa"/>
            <w:shd w:val="clear" w:color="auto" w:fill="FFFFFF"/>
          </w:tcPr>
          <w:p w:rsidR="00026C06" w:rsidRPr="001570E5" w:rsidRDefault="00F43F1C" w:rsidP="002A4FBF">
            <w:pPr>
              <w:rPr>
                <w:shd w:val="clear" w:color="auto" w:fill="FFFFFF"/>
                <w:lang w:val="en-GB"/>
              </w:rPr>
            </w:pPr>
            <w:r w:rsidRPr="001570E5">
              <w:rPr>
                <w:shd w:val="clear" w:color="auto" w:fill="FFFFFF"/>
                <w:lang w:val="en-GB"/>
              </w:rPr>
              <w:t>AUX accessory port</w:t>
            </w:r>
            <w:r w:rsidR="00026C06" w:rsidRPr="001570E5">
              <w:rPr>
                <w:shd w:val="clear" w:color="auto" w:fill="FFFFFF"/>
                <w:lang w:val="en-GB"/>
              </w:rPr>
              <w:t xml:space="preserve"> </w:t>
            </w:r>
          </w:p>
          <w:p w:rsidR="00F43F1C" w:rsidRPr="001570E5" w:rsidRDefault="00026C06" w:rsidP="002A4FBF">
            <w:pPr>
              <w:rPr>
                <w:shd w:val="clear" w:color="auto" w:fill="FFFFFF"/>
                <w:lang w:val="en-GB"/>
              </w:rPr>
            </w:pPr>
            <w:r w:rsidRPr="001570E5">
              <w:rPr>
                <w:shd w:val="clear" w:color="auto" w:fill="FFFFFF"/>
                <w:lang w:val="en-GB"/>
              </w:rPr>
              <w:t>(</w:t>
            </w:r>
            <w:r w:rsidR="002E621D" w:rsidRPr="001570E5">
              <w:rPr>
                <w:shd w:val="clear" w:color="auto" w:fill="FFFFFF"/>
                <w:lang w:val="en-GB"/>
              </w:rPr>
              <w:t>control shutter interface</w:t>
            </w:r>
            <w:r w:rsidRPr="001570E5">
              <w:rPr>
                <w:shd w:val="clear" w:color="auto" w:fill="FFFFFF"/>
                <w:lang w:val="en-GB"/>
              </w:rPr>
              <w:t>)</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Yes,</w:t>
            </w:r>
            <w:r w:rsidR="00DD3D34" w:rsidRPr="001570E5">
              <w:rPr>
                <w:shd w:val="clear" w:color="auto" w:fill="FFFFFF"/>
                <w:lang w:val="en-GB"/>
              </w:rPr>
              <w:t xml:space="preserve"> </w:t>
            </w:r>
            <w:r w:rsidRPr="001570E5">
              <w:rPr>
                <w:shd w:val="clear" w:color="auto" w:fill="FFFFFF"/>
                <w:lang w:val="en-GB"/>
              </w:rPr>
              <w:t xml:space="preserve">UART, </w:t>
            </w:r>
            <w:r w:rsidR="002E621D" w:rsidRPr="001570E5">
              <w:rPr>
                <w:shd w:val="clear" w:color="auto" w:fill="FFFFFF"/>
                <w:lang w:val="en-GB"/>
              </w:rPr>
              <w:t xml:space="preserve">shutter power </w:t>
            </w:r>
            <w:r w:rsidRPr="001570E5">
              <w:rPr>
                <w:shd w:val="clear" w:color="auto" w:fill="FFFFFF"/>
                <w:lang w:val="en-GB"/>
              </w:rPr>
              <w:t>supply</w:t>
            </w:r>
            <w:r w:rsidR="002E621D" w:rsidRPr="001570E5">
              <w:rPr>
                <w:shd w:val="clear" w:color="auto" w:fill="FFFFFF"/>
                <w:lang w:val="en-GB"/>
              </w:rPr>
              <w:t xml:space="preserve"> </w:t>
            </w:r>
          </w:p>
        </w:tc>
        <w:tc>
          <w:tcPr>
            <w:tcW w:w="3261" w:type="dxa"/>
            <w:shd w:val="clear" w:color="auto" w:fill="FFFFFF"/>
          </w:tcPr>
          <w:p w:rsidR="00F43F1C" w:rsidRPr="001570E5" w:rsidRDefault="00F43F1C" w:rsidP="002A4FBF">
            <w:pPr>
              <w:rPr>
                <w:shd w:val="clear" w:color="auto" w:fill="FFFFFF"/>
                <w:lang w:val="en-GB"/>
              </w:rPr>
            </w:pP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27</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Shutter non-uniformity</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&lt;0.5 ms</w:t>
            </w:r>
          </w:p>
        </w:tc>
        <w:tc>
          <w:tcPr>
            <w:tcW w:w="3261" w:type="dxa"/>
            <w:shd w:val="clear" w:color="auto" w:fill="FFFFFF"/>
          </w:tcPr>
          <w:p w:rsidR="00F43F1C" w:rsidRPr="001570E5" w:rsidRDefault="00F43F1C" w:rsidP="002A4FBF">
            <w:r w:rsidRPr="001570E5">
              <w:rPr>
                <w:shd w:val="clear" w:color="auto" w:fill="FFFFFF"/>
                <w:lang w:val="en-GB"/>
              </w:rPr>
              <w:t>&lt;5 ms</w:t>
            </w:r>
            <w:r w:rsidR="00494E65" w:rsidRPr="001570E5">
              <w:rPr>
                <w:shd w:val="clear" w:color="auto" w:fill="FFFFFF"/>
                <w:lang w:val="en-GB"/>
              </w:rPr>
              <w:t xml:space="preserve"> for</w:t>
            </w:r>
            <w:r w:rsidRPr="001570E5">
              <w:rPr>
                <w:shd w:val="clear" w:color="auto" w:fill="FFFFFF"/>
                <w:lang w:val="en-GB"/>
              </w:rPr>
              <w:t xml:space="preserve"> NEO</w:t>
            </w:r>
          </w:p>
        </w:tc>
      </w:tr>
      <w:tr w:rsidR="00F43F1C" w:rsidRPr="001570E5" w:rsidTr="00F43F1C">
        <w:tc>
          <w:tcPr>
            <w:tcW w:w="41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28</w:t>
            </w:r>
          </w:p>
        </w:tc>
        <w:tc>
          <w:tcPr>
            <w:tcW w:w="3337"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File format</w:t>
            </w:r>
          </w:p>
        </w:tc>
        <w:tc>
          <w:tcPr>
            <w:tcW w:w="2982" w:type="dxa"/>
            <w:shd w:val="clear" w:color="auto" w:fill="FFFFFF"/>
          </w:tcPr>
          <w:p w:rsidR="00F43F1C" w:rsidRPr="001570E5" w:rsidRDefault="00F43F1C" w:rsidP="002A4FBF">
            <w:pPr>
              <w:rPr>
                <w:shd w:val="clear" w:color="auto" w:fill="FFFFFF"/>
                <w:lang w:val="en-GB"/>
              </w:rPr>
            </w:pPr>
            <w:r w:rsidRPr="001570E5">
              <w:rPr>
                <w:shd w:val="clear" w:color="auto" w:fill="FFFFFF"/>
                <w:lang w:val="en-GB"/>
              </w:rPr>
              <w:t>FITS</w:t>
            </w:r>
          </w:p>
        </w:tc>
        <w:tc>
          <w:tcPr>
            <w:tcW w:w="3261" w:type="dxa"/>
            <w:shd w:val="clear" w:color="auto" w:fill="FFFFFF"/>
          </w:tcPr>
          <w:p w:rsidR="00F43F1C" w:rsidRPr="001570E5" w:rsidRDefault="00F43F1C" w:rsidP="002A4FBF">
            <w:pPr>
              <w:rPr>
                <w:shd w:val="clear" w:color="auto" w:fill="FFFFFF"/>
                <w:lang w:val="en-GB"/>
              </w:rPr>
            </w:pPr>
          </w:p>
        </w:tc>
      </w:tr>
    </w:tbl>
    <w:p w:rsidR="00F43F1C" w:rsidRPr="001570E5" w:rsidRDefault="00F43F1C" w:rsidP="002A4FBF">
      <w:pPr>
        <w:pStyle w:val="Table"/>
      </w:pPr>
    </w:p>
    <w:p w:rsidR="00F43F1C" w:rsidRPr="001570E5" w:rsidRDefault="00F43F1C" w:rsidP="002A4FBF">
      <w:pPr>
        <w:pStyle w:val="Normale12"/>
        <w:tabs>
          <w:tab w:val="left" w:pos="3261"/>
        </w:tabs>
      </w:pPr>
    </w:p>
    <w:p w:rsidR="00140836" w:rsidRPr="001570E5" w:rsidRDefault="00CB614C" w:rsidP="002A4FBF">
      <w:pPr>
        <w:pStyle w:val="Nagwek1"/>
        <w:rPr>
          <w:shd w:val="clear" w:color="auto" w:fill="FFFF00"/>
        </w:rPr>
      </w:pPr>
      <w:bookmarkStart w:id="35" w:name="_Toc414241690"/>
      <w:r w:rsidRPr="004D40C7">
        <w:rPr>
          <w:caps w:val="0"/>
        </w:rPr>
        <w:lastRenderedPageBreak/>
        <w:t>CAMERA GENERAL DESCRIPTION</w:t>
      </w:r>
      <w:bookmarkEnd w:id="35"/>
    </w:p>
    <w:p w:rsidR="00140836" w:rsidRPr="001570E5" w:rsidRDefault="00140836" w:rsidP="002A4FBF">
      <w:pPr>
        <w:pStyle w:val="Default"/>
        <w:spacing w:after="120"/>
        <w:jc w:val="both"/>
        <w:rPr>
          <w:sz w:val="22"/>
          <w:shd w:val="clear" w:color="auto" w:fill="FFFF00"/>
        </w:rPr>
      </w:pPr>
      <w:r w:rsidRPr="004D40C7">
        <w:rPr>
          <w:sz w:val="22"/>
        </w:rPr>
        <w:t xml:space="preserve">This section describes the </w:t>
      </w:r>
      <w:r w:rsidR="00494E65" w:rsidRPr="004D40C7">
        <w:rPr>
          <w:sz w:val="22"/>
        </w:rPr>
        <w:t xml:space="preserve">general </w:t>
      </w:r>
      <w:r w:rsidRPr="004D40C7">
        <w:rPr>
          <w:sz w:val="22"/>
        </w:rPr>
        <w:t xml:space="preserve">camera design.. Then functional aspects are presented </w:t>
      </w:r>
      <w:r w:rsidR="00494E65" w:rsidRPr="004D40C7">
        <w:rPr>
          <w:sz w:val="22"/>
        </w:rPr>
        <w:t xml:space="preserve">in Section 5 </w:t>
      </w:r>
      <w:r w:rsidRPr="004D40C7">
        <w:rPr>
          <w:sz w:val="22"/>
        </w:rPr>
        <w:t xml:space="preserve">which provide </w:t>
      </w:r>
      <w:r w:rsidR="00494E65" w:rsidRPr="004D40C7">
        <w:rPr>
          <w:sz w:val="22"/>
        </w:rPr>
        <w:t xml:space="preserve">more detailed </w:t>
      </w:r>
      <w:r w:rsidRPr="004D40C7">
        <w:rPr>
          <w:sz w:val="22"/>
        </w:rPr>
        <w:t xml:space="preserve">information </w:t>
      </w:r>
      <w:r w:rsidR="00494E65" w:rsidRPr="004D40C7">
        <w:rPr>
          <w:sz w:val="22"/>
        </w:rPr>
        <w:t xml:space="preserve">on </w:t>
      </w:r>
      <w:r w:rsidRPr="004D40C7">
        <w:rPr>
          <w:sz w:val="22"/>
        </w:rPr>
        <w:t xml:space="preserve">the way the camera works. </w:t>
      </w:r>
      <w:r w:rsidR="006B5429" w:rsidRPr="004D40C7">
        <w:rPr>
          <w:sz w:val="22"/>
        </w:rPr>
        <w:t>Furthermore,</w:t>
      </w:r>
      <w:r w:rsidR="003C5667" w:rsidRPr="004D40C7">
        <w:rPr>
          <w:sz w:val="22"/>
        </w:rPr>
        <w:t xml:space="preserve"> </w:t>
      </w:r>
      <w:r w:rsidR="006B5429" w:rsidRPr="004D40C7">
        <w:rPr>
          <w:sz w:val="22"/>
        </w:rPr>
        <w:t>main camera subsystems are described.</w:t>
      </w:r>
    </w:p>
    <w:p w:rsidR="0006157D" w:rsidRPr="001570E5" w:rsidRDefault="0006157D" w:rsidP="002A4FBF">
      <w:pPr>
        <w:pStyle w:val="Default"/>
        <w:spacing w:after="120"/>
        <w:jc w:val="both"/>
        <w:rPr>
          <w:sz w:val="22"/>
          <w:shd w:val="clear" w:color="auto" w:fill="FFFF00"/>
        </w:rPr>
      </w:pPr>
    </w:p>
    <w:p w:rsidR="000C01E2" w:rsidRPr="001570E5" w:rsidRDefault="00494E65" w:rsidP="002A4FBF">
      <w:pPr>
        <w:pStyle w:val="Nagwek2"/>
        <w:rPr>
          <w:shd w:val="clear" w:color="auto" w:fill="FFFF00"/>
        </w:rPr>
      </w:pPr>
      <w:bookmarkStart w:id="36" w:name="_Toc414241691"/>
      <w:r w:rsidRPr="004D40C7">
        <w:rPr>
          <w:caps w:val="0"/>
        </w:rPr>
        <w:t>Main camera blocks and their functions</w:t>
      </w:r>
      <w:bookmarkEnd w:id="36"/>
    </w:p>
    <w:p w:rsidR="000C01E2" w:rsidRPr="001570E5" w:rsidRDefault="00407FAD" w:rsidP="002A4FBF">
      <w:pPr>
        <w:pStyle w:val="Default"/>
        <w:spacing w:after="120"/>
        <w:jc w:val="both"/>
        <w:rPr>
          <w:sz w:val="22"/>
          <w:shd w:val="clear" w:color="auto" w:fill="FFFF00"/>
        </w:rPr>
      </w:pPr>
      <w:r w:rsidRPr="004D40C7">
        <w:rPr>
          <w:sz w:val="22"/>
        </w:rPr>
        <w:t>NEOSTEL</w:t>
      </w:r>
      <w:r w:rsidR="000C01E2" w:rsidRPr="004D40C7">
        <w:rPr>
          <w:sz w:val="22"/>
        </w:rPr>
        <w:t xml:space="preserve"> camera is a state-of-the-art astronomical camera which provides extremely low noise </w:t>
      </w:r>
      <w:r w:rsidR="00447BB7" w:rsidRPr="004D40C7">
        <w:rPr>
          <w:sz w:val="22"/>
        </w:rPr>
        <w:t>capabilities</w:t>
      </w:r>
      <w:r w:rsidR="000C01E2" w:rsidRPr="004D40C7">
        <w:rPr>
          <w:sz w:val="22"/>
        </w:rPr>
        <w:t xml:space="preserve"> as well as remote control via EPICS protocol and vibration free mechanical shutter.</w:t>
      </w:r>
    </w:p>
    <w:p w:rsidR="000C01E2" w:rsidRPr="001570E5" w:rsidRDefault="00494E65" w:rsidP="002A4FBF">
      <w:pPr>
        <w:rPr>
          <w:sz w:val="22"/>
          <w:shd w:val="clear" w:color="auto" w:fill="FFFF00"/>
        </w:rPr>
      </w:pPr>
      <w:r w:rsidRPr="004D40C7">
        <w:rPr>
          <w:color w:val="000000"/>
          <w:sz w:val="22"/>
          <w:szCs w:val="24"/>
          <w:lang w:val="en-GB"/>
        </w:rPr>
        <w:t xml:space="preserve">The camera main blocks and their functions are shown </w:t>
      </w:r>
      <w:r w:rsidR="006F1658" w:rsidRPr="004D40C7">
        <w:rPr>
          <w:color w:val="000000"/>
          <w:sz w:val="22"/>
          <w:szCs w:val="24"/>
          <w:lang w:val="en-GB"/>
        </w:rPr>
        <w:t xml:space="preserve">in </w:t>
      </w:r>
      <w:r w:rsidR="006F1658" w:rsidRPr="004D40C7">
        <w:rPr>
          <w:i/>
          <w:color w:val="000000"/>
          <w:sz w:val="22"/>
          <w:szCs w:val="24"/>
          <w:lang w:val="en-GB"/>
        </w:rPr>
        <w:t>F</w:t>
      </w:r>
      <w:r w:rsidR="00BB7B5C" w:rsidRPr="004D40C7">
        <w:rPr>
          <w:i/>
          <w:color w:val="000000"/>
          <w:sz w:val="22"/>
          <w:szCs w:val="24"/>
          <w:lang w:val="en-GB"/>
        </w:rPr>
        <w:t>igure</w:t>
      </w:r>
      <w:r w:rsidR="006F1658" w:rsidRPr="004D40C7">
        <w:rPr>
          <w:i/>
          <w:color w:val="000000"/>
          <w:sz w:val="22"/>
          <w:szCs w:val="24"/>
          <w:lang w:val="en-GB"/>
        </w:rPr>
        <w:t xml:space="preserve"> 4-1</w:t>
      </w:r>
      <w:r w:rsidR="006F1658" w:rsidRPr="004D40C7">
        <w:rPr>
          <w:color w:val="000000"/>
          <w:sz w:val="22"/>
          <w:szCs w:val="24"/>
          <w:lang w:val="en-GB"/>
        </w:rPr>
        <w:t xml:space="preserve"> and 4-2. </w:t>
      </w:r>
      <w:fldSimple w:instr=" REF _Ref413495086 \h  \* MERGEFORMAT ">
        <w:r w:rsidR="00BF2758" w:rsidRPr="001570E5">
          <w:rPr>
            <w:i/>
            <w:sz w:val="22"/>
          </w:rPr>
          <w:t xml:space="preserve">Figure </w:t>
        </w:r>
        <w:r w:rsidR="00BF2758">
          <w:rPr>
            <w:i/>
            <w:noProof/>
            <w:sz w:val="22"/>
          </w:rPr>
          <w:t>4</w:t>
        </w:r>
        <w:r w:rsidR="00BF2758" w:rsidRPr="001570E5">
          <w:rPr>
            <w:i/>
            <w:noProof/>
            <w:sz w:val="22"/>
          </w:rPr>
          <w:noBreakHyphen/>
        </w:r>
        <w:r w:rsidR="00BF2758">
          <w:rPr>
            <w:i/>
            <w:noProof/>
            <w:sz w:val="22"/>
          </w:rPr>
          <w:t>1</w:t>
        </w:r>
      </w:fldSimple>
      <w:r w:rsidR="00DA49B5" w:rsidRPr="004D40C7">
        <w:rPr>
          <w:color w:val="000000"/>
          <w:sz w:val="22"/>
          <w:szCs w:val="24"/>
          <w:lang w:val="en-GB"/>
        </w:rPr>
        <w:t xml:space="preserve"> </w:t>
      </w:r>
      <w:r w:rsidR="000C01E2" w:rsidRPr="004D40C7">
        <w:rPr>
          <w:color w:val="000000"/>
          <w:sz w:val="22"/>
          <w:szCs w:val="24"/>
          <w:lang w:val="en-GB"/>
        </w:rPr>
        <w:t xml:space="preserve">shows the general block diagram of the </w:t>
      </w:r>
      <w:r w:rsidR="008F090F" w:rsidRPr="004D40C7">
        <w:rPr>
          <w:color w:val="000000"/>
          <w:sz w:val="22"/>
          <w:szCs w:val="24"/>
          <w:lang w:val="en-GB"/>
        </w:rPr>
        <w:t xml:space="preserve">NEOSTEL </w:t>
      </w:r>
      <w:r w:rsidR="000C01E2" w:rsidRPr="004D40C7">
        <w:rPr>
          <w:color w:val="000000"/>
          <w:sz w:val="22"/>
          <w:szCs w:val="24"/>
          <w:lang w:val="en-GB"/>
        </w:rPr>
        <w:t>camera.</w:t>
      </w:r>
      <w:r w:rsidR="008F090F" w:rsidRPr="004D40C7">
        <w:rPr>
          <w:color w:val="000000"/>
          <w:sz w:val="22"/>
          <w:szCs w:val="24"/>
          <w:lang w:val="en-GB"/>
        </w:rPr>
        <w:t xml:space="preserve"> </w:t>
      </w:r>
      <w:fldSimple w:instr=" REF _Ref413614101 \h  \* MERGEFORMAT ">
        <w:r w:rsidR="00BF2758" w:rsidRPr="00BF2758">
          <w:rPr>
            <w:i/>
            <w:sz w:val="22"/>
            <w:szCs w:val="22"/>
          </w:rPr>
          <w:t xml:space="preserve">Figure </w:t>
        </w:r>
        <w:r w:rsidR="00BF2758" w:rsidRPr="00BF2758">
          <w:rPr>
            <w:i/>
            <w:noProof/>
            <w:sz w:val="22"/>
            <w:szCs w:val="22"/>
          </w:rPr>
          <w:t>4</w:t>
        </w:r>
        <w:r w:rsidR="00BF2758" w:rsidRPr="00BF2758">
          <w:rPr>
            <w:i/>
            <w:noProof/>
            <w:sz w:val="22"/>
            <w:szCs w:val="22"/>
          </w:rPr>
          <w:noBreakHyphen/>
          <w:t>2</w:t>
        </w:r>
      </w:fldSimple>
      <w:r w:rsidR="00DA49B5" w:rsidRPr="001570E5">
        <w:rPr>
          <w:sz w:val="22"/>
          <w:szCs w:val="22"/>
          <w:shd w:val="clear" w:color="auto" w:fill="FFFF00"/>
          <w:lang w:val="en-GB"/>
        </w:rPr>
        <w:t xml:space="preserve"> </w:t>
      </w:r>
      <w:r w:rsidR="008F090F" w:rsidRPr="004D40C7">
        <w:rPr>
          <w:color w:val="000000"/>
          <w:sz w:val="22"/>
          <w:szCs w:val="22"/>
          <w:lang w:val="en-GB"/>
        </w:rPr>
        <w:t>provides</w:t>
      </w:r>
      <w:r w:rsidR="008F090F" w:rsidRPr="004D40C7">
        <w:rPr>
          <w:sz w:val="22"/>
          <w:szCs w:val="22"/>
          <w:lang w:val="en-GB"/>
        </w:rPr>
        <w:t xml:space="preserve"> a functional block diagram of the NEOSTEL camera.</w:t>
      </w:r>
      <w:r w:rsidR="006F1658" w:rsidRPr="004D40C7">
        <w:rPr>
          <w:sz w:val="22"/>
          <w:szCs w:val="22"/>
          <w:lang w:val="en-GB"/>
        </w:rPr>
        <w:t xml:space="preserve"> </w:t>
      </w:r>
      <w:r w:rsidR="006F1658" w:rsidRPr="004D40C7">
        <w:rPr>
          <w:sz w:val="22"/>
        </w:rPr>
        <w:t>The c</w:t>
      </w:r>
      <w:r w:rsidR="008F090F" w:rsidRPr="004D40C7">
        <w:rPr>
          <w:sz w:val="22"/>
        </w:rPr>
        <w:t xml:space="preserve">amera </w:t>
      </w:r>
      <w:r w:rsidR="000C01E2" w:rsidRPr="004D40C7">
        <w:rPr>
          <w:sz w:val="22"/>
        </w:rPr>
        <w:t>co</w:t>
      </w:r>
      <w:r w:rsidR="00447BB7" w:rsidRPr="004D40C7">
        <w:rPr>
          <w:sz w:val="22"/>
        </w:rPr>
        <w:t>n</w:t>
      </w:r>
      <w:r w:rsidR="000C01E2" w:rsidRPr="004D40C7">
        <w:rPr>
          <w:sz w:val="22"/>
        </w:rPr>
        <w:t>sists of:</w:t>
      </w:r>
    </w:p>
    <w:p w:rsidR="00447BB7" w:rsidRPr="001570E5" w:rsidRDefault="00447BB7" w:rsidP="002A4FBF">
      <w:pPr>
        <w:pStyle w:val="Default"/>
        <w:numPr>
          <w:ilvl w:val="0"/>
          <w:numId w:val="21"/>
        </w:numPr>
        <w:spacing w:line="276" w:lineRule="auto"/>
        <w:jc w:val="both"/>
        <w:rPr>
          <w:sz w:val="22"/>
          <w:shd w:val="clear" w:color="auto" w:fill="FFFF00"/>
        </w:rPr>
      </w:pPr>
      <w:r w:rsidRPr="004D40C7">
        <w:rPr>
          <w:sz w:val="22"/>
        </w:rPr>
        <w:t>Camera Assembly</w:t>
      </w:r>
    </w:p>
    <w:p w:rsidR="00447BB7" w:rsidRPr="001570E5" w:rsidRDefault="00447BB7" w:rsidP="002A4FBF">
      <w:pPr>
        <w:pStyle w:val="Akapitzlist"/>
        <w:numPr>
          <w:ilvl w:val="1"/>
          <w:numId w:val="21"/>
        </w:numPr>
        <w:suppressAutoHyphens/>
        <w:autoSpaceDN w:val="0"/>
        <w:spacing w:line="276" w:lineRule="auto"/>
        <w:contextualSpacing w:val="0"/>
        <w:textAlignment w:val="baseline"/>
        <w:rPr>
          <w:rFonts w:cs="Arial"/>
          <w:color w:val="000000"/>
          <w:sz w:val="22"/>
          <w:szCs w:val="24"/>
          <w:shd w:val="clear" w:color="auto" w:fill="FFFF00"/>
          <w:lang w:val="en-GB"/>
        </w:rPr>
      </w:pPr>
      <w:r w:rsidRPr="004D40C7">
        <w:rPr>
          <w:rFonts w:cs="Arial"/>
          <w:color w:val="000000"/>
          <w:sz w:val="22"/>
          <w:szCs w:val="24"/>
          <w:lang w:val="en-GB"/>
        </w:rPr>
        <w:t>Mechanical Case</w:t>
      </w:r>
    </w:p>
    <w:p w:rsidR="00447BB7" w:rsidRPr="001570E5" w:rsidRDefault="00447BB7" w:rsidP="002A4FBF">
      <w:pPr>
        <w:pStyle w:val="Akapitzlist"/>
        <w:numPr>
          <w:ilvl w:val="1"/>
          <w:numId w:val="21"/>
        </w:numPr>
        <w:suppressAutoHyphens/>
        <w:autoSpaceDN w:val="0"/>
        <w:spacing w:line="276" w:lineRule="auto"/>
        <w:contextualSpacing w:val="0"/>
        <w:textAlignment w:val="baseline"/>
        <w:rPr>
          <w:rFonts w:cs="Arial"/>
          <w:color w:val="000000"/>
          <w:sz w:val="22"/>
          <w:szCs w:val="24"/>
          <w:shd w:val="clear" w:color="auto" w:fill="FFFF00"/>
          <w:lang w:val="en-GB"/>
        </w:rPr>
      </w:pPr>
      <w:r w:rsidRPr="004D40C7">
        <w:rPr>
          <w:rFonts w:cs="Arial"/>
          <w:color w:val="000000"/>
          <w:sz w:val="22"/>
          <w:szCs w:val="24"/>
          <w:lang w:val="en-GB"/>
        </w:rPr>
        <w:t>Cooling system including cooling rack</w:t>
      </w:r>
    </w:p>
    <w:p w:rsidR="00447BB7" w:rsidRPr="001570E5" w:rsidRDefault="00447BB7" w:rsidP="002A4FBF">
      <w:pPr>
        <w:pStyle w:val="Akapitzlist"/>
        <w:numPr>
          <w:ilvl w:val="1"/>
          <w:numId w:val="21"/>
        </w:numPr>
        <w:suppressAutoHyphens/>
        <w:autoSpaceDN w:val="0"/>
        <w:spacing w:line="276" w:lineRule="auto"/>
        <w:contextualSpacing w:val="0"/>
        <w:textAlignment w:val="baseline"/>
        <w:rPr>
          <w:rFonts w:cs="Arial"/>
          <w:color w:val="000000"/>
          <w:sz w:val="22"/>
          <w:szCs w:val="24"/>
          <w:shd w:val="clear" w:color="auto" w:fill="FFFF00"/>
          <w:lang w:val="en-GB"/>
        </w:rPr>
      </w:pPr>
      <w:r w:rsidRPr="004D40C7">
        <w:rPr>
          <w:rFonts w:cs="Arial"/>
          <w:color w:val="000000"/>
          <w:sz w:val="22"/>
          <w:szCs w:val="24"/>
          <w:lang w:val="en-GB"/>
        </w:rPr>
        <w:t>Shutter mechanism</w:t>
      </w:r>
    </w:p>
    <w:p w:rsidR="00447BB7" w:rsidRPr="001570E5" w:rsidRDefault="00447BB7" w:rsidP="002A4FBF">
      <w:pPr>
        <w:pStyle w:val="Akapitzlist"/>
        <w:numPr>
          <w:ilvl w:val="1"/>
          <w:numId w:val="21"/>
        </w:numPr>
        <w:suppressAutoHyphens/>
        <w:autoSpaceDN w:val="0"/>
        <w:spacing w:line="276" w:lineRule="auto"/>
        <w:contextualSpacing w:val="0"/>
        <w:textAlignment w:val="baseline"/>
        <w:rPr>
          <w:rFonts w:cs="Arial"/>
          <w:color w:val="000000"/>
          <w:sz w:val="22"/>
          <w:szCs w:val="24"/>
          <w:shd w:val="clear" w:color="auto" w:fill="FFFF00"/>
          <w:lang w:val="en-GB"/>
        </w:rPr>
      </w:pPr>
      <w:r w:rsidRPr="004D40C7">
        <w:rPr>
          <w:rFonts w:cs="Arial"/>
          <w:color w:val="000000"/>
          <w:sz w:val="22"/>
          <w:szCs w:val="24"/>
          <w:lang w:val="en-GB"/>
        </w:rPr>
        <w:t>BI CCD and Analog Front End (AFE)</w:t>
      </w:r>
    </w:p>
    <w:p w:rsidR="00447BB7" w:rsidRPr="001570E5" w:rsidRDefault="00447BB7" w:rsidP="002A4FBF">
      <w:pPr>
        <w:pStyle w:val="Akapitzlist"/>
        <w:numPr>
          <w:ilvl w:val="1"/>
          <w:numId w:val="21"/>
        </w:numPr>
        <w:suppressAutoHyphens/>
        <w:autoSpaceDN w:val="0"/>
        <w:spacing w:line="276" w:lineRule="auto"/>
        <w:contextualSpacing w:val="0"/>
        <w:textAlignment w:val="baseline"/>
        <w:rPr>
          <w:rFonts w:cs="Arial"/>
          <w:color w:val="000000"/>
          <w:sz w:val="22"/>
          <w:szCs w:val="24"/>
          <w:shd w:val="clear" w:color="auto" w:fill="FFFF00"/>
          <w:lang w:val="en-GB"/>
        </w:rPr>
      </w:pPr>
      <w:r w:rsidRPr="004D40C7">
        <w:rPr>
          <w:rFonts w:cs="Arial"/>
          <w:color w:val="000000"/>
          <w:sz w:val="22"/>
          <w:szCs w:val="24"/>
          <w:lang w:val="en-GB"/>
        </w:rPr>
        <w:t>Sensor controller and communication interface</w:t>
      </w:r>
    </w:p>
    <w:p w:rsidR="00447BB7" w:rsidRPr="001570E5" w:rsidRDefault="00447BB7" w:rsidP="002A4FBF">
      <w:pPr>
        <w:pStyle w:val="Default"/>
        <w:numPr>
          <w:ilvl w:val="0"/>
          <w:numId w:val="17"/>
        </w:numPr>
        <w:suppressAutoHyphens/>
        <w:autoSpaceDE/>
        <w:autoSpaceDN/>
        <w:adjustRightInd/>
        <w:spacing w:line="276" w:lineRule="auto"/>
        <w:jc w:val="both"/>
        <w:rPr>
          <w:b/>
          <w:i/>
          <w:iCs/>
          <w:sz w:val="22"/>
          <w:shd w:val="clear" w:color="auto" w:fill="FFFFFF"/>
        </w:rPr>
      </w:pPr>
      <w:r w:rsidRPr="004D40C7">
        <w:rPr>
          <w:sz w:val="22"/>
        </w:rPr>
        <w:t>Camera Housekeeping and control workstation</w:t>
      </w:r>
    </w:p>
    <w:p w:rsidR="00D56B5B" w:rsidRPr="001570E5" w:rsidRDefault="00DD3D34" w:rsidP="002A4FBF">
      <w:pPr>
        <w:pStyle w:val="Default"/>
        <w:numPr>
          <w:ilvl w:val="1"/>
          <w:numId w:val="17"/>
        </w:numPr>
        <w:suppressAutoHyphens/>
        <w:autoSpaceDE/>
        <w:autoSpaceDN/>
        <w:adjustRightInd/>
        <w:spacing w:line="276" w:lineRule="auto"/>
        <w:jc w:val="both"/>
        <w:rPr>
          <w:b/>
          <w:i/>
          <w:iCs/>
          <w:sz w:val="22"/>
          <w:shd w:val="clear" w:color="auto" w:fill="FFFFFF"/>
        </w:rPr>
      </w:pPr>
      <w:r w:rsidRPr="004D40C7">
        <w:rPr>
          <w:sz w:val="22"/>
        </w:rPr>
        <w:t>TEC chiller</w:t>
      </w:r>
    </w:p>
    <w:p w:rsidR="00D56B5B" w:rsidRPr="001570E5" w:rsidRDefault="004640D2" w:rsidP="002A4FBF">
      <w:pPr>
        <w:pStyle w:val="Default"/>
        <w:numPr>
          <w:ilvl w:val="1"/>
          <w:numId w:val="17"/>
        </w:numPr>
        <w:suppressAutoHyphens/>
        <w:autoSpaceDE/>
        <w:autoSpaceDN/>
        <w:adjustRightInd/>
        <w:spacing w:line="276" w:lineRule="auto"/>
        <w:jc w:val="both"/>
        <w:rPr>
          <w:iCs/>
          <w:sz w:val="22"/>
          <w:shd w:val="clear" w:color="auto" w:fill="FFFFFF"/>
        </w:rPr>
      </w:pPr>
      <w:r w:rsidRPr="001570E5">
        <w:rPr>
          <w:iCs/>
          <w:sz w:val="22"/>
          <w:shd w:val="clear" w:color="auto" w:fill="FFFFFF"/>
        </w:rPr>
        <w:t xml:space="preserve">Set of </w:t>
      </w:r>
      <w:r w:rsidR="00DD3D34" w:rsidRPr="001570E5">
        <w:rPr>
          <w:iCs/>
          <w:sz w:val="22"/>
          <w:shd w:val="clear" w:color="auto" w:fill="FFFFFF"/>
        </w:rPr>
        <w:t>multicore industrial grade computers, each one dedicated to one camera</w:t>
      </w:r>
    </w:p>
    <w:p w:rsidR="00D56B5B" w:rsidRPr="001570E5" w:rsidRDefault="004640D2" w:rsidP="002A4FBF">
      <w:pPr>
        <w:pStyle w:val="Default"/>
        <w:numPr>
          <w:ilvl w:val="1"/>
          <w:numId w:val="17"/>
        </w:numPr>
        <w:suppressAutoHyphens/>
        <w:autoSpaceDE/>
        <w:autoSpaceDN/>
        <w:adjustRightInd/>
        <w:spacing w:line="276" w:lineRule="auto"/>
        <w:jc w:val="both"/>
        <w:rPr>
          <w:iCs/>
          <w:sz w:val="22"/>
          <w:shd w:val="clear" w:color="auto" w:fill="FFFFFF"/>
        </w:rPr>
      </w:pPr>
      <w:r w:rsidRPr="001570E5">
        <w:rPr>
          <w:iCs/>
          <w:sz w:val="22"/>
          <w:shd w:val="clear" w:color="auto" w:fill="FFFFFF"/>
        </w:rPr>
        <w:t>Gigabit Ethernet Switch with PTP support</w:t>
      </w:r>
    </w:p>
    <w:p w:rsidR="00B00EC1" w:rsidRPr="001570E5" w:rsidRDefault="00B00EC1" w:rsidP="002A4FBF">
      <w:pPr>
        <w:pStyle w:val="Default"/>
        <w:suppressAutoHyphens/>
        <w:autoSpaceDE/>
        <w:autoSpaceDN/>
        <w:adjustRightInd/>
        <w:spacing w:line="276" w:lineRule="auto"/>
        <w:ind w:left="720"/>
        <w:jc w:val="both"/>
        <w:rPr>
          <w:b/>
          <w:i/>
          <w:iCs/>
          <w:sz w:val="22"/>
          <w:shd w:val="clear" w:color="auto" w:fill="FFFFFF"/>
        </w:rPr>
      </w:pPr>
    </w:p>
    <w:p w:rsidR="006F1658" w:rsidRPr="001570E5" w:rsidRDefault="006F1658" w:rsidP="002A4FBF">
      <w:pPr>
        <w:pStyle w:val="Default"/>
        <w:suppressAutoHyphens/>
        <w:autoSpaceDE/>
        <w:autoSpaceDN/>
        <w:adjustRightInd/>
        <w:spacing w:line="276" w:lineRule="auto"/>
        <w:ind w:left="720"/>
        <w:jc w:val="both"/>
        <w:rPr>
          <w:b/>
          <w:i/>
          <w:iCs/>
          <w:sz w:val="22"/>
          <w:shd w:val="clear" w:color="auto" w:fill="FFFFFF"/>
        </w:rPr>
      </w:pPr>
    </w:p>
    <w:p w:rsidR="00CB1D33" w:rsidRPr="001570E5" w:rsidRDefault="00B00EC1" w:rsidP="002A4FBF">
      <w:pPr>
        <w:jc w:val="center"/>
      </w:pPr>
      <w:r w:rsidRPr="001570E5">
        <w:rPr>
          <w:noProof/>
          <w:lang w:val="pl-PL" w:eastAsia="pl-PL"/>
        </w:rPr>
        <w:lastRenderedPageBreak/>
        <w:drawing>
          <wp:inline distT="0" distB="0" distL="0" distR="0">
            <wp:extent cx="6677588" cy="4096188"/>
            <wp:effectExtent l="0" t="0" r="0" b="0"/>
            <wp:docPr id="98" name="Obraz 98" descr="C:\Neostel\5. Documentation\4. Design\PDR_20150303\pic\Zdunek\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eostel\5. Documentation\4. Design\PDR_20150303\pic\Zdunek\sys.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86519" cy="4101667"/>
                    </a:xfrm>
                    <a:prstGeom prst="rect">
                      <a:avLst/>
                    </a:prstGeom>
                    <a:noFill/>
                    <a:ln>
                      <a:noFill/>
                    </a:ln>
                  </pic:spPr>
                </pic:pic>
              </a:graphicData>
            </a:graphic>
          </wp:inline>
        </w:drawing>
      </w:r>
    </w:p>
    <w:p w:rsidR="00D56B5B" w:rsidRPr="001570E5" w:rsidRDefault="000C01E2" w:rsidP="002A4FBF">
      <w:pPr>
        <w:spacing w:before="120"/>
        <w:jc w:val="center"/>
        <w:rPr>
          <w:i/>
          <w:sz w:val="22"/>
        </w:rPr>
      </w:pPr>
      <w:bookmarkStart w:id="37" w:name="_Ref413495086"/>
      <w:bookmarkStart w:id="38" w:name="_Toc414241759"/>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4</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1</w:t>
      </w:r>
      <w:r w:rsidR="00D236E6" w:rsidRPr="001570E5">
        <w:rPr>
          <w:i/>
          <w:sz w:val="22"/>
        </w:rPr>
        <w:fldChar w:fldCharType="end"/>
      </w:r>
      <w:bookmarkEnd w:id="37"/>
      <w:r w:rsidRPr="001570E5">
        <w:rPr>
          <w:i/>
          <w:sz w:val="22"/>
        </w:rPr>
        <w:t>:</w:t>
      </w:r>
      <w:r w:rsidR="00A13AD0" w:rsidRPr="001570E5">
        <w:rPr>
          <w:i/>
          <w:sz w:val="22"/>
        </w:rPr>
        <w:t xml:space="preserve"> </w:t>
      </w:r>
      <w:r w:rsidR="00407FAD" w:rsidRPr="001570E5">
        <w:rPr>
          <w:i/>
          <w:sz w:val="22"/>
        </w:rPr>
        <w:t xml:space="preserve">NEOSTEL </w:t>
      </w:r>
      <w:r w:rsidRPr="001570E5">
        <w:rPr>
          <w:i/>
          <w:sz w:val="22"/>
        </w:rPr>
        <w:t xml:space="preserve"> camera general block diagram</w:t>
      </w:r>
      <w:bookmarkEnd w:id="38"/>
    </w:p>
    <w:p w:rsidR="00C2329A" w:rsidRPr="001570E5" w:rsidRDefault="00C2329A" w:rsidP="002A4FBF"/>
    <w:p w:rsidR="006F1658" w:rsidRPr="001570E5" w:rsidRDefault="006F1658" w:rsidP="002A4FBF"/>
    <w:p w:rsidR="00D56B5B" w:rsidRPr="001570E5" w:rsidRDefault="00CB1D33" w:rsidP="002A4FBF">
      <w:pPr>
        <w:jc w:val="center"/>
        <w:rPr>
          <w:i/>
          <w:iCs/>
          <w:sz w:val="22"/>
          <w:shd w:val="clear" w:color="auto" w:fill="FFFFFF"/>
        </w:rPr>
      </w:pPr>
      <w:bookmarkStart w:id="39" w:name="_Ref413614101"/>
      <w:bookmarkStart w:id="40" w:name="_Toc414241760"/>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4</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2</w:t>
      </w:r>
      <w:r w:rsidR="00D236E6" w:rsidRPr="001570E5">
        <w:rPr>
          <w:i/>
          <w:sz w:val="22"/>
        </w:rPr>
        <w:fldChar w:fldCharType="end"/>
      </w:r>
      <w:bookmarkEnd w:id="39"/>
      <w:r w:rsidRPr="001570E5">
        <w:rPr>
          <w:i/>
          <w:sz w:val="22"/>
        </w:rPr>
        <w:t xml:space="preserve">: Functional description of </w:t>
      </w:r>
      <w:r w:rsidR="00E3621B" w:rsidRPr="001570E5">
        <w:rPr>
          <w:i/>
          <w:sz w:val="22"/>
        </w:rPr>
        <w:t xml:space="preserve">NEOSTEL </w:t>
      </w:r>
      <w:r w:rsidRPr="001570E5">
        <w:rPr>
          <w:i/>
          <w:sz w:val="22"/>
        </w:rPr>
        <w:t>camera</w:t>
      </w:r>
      <w:r w:rsidRPr="001570E5">
        <w:rPr>
          <w:i/>
          <w:noProof/>
          <w:sz w:val="22"/>
          <w:lang w:eastAsia="pl-PL"/>
        </w:rPr>
        <w:t xml:space="preserve"> </w:t>
      </w:r>
      <w:r w:rsidR="00D236E6" w:rsidRPr="00D236E6">
        <w:rPr>
          <w:i/>
          <w:noProof/>
          <w:sz w:val="22"/>
          <w:lang w:val="pl-PL" w:eastAsia="pl-PL"/>
        </w:rPr>
        <w:pict>
          <v:shapetype id="_x0000_t202" coordsize="21600,21600" o:spt="202" path="m,l,21600r21600,l21600,xe">
            <v:stroke joinstyle="miter"/>
            <v:path gradientshapeok="t" o:connecttype="rect"/>
          </v:shapetype>
          <v:shape id="Pole tekstowe 33" o:spid="_x0000_s1026" type="#_x0000_t202" style="position:absolute;left:0;text-align:left;margin-left:0;margin-top:0;width:501.7pt;height:279.15pt;z-index:251662336;visibility:visible;mso-wrap-distance-left:0;mso-wrap-distance-right:0;mso-position-horizontal:center;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" stroked="f">
            <v:textbox style="mso-next-textbox:#Pole tekstowe 33" inset="0,0,0,0">
              <w:txbxContent>
                <w:p w:rsidR="00C15867" w:rsidRDefault="00C15867" w:rsidP="00CB1D33">
                  <w:r>
                    <w:rPr>
                      <w:noProof/>
                      <w:lang w:val="pl-PL" w:eastAsia="pl-PL"/>
                    </w:rPr>
                    <w:drawing>
                      <wp:inline distT="0" distB="0" distL="0" distR="0">
                        <wp:extent cx="6372225" cy="32956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2225" cy="3295650"/>
                                </a:xfrm>
                                <a:prstGeom prst="rect">
                                  <a:avLst/>
                                </a:prstGeom>
                                <a:solidFill>
                                  <a:srgbClr val="FFFFFF"/>
                                </a:solidFill>
                                <a:ln>
                                  <a:noFill/>
                                </a:ln>
                              </pic:spPr>
                            </pic:pic>
                          </a:graphicData>
                        </a:graphic>
                      </wp:inline>
                    </w:drawing>
                  </w:r>
                  <w:r w:rsidRPr="00A13AD0">
                    <w:t xml:space="preserve"> </w:t>
                  </w:r>
                </w:p>
              </w:txbxContent>
            </v:textbox>
            <w10:wrap type="square" side="largest"/>
          </v:shape>
        </w:pict>
      </w:r>
      <w:bookmarkEnd w:id="40"/>
    </w:p>
    <w:p w:rsidR="00C2329A" w:rsidRPr="001570E5" w:rsidRDefault="00C2329A" w:rsidP="002A4FBF">
      <w:pPr>
        <w:rPr>
          <w:rFonts w:cs="Arial"/>
          <w:color w:val="000000"/>
          <w:sz w:val="22"/>
          <w:szCs w:val="24"/>
          <w:shd w:val="clear" w:color="auto" w:fill="FFFF00"/>
          <w:lang w:val="en-GB"/>
        </w:rPr>
      </w:pPr>
      <w:r w:rsidRPr="002A4FBF">
        <w:rPr>
          <w:rFonts w:cs="Arial"/>
          <w:color w:val="000000"/>
          <w:sz w:val="22"/>
          <w:szCs w:val="24"/>
          <w:lang w:val="en-GB"/>
        </w:rPr>
        <w:lastRenderedPageBreak/>
        <w:t>Main functional modules are Mechanics, Hardware an</w:t>
      </w:r>
      <w:r w:rsidR="00B254E4" w:rsidRPr="002A4FBF">
        <w:rPr>
          <w:rFonts w:cs="Arial"/>
          <w:color w:val="000000"/>
          <w:sz w:val="22"/>
          <w:szCs w:val="24"/>
          <w:lang w:val="en-GB"/>
        </w:rPr>
        <w:t xml:space="preserve">d Firmware. </w:t>
      </w:r>
      <w:r w:rsidR="00D218D2" w:rsidRPr="002A4FBF">
        <w:rPr>
          <w:rFonts w:cs="Arial"/>
          <w:color w:val="000000"/>
          <w:sz w:val="22"/>
          <w:szCs w:val="24"/>
          <w:lang w:val="en-GB"/>
        </w:rPr>
        <w:t xml:space="preserve">Each </w:t>
      </w:r>
      <w:r w:rsidR="00B254E4" w:rsidRPr="002A4FBF">
        <w:rPr>
          <w:rFonts w:cs="Arial"/>
          <w:color w:val="000000"/>
          <w:sz w:val="22"/>
          <w:szCs w:val="24"/>
          <w:lang w:val="en-GB"/>
        </w:rPr>
        <w:t>module has it</w:t>
      </w:r>
      <w:r w:rsidRPr="002A4FBF">
        <w:rPr>
          <w:rFonts w:cs="Arial"/>
          <w:color w:val="000000"/>
          <w:sz w:val="22"/>
          <w:szCs w:val="24"/>
          <w:lang w:val="en-GB"/>
        </w:rPr>
        <w:t>s own functions. The main functions are:</w:t>
      </w:r>
    </w:p>
    <w:p w:rsidR="00C2329A" w:rsidRPr="001570E5" w:rsidRDefault="00A13AD0" w:rsidP="002A4FBF">
      <w:pPr>
        <w:pStyle w:val="Akapitzlist"/>
        <w:numPr>
          <w:ilvl w:val="0"/>
          <w:numId w:val="21"/>
        </w:numPr>
        <w:rPr>
          <w:rFonts w:cs="Arial"/>
          <w:color w:val="000000"/>
          <w:sz w:val="22"/>
          <w:szCs w:val="24"/>
          <w:shd w:val="clear" w:color="auto" w:fill="FFFF00"/>
          <w:lang w:val="en-GB"/>
        </w:rPr>
      </w:pPr>
      <w:r w:rsidRPr="002A4FBF">
        <w:rPr>
          <w:rFonts w:cs="Arial"/>
          <w:color w:val="000000"/>
          <w:sz w:val="22"/>
          <w:szCs w:val="24"/>
          <w:lang w:val="en-GB"/>
        </w:rPr>
        <w:t>F</w:t>
      </w:r>
      <w:r w:rsidR="00C2329A" w:rsidRPr="002A4FBF">
        <w:rPr>
          <w:rFonts w:cs="Arial"/>
          <w:color w:val="000000"/>
          <w:sz w:val="22"/>
          <w:szCs w:val="24"/>
          <w:lang w:val="en-GB"/>
        </w:rPr>
        <w:t>rame capture</w:t>
      </w:r>
      <w:r w:rsidR="00C2329A" w:rsidRPr="001570E5">
        <w:rPr>
          <w:rFonts w:cs="Arial"/>
          <w:color w:val="000000"/>
          <w:sz w:val="22"/>
          <w:szCs w:val="24"/>
          <w:shd w:val="clear" w:color="auto" w:fill="FFFF00"/>
          <w:lang w:val="en-GB"/>
        </w:rPr>
        <w:t xml:space="preserve"> </w:t>
      </w:r>
    </w:p>
    <w:p w:rsidR="00C2329A" w:rsidRPr="001570E5" w:rsidRDefault="00A13AD0" w:rsidP="002A4FBF">
      <w:pPr>
        <w:pStyle w:val="Akapitzlist"/>
        <w:numPr>
          <w:ilvl w:val="0"/>
          <w:numId w:val="21"/>
        </w:numPr>
        <w:rPr>
          <w:rFonts w:cs="Arial"/>
          <w:color w:val="000000"/>
          <w:sz w:val="22"/>
          <w:szCs w:val="24"/>
          <w:shd w:val="clear" w:color="auto" w:fill="FFFF00"/>
          <w:lang w:val="en-GB"/>
        </w:rPr>
      </w:pPr>
      <w:r w:rsidRPr="002A4FBF">
        <w:rPr>
          <w:rFonts w:cs="Arial"/>
          <w:color w:val="000000"/>
          <w:sz w:val="22"/>
          <w:szCs w:val="24"/>
          <w:lang w:val="en-GB"/>
        </w:rPr>
        <w:t>C</w:t>
      </w:r>
      <w:r w:rsidR="00C2329A" w:rsidRPr="002A4FBF">
        <w:rPr>
          <w:rFonts w:cs="Arial"/>
          <w:color w:val="000000"/>
          <w:sz w:val="22"/>
          <w:szCs w:val="24"/>
          <w:lang w:val="en-GB"/>
        </w:rPr>
        <w:t xml:space="preserve">ontrol via EPICS interface using Ethernet </w:t>
      </w:r>
    </w:p>
    <w:p w:rsidR="00C2329A" w:rsidRPr="001570E5" w:rsidRDefault="00C2329A" w:rsidP="002A4FBF">
      <w:pPr>
        <w:pStyle w:val="Akapitzlist"/>
        <w:numPr>
          <w:ilvl w:val="0"/>
          <w:numId w:val="21"/>
        </w:numPr>
        <w:rPr>
          <w:rFonts w:cs="Arial"/>
          <w:color w:val="000000"/>
          <w:sz w:val="22"/>
          <w:szCs w:val="24"/>
          <w:shd w:val="clear" w:color="auto" w:fill="FFFF00"/>
          <w:lang w:val="en-GB"/>
        </w:rPr>
      </w:pPr>
      <w:r w:rsidRPr="002A4FBF">
        <w:rPr>
          <w:rFonts w:cs="Arial"/>
          <w:color w:val="000000"/>
          <w:sz w:val="22"/>
          <w:szCs w:val="24"/>
          <w:lang w:val="en-GB"/>
        </w:rPr>
        <w:t>FITS format file generation</w:t>
      </w:r>
    </w:p>
    <w:p w:rsidR="00C2329A" w:rsidRPr="001570E5" w:rsidRDefault="00A13AD0" w:rsidP="002A4FBF">
      <w:pPr>
        <w:pStyle w:val="Akapitzlist"/>
        <w:numPr>
          <w:ilvl w:val="0"/>
          <w:numId w:val="21"/>
        </w:numPr>
        <w:rPr>
          <w:rFonts w:cs="Arial"/>
          <w:color w:val="000000"/>
          <w:sz w:val="22"/>
          <w:szCs w:val="24"/>
          <w:shd w:val="clear" w:color="auto" w:fill="FFFF00"/>
          <w:lang w:val="en-GB"/>
        </w:rPr>
      </w:pPr>
      <w:r w:rsidRPr="002A4FBF">
        <w:rPr>
          <w:rFonts w:cs="Arial"/>
          <w:color w:val="000000"/>
          <w:sz w:val="22"/>
          <w:szCs w:val="24"/>
          <w:lang w:val="en-GB"/>
        </w:rPr>
        <w:t>M</w:t>
      </w:r>
      <w:r w:rsidR="00C2329A" w:rsidRPr="002A4FBF">
        <w:rPr>
          <w:rFonts w:cs="Arial"/>
          <w:color w:val="000000"/>
          <w:sz w:val="22"/>
          <w:szCs w:val="24"/>
          <w:lang w:val="en-GB"/>
        </w:rPr>
        <w:t xml:space="preserve">icrosecond </w:t>
      </w:r>
      <w:r w:rsidRPr="002A4FBF">
        <w:rPr>
          <w:rFonts w:cs="Arial"/>
          <w:color w:val="000000"/>
          <w:sz w:val="22"/>
          <w:szCs w:val="24"/>
          <w:lang w:val="en-GB"/>
        </w:rPr>
        <w:t>time stamping</w:t>
      </w:r>
      <w:r w:rsidR="00C2329A" w:rsidRPr="002A4FBF">
        <w:rPr>
          <w:rFonts w:cs="Arial"/>
          <w:color w:val="000000"/>
          <w:sz w:val="22"/>
          <w:szCs w:val="24"/>
          <w:lang w:val="en-GB"/>
        </w:rPr>
        <w:t xml:space="preserve"> capability</w:t>
      </w:r>
      <w:r w:rsidR="0006157D" w:rsidRPr="002A4FBF">
        <w:rPr>
          <w:rFonts w:cs="Arial"/>
          <w:color w:val="000000"/>
          <w:sz w:val="22"/>
          <w:szCs w:val="24"/>
          <w:lang w:val="en-GB"/>
        </w:rPr>
        <w:t>.</w:t>
      </w:r>
    </w:p>
    <w:p w:rsidR="00C2329A" w:rsidRPr="001570E5" w:rsidRDefault="00C2329A" w:rsidP="008456F1">
      <w:pPr>
        <w:spacing w:before="120"/>
        <w:rPr>
          <w:rFonts w:cs="Arial"/>
          <w:color w:val="000000"/>
          <w:sz w:val="22"/>
          <w:szCs w:val="24"/>
          <w:shd w:val="clear" w:color="auto" w:fill="FFFF00"/>
          <w:lang w:val="en-GB"/>
        </w:rPr>
      </w:pPr>
      <w:r w:rsidRPr="002A4FBF">
        <w:rPr>
          <w:rFonts w:cs="Arial"/>
          <w:color w:val="000000"/>
          <w:sz w:val="22"/>
          <w:szCs w:val="24"/>
          <w:lang w:val="en-GB"/>
        </w:rPr>
        <w:t>Apart from th</w:t>
      </w:r>
      <w:r w:rsidR="006F1658" w:rsidRPr="002A4FBF">
        <w:rPr>
          <w:rFonts w:cs="Arial"/>
          <w:color w:val="000000"/>
          <w:sz w:val="22"/>
          <w:szCs w:val="24"/>
          <w:lang w:val="en-GB"/>
        </w:rPr>
        <w:t>e</w:t>
      </w:r>
      <w:r w:rsidRPr="002A4FBF">
        <w:rPr>
          <w:rFonts w:cs="Arial"/>
          <w:color w:val="000000"/>
          <w:sz w:val="22"/>
          <w:szCs w:val="24"/>
          <w:lang w:val="en-GB"/>
        </w:rPr>
        <w:t xml:space="preserve">se functions, </w:t>
      </w:r>
      <w:r w:rsidR="006F1658" w:rsidRPr="002A4FBF">
        <w:rPr>
          <w:rFonts w:cs="Arial"/>
          <w:color w:val="000000"/>
          <w:sz w:val="22"/>
          <w:szCs w:val="24"/>
          <w:lang w:val="en-GB"/>
        </w:rPr>
        <w:t xml:space="preserve">the </w:t>
      </w:r>
      <w:r w:rsidRPr="002A4FBF">
        <w:rPr>
          <w:rFonts w:cs="Arial"/>
          <w:color w:val="000000"/>
          <w:sz w:val="22"/>
          <w:szCs w:val="24"/>
          <w:lang w:val="en-GB"/>
        </w:rPr>
        <w:t xml:space="preserve">camera is </w:t>
      </w:r>
      <w:r w:rsidR="00A13AD0" w:rsidRPr="002A4FBF">
        <w:rPr>
          <w:rFonts w:cs="Arial"/>
          <w:color w:val="000000"/>
          <w:sz w:val="22"/>
          <w:szCs w:val="24"/>
          <w:lang w:val="en-GB"/>
        </w:rPr>
        <w:t>equipped</w:t>
      </w:r>
      <w:r w:rsidRPr="002A4FBF">
        <w:rPr>
          <w:rFonts w:cs="Arial"/>
          <w:color w:val="000000"/>
          <w:sz w:val="22"/>
          <w:szCs w:val="24"/>
          <w:lang w:val="en-GB"/>
        </w:rPr>
        <w:t xml:space="preserve"> with </w:t>
      </w:r>
      <w:r w:rsidR="006F1658" w:rsidRPr="002A4FBF">
        <w:rPr>
          <w:rFonts w:cs="Arial"/>
          <w:color w:val="000000"/>
          <w:sz w:val="22"/>
          <w:szCs w:val="24"/>
          <w:lang w:val="en-GB"/>
        </w:rPr>
        <w:t xml:space="preserve">an </w:t>
      </w:r>
      <w:r w:rsidRPr="002A4FBF">
        <w:rPr>
          <w:rFonts w:cs="Arial"/>
          <w:color w:val="000000"/>
          <w:sz w:val="22"/>
          <w:szCs w:val="24"/>
          <w:lang w:val="en-GB"/>
        </w:rPr>
        <w:t>efficient cooling system based on</w:t>
      </w:r>
      <w:r w:rsidR="00F12404" w:rsidRPr="002A4FBF">
        <w:rPr>
          <w:rFonts w:cs="Arial"/>
          <w:color w:val="000000"/>
          <w:sz w:val="22"/>
          <w:szCs w:val="24"/>
          <w:lang w:val="en-GB"/>
        </w:rPr>
        <w:t xml:space="preserve"> </w:t>
      </w:r>
      <w:r w:rsidRPr="002A4FBF">
        <w:rPr>
          <w:rFonts w:cs="Arial"/>
          <w:color w:val="000000"/>
          <w:sz w:val="22"/>
          <w:szCs w:val="24"/>
          <w:lang w:val="en-GB"/>
        </w:rPr>
        <w:t xml:space="preserve">Peltier heat pump </w:t>
      </w:r>
      <w:r w:rsidR="006F1658" w:rsidRPr="002A4FBF">
        <w:rPr>
          <w:rFonts w:cs="Arial"/>
          <w:color w:val="000000"/>
          <w:sz w:val="22"/>
          <w:szCs w:val="24"/>
          <w:lang w:val="en-GB"/>
        </w:rPr>
        <w:t>and a</w:t>
      </w:r>
      <w:r w:rsidRPr="002A4FBF">
        <w:rPr>
          <w:rFonts w:cs="Arial"/>
          <w:color w:val="000000"/>
          <w:sz w:val="22"/>
          <w:szCs w:val="24"/>
          <w:lang w:val="en-GB"/>
        </w:rPr>
        <w:t xml:space="preserve"> vibration free mechanical shutter. </w:t>
      </w:r>
      <w:r w:rsidR="006F1658" w:rsidRPr="002A4FBF">
        <w:rPr>
          <w:rFonts w:cs="Arial"/>
          <w:color w:val="000000"/>
          <w:sz w:val="22"/>
          <w:szCs w:val="24"/>
          <w:lang w:val="en-GB"/>
        </w:rPr>
        <w:t>The c</w:t>
      </w:r>
      <w:r w:rsidRPr="002A4FBF">
        <w:rPr>
          <w:rFonts w:cs="Arial"/>
          <w:color w:val="000000"/>
          <w:sz w:val="22"/>
          <w:szCs w:val="24"/>
          <w:lang w:val="en-GB"/>
        </w:rPr>
        <w:t xml:space="preserve">amera is enclosed inside a </w:t>
      </w:r>
      <w:r w:rsidR="00A13AD0" w:rsidRPr="002A4FBF">
        <w:rPr>
          <w:rFonts w:cs="Arial"/>
          <w:color w:val="000000"/>
          <w:sz w:val="22"/>
          <w:szCs w:val="24"/>
          <w:lang w:val="en-GB"/>
        </w:rPr>
        <w:t>chassis</w:t>
      </w:r>
      <w:r w:rsidRPr="002A4FBF">
        <w:rPr>
          <w:rFonts w:cs="Arial"/>
          <w:color w:val="000000"/>
          <w:sz w:val="22"/>
          <w:szCs w:val="24"/>
          <w:lang w:val="en-GB"/>
        </w:rPr>
        <w:t xml:space="preserve"> and </w:t>
      </w:r>
      <w:r w:rsidR="006F1658" w:rsidRPr="002A4FBF">
        <w:rPr>
          <w:rFonts w:cs="Arial"/>
          <w:color w:val="000000"/>
          <w:sz w:val="22"/>
          <w:szCs w:val="24"/>
          <w:lang w:val="en-GB"/>
        </w:rPr>
        <w:t>is</w:t>
      </w:r>
      <w:r w:rsidRPr="002A4FBF">
        <w:rPr>
          <w:rFonts w:cs="Arial"/>
          <w:color w:val="000000"/>
          <w:sz w:val="22"/>
          <w:szCs w:val="24"/>
          <w:lang w:val="en-GB"/>
        </w:rPr>
        <w:t xml:space="preserve"> powered by an external power source.</w:t>
      </w:r>
      <w:r w:rsidRPr="001570E5">
        <w:rPr>
          <w:rFonts w:cs="Arial"/>
          <w:color w:val="000000"/>
          <w:sz w:val="22"/>
          <w:szCs w:val="24"/>
          <w:shd w:val="clear" w:color="auto" w:fill="FFFF00"/>
          <w:lang w:val="en-GB"/>
        </w:rPr>
        <w:t xml:space="preserve"> </w:t>
      </w:r>
    </w:p>
    <w:p w:rsidR="00DE6472" w:rsidRPr="001570E5" w:rsidRDefault="00DE6472" w:rsidP="002A4FBF">
      <w:pPr>
        <w:pStyle w:val="Normale14"/>
      </w:pPr>
    </w:p>
    <w:p w:rsidR="00044E69" w:rsidRPr="001570E5" w:rsidRDefault="00887773" w:rsidP="002A4FBF">
      <w:pPr>
        <w:pStyle w:val="Nagwek3"/>
        <w:rPr>
          <w:shd w:val="clear" w:color="auto" w:fill="FFFF00"/>
        </w:rPr>
      </w:pPr>
      <w:bookmarkStart w:id="41" w:name="_Toc414189006"/>
      <w:bookmarkStart w:id="42" w:name="_Toc414189007"/>
      <w:bookmarkStart w:id="43" w:name="_Toc414189008"/>
      <w:bookmarkStart w:id="44" w:name="_Toc414189009"/>
      <w:bookmarkStart w:id="45" w:name="_Toc414189010"/>
      <w:bookmarkStart w:id="46" w:name="_Toc414189011"/>
      <w:bookmarkStart w:id="47" w:name="_Toc414189012"/>
      <w:bookmarkStart w:id="48" w:name="_Toc414189013"/>
      <w:bookmarkStart w:id="49" w:name="_Toc385503751"/>
      <w:bookmarkStart w:id="50" w:name="_Toc414241692"/>
      <w:bookmarkEnd w:id="41"/>
      <w:bookmarkEnd w:id="42"/>
      <w:bookmarkEnd w:id="43"/>
      <w:bookmarkEnd w:id="44"/>
      <w:bookmarkEnd w:id="45"/>
      <w:bookmarkEnd w:id="46"/>
      <w:bookmarkEnd w:id="47"/>
      <w:bookmarkEnd w:id="48"/>
      <w:r w:rsidRPr="002A4FBF">
        <w:rPr>
          <w:caps w:val="0"/>
        </w:rPr>
        <w:t>MECHANICAL CASE</w:t>
      </w:r>
      <w:bookmarkEnd w:id="49"/>
      <w:bookmarkEnd w:id="50"/>
    </w:p>
    <w:p w:rsidR="00044E69" w:rsidRPr="001570E5" w:rsidRDefault="00EA3BE9" w:rsidP="002A4FBF">
      <w:pPr>
        <w:pStyle w:val="Standard"/>
        <w:rPr>
          <w:sz w:val="22"/>
          <w:shd w:val="clear" w:color="auto" w:fill="FFFFFF"/>
          <w:lang w:val="en-GB"/>
        </w:rPr>
      </w:pPr>
      <w:r w:rsidRPr="001570E5">
        <w:rPr>
          <w:sz w:val="22"/>
          <w:lang w:val="en-GB"/>
        </w:rPr>
        <w:t xml:space="preserve">The shape of the chamber is cylindrical. </w:t>
      </w:r>
      <w:r w:rsidR="00044E69" w:rsidRPr="001570E5">
        <w:rPr>
          <w:sz w:val="22"/>
          <w:lang w:val="en-GB"/>
        </w:rPr>
        <w:t xml:space="preserve">The external </w:t>
      </w:r>
      <w:bookmarkStart w:id="51" w:name="result_box1"/>
      <w:bookmarkEnd w:id="51"/>
      <w:r w:rsidR="00044E69" w:rsidRPr="001570E5">
        <w:rPr>
          <w:sz w:val="22"/>
          <w:lang w:val="en-GB"/>
        </w:rPr>
        <w:t xml:space="preserve">envelope of the camera interface </w:t>
      </w:r>
      <w:r w:rsidRPr="001570E5">
        <w:rPr>
          <w:sz w:val="22"/>
          <w:lang w:val="en-GB"/>
        </w:rPr>
        <w:t xml:space="preserve">diameter </w:t>
      </w:r>
      <w:r w:rsidR="0006157D" w:rsidRPr="001570E5">
        <w:rPr>
          <w:sz w:val="22"/>
          <w:lang w:val="en-GB"/>
        </w:rPr>
        <w:t xml:space="preserve">is </w:t>
      </w:r>
      <w:r w:rsidR="00044E69" w:rsidRPr="001570E5">
        <w:rPr>
          <w:sz w:val="22"/>
          <w:lang w:val="en-GB"/>
        </w:rPr>
        <w:t>less than 250mm</w:t>
      </w:r>
      <w:r w:rsidRPr="001570E5">
        <w:rPr>
          <w:sz w:val="22"/>
          <w:lang w:val="en-GB"/>
        </w:rPr>
        <w:t xml:space="preserve">. </w:t>
      </w:r>
      <w:r w:rsidR="00044E69" w:rsidRPr="001570E5">
        <w:rPr>
          <w:sz w:val="22"/>
          <w:lang w:val="en-GB"/>
        </w:rPr>
        <w:t xml:space="preserve">The camera has got a flange interface to </w:t>
      </w:r>
      <w:r w:rsidR="00513162" w:rsidRPr="001570E5">
        <w:rPr>
          <w:sz w:val="22"/>
          <w:lang w:val="en-GB"/>
        </w:rPr>
        <w:t>the rest of assembly</w:t>
      </w:r>
      <w:r w:rsidR="00044E69" w:rsidRPr="001570E5">
        <w:rPr>
          <w:sz w:val="22"/>
          <w:lang w:val="en-GB"/>
        </w:rPr>
        <w:t xml:space="preserve">. Window material is a </w:t>
      </w:r>
      <w:r w:rsidRPr="001570E5">
        <w:rPr>
          <w:sz w:val="22"/>
          <w:lang w:val="en-GB"/>
        </w:rPr>
        <w:t>s</w:t>
      </w:r>
      <w:r w:rsidR="00476AB6" w:rsidRPr="001570E5">
        <w:rPr>
          <w:sz w:val="22"/>
          <w:lang w:val="en-GB"/>
        </w:rPr>
        <w:t>apphire</w:t>
      </w:r>
      <w:r w:rsidR="00044E69" w:rsidRPr="001570E5">
        <w:rPr>
          <w:sz w:val="22"/>
          <w:lang w:val="en-GB"/>
        </w:rPr>
        <w:t xml:space="preserve"> g</w:t>
      </w:r>
      <w:r w:rsidR="00476AB6" w:rsidRPr="001570E5">
        <w:rPr>
          <w:sz w:val="22"/>
          <w:lang w:val="en-GB"/>
        </w:rPr>
        <w:t xml:space="preserve">lass with broadband AR coating. </w:t>
      </w:r>
      <w:r w:rsidR="00044E69" w:rsidRPr="001570E5">
        <w:rPr>
          <w:sz w:val="22"/>
          <w:lang w:val="en-GB"/>
        </w:rPr>
        <w:t xml:space="preserve">Liquid cooling is used and </w:t>
      </w:r>
      <w:r w:rsidRPr="001570E5">
        <w:rPr>
          <w:sz w:val="22"/>
          <w:lang w:val="en-GB"/>
        </w:rPr>
        <w:t xml:space="preserve">a </w:t>
      </w:r>
      <w:r w:rsidR="00044E69" w:rsidRPr="001570E5">
        <w:rPr>
          <w:sz w:val="22"/>
          <w:lang w:val="en-GB"/>
        </w:rPr>
        <w:t>shutter is installed outside</w:t>
      </w:r>
      <w:r w:rsidR="00253010" w:rsidRPr="001570E5">
        <w:rPr>
          <w:sz w:val="22"/>
          <w:lang w:val="en-GB"/>
        </w:rPr>
        <w:t xml:space="preserve"> of</w:t>
      </w:r>
      <w:r w:rsidR="00044E69" w:rsidRPr="001570E5">
        <w:rPr>
          <w:sz w:val="22"/>
          <w:lang w:val="en-GB"/>
        </w:rPr>
        <w:t xml:space="preserve"> the chamber. </w:t>
      </w:r>
      <w:r w:rsidR="00044E69" w:rsidRPr="001570E5">
        <w:rPr>
          <w:sz w:val="22"/>
          <w:shd w:val="clear" w:color="auto" w:fill="FFFFFF"/>
          <w:lang w:val="en-GB"/>
        </w:rPr>
        <w:t xml:space="preserve">Design is compliant </w:t>
      </w:r>
      <w:r w:rsidRPr="001570E5">
        <w:rPr>
          <w:sz w:val="22"/>
          <w:shd w:val="clear" w:color="auto" w:fill="FFFFFF"/>
          <w:lang w:val="en-GB"/>
        </w:rPr>
        <w:t>with</w:t>
      </w:r>
      <w:r w:rsidR="00044E69" w:rsidRPr="001570E5">
        <w:rPr>
          <w:sz w:val="22"/>
          <w:shd w:val="clear" w:color="auto" w:fill="FFFFFF"/>
          <w:lang w:val="en-GB"/>
        </w:rPr>
        <w:t xml:space="preserve"> the worst case environment conditions on the site where the camera will</w:t>
      </w:r>
      <w:r w:rsidR="00513162" w:rsidRPr="001570E5">
        <w:rPr>
          <w:sz w:val="22"/>
          <w:shd w:val="clear" w:color="auto" w:fill="FFFFFF"/>
          <w:lang w:val="en-GB"/>
        </w:rPr>
        <w:t xml:space="preserve"> </w:t>
      </w:r>
      <w:r w:rsidR="00044E69" w:rsidRPr="001570E5">
        <w:rPr>
          <w:sz w:val="22"/>
          <w:shd w:val="clear" w:color="auto" w:fill="FFFFFF"/>
          <w:lang w:val="en-GB"/>
        </w:rPr>
        <w:t>be installed.</w:t>
      </w:r>
    </w:p>
    <w:p w:rsidR="00C87D09" w:rsidRPr="001570E5" w:rsidRDefault="00C87D09" w:rsidP="002A4FBF">
      <w:pPr>
        <w:pStyle w:val="Standard"/>
        <w:rPr>
          <w:sz w:val="22"/>
        </w:rPr>
      </w:pPr>
    </w:p>
    <w:p w:rsidR="00044E69" w:rsidRPr="001570E5" w:rsidRDefault="00887773" w:rsidP="002A4FBF">
      <w:pPr>
        <w:pStyle w:val="Nagwek3"/>
        <w:rPr>
          <w:shd w:val="clear" w:color="auto" w:fill="FFFF00"/>
        </w:rPr>
      </w:pPr>
      <w:bookmarkStart w:id="52" w:name="_Toc385503752"/>
      <w:bookmarkStart w:id="53" w:name="_Toc414241693"/>
      <w:r w:rsidRPr="004D40C7">
        <w:rPr>
          <w:caps w:val="0"/>
        </w:rPr>
        <w:t>COOLING SYSTEM INCLUDING COOLING RACK</w:t>
      </w:r>
      <w:bookmarkEnd w:id="52"/>
      <w:bookmarkEnd w:id="53"/>
    </w:p>
    <w:p w:rsidR="00044E69" w:rsidRPr="001570E5" w:rsidRDefault="00044E69" w:rsidP="002A4FBF">
      <w:pPr>
        <w:pStyle w:val="Standard"/>
        <w:rPr>
          <w:sz w:val="22"/>
        </w:rPr>
      </w:pPr>
      <w:r w:rsidRPr="001570E5">
        <w:rPr>
          <w:sz w:val="22"/>
          <w:lang w:val="en-GB"/>
        </w:rPr>
        <w:t xml:space="preserve">The CCD sensor operating temperature is -50°C. To achieve this value </w:t>
      </w:r>
      <w:r w:rsidR="00513162" w:rsidRPr="001570E5">
        <w:rPr>
          <w:sz w:val="22"/>
          <w:lang w:val="en-GB"/>
        </w:rPr>
        <w:t>the</w:t>
      </w:r>
      <w:r w:rsidRPr="001570E5">
        <w:rPr>
          <w:sz w:val="22"/>
          <w:lang w:val="en-GB"/>
        </w:rPr>
        <w:t xml:space="preserve"> </w:t>
      </w:r>
      <w:r w:rsidRPr="004D40C7">
        <w:rPr>
          <w:sz w:val="22"/>
          <w:lang w:val="en-GB"/>
        </w:rPr>
        <w:t>sealed</w:t>
      </w:r>
      <w:r w:rsidRPr="001570E5">
        <w:rPr>
          <w:sz w:val="22"/>
          <w:lang w:val="en-GB"/>
        </w:rPr>
        <w:t xml:space="preserve"> chamber is used. Cylindrical constr</w:t>
      </w:r>
      <w:r w:rsidR="00476AB6" w:rsidRPr="001570E5">
        <w:rPr>
          <w:sz w:val="22"/>
          <w:lang w:val="en-GB"/>
        </w:rPr>
        <w:t>uction of the sensor chamber is</w:t>
      </w:r>
      <w:r w:rsidRPr="001570E5">
        <w:rPr>
          <w:sz w:val="22"/>
          <w:lang w:val="en-GB"/>
        </w:rPr>
        <w:t xml:space="preserve"> </w:t>
      </w:r>
      <w:r w:rsidRPr="004D40C7">
        <w:rPr>
          <w:sz w:val="22"/>
          <w:lang w:val="en-GB"/>
        </w:rPr>
        <w:t xml:space="preserve">filled with </w:t>
      </w:r>
      <w:r w:rsidR="00B77740" w:rsidRPr="004D40C7">
        <w:rPr>
          <w:sz w:val="22"/>
          <w:lang w:val="en-GB"/>
        </w:rPr>
        <w:t>a n</w:t>
      </w:r>
      <w:r w:rsidRPr="004D40C7">
        <w:rPr>
          <w:sz w:val="22"/>
          <w:lang w:val="en-GB"/>
        </w:rPr>
        <w:t xml:space="preserve">oble gas for insulation purposes as well as to provide moisture free </w:t>
      </w:r>
      <w:r w:rsidR="008D4A9F" w:rsidRPr="004D40C7">
        <w:rPr>
          <w:sz w:val="22"/>
          <w:lang w:val="en-GB"/>
        </w:rPr>
        <w:t>environment</w:t>
      </w:r>
      <w:r w:rsidRPr="001570E5">
        <w:rPr>
          <w:sz w:val="22"/>
          <w:lang w:val="en-GB"/>
        </w:rPr>
        <w:t>. CCD sensor liquid cooling is used (water-glycol). Multiple stage TEC modules are</w:t>
      </w:r>
      <w:r w:rsidR="00476AB6" w:rsidRPr="001570E5">
        <w:rPr>
          <w:sz w:val="22"/>
          <w:lang w:val="en-GB"/>
        </w:rPr>
        <w:t xml:space="preserve"> </w:t>
      </w:r>
      <w:r w:rsidRPr="004D40C7">
        <w:rPr>
          <w:sz w:val="22"/>
          <w:lang w:val="en-GB"/>
        </w:rPr>
        <w:t>used for direct heat transfer</w:t>
      </w:r>
      <w:r w:rsidR="00513162" w:rsidRPr="004D40C7">
        <w:rPr>
          <w:sz w:val="22"/>
          <w:lang w:val="en-GB"/>
        </w:rPr>
        <w:t xml:space="preserve"> from sensor to the cold plate</w:t>
      </w:r>
      <w:r w:rsidRPr="001570E5">
        <w:rPr>
          <w:sz w:val="22"/>
          <w:lang w:val="en-GB"/>
        </w:rPr>
        <w:t>. Problem of heating CCD sensor (chimney effect)</w:t>
      </w:r>
      <w:r w:rsidR="00DD3D34" w:rsidRPr="001570E5">
        <w:rPr>
          <w:sz w:val="22"/>
          <w:lang w:val="en-GB"/>
        </w:rPr>
        <w:t xml:space="preserve"> </w:t>
      </w:r>
      <w:r w:rsidRPr="001570E5">
        <w:rPr>
          <w:sz w:val="22"/>
          <w:lang w:val="en-GB"/>
        </w:rPr>
        <w:t>is minimized by sensor power management</w:t>
      </w:r>
      <w:r w:rsidR="00513162" w:rsidRPr="001570E5">
        <w:rPr>
          <w:sz w:val="22"/>
          <w:lang w:val="en-GB"/>
        </w:rPr>
        <w:t xml:space="preserve"> that reduces dissipated power during exposure time</w:t>
      </w:r>
      <w:r w:rsidRPr="001570E5">
        <w:rPr>
          <w:sz w:val="22"/>
          <w:lang w:val="en-GB"/>
        </w:rPr>
        <w:t>.</w:t>
      </w:r>
    </w:p>
    <w:p w:rsidR="00044E69" w:rsidRPr="001570E5" w:rsidRDefault="00044E69" w:rsidP="002A4FBF">
      <w:pPr>
        <w:pStyle w:val="Standard"/>
        <w:rPr>
          <w:sz w:val="22"/>
        </w:rPr>
      </w:pPr>
      <w:r w:rsidRPr="001570E5">
        <w:rPr>
          <w:sz w:val="22"/>
          <w:lang w:val="en-GB"/>
        </w:rPr>
        <w:t xml:space="preserve">The project also includes fluid control rack for camera cooling. </w:t>
      </w:r>
      <w:r w:rsidR="00B77740" w:rsidRPr="001570E5">
        <w:rPr>
          <w:sz w:val="22"/>
          <w:lang w:val="en-GB"/>
        </w:rPr>
        <w:t>C</w:t>
      </w:r>
      <w:r w:rsidRPr="001570E5">
        <w:rPr>
          <w:sz w:val="22"/>
          <w:lang w:val="en-GB"/>
        </w:rPr>
        <w:t>ustom-off-the-shelf, rack mount chiller</w:t>
      </w:r>
      <w:r w:rsidR="00B77740" w:rsidRPr="001570E5">
        <w:rPr>
          <w:sz w:val="22"/>
          <w:lang w:val="en-GB"/>
        </w:rPr>
        <w:t xml:space="preserve"> is used</w:t>
      </w:r>
      <w:r w:rsidRPr="001570E5">
        <w:rPr>
          <w:sz w:val="22"/>
          <w:lang w:val="en-GB"/>
        </w:rPr>
        <w:t xml:space="preserve">. The chiller is equipped with temperature and flow sensors and its operation is managed by the </w:t>
      </w:r>
      <w:r w:rsidR="0009116B" w:rsidRPr="001570E5">
        <w:rPr>
          <w:sz w:val="22"/>
          <w:lang w:val="en-GB"/>
        </w:rPr>
        <w:t xml:space="preserve">control computer </w:t>
      </w:r>
      <w:r w:rsidRPr="001570E5">
        <w:rPr>
          <w:sz w:val="22"/>
          <w:lang w:val="en-GB"/>
        </w:rPr>
        <w:t xml:space="preserve">software directly using </w:t>
      </w:r>
      <w:r w:rsidR="00EA3BE9" w:rsidRPr="001570E5">
        <w:rPr>
          <w:sz w:val="22"/>
          <w:lang w:val="en-GB"/>
        </w:rPr>
        <w:t xml:space="preserve">a </w:t>
      </w:r>
      <w:r w:rsidRPr="001570E5">
        <w:rPr>
          <w:sz w:val="22"/>
          <w:lang w:val="en-GB"/>
        </w:rPr>
        <w:t xml:space="preserve">serial port. Moreover, independent temperature sensors are implemented in each camera on the coolant inlet and outlet. Both sensors have </w:t>
      </w:r>
      <w:r w:rsidR="00EA3BE9" w:rsidRPr="001570E5">
        <w:rPr>
          <w:sz w:val="22"/>
          <w:lang w:val="en-GB"/>
        </w:rPr>
        <w:t xml:space="preserve">got </w:t>
      </w:r>
      <w:r w:rsidRPr="001570E5">
        <w:rPr>
          <w:sz w:val="22"/>
          <w:lang w:val="en-GB"/>
        </w:rPr>
        <w:t>hardware alarm output</w:t>
      </w:r>
      <w:r w:rsidR="00EA3BE9" w:rsidRPr="001570E5">
        <w:rPr>
          <w:sz w:val="22"/>
          <w:lang w:val="en-GB"/>
        </w:rPr>
        <w:t>s</w:t>
      </w:r>
      <w:r w:rsidRPr="001570E5">
        <w:rPr>
          <w:sz w:val="22"/>
          <w:lang w:val="en-GB"/>
        </w:rPr>
        <w:t xml:space="preserve"> that </w:t>
      </w:r>
      <w:r w:rsidR="0009116B" w:rsidRPr="001570E5">
        <w:rPr>
          <w:sz w:val="22"/>
          <w:lang w:val="en-GB"/>
        </w:rPr>
        <w:t>are</w:t>
      </w:r>
      <w:r w:rsidRPr="001570E5">
        <w:rPr>
          <w:sz w:val="22"/>
          <w:lang w:val="en-GB"/>
        </w:rPr>
        <w:t xml:space="preserve"> wired directly to the power management system of the camera to shut down the TEC supply</w:t>
      </w:r>
      <w:r w:rsidR="00EA3BE9" w:rsidRPr="001570E5">
        <w:rPr>
          <w:sz w:val="22"/>
          <w:lang w:val="en-GB"/>
        </w:rPr>
        <w:t xml:space="preserve"> at a given temperature</w:t>
      </w:r>
      <w:r w:rsidRPr="001570E5">
        <w:rPr>
          <w:sz w:val="22"/>
          <w:lang w:val="en-GB"/>
        </w:rPr>
        <w:t>.</w:t>
      </w:r>
    </w:p>
    <w:p w:rsidR="00044E69" w:rsidRPr="001570E5" w:rsidRDefault="00044E69" w:rsidP="002A4FBF">
      <w:pPr>
        <w:pStyle w:val="Standard"/>
        <w:rPr>
          <w:sz w:val="22"/>
        </w:rPr>
      </w:pPr>
      <w:r w:rsidRPr="001570E5">
        <w:rPr>
          <w:sz w:val="22"/>
          <w:lang w:val="en-GB"/>
        </w:rPr>
        <w:t>The TEC supply is controlled locally by each camera power management block and temperature is stabilised using a PID regulator. A PT-1000 or similar temperature sensor is installed just at the CCD sensor enclosure to minimize the temperature stabilisation loop time response.</w:t>
      </w:r>
    </w:p>
    <w:p w:rsidR="00DD3D34" w:rsidRPr="001570E5" w:rsidRDefault="00044E69" w:rsidP="002A4FBF">
      <w:pPr>
        <w:pStyle w:val="Standard"/>
        <w:rPr>
          <w:sz w:val="22"/>
          <w:lang w:val="en-GB"/>
        </w:rPr>
      </w:pPr>
      <w:r w:rsidRPr="001570E5">
        <w:rPr>
          <w:sz w:val="22"/>
          <w:lang w:val="en-GB"/>
        </w:rPr>
        <w:t xml:space="preserve">Temperature control of the sensor is </w:t>
      </w:r>
      <w:r w:rsidRPr="004D40C7">
        <w:rPr>
          <w:sz w:val="22"/>
          <w:lang w:val="en-GB"/>
        </w:rPr>
        <w:t>important</w:t>
      </w:r>
      <w:r w:rsidRPr="001570E5">
        <w:rPr>
          <w:sz w:val="22"/>
          <w:lang w:val="en-GB"/>
        </w:rPr>
        <w:t xml:space="preserve"> for long exposure times. </w:t>
      </w:r>
      <w:r w:rsidR="00EA3BE9" w:rsidRPr="001570E5">
        <w:rPr>
          <w:sz w:val="22"/>
          <w:lang w:val="en-GB"/>
        </w:rPr>
        <w:t>T</w:t>
      </w:r>
      <w:r w:rsidRPr="001570E5">
        <w:rPr>
          <w:sz w:val="22"/>
          <w:lang w:val="en-GB"/>
        </w:rPr>
        <w:t xml:space="preserve">he stability of the temperature </w:t>
      </w:r>
      <w:r w:rsidR="00EA3BE9" w:rsidRPr="001570E5">
        <w:rPr>
          <w:sz w:val="22"/>
          <w:lang w:val="en-GB"/>
        </w:rPr>
        <w:t xml:space="preserve">is estimated </w:t>
      </w:r>
      <w:r w:rsidRPr="001570E5">
        <w:rPr>
          <w:sz w:val="22"/>
          <w:lang w:val="en-GB"/>
        </w:rPr>
        <w:t xml:space="preserve">to be below </w:t>
      </w:r>
      <w:r w:rsidR="00325C68" w:rsidRPr="004D40C7">
        <w:rPr>
          <w:sz w:val="22"/>
          <w:lang w:val="en-GB"/>
        </w:rPr>
        <w:t>0,5</w:t>
      </w:r>
      <w:r w:rsidRPr="001570E5">
        <w:rPr>
          <w:sz w:val="22"/>
          <w:lang w:val="en-GB"/>
        </w:rPr>
        <w:t xml:space="preserve"> degree. </w:t>
      </w:r>
      <w:r w:rsidR="00325C68" w:rsidRPr="001570E5">
        <w:rPr>
          <w:sz w:val="22"/>
          <w:lang w:val="en-GB"/>
        </w:rPr>
        <w:t xml:space="preserve">The CCD temperature is measured with this accuracy. </w:t>
      </w:r>
      <w:r w:rsidRPr="001570E5">
        <w:rPr>
          <w:sz w:val="22"/>
          <w:lang w:val="en-GB"/>
        </w:rPr>
        <w:t xml:space="preserve">Sensor temperature is logged and added to each image FITS header. </w:t>
      </w:r>
    </w:p>
    <w:p w:rsidR="007D66F1" w:rsidRPr="001570E5" w:rsidRDefault="007D66F1" w:rsidP="002A4FBF">
      <w:pPr>
        <w:pStyle w:val="Standard"/>
        <w:rPr>
          <w:sz w:val="22"/>
          <w:lang w:val="en-GB"/>
        </w:rPr>
      </w:pPr>
    </w:p>
    <w:p w:rsidR="00044E69" w:rsidRPr="001570E5" w:rsidRDefault="00887773" w:rsidP="002A4FBF">
      <w:pPr>
        <w:pStyle w:val="Nagwek3"/>
        <w:rPr>
          <w:shd w:val="clear" w:color="auto" w:fill="FFFF00"/>
        </w:rPr>
      </w:pPr>
      <w:bookmarkStart w:id="54" w:name="_Toc414241694"/>
      <w:r w:rsidRPr="004D40C7">
        <w:rPr>
          <w:caps w:val="0"/>
        </w:rPr>
        <w:t>SHUTTER MODULE</w:t>
      </w:r>
      <w:bookmarkEnd w:id="54"/>
    </w:p>
    <w:p w:rsidR="00044E69" w:rsidRPr="001570E5" w:rsidRDefault="000E54C6" w:rsidP="00E76E03">
      <w:pPr>
        <w:pStyle w:val="Standard"/>
        <w:spacing w:after="120"/>
        <w:rPr>
          <w:sz w:val="22"/>
          <w:shd w:val="clear" w:color="auto" w:fill="FFFFFF"/>
          <w:lang w:val="en-GB"/>
        </w:rPr>
      </w:pPr>
      <w:r w:rsidRPr="00955B61">
        <w:rPr>
          <w:sz w:val="22"/>
          <w:highlight w:val="yellow"/>
          <w:shd w:val="clear" w:color="auto" w:fill="FFFFFF"/>
          <w:lang w:val="en-GB"/>
        </w:rPr>
        <w:t>The shutter</w:t>
      </w:r>
      <w:r w:rsidR="00044E69" w:rsidRPr="00955B61">
        <w:rPr>
          <w:sz w:val="22"/>
          <w:highlight w:val="yellow"/>
          <w:shd w:val="clear" w:color="auto" w:fill="FFFFFF"/>
          <w:lang w:val="en-GB"/>
        </w:rPr>
        <w:t xml:space="preserve"> </w:t>
      </w:r>
      <w:r w:rsidRPr="00955B61">
        <w:rPr>
          <w:sz w:val="22"/>
          <w:highlight w:val="yellow"/>
          <w:shd w:val="clear" w:color="auto" w:fill="FFFFFF"/>
          <w:lang w:val="en-GB"/>
        </w:rPr>
        <w:t>can support exposition times</w:t>
      </w:r>
      <w:r w:rsidR="00044E69" w:rsidRPr="00955B61">
        <w:rPr>
          <w:sz w:val="22"/>
          <w:highlight w:val="yellow"/>
          <w:shd w:val="clear" w:color="auto" w:fill="FFFFFF"/>
          <w:lang w:val="en-GB"/>
        </w:rPr>
        <w:t xml:space="preserve"> from </w:t>
      </w:r>
      <w:r w:rsidR="00731AA4" w:rsidRPr="00955B61">
        <w:rPr>
          <w:sz w:val="22"/>
          <w:highlight w:val="yellow"/>
          <w:shd w:val="clear" w:color="auto" w:fill="FFFFFF"/>
          <w:lang w:val="en-GB"/>
        </w:rPr>
        <w:t>0,1</w:t>
      </w:r>
      <w:r w:rsidR="00044E69" w:rsidRPr="00955B61">
        <w:rPr>
          <w:sz w:val="22"/>
          <w:highlight w:val="yellow"/>
          <w:shd w:val="clear" w:color="auto" w:fill="FFFFFF"/>
          <w:lang w:val="en-GB"/>
        </w:rPr>
        <w:t xml:space="preserve"> to 300 seconds with </w:t>
      </w:r>
      <w:r w:rsidRPr="00955B61">
        <w:rPr>
          <w:sz w:val="22"/>
          <w:highlight w:val="yellow"/>
          <w:shd w:val="clear" w:color="auto" w:fill="FFFFFF"/>
          <w:lang w:val="en-GB"/>
        </w:rPr>
        <w:t xml:space="preserve">overall </w:t>
      </w:r>
      <w:r w:rsidR="00044E69" w:rsidRPr="00955B61">
        <w:rPr>
          <w:sz w:val="22"/>
          <w:highlight w:val="yellow"/>
          <w:shd w:val="clear" w:color="auto" w:fill="FFFFFF"/>
          <w:lang w:val="en-GB"/>
        </w:rPr>
        <w:t>accuracy</w:t>
      </w:r>
      <w:r w:rsidR="00955B61">
        <w:rPr>
          <w:sz w:val="22"/>
          <w:highlight w:val="yellow"/>
          <w:shd w:val="clear" w:color="auto" w:fill="FFFFFF"/>
          <w:lang w:val="en-GB"/>
        </w:rPr>
        <w:t xml:space="preserve"> better</w:t>
      </w:r>
      <w:r w:rsidR="00407FAD" w:rsidRPr="00955B61">
        <w:rPr>
          <w:sz w:val="22"/>
          <w:highlight w:val="yellow"/>
          <w:shd w:val="clear" w:color="auto" w:fill="FFFFFF"/>
          <w:lang w:val="en-GB"/>
        </w:rPr>
        <w:t xml:space="preserve"> </w:t>
      </w:r>
      <w:r w:rsidR="00044E69" w:rsidRPr="00955B61">
        <w:rPr>
          <w:sz w:val="22"/>
          <w:highlight w:val="yellow"/>
          <w:shd w:val="clear" w:color="auto" w:fill="FFFFFF"/>
          <w:lang w:val="en-GB"/>
        </w:rPr>
        <w:t>of +/-</w:t>
      </w:r>
      <w:r w:rsidRPr="00955B61">
        <w:rPr>
          <w:sz w:val="22"/>
          <w:highlight w:val="yellow"/>
          <w:shd w:val="clear" w:color="auto" w:fill="FFFFFF"/>
          <w:lang w:val="en-GB"/>
        </w:rPr>
        <w:t>0,</w:t>
      </w:r>
      <w:r w:rsidR="00955B61" w:rsidRPr="00955B61">
        <w:rPr>
          <w:sz w:val="22"/>
          <w:highlight w:val="yellow"/>
          <w:shd w:val="clear" w:color="auto" w:fill="FFFFFF"/>
          <w:lang w:val="en-GB"/>
        </w:rPr>
        <w:t xml:space="preserve">5 ms. </w:t>
      </w:r>
      <w:r w:rsidR="00044E69" w:rsidRPr="00955B61">
        <w:rPr>
          <w:sz w:val="22"/>
          <w:highlight w:val="yellow"/>
          <w:shd w:val="clear" w:color="auto" w:fill="FFFFFF"/>
          <w:lang w:val="en-GB"/>
        </w:rPr>
        <w:t>Shutter lifetime is at least 10</w:t>
      </w:r>
      <w:r w:rsidR="00044E69" w:rsidRPr="00955B61">
        <w:rPr>
          <w:sz w:val="22"/>
          <w:highlight w:val="yellow"/>
          <w:shd w:val="clear" w:color="auto" w:fill="FFFFFF"/>
          <w:vertAlign w:val="superscript"/>
          <w:lang w:val="en-GB"/>
        </w:rPr>
        <w:t>6</w:t>
      </w:r>
      <w:r w:rsidR="00044E69" w:rsidRPr="00955B61">
        <w:rPr>
          <w:sz w:val="22"/>
          <w:highlight w:val="yellow"/>
          <w:shd w:val="clear" w:color="auto" w:fill="FFFFFF"/>
          <w:lang w:val="en-GB"/>
        </w:rPr>
        <w:t xml:space="preserve"> cycles. Shutter time synchronisation </w:t>
      </w:r>
      <w:r w:rsidRPr="00955B61">
        <w:rPr>
          <w:sz w:val="22"/>
          <w:highlight w:val="yellow"/>
          <w:shd w:val="clear" w:color="auto" w:fill="FFFFFF"/>
          <w:lang w:val="en-GB"/>
        </w:rPr>
        <w:t xml:space="preserve">accuracy </w:t>
      </w:r>
      <w:r w:rsidR="00044E69" w:rsidRPr="00955B61">
        <w:rPr>
          <w:sz w:val="22"/>
          <w:highlight w:val="yellow"/>
          <w:shd w:val="clear" w:color="auto" w:fill="FFFFFF"/>
          <w:lang w:val="en-GB"/>
        </w:rPr>
        <w:t xml:space="preserve">is </w:t>
      </w:r>
      <w:r w:rsidRPr="00955B61">
        <w:rPr>
          <w:sz w:val="22"/>
          <w:highlight w:val="yellow"/>
          <w:shd w:val="clear" w:color="auto" w:fill="FFFFFF"/>
          <w:lang w:val="en-GB"/>
        </w:rPr>
        <w:t xml:space="preserve">better </w:t>
      </w:r>
      <w:r w:rsidR="00044E69" w:rsidRPr="00955B61">
        <w:rPr>
          <w:sz w:val="22"/>
          <w:highlight w:val="yellow"/>
          <w:shd w:val="clear" w:color="auto" w:fill="FFFFFF"/>
          <w:lang w:val="en-GB"/>
        </w:rPr>
        <w:t xml:space="preserve">than </w:t>
      </w:r>
      <w:r w:rsidRPr="00955B61">
        <w:rPr>
          <w:sz w:val="22"/>
          <w:highlight w:val="yellow"/>
          <w:shd w:val="clear" w:color="auto" w:fill="FFFFFF"/>
          <w:lang w:val="en-GB"/>
        </w:rPr>
        <w:t>10us</w:t>
      </w:r>
      <w:r w:rsidR="00044E69" w:rsidRPr="00955B61">
        <w:rPr>
          <w:sz w:val="22"/>
          <w:highlight w:val="yellow"/>
          <w:shd w:val="clear" w:color="auto" w:fill="FFFFFF"/>
          <w:lang w:val="en-GB"/>
        </w:rPr>
        <w:t>. PTP protocol will be used, UTC time for blades opening and closing is being recorded. PTP time i</w:t>
      </w:r>
      <w:r w:rsidR="00734EB5" w:rsidRPr="00955B61">
        <w:rPr>
          <w:sz w:val="22"/>
          <w:highlight w:val="yellow"/>
          <w:shd w:val="clear" w:color="auto" w:fill="FFFFFF"/>
          <w:lang w:val="en-GB"/>
        </w:rPr>
        <w:t>s delivered directly to the Zing</w:t>
      </w:r>
      <w:r w:rsidR="00044E69" w:rsidRPr="00955B61">
        <w:rPr>
          <w:sz w:val="22"/>
          <w:highlight w:val="yellow"/>
          <w:shd w:val="clear" w:color="auto" w:fill="FFFFFF"/>
          <w:lang w:val="en-GB"/>
        </w:rPr>
        <w:t xml:space="preserve"> SoC and used to time-stamp the shutter operation with microsecond accuracy. Camera is equipped with an internal and external (via RS485 interface) shutter trigger.</w:t>
      </w:r>
    </w:p>
    <w:p w:rsidR="00407FAD" w:rsidRPr="001570E5" w:rsidRDefault="00EA3BE9" w:rsidP="00E76E03">
      <w:pPr>
        <w:pStyle w:val="Standard"/>
        <w:spacing w:after="120"/>
        <w:rPr>
          <w:sz w:val="22"/>
          <w:shd w:val="clear" w:color="auto" w:fill="FFFFFF"/>
          <w:lang w:val="en-GB"/>
        </w:rPr>
      </w:pPr>
      <w:r w:rsidRPr="001570E5">
        <w:rPr>
          <w:sz w:val="22"/>
          <w:shd w:val="clear" w:color="auto" w:fill="FFFFFF"/>
          <w:lang w:val="en-GB"/>
        </w:rPr>
        <w:t>The s</w:t>
      </w:r>
      <w:r w:rsidR="00F0012C" w:rsidRPr="001570E5">
        <w:rPr>
          <w:sz w:val="22"/>
          <w:shd w:val="clear" w:color="auto" w:fill="FFFFFF"/>
          <w:lang w:val="en-GB"/>
        </w:rPr>
        <w:t xml:space="preserve">hutter is an independent module that can be easily disconnected mechanically and electronically from the camera. The most reliable solution for </w:t>
      </w:r>
      <w:r w:rsidRPr="001570E5">
        <w:rPr>
          <w:sz w:val="22"/>
          <w:shd w:val="clear" w:color="auto" w:fill="FFFFFF"/>
          <w:lang w:val="en-GB"/>
        </w:rPr>
        <w:t xml:space="preserve">the </w:t>
      </w:r>
      <w:r w:rsidR="00F0012C" w:rsidRPr="001570E5">
        <w:rPr>
          <w:sz w:val="22"/>
          <w:shd w:val="clear" w:color="auto" w:fill="FFFFFF"/>
          <w:lang w:val="en-GB"/>
        </w:rPr>
        <w:t xml:space="preserve">shutter design, based on </w:t>
      </w:r>
      <w:r w:rsidR="000E54C6" w:rsidRPr="001570E5">
        <w:rPr>
          <w:sz w:val="22"/>
          <w:shd w:val="clear" w:color="auto" w:fill="FFFFFF"/>
          <w:lang w:val="en-GB"/>
        </w:rPr>
        <w:t xml:space="preserve">2 linear </w:t>
      </w:r>
      <w:r w:rsidR="00F0012C" w:rsidRPr="001570E5">
        <w:rPr>
          <w:sz w:val="22"/>
          <w:shd w:val="clear" w:color="auto" w:fill="FFFFFF"/>
          <w:lang w:val="en-GB"/>
        </w:rPr>
        <w:t xml:space="preserve">voice-coil actuators </w:t>
      </w:r>
      <w:r w:rsidR="00044E69" w:rsidRPr="001570E5">
        <w:rPr>
          <w:sz w:val="22"/>
          <w:shd w:val="clear" w:color="auto" w:fill="FFFFFF"/>
          <w:lang w:val="en-GB"/>
        </w:rPr>
        <w:t>supported by the motion controller implemented in the FPGA, is being used in our design.</w:t>
      </w:r>
    </w:p>
    <w:p w:rsidR="00044E69" w:rsidRPr="001570E5" w:rsidRDefault="00044E69" w:rsidP="002A4FBF">
      <w:pPr>
        <w:pStyle w:val="Standard"/>
        <w:rPr>
          <w:sz w:val="22"/>
          <w:shd w:val="clear" w:color="auto" w:fill="FFFFFF"/>
          <w:lang w:val="en-GB"/>
        </w:rPr>
      </w:pPr>
      <w:r w:rsidRPr="001570E5">
        <w:rPr>
          <w:sz w:val="22"/>
          <w:shd w:val="clear" w:color="auto" w:fill="FFFFFF"/>
          <w:lang w:val="en-GB"/>
        </w:rPr>
        <w:lastRenderedPageBreak/>
        <w:t xml:space="preserve">It works without feedback and relies on a mathematical model derived from measured step response of the shutter mechanism. </w:t>
      </w:r>
      <w:r w:rsidR="00EA3BE9" w:rsidRPr="001570E5">
        <w:rPr>
          <w:sz w:val="22"/>
          <w:shd w:val="clear" w:color="auto" w:fill="FFFFFF"/>
          <w:lang w:val="en-GB"/>
        </w:rPr>
        <w:t>The s</w:t>
      </w:r>
      <w:r w:rsidRPr="001570E5">
        <w:rPr>
          <w:sz w:val="22"/>
          <w:shd w:val="clear" w:color="auto" w:fill="FFFFFF"/>
          <w:lang w:val="en-GB"/>
        </w:rPr>
        <w:t xml:space="preserve">hutter position is evaluated using two different sensors: a capacitive and a magnetic one. The information about position of the blades is fed back to the processing system and </w:t>
      </w:r>
      <w:r w:rsidR="00942246" w:rsidRPr="001570E5">
        <w:rPr>
          <w:sz w:val="22"/>
          <w:shd w:val="clear" w:color="auto" w:fill="FFFFFF"/>
          <w:lang w:val="en-GB"/>
        </w:rPr>
        <w:t>is</w:t>
      </w:r>
      <w:r w:rsidRPr="001570E5">
        <w:rPr>
          <w:sz w:val="22"/>
          <w:shd w:val="clear" w:color="auto" w:fill="FFFFFF"/>
          <w:lang w:val="en-GB"/>
        </w:rPr>
        <w:t xml:space="preserve"> added to FITS header.</w:t>
      </w:r>
      <w:bookmarkStart w:id="55" w:name="_Toc385503764"/>
      <w:bookmarkEnd w:id="55"/>
      <w:r w:rsidR="00C23794">
        <w:rPr>
          <w:sz w:val="22"/>
          <w:shd w:val="clear" w:color="auto" w:fill="FFFFFF"/>
          <w:lang w:val="en-GB"/>
        </w:rPr>
        <w:t xml:space="preserve"> </w:t>
      </w:r>
      <w:r w:rsidR="00C23794" w:rsidRPr="00D90116">
        <w:rPr>
          <w:sz w:val="22"/>
          <w:highlight w:val="yellow"/>
          <w:shd w:val="clear" w:color="auto" w:fill="FFFFFF"/>
          <w:lang w:val="en-GB"/>
        </w:rPr>
        <w:t>A table of 2000 (TBC) measurements for each blade (open and close cycle) shall be available and included in the optional field of the FITS header</w:t>
      </w:r>
    </w:p>
    <w:p w:rsidR="009E6B51" w:rsidRPr="001570E5" w:rsidRDefault="009E6B51" w:rsidP="002A4FBF">
      <w:pPr>
        <w:pStyle w:val="Standard"/>
        <w:rPr>
          <w:sz w:val="22"/>
        </w:rPr>
      </w:pPr>
    </w:p>
    <w:p w:rsidR="00044E69" w:rsidRPr="001570E5" w:rsidRDefault="00887773" w:rsidP="002A4FBF">
      <w:pPr>
        <w:pStyle w:val="Nagwek3"/>
        <w:rPr>
          <w:shd w:val="clear" w:color="auto" w:fill="FFFF00"/>
        </w:rPr>
      </w:pPr>
      <w:bookmarkStart w:id="56" w:name="_Toc385503754"/>
      <w:bookmarkStart w:id="57" w:name="_Toc414241695"/>
      <w:r w:rsidRPr="004D40C7">
        <w:rPr>
          <w:caps w:val="0"/>
        </w:rPr>
        <w:t>BI CCD AND ANALOG FRONT END (AFE)</w:t>
      </w:r>
      <w:bookmarkEnd w:id="56"/>
      <w:bookmarkEnd w:id="57"/>
    </w:p>
    <w:p w:rsidR="00044E69" w:rsidRPr="001570E5" w:rsidRDefault="00044E69" w:rsidP="00E76E03">
      <w:pPr>
        <w:pStyle w:val="Standard"/>
        <w:spacing w:after="120"/>
        <w:rPr>
          <w:sz w:val="22"/>
        </w:rPr>
      </w:pPr>
      <w:r w:rsidRPr="001570E5">
        <w:rPr>
          <w:rFonts w:cs="TimesNewRomanPSMT"/>
          <w:sz w:val="22"/>
          <w:shd w:val="clear" w:color="auto" w:fill="FFFFFF"/>
          <w:lang w:val="en-GB"/>
        </w:rPr>
        <w:t xml:space="preserve">Back Illuminated (BI), </w:t>
      </w:r>
      <w:r w:rsidRPr="001570E5">
        <w:rPr>
          <w:sz w:val="22"/>
          <w:shd w:val="clear" w:color="auto" w:fill="FFFFFF"/>
          <w:lang w:val="en-GB"/>
        </w:rPr>
        <w:t>Full Frame Transfer (FFT) CCD sensor with</w:t>
      </w:r>
      <w:r w:rsidRPr="001570E5">
        <w:rPr>
          <w:rFonts w:cs="TimesNewRomanPSMT"/>
          <w:sz w:val="22"/>
          <w:shd w:val="clear" w:color="auto" w:fill="FFFFFF"/>
          <w:lang w:val="en-GB"/>
        </w:rPr>
        <w:t xml:space="preserve"> 4K×4K active pixels</w:t>
      </w:r>
      <w:r w:rsidRPr="001570E5">
        <w:rPr>
          <w:sz w:val="22"/>
          <w:shd w:val="clear" w:color="auto" w:fill="FFFFFF"/>
          <w:lang w:val="en-GB"/>
        </w:rPr>
        <w:t xml:space="preserve"> is used for the NEOSTEL camera. The sensor assembly is connected with feed-</w:t>
      </w:r>
      <w:r w:rsidR="009E4BEF" w:rsidRPr="001570E5">
        <w:rPr>
          <w:sz w:val="22"/>
          <w:shd w:val="clear" w:color="auto" w:fill="FFFFFF"/>
          <w:lang w:val="en-GB"/>
        </w:rPr>
        <w:t>through</w:t>
      </w:r>
      <w:r w:rsidRPr="001570E5">
        <w:rPr>
          <w:sz w:val="22"/>
          <w:shd w:val="clear" w:color="auto" w:fill="FFFFFF"/>
          <w:lang w:val="en-GB"/>
        </w:rPr>
        <w:t xml:space="preserve"> using flexible PCB. Rigid-flexible PCB technology ensures optimal weight, relevant thermal characteristics and lack of additional connectors between CCD board and flexible cables. This solution improves reliability. </w:t>
      </w:r>
      <w:r w:rsidRPr="001570E5">
        <w:rPr>
          <w:rFonts w:cs="TimesNewRomanPSMT"/>
          <w:sz w:val="22"/>
          <w:shd w:val="clear" w:color="auto" w:fill="FFFFFF"/>
          <w:lang w:val="en-GB"/>
        </w:rPr>
        <w:t xml:space="preserve">A readout noise of 10 electrons at 2MHz is guaranteed by low noise design, fully differential signal chain and dedicated ADC converters working in CDS mode, also with oversampling. </w:t>
      </w:r>
      <w:r w:rsidRPr="001570E5">
        <w:rPr>
          <w:sz w:val="22"/>
          <w:shd w:val="clear" w:color="auto" w:fill="FFFFFF"/>
          <w:lang w:val="en-GB"/>
        </w:rPr>
        <w:t>Dynamic range of the signal is equal</w:t>
      </w:r>
      <w:r w:rsidR="003C5667" w:rsidRPr="001570E5">
        <w:rPr>
          <w:sz w:val="22"/>
          <w:shd w:val="clear" w:color="auto" w:fill="FFFFFF"/>
          <w:lang w:val="en-GB"/>
        </w:rPr>
        <w:t xml:space="preserve"> </w:t>
      </w:r>
      <w:r w:rsidRPr="001570E5">
        <w:rPr>
          <w:sz w:val="22"/>
          <w:shd w:val="clear" w:color="auto" w:fill="FFFFFF"/>
          <w:lang w:val="en-GB"/>
        </w:rPr>
        <w:t xml:space="preserve">to 20ke-/e- with a 16bit depth, </w:t>
      </w:r>
      <w:r w:rsidRPr="001570E5">
        <w:rPr>
          <w:rFonts w:cs="TimesNewRomanPSMT"/>
          <w:sz w:val="22"/>
          <w:shd w:val="clear" w:color="auto" w:fill="FFFFFF"/>
          <w:lang w:val="en-GB"/>
        </w:rPr>
        <w:t>due to the fact that d</w:t>
      </w:r>
      <w:r w:rsidRPr="001570E5">
        <w:rPr>
          <w:sz w:val="22"/>
          <w:shd w:val="clear" w:color="auto" w:fill="FFFFFF"/>
          <w:lang w:val="en-GB"/>
        </w:rPr>
        <w:t xml:space="preserve">uring long exposures brilliant stars will saturate their corresponding pixels, whereas faint objects with low SNR shall be also detected. A digital CDS based on a high speed pipelined, 16bit ADC is used to </w:t>
      </w:r>
      <w:r w:rsidR="008D4A9F" w:rsidRPr="001570E5">
        <w:rPr>
          <w:sz w:val="22"/>
          <w:shd w:val="clear" w:color="auto" w:fill="FFFFFF"/>
          <w:lang w:val="en-GB"/>
        </w:rPr>
        <w:t>fulfil</w:t>
      </w:r>
      <w:r w:rsidRPr="001570E5">
        <w:rPr>
          <w:sz w:val="22"/>
          <w:shd w:val="clear" w:color="auto" w:fill="FFFFFF"/>
          <w:lang w:val="en-GB"/>
        </w:rPr>
        <w:t xml:space="preserve"> those requirements.</w:t>
      </w:r>
    </w:p>
    <w:p w:rsidR="00044E69" w:rsidRPr="001570E5" w:rsidRDefault="00044E69" w:rsidP="00E76E03">
      <w:pPr>
        <w:pStyle w:val="Standard"/>
        <w:spacing w:after="120"/>
        <w:rPr>
          <w:sz w:val="22"/>
        </w:rPr>
      </w:pPr>
      <w:r w:rsidRPr="001570E5">
        <w:rPr>
          <w:sz w:val="22"/>
          <w:shd w:val="clear" w:color="auto" w:fill="FFFFFF"/>
          <w:lang w:val="en-GB"/>
        </w:rPr>
        <w:t>A pixel rate of 2MHz is a boundary where these two acquisition techniques have similar properties.</w:t>
      </w:r>
      <w:r w:rsidRPr="001570E5">
        <w:rPr>
          <w:rFonts w:cs="TimesNewRomanPSMT"/>
          <w:sz w:val="22"/>
          <w:shd w:val="clear" w:color="auto" w:fill="FFFFFF"/>
          <w:lang w:val="en-GB"/>
        </w:rPr>
        <w:t xml:space="preserve"> </w:t>
      </w:r>
      <w:r w:rsidRPr="001570E5">
        <w:rPr>
          <w:sz w:val="22"/>
          <w:shd w:val="clear" w:color="auto" w:fill="FFFFFF"/>
          <w:lang w:val="en-GB"/>
        </w:rPr>
        <w:t>Four readout channels are being used to achieve 2s readout time. An Analog Front End (AFE) will be placed on the main camera board and will be covered by additional shield and connected to the CCD sensor using a differential electrical interface to increase noise immunity.</w:t>
      </w:r>
    </w:p>
    <w:p w:rsidR="00044E69" w:rsidRPr="001570E5" w:rsidRDefault="00044E69" w:rsidP="00E76E03">
      <w:pPr>
        <w:pStyle w:val="Standard"/>
        <w:spacing w:after="120"/>
        <w:rPr>
          <w:sz w:val="22"/>
          <w:shd w:val="clear" w:color="auto" w:fill="FFFFFF"/>
          <w:lang w:val="en-GB"/>
        </w:rPr>
      </w:pPr>
      <w:r w:rsidRPr="001570E5">
        <w:rPr>
          <w:sz w:val="22"/>
          <w:shd w:val="clear" w:color="auto" w:fill="FFFFFF"/>
          <w:lang w:val="en-GB"/>
        </w:rPr>
        <w:t xml:space="preserve">Due to </w:t>
      </w:r>
      <w:r w:rsidR="0021641E" w:rsidRPr="001570E5">
        <w:rPr>
          <w:sz w:val="22"/>
          <w:shd w:val="clear" w:color="auto" w:fill="FFFFFF"/>
          <w:lang w:val="en-GB"/>
        </w:rPr>
        <w:t xml:space="preserve">a </w:t>
      </w:r>
      <w:r w:rsidRPr="001570E5">
        <w:rPr>
          <w:sz w:val="22"/>
          <w:shd w:val="clear" w:color="auto" w:fill="FFFFFF"/>
          <w:lang w:val="en-GB"/>
        </w:rPr>
        <w:t xml:space="preserve">number of interconnectivity with the FPGA, an ADC </w:t>
      </w:r>
      <w:r w:rsidR="0021641E" w:rsidRPr="001570E5">
        <w:rPr>
          <w:sz w:val="22"/>
          <w:shd w:val="clear" w:color="auto" w:fill="FFFFFF"/>
          <w:lang w:val="en-GB"/>
        </w:rPr>
        <w:t xml:space="preserve">is </w:t>
      </w:r>
      <w:r w:rsidRPr="001570E5">
        <w:rPr>
          <w:sz w:val="22"/>
          <w:shd w:val="clear" w:color="auto" w:fill="FFFFFF"/>
          <w:lang w:val="en-GB"/>
        </w:rPr>
        <w:t>placed on the mainboard. Within the sealed chamber, temperature and humidity sensors are installed to measure noble gas leakage.</w:t>
      </w:r>
    </w:p>
    <w:p w:rsidR="009E6B51" w:rsidRPr="001570E5" w:rsidRDefault="009E6B51" w:rsidP="002A4FBF">
      <w:pPr>
        <w:pStyle w:val="Standard"/>
        <w:rPr>
          <w:sz w:val="22"/>
        </w:rPr>
      </w:pPr>
    </w:p>
    <w:p w:rsidR="00044E69" w:rsidRPr="001570E5" w:rsidRDefault="00887773" w:rsidP="002A4FBF">
      <w:pPr>
        <w:pStyle w:val="Nagwek3"/>
        <w:rPr>
          <w:shd w:val="clear" w:color="auto" w:fill="FFFF00"/>
        </w:rPr>
      </w:pPr>
      <w:bookmarkStart w:id="58" w:name="_Toc385503755"/>
      <w:bookmarkStart w:id="59" w:name="_Toc414241696"/>
      <w:r w:rsidRPr="004D40C7">
        <w:rPr>
          <w:caps w:val="0"/>
        </w:rPr>
        <w:t>SENSOR CONTROLLER, TRIGGERING AND COMMUNICATION INTERFACE</w:t>
      </w:r>
      <w:bookmarkEnd w:id="58"/>
      <w:bookmarkEnd w:id="59"/>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 xml:space="preserve">The camera </w:t>
      </w:r>
      <w:r w:rsidR="0021641E" w:rsidRPr="001570E5">
        <w:rPr>
          <w:sz w:val="22"/>
          <w:shd w:val="clear" w:color="auto" w:fill="FFFFFF"/>
          <w:lang w:val="en-GB"/>
        </w:rPr>
        <w:t xml:space="preserve">design </w:t>
      </w:r>
      <w:r w:rsidRPr="001570E5">
        <w:rPr>
          <w:sz w:val="22"/>
          <w:shd w:val="clear" w:color="auto" w:fill="FFFFFF"/>
          <w:lang w:val="en-GB"/>
        </w:rPr>
        <w:t xml:space="preserve">uses the recent SoC from Xilinx, Zynq-7000. Apart from FPGA, </w:t>
      </w:r>
      <w:r w:rsidR="00942246" w:rsidRPr="001570E5">
        <w:rPr>
          <w:sz w:val="22"/>
          <w:shd w:val="clear" w:color="auto" w:fill="FFFFFF"/>
          <w:lang w:val="en-GB"/>
        </w:rPr>
        <w:t xml:space="preserve">it </w:t>
      </w:r>
      <w:r w:rsidRPr="001570E5">
        <w:rPr>
          <w:sz w:val="22"/>
          <w:shd w:val="clear" w:color="auto" w:fill="FFFFFF"/>
          <w:lang w:val="en-GB"/>
        </w:rPr>
        <w:t>provides 2 fast ARM CPU cores. This enables a compact design, lack of communication bottlenecks and native Linux support for FPGA resources including live reconfiguration mechanisms.</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 xml:space="preserve">Precise time synchronisation of the readout and shutter operation is ensured by the readout and shutter controllers implemented entirely in hardware, particularly to avoid </w:t>
      </w:r>
      <w:r w:rsidR="00C71B30" w:rsidRPr="001570E5">
        <w:rPr>
          <w:sz w:val="22"/>
          <w:shd w:val="clear" w:color="auto" w:fill="FFFFFF"/>
          <w:lang w:val="en-GB"/>
        </w:rPr>
        <w:t>incorrect operation.</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A low jitter</w:t>
      </w:r>
      <w:r w:rsidR="00C71B30" w:rsidRPr="00E76E03">
        <w:rPr>
          <w:sz w:val="22"/>
          <w:shd w:val="clear" w:color="auto" w:fill="FFFFFF"/>
          <w:lang w:val="en-GB"/>
        </w:rPr>
        <w:t xml:space="preserve"> </w:t>
      </w:r>
      <w:r w:rsidRPr="001570E5">
        <w:rPr>
          <w:sz w:val="22"/>
          <w:shd w:val="clear" w:color="auto" w:fill="FFFFFF"/>
          <w:lang w:val="en-GB"/>
        </w:rPr>
        <w:t>is considered as a target in order to guarantee homogeneity. In order to precisely know the position of the shutter blade</w:t>
      </w:r>
      <w:r w:rsidR="00942246" w:rsidRPr="001570E5">
        <w:rPr>
          <w:sz w:val="22"/>
          <w:shd w:val="clear" w:color="auto" w:fill="FFFFFF"/>
          <w:lang w:val="en-GB"/>
        </w:rPr>
        <w:t>s</w:t>
      </w:r>
      <w:r w:rsidRPr="001570E5">
        <w:rPr>
          <w:sz w:val="22"/>
          <w:shd w:val="clear" w:color="auto" w:fill="FFFFFF"/>
          <w:lang w:val="en-GB"/>
        </w:rPr>
        <w:t xml:space="preserve"> during opening and closing a high precision encoder is time</w:t>
      </w:r>
      <w:r w:rsidR="00AF5A9F" w:rsidRPr="001570E5">
        <w:rPr>
          <w:sz w:val="22"/>
          <w:shd w:val="clear" w:color="auto" w:fill="FFFFFF"/>
          <w:lang w:val="en-GB"/>
        </w:rPr>
        <w:t>-</w:t>
      </w:r>
      <w:r w:rsidRPr="001570E5">
        <w:rPr>
          <w:sz w:val="22"/>
          <w:shd w:val="clear" w:color="auto" w:fill="FFFFFF"/>
          <w:lang w:val="en-GB"/>
        </w:rPr>
        <w:t>stamped using PTP</w:t>
      </w:r>
      <w:r w:rsidR="00942246" w:rsidRPr="001570E5">
        <w:rPr>
          <w:sz w:val="22"/>
          <w:shd w:val="clear" w:color="auto" w:fill="FFFFFF"/>
          <w:lang w:val="en-GB"/>
        </w:rPr>
        <w:t xml:space="preserve"> synchronized time reference</w:t>
      </w:r>
      <w:r w:rsidRPr="001570E5">
        <w:rPr>
          <w:sz w:val="22"/>
          <w:shd w:val="clear" w:color="auto" w:fill="FFFFFF"/>
          <w:lang w:val="en-GB"/>
        </w:rPr>
        <w:t>.</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 xml:space="preserve">In the proposed solution the shutter is triggered by the camera on the basis of its operational status (exposing, readout). </w:t>
      </w:r>
      <w:r w:rsidR="00942246" w:rsidRPr="001570E5">
        <w:rPr>
          <w:sz w:val="22"/>
          <w:shd w:val="clear" w:color="auto" w:fill="FFFFFF"/>
          <w:lang w:val="en-GB"/>
        </w:rPr>
        <w:t>Optionally, an</w:t>
      </w:r>
      <w:r w:rsidRPr="001570E5">
        <w:rPr>
          <w:sz w:val="22"/>
          <w:shd w:val="clear" w:color="auto" w:fill="FFFFFF"/>
          <w:lang w:val="en-GB"/>
        </w:rPr>
        <w:t xml:space="preserve"> external </w:t>
      </w:r>
      <w:r w:rsidR="00942246" w:rsidRPr="001570E5">
        <w:rPr>
          <w:sz w:val="22"/>
          <w:shd w:val="clear" w:color="auto" w:fill="FFFFFF"/>
          <w:lang w:val="en-GB"/>
        </w:rPr>
        <w:t xml:space="preserve">hardware </w:t>
      </w:r>
      <w:r w:rsidRPr="001570E5">
        <w:rPr>
          <w:sz w:val="22"/>
          <w:shd w:val="clear" w:color="auto" w:fill="FFFFFF"/>
          <w:lang w:val="en-GB"/>
        </w:rPr>
        <w:t xml:space="preserve">trigger </w:t>
      </w:r>
      <w:r w:rsidR="00942246" w:rsidRPr="001570E5">
        <w:rPr>
          <w:sz w:val="22"/>
          <w:shd w:val="clear" w:color="auto" w:fill="FFFFFF"/>
          <w:lang w:val="en-GB"/>
        </w:rPr>
        <w:t>is implemented and can be used to improve synchronization accuracy</w:t>
      </w:r>
      <w:r w:rsidRPr="001570E5">
        <w:rPr>
          <w:sz w:val="22"/>
          <w:shd w:val="clear" w:color="auto" w:fill="FFFFFF"/>
          <w:lang w:val="en-GB"/>
        </w:rPr>
        <w:t>. Trigger opto-isolation is provided to avoid ground loops.</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Synchronization between cameras is ensured by a central trigger that will coordinate all different cameras functionalities in order to keep them in temporal coincidence.</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 xml:space="preserve">Communication interface is provided by the SFP+ cage (Small Form-factor </w:t>
      </w:r>
      <w:r w:rsidR="00AF5A9F" w:rsidRPr="001570E5">
        <w:rPr>
          <w:sz w:val="22"/>
          <w:shd w:val="clear" w:color="auto" w:fill="FFFFFF"/>
          <w:lang w:val="en-GB"/>
        </w:rPr>
        <w:t>P</w:t>
      </w:r>
      <w:r w:rsidRPr="001570E5">
        <w:rPr>
          <w:sz w:val="22"/>
          <w:shd w:val="clear" w:color="auto" w:fill="FFFFFF"/>
          <w:lang w:val="en-GB"/>
        </w:rPr>
        <w:t xml:space="preserve">luggable Transceiver). Several types of optical or copper transceivers can be installed. Gigabit Ethernet protocols </w:t>
      </w:r>
      <w:r w:rsidR="00942246" w:rsidRPr="001570E5">
        <w:rPr>
          <w:sz w:val="22"/>
          <w:shd w:val="clear" w:color="auto" w:fill="FFFFFF"/>
          <w:lang w:val="en-GB"/>
        </w:rPr>
        <w:t>is</w:t>
      </w:r>
      <w:r w:rsidRPr="001570E5">
        <w:rPr>
          <w:sz w:val="22"/>
          <w:shd w:val="clear" w:color="auto" w:fill="FFFFFF"/>
          <w:lang w:val="en-GB"/>
        </w:rPr>
        <w:t xml:space="preserve"> used</w:t>
      </w:r>
      <w:r w:rsidR="00942246" w:rsidRPr="001570E5">
        <w:rPr>
          <w:sz w:val="22"/>
          <w:shd w:val="clear" w:color="auto" w:fill="FFFFFF"/>
          <w:lang w:val="en-GB"/>
        </w:rPr>
        <w:t xml:space="preserve"> and media type can be changed</w:t>
      </w:r>
      <w:r w:rsidRPr="001570E5">
        <w:rPr>
          <w:sz w:val="22"/>
          <w:shd w:val="clear" w:color="auto" w:fill="FFFFFF"/>
          <w:lang w:val="en-GB"/>
        </w:rPr>
        <w:t xml:space="preserve"> without hardware modifications.</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To enable cooperation between several cameras, Gigabit Ethernet with the TCP protocol is used.</w:t>
      </w:r>
      <w:r w:rsidR="003C5667" w:rsidRPr="001570E5">
        <w:rPr>
          <w:sz w:val="22"/>
          <w:shd w:val="clear" w:color="auto" w:fill="FFFFFF"/>
          <w:lang w:val="en-GB"/>
        </w:rPr>
        <w:t xml:space="preserve"> </w:t>
      </w:r>
      <w:r w:rsidRPr="001570E5">
        <w:rPr>
          <w:sz w:val="22"/>
          <w:shd w:val="clear" w:color="auto" w:fill="FFFFFF"/>
          <w:lang w:val="en-GB"/>
        </w:rPr>
        <w:t>This will provide  full autonomy of control and data acquisition of the camera. Since each camera has got an independent operating system, it can store directly the measurement data (FITS files)</w:t>
      </w:r>
      <w:r w:rsidR="00942246" w:rsidRPr="001570E5">
        <w:rPr>
          <w:sz w:val="22"/>
          <w:shd w:val="clear" w:color="auto" w:fill="FFFFFF"/>
          <w:lang w:val="en-GB"/>
        </w:rPr>
        <w:t xml:space="preserve"> to the network storage system</w:t>
      </w:r>
      <w:r w:rsidRPr="001570E5">
        <w:rPr>
          <w:sz w:val="22"/>
          <w:shd w:val="clear" w:color="auto" w:fill="FFFFFF"/>
          <w:lang w:val="en-GB"/>
        </w:rPr>
        <w:t>.</w:t>
      </w:r>
    </w:p>
    <w:p w:rsidR="00044E69" w:rsidRPr="001570E5" w:rsidRDefault="00044E69" w:rsidP="00E76E03">
      <w:pPr>
        <w:pStyle w:val="Standard"/>
        <w:spacing w:after="120"/>
        <w:rPr>
          <w:sz w:val="22"/>
        </w:rPr>
      </w:pPr>
      <w:r w:rsidRPr="001570E5">
        <w:rPr>
          <w:sz w:val="22"/>
          <w:shd w:val="clear" w:color="auto" w:fill="FFFFFF"/>
          <w:lang w:val="en-GB"/>
        </w:rPr>
        <w:lastRenderedPageBreak/>
        <w:t xml:space="preserve">The main power supply converter will be placed </w:t>
      </w:r>
      <w:r w:rsidR="00C71B30" w:rsidRPr="001570E5">
        <w:rPr>
          <w:sz w:val="22"/>
          <w:shd w:val="clear" w:color="auto" w:fill="FFFFFF"/>
          <w:lang w:val="en-GB"/>
        </w:rPr>
        <w:t>up</w:t>
      </w:r>
      <w:r w:rsidR="00942246" w:rsidRPr="001570E5">
        <w:rPr>
          <w:sz w:val="22"/>
          <w:shd w:val="clear" w:color="auto" w:fill="FFFFFF"/>
          <w:lang w:val="en-GB"/>
        </w:rPr>
        <w:t xml:space="preserve"> </w:t>
      </w:r>
      <w:r w:rsidR="00C71B30" w:rsidRPr="001570E5">
        <w:rPr>
          <w:sz w:val="22"/>
          <w:shd w:val="clear" w:color="auto" w:fill="FFFFFF"/>
          <w:lang w:val="en-GB"/>
        </w:rPr>
        <w:t>to</w:t>
      </w:r>
      <w:r w:rsidR="00942246" w:rsidRPr="001570E5">
        <w:rPr>
          <w:sz w:val="22"/>
          <w:shd w:val="clear" w:color="auto" w:fill="FFFFFF"/>
          <w:lang w:val="en-GB"/>
        </w:rPr>
        <w:t xml:space="preserve"> </w:t>
      </w:r>
      <w:r w:rsidR="00C71B30" w:rsidRPr="001570E5">
        <w:rPr>
          <w:sz w:val="22"/>
          <w:shd w:val="clear" w:color="auto" w:fill="FFFFFF"/>
          <w:lang w:val="en-GB"/>
        </w:rPr>
        <w:t xml:space="preserve">25 </w:t>
      </w:r>
      <w:r w:rsidRPr="001570E5">
        <w:rPr>
          <w:sz w:val="22"/>
          <w:shd w:val="clear" w:color="auto" w:fill="FFFFFF"/>
          <w:lang w:val="en-GB"/>
        </w:rPr>
        <w:t xml:space="preserve">meters away from the camera . A DC supply </w:t>
      </w:r>
      <w:r w:rsidR="00C71B30" w:rsidRPr="001570E5">
        <w:rPr>
          <w:sz w:val="22"/>
          <w:shd w:val="clear" w:color="auto" w:fill="FFFFFF"/>
          <w:lang w:val="en-GB"/>
        </w:rPr>
        <w:t>of</w:t>
      </w:r>
      <w:r w:rsidR="00942246" w:rsidRPr="001570E5">
        <w:rPr>
          <w:sz w:val="22"/>
          <w:shd w:val="clear" w:color="auto" w:fill="FFFFFF"/>
          <w:lang w:val="en-GB"/>
        </w:rPr>
        <w:t xml:space="preserve"> </w:t>
      </w:r>
      <w:r w:rsidRPr="001570E5">
        <w:rPr>
          <w:sz w:val="22"/>
          <w:shd w:val="clear" w:color="auto" w:fill="FFFFFF"/>
          <w:lang w:val="en-GB"/>
        </w:rPr>
        <w:t>24V will be used. The camera will accept DC voltage and convert it internally to several lower voltages suitable for the SoC and the CCD sensor.</w:t>
      </w:r>
      <w:r w:rsidR="00407FAD" w:rsidRPr="001570E5">
        <w:rPr>
          <w:sz w:val="22"/>
          <w:shd w:val="clear" w:color="auto" w:fill="FFFFFF"/>
          <w:lang w:val="en-GB"/>
        </w:rPr>
        <w:t xml:space="preserve"> </w:t>
      </w:r>
      <w:r w:rsidRPr="001570E5">
        <w:rPr>
          <w:sz w:val="22"/>
          <w:shd w:val="clear" w:color="auto" w:fill="FFFFFF"/>
          <w:lang w:val="en-GB"/>
        </w:rPr>
        <w:t xml:space="preserve">To conform to EMI requirements, power supply block is shielded and placed on </w:t>
      </w:r>
      <w:r w:rsidR="00942246" w:rsidRPr="001570E5">
        <w:rPr>
          <w:sz w:val="22"/>
          <w:shd w:val="clear" w:color="auto" w:fill="FFFFFF"/>
          <w:lang w:val="en-GB"/>
        </w:rPr>
        <w:t>the mainboard</w:t>
      </w:r>
      <w:r w:rsidRPr="001570E5">
        <w:rPr>
          <w:sz w:val="22"/>
          <w:shd w:val="clear" w:color="auto" w:fill="FFFFFF"/>
          <w:lang w:val="en-GB"/>
        </w:rPr>
        <w:t>. The voltage and current consumption of critical supply buses as well as critical electronic component temperatures are monitored and stored in log files.</w:t>
      </w:r>
    </w:p>
    <w:p w:rsidR="00044E69" w:rsidRPr="00E76E03" w:rsidRDefault="00044E69" w:rsidP="00E76E03">
      <w:pPr>
        <w:pStyle w:val="Standard"/>
        <w:spacing w:after="120"/>
        <w:rPr>
          <w:sz w:val="22"/>
          <w:shd w:val="clear" w:color="auto" w:fill="FFFFFF"/>
          <w:lang w:val="en-GB"/>
        </w:rPr>
      </w:pPr>
      <w:r w:rsidRPr="001570E5">
        <w:rPr>
          <w:sz w:val="22"/>
          <w:shd w:val="clear" w:color="auto" w:fill="FFFFFF"/>
          <w:lang w:val="en-GB"/>
        </w:rPr>
        <w:t xml:space="preserve">The CCD sensor supply </w:t>
      </w:r>
      <w:r w:rsidR="00942246" w:rsidRPr="001570E5">
        <w:rPr>
          <w:sz w:val="22"/>
          <w:shd w:val="clear" w:color="auto" w:fill="FFFFFF"/>
          <w:lang w:val="en-GB"/>
        </w:rPr>
        <w:t>is</w:t>
      </w:r>
      <w:r w:rsidRPr="001570E5">
        <w:rPr>
          <w:sz w:val="22"/>
          <w:shd w:val="clear" w:color="auto" w:fill="FFFFFF"/>
          <w:lang w:val="en-GB"/>
        </w:rPr>
        <w:t xml:space="preserve"> based on an already proven, programmable unit that enables precise control of all critical bias voltages and clock levels during </w:t>
      </w:r>
      <w:r w:rsidR="00AF5A9F" w:rsidRPr="001570E5">
        <w:rPr>
          <w:sz w:val="22"/>
          <w:shd w:val="clear" w:color="auto" w:fill="FFFFFF"/>
          <w:lang w:val="en-GB"/>
        </w:rPr>
        <w:t xml:space="preserve">the </w:t>
      </w:r>
      <w:r w:rsidRPr="001570E5">
        <w:rPr>
          <w:sz w:val="22"/>
          <w:shd w:val="clear" w:color="auto" w:fill="FFFFFF"/>
          <w:lang w:val="en-GB"/>
        </w:rPr>
        <w:t>camera operation. This enables the readout noise optimisation, calibration and ageing effects elimination by running autonomous test procedures.</w:t>
      </w:r>
    </w:p>
    <w:p w:rsidR="00A57213" w:rsidRPr="001570E5" w:rsidRDefault="00A57213" w:rsidP="00E76E03">
      <w:pPr>
        <w:pStyle w:val="Standard"/>
        <w:rPr>
          <w:sz w:val="22"/>
        </w:rPr>
      </w:pPr>
      <w:r w:rsidRPr="00E76E03">
        <w:rPr>
          <w:sz w:val="22"/>
          <w:shd w:val="clear" w:color="auto" w:fill="FFFFFF"/>
          <w:lang w:val="en-GB"/>
        </w:rPr>
        <w:t>Software</w:t>
      </w:r>
      <w:r w:rsidRPr="001570E5">
        <w:rPr>
          <w:sz w:val="22"/>
        </w:rPr>
        <w:t xml:space="preserve"> part of the design consists of several parts:</w:t>
      </w:r>
    </w:p>
    <w:p w:rsidR="00A57213" w:rsidRPr="001570E5" w:rsidRDefault="00A57213" w:rsidP="002A4FBF">
      <w:pPr>
        <w:pStyle w:val="Akapitzlist"/>
        <w:numPr>
          <w:ilvl w:val="0"/>
          <w:numId w:val="25"/>
        </w:numPr>
        <w:suppressAutoHyphens/>
        <w:autoSpaceDN w:val="0"/>
        <w:spacing w:line="276" w:lineRule="auto"/>
        <w:textAlignment w:val="baseline"/>
        <w:rPr>
          <w:sz w:val="22"/>
        </w:rPr>
      </w:pPr>
      <w:r w:rsidRPr="001570E5">
        <w:rPr>
          <w:sz w:val="22"/>
        </w:rPr>
        <w:t>Asymmetric Multiprocessing solution with Linux and RTOS with bootloader enabling early diagnostics</w:t>
      </w:r>
    </w:p>
    <w:p w:rsidR="00A57213" w:rsidRPr="001570E5" w:rsidRDefault="00A57213" w:rsidP="002A4FBF">
      <w:pPr>
        <w:pStyle w:val="Akapitzlist"/>
        <w:numPr>
          <w:ilvl w:val="0"/>
          <w:numId w:val="25"/>
        </w:numPr>
        <w:suppressAutoHyphens/>
        <w:autoSpaceDN w:val="0"/>
        <w:spacing w:line="276" w:lineRule="auto"/>
        <w:textAlignment w:val="baseline"/>
        <w:rPr>
          <w:sz w:val="22"/>
        </w:rPr>
      </w:pPr>
      <w:r w:rsidRPr="001570E5">
        <w:rPr>
          <w:sz w:val="22"/>
        </w:rPr>
        <w:t>Linux general purpose operating system providing:</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System flexibility and ease of interfacing with remote facility subsystems</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API implementation for camera control and diagnostic procedures</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FITS implementation for unified data storage</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PTP daemon for time synchronization</w:t>
      </w:r>
    </w:p>
    <w:p w:rsidR="00A57213" w:rsidRPr="001570E5" w:rsidRDefault="00A57213" w:rsidP="002A4FBF">
      <w:pPr>
        <w:pStyle w:val="Akapitzlist"/>
        <w:numPr>
          <w:ilvl w:val="0"/>
          <w:numId w:val="25"/>
        </w:numPr>
        <w:suppressAutoHyphens/>
        <w:autoSpaceDN w:val="0"/>
        <w:spacing w:line="276" w:lineRule="auto"/>
        <w:textAlignment w:val="baseline"/>
        <w:rPr>
          <w:sz w:val="22"/>
        </w:rPr>
      </w:pPr>
      <w:r w:rsidRPr="001570E5">
        <w:rPr>
          <w:sz w:val="22"/>
        </w:rPr>
        <w:t>RTOS providing:</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Time and reliability critical procedures related to the hardware usage procedures</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Interconnect</w:t>
      </w:r>
      <w:r w:rsidR="00A4113A" w:rsidRPr="001570E5">
        <w:rPr>
          <w:sz w:val="22"/>
        </w:rPr>
        <w:t>ion to</w:t>
      </w:r>
      <w:r w:rsidRPr="001570E5">
        <w:rPr>
          <w:sz w:val="22"/>
        </w:rPr>
        <w:t xml:space="preserve"> the FPGA logic procedures</w:t>
      </w:r>
    </w:p>
    <w:p w:rsidR="00A57213" w:rsidRPr="001570E5" w:rsidRDefault="00A57213" w:rsidP="002A4FBF">
      <w:pPr>
        <w:pStyle w:val="Akapitzlist"/>
        <w:numPr>
          <w:ilvl w:val="0"/>
          <w:numId w:val="25"/>
        </w:numPr>
        <w:suppressAutoHyphens/>
        <w:autoSpaceDN w:val="0"/>
        <w:spacing w:line="276" w:lineRule="auto"/>
        <w:textAlignment w:val="baseline"/>
        <w:rPr>
          <w:sz w:val="22"/>
        </w:rPr>
      </w:pPr>
      <w:r w:rsidRPr="001570E5">
        <w:rPr>
          <w:sz w:val="22"/>
        </w:rPr>
        <w:t>Inter</w:t>
      </w:r>
      <w:r w:rsidR="00703D48" w:rsidRPr="001570E5">
        <w:rPr>
          <w:sz w:val="22"/>
        </w:rPr>
        <w:t xml:space="preserve"> </w:t>
      </w:r>
      <w:r w:rsidRPr="001570E5">
        <w:rPr>
          <w:sz w:val="22"/>
        </w:rPr>
        <w:t>Processor Communication mechanisms</w:t>
      </w:r>
    </w:p>
    <w:p w:rsidR="00A57213" w:rsidRPr="001570E5" w:rsidRDefault="00A57213" w:rsidP="002A4FBF">
      <w:pPr>
        <w:pStyle w:val="Akapitzlist"/>
        <w:numPr>
          <w:ilvl w:val="0"/>
          <w:numId w:val="25"/>
        </w:numPr>
        <w:suppressAutoHyphens/>
        <w:autoSpaceDN w:val="0"/>
        <w:spacing w:line="276" w:lineRule="auto"/>
        <w:textAlignment w:val="baseline"/>
        <w:rPr>
          <w:sz w:val="22"/>
        </w:rPr>
      </w:pPr>
      <w:r w:rsidRPr="001570E5">
        <w:rPr>
          <w:sz w:val="22"/>
        </w:rPr>
        <w:t>HDL code implementing:</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CCD readout state machine</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AFE state machine</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Shutter controller</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Memory controller</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AXI internal communication bus</w:t>
      </w:r>
    </w:p>
    <w:p w:rsidR="00A57213" w:rsidRPr="001570E5" w:rsidRDefault="00A57213" w:rsidP="002A4FBF">
      <w:pPr>
        <w:pStyle w:val="Akapitzlist"/>
        <w:numPr>
          <w:ilvl w:val="1"/>
          <w:numId w:val="25"/>
        </w:numPr>
        <w:suppressAutoHyphens/>
        <w:autoSpaceDN w:val="0"/>
        <w:spacing w:line="276" w:lineRule="auto"/>
        <w:textAlignment w:val="baseline"/>
        <w:rPr>
          <w:sz w:val="22"/>
        </w:rPr>
      </w:pPr>
      <w:r w:rsidRPr="001570E5">
        <w:rPr>
          <w:sz w:val="22"/>
        </w:rPr>
        <w:t>Cooling module control procedures</w:t>
      </w:r>
      <w:r w:rsidR="00A4113A" w:rsidRPr="001570E5">
        <w:rPr>
          <w:sz w:val="22"/>
        </w:rPr>
        <w:t>.</w:t>
      </w:r>
    </w:p>
    <w:p w:rsidR="00044E69" w:rsidRPr="001570E5" w:rsidRDefault="00044E69" w:rsidP="002A4FBF">
      <w:pPr>
        <w:pStyle w:val="Standard"/>
      </w:pPr>
    </w:p>
    <w:p w:rsidR="00044E69" w:rsidRPr="001570E5" w:rsidRDefault="00887773" w:rsidP="002A4FBF">
      <w:pPr>
        <w:pStyle w:val="Nagwek3"/>
        <w:rPr>
          <w:shd w:val="clear" w:color="auto" w:fill="FFFF00"/>
        </w:rPr>
      </w:pPr>
      <w:bookmarkStart w:id="60" w:name="_Toc385503756"/>
      <w:bookmarkStart w:id="61" w:name="_Toc414241697"/>
      <w:r w:rsidRPr="004D40C7">
        <w:rPr>
          <w:caps w:val="0"/>
        </w:rPr>
        <w:t>CAMERA HOUSEKEEPING AND CONTROL WORKSTATION</w:t>
      </w:r>
      <w:bookmarkEnd w:id="60"/>
      <w:bookmarkEnd w:id="61"/>
    </w:p>
    <w:p w:rsidR="00B5533A" w:rsidRPr="00E76E03" w:rsidRDefault="004640D2" w:rsidP="00E76E03">
      <w:pPr>
        <w:pStyle w:val="Standard"/>
        <w:spacing w:after="120"/>
        <w:rPr>
          <w:sz w:val="22"/>
          <w:shd w:val="clear" w:color="auto" w:fill="FFFFFF"/>
          <w:lang w:val="en-GB"/>
        </w:rPr>
      </w:pPr>
      <w:r w:rsidRPr="001570E5">
        <w:rPr>
          <w:rFonts w:cs="TimesNewRomanPSMT"/>
          <w:sz w:val="22"/>
          <w:shd w:val="clear" w:color="auto" w:fill="FFFFFF"/>
          <w:lang w:val="en-GB"/>
        </w:rPr>
        <w:t>Dedicated rack mount 24V DC Power Supply Unit (</w:t>
      </w:r>
      <w:r w:rsidR="009803DE" w:rsidRPr="001570E5">
        <w:rPr>
          <w:rFonts w:cs="TimesNewRomanPSMT"/>
          <w:sz w:val="22"/>
          <w:shd w:val="clear" w:color="auto" w:fill="FFFFFF"/>
          <w:lang w:val="en-GB"/>
        </w:rPr>
        <w:t xml:space="preserve">i.e. </w:t>
      </w:r>
      <w:r w:rsidRPr="001570E5">
        <w:rPr>
          <w:rFonts w:cs="TimesNewRomanPSMT"/>
          <w:sz w:val="22"/>
          <w:shd w:val="clear" w:color="auto" w:fill="FFFFFF"/>
          <w:lang w:val="en-GB"/>
        </w:rPr>
        <w:t xml:space="preserve">Maximal 33RZ) is providing power for 4 CCD </w:t>
      </w:r>
      <w:r w:rsidR="00A4113A" w:rsidRPr="001570E5">
        <w:rPr>
          <w:rFonts w:cs="TimesNewRomanPSMT"/>
          <w:sz w:val="22"/>
          <w:shd w:val="clear" w:color="auto" w:fill="FFFFFF"/>
          <w:lang w:val="en-GB"/>
        </w:rPr>
        <w:t>c</w:t>
      </w:r>
      <w:r w:rsidRPr="001570E5">
        <w:rPr>
          <w:rFonts w:cs="TimesNewRomanPSMT"/>
          <w:sz w:val="22"/>
          <w:shd w:val="clear" w:color="auto" w:fill="FFFFFF"/>
          <w:lang w:val="en-GB"/>
        </w:rPr>
        <w:t xml:space="preserve">ameras (4 PS </w:t>
      </w:r>
      <w:r w:rsidR="00A4113A" w:rsidRPr="001570E5">
        <w:rPr>
          <w:rFonts w:cs="TimesNewRomanPSMT"/>
          <w:sz w:val="22"/>
          <w:shd w:val="clear" w:color="auto" w:fill="FFFFFF"/>
          <w:lang w:val="en-GB"/>
        </w:rPr>
        <w:t>u</w:t>
      </w:r>
      <w:r w:rsidRPr="001570E5">
        <w:rPr>
          <w:rFonts w:cs="TimesNewRomanPSMT"/>
          <w:sz w:val="22"/>
          <w:shd w:val="clear" w:color="auto" w:fill="FFFFFF"/>
          <w:lang w:val="en-GB"/>
        </w:rPr>
        <w:t xml:space="preserve">nits </w:t>
      </w:r>
      <w:r w:rsidRPr="00E76E03">
        <w:rPr>
          <w:sz w:val="22"/>
          <w:shd w:val="clear" w:color="auto" w:fill="FFFFFF"/>
          <w:lang w:val="en-GB"/>
        </w:rPr>
        <w:t xml:space="preserve">per telescope). It converts 230VAC 50/60Hz input into </w:t>
      </w:r>
      <w:r w:rsidR="009803DE" w:rsidRPr="00E76E03">
        <w:rPr>
          <w:sz w:val="22"/>
          <w:shd w:val="clear" w:color="auto" w:fill="FFFFFF"/>
          <w:lang w:val="en-GB"/>
        </w:rPr>
        <w:t>eight</w:t>
      </w:r>
      <w:r w:rsidRPr="00E76E03">
        <w:rPr>
          <w:sz w:val="22"/>
          <w:shd w:val="clear" w:color="auto" w:fill="FFFFFF"/>
          <w:lang w:val="en-GB"/>
        </w:rPr>
        <w:t xml:space="preserve"> (</w:t>
      </w:r>
      <w:r w:rsidR="009803DE" w:rsidRPr="00E76E03">
        <w:rPr>
          <w:sz w:val="22"/>
          <w:shd w:val="clear" w:color="auto" w:fill="FFFFFF"/>
          <w:lang w:val="en-GB"/>
        </w:rPr>
        <w:t>8</w:t>
      </w:r>
      <w:r w:rsidRPr="00E76E03">
        <w:rPr>
          <w:sz w:val="22"/>
          <w:shd w:val="clear" w:color="auto" w:fill="FFFFFF"/>
          <w:lang w:val="en-GB"/>
        </w:rPr>
        <w:t>) independently controlled 24VDC fuse protected outputs.</w:t>
      </w:r>
      <w:r w:rsidR="009803DE" w:rsidRPr="00E76E03">
        <w:rPr>
          <w:sz w:val="22"/>
          <w:shd w:val="clear" w:color="auto" w:fill="FFFFFF"/>
          <w:lang w:val="en-GB"/>
        </w:rPr>
        <w:t xml:space="preserve"> Each camera receives two 24V DC power buses – one for TEC and another for internal power supply of the electronics </w:t>
      </w:r>
      <w:r w:rsidRPr="00E76E03">
        <w:rPr>
          <w:sz w:val="22"/>
          <w:shd w:val="clear" w:color="auto" w:fill="FFFFFF"/>
          <w:lang w:val="en-GB"/>
        </w:rPr>
        <w:t xml:space="preserve"> Outputs are activated by an normally open (NO) or normally closed (NC) dry trigger input from </w:t>
      </w:r>
      <w:r w:rsidR="009803DE" w:rsidRPr="00E76E03">
        <w:rPr>
          <w:sz w:val="22"/>
          <w:shd w:val="clear" w:color="auto" w:fill="FFFFFF"/>
          <w:lang w:val="en-GB"/>
        </w:rPr>
        <w:t>the control PC</w:t>
      </w:r>
      <w:r w:rsidRPr="00E76E03">
        <w:rPr>
          <w:sz w:val="22"/>
          <w:shd w:val="clear" w:color="auto" w:fill="FFFFFF"/>
          <w:lang w:val="en-GB"/>
        </w:rPr>
        <w:t>.. Outputs will operate in both Fail-Safe and/or Fail-Secure modes. The</w:t>
      </w:r>
      <w:r w:rsidR="009803DE" w:rsidRPr="00E76E03">
        <w:rPr>
          <w:sz w:val="22"/>
          <w:shd w:val="clear" w:color="auto" w:fill="FFFFFF"/>
          <w:lang w:val="en-GB"/>
        </w:rPr>
        <w:t xml:space="preserve"> control</w:t>
      </w:r>
      <w:r w:rsidRPr="00E76E03">
        <w:rPr>
          <w:sz w:val="22"/>
          <w:shd w:val="clear" w:color="auto" w:fill="FFFFFF"/>
          <w:lang w:val="en-GB"/>
        </w:rPr>
        <w:t xml:space="preserve"> </w:t>
      </w:r>
      <w:r w:rsidR="00A4113A" w:rsidRPr="00E76E03">
        <w:rPr>
          <w:sz w:val="22"/>
          <w:shd w:val="clear" w:color="auto" w:fill="FFFFFF"/>
          <w:lang w:val="en-GB"/>
        </w:rPr>
        <w:t>i</w:t>
      </w:r>
      <w:r w:rsidRPr="00E76E03">
        <w:rPr>
          <w:sz w:val="22"/>
          <w:shd w:val="clear" w:color="auto" w:fill="FFFFFF"/>
          <w:lang w:val="en-GB"/>
        </w:rPr>
        <w:t>nterface enables Emergency Egress, Alarm Monitoring, or may be used to trigger other auxiliary devices. The fire alarm disconnect feature is individually selectable for any or all of the outputs.</w:t>
      </w:r>
    </w:p>
    <w:p w:rsidR="00C71B30" w:rsidRPr="00E76E03" w:rsidRDefault="00C71B30" w:rsidP="00E76E03">
      <w:pPr>
        <w:pStyle w:val="Standard"/>
        <w:spacing w:after="120"/>
        <w:rPr>
          <w:sz w:val="22"/>
          <w:shd w:val="clear" w:color="auto" w:fill="FFFFFF"/>
          <w:lang w:val="en-GB"/>
        </w:rPr>
      </w:pPr>
      <w:r w:rsidRPr="00E76E03">
        <w:rPr>
          <w:sz w:val="22"/>
          <w:shd w:val="clear" w:color="auto" w:fill="FFFFFF"/>
          <w:lang w:val="en-GB"/>
        </w:rPr>
        <w:t>Each camera has devoted server with 64 core CPU to handle processing of the data. They are connected together using non-blocking gigabit Ethernet switch which injects PTP time.</w:t>
      </w:r>
    </w:p>
    <w:p w:rsidR="00D56B5B" w:rsidRPr="001570E5" w:rsidRDefault="00044E69" w:rsidP="00E76E03">
      <w:pPr>
        <w:pStyle w:val="Standard"/>
        <w:spacing w:after="120"/>
      </w:pPr>
      <w:r w:rsidRPr="00E76E03">
        <w:rPr>
          <w:sz w:val="22"/>
          <w:shd w:val="clear" w:color="auto" w:fill="FFFFFF"/>
          <w:lang w:val="en-GB"/>
        </w:rPr>
        <w:t xml:space="preserve">The FITS format is very versatile since it allows storage of several non-typical parameters in its header. It is useful for monitoring purposes </w:t>
      </w:r>
      <w:r w:rsidR="009803DE" w:rsidRPr="00E76E03">
        <w:rPr>
          <w:sz w:val="22"/>
          <w:shd w:val="clear" w:color="auto" w:fill="FFFFFF"/>
          <w:lang w:val="en-GB"/>
        </w:rPr>
        <w:t xml:space="preserve">of the </w:t>
      </w:r>
      <w:r w:rsidRPr="00E76E03">
        <w:rPr>
          <w:sz w:val="22"/>
          <w:shd w:val="clear" w:color="auto" w:fill="FFFFFF"/>
          <w:lang w:val="en-GB"/>
        </w:rPr>
        <w:t xml:space="preserve">temperature and humidity inside and outside </w:t>
      </w:r>
      <w:r w:rsidR="009803DE" w:rsidRPr="00E76E03">
        <w:rPr>
          <w:sz w:val="22"/>
          <w:shd w:val="clear" w:color="auto" w:fill="FFFFFF"/>
          <w:lang w:val="en-GB"/>
        </w:rPr>
        <w:t xml:space="preserve">of </w:t>
      </w:r>
      <w:r w:rsidRPr="00E76E03">
        <w:rPr>
          <w:sz w:val="22"/>
          <w:shd w:val="clear" w:color="auto" w:fill="FFFFFF"/>
          <w:lang w:val="en-GB"/>
        </w:rPr>
        <w:t>the chamber, vibration level, critical voltages and currents, TEC current, CCD voltages, an operational status (exposure, readou</w:t>
      </w:r>
      <w:r w:rsidRPr="001570E5">
        <w:rPr>
          <w:rFonts w:cs="TimesNewRomanPS-BoldMT"/>
          <w:bCs/>
          <w:sz w:val="22"/>
          <w:shd w:val="clear" w:color="auto" w:fill="FFFFFF"/>
          <w:lang w:val="en-GB"/>
        </w:rPr>
        <w:t>t, idle, failure, etc.). Liquid cooling flow is monitored with two temperature sensors at the input and output pipes of the camera.</w:t>
      </w:r>
    </w:p>
    <w:p w:rsidR="0078086E" w:rsidRPr="001570E5" w:rsidRDefault="00887773" w:rsidP="004D40C7">
      <w:pPr>
        <w:pStyle w:val="Nagwek1"/>
        <w:ind w:hanging="1418"/>
        <w:rPr>
          <w:shd w:val="clear" w:color="auto" w:fill="FFFF00"/>
        </w:rPr>
      </w:pPr>
      <w:bookmarkStart w:id="62" w:name="_Toc414241698"/>
      <w:r w:rsidRPr="004D40C7">
        <w:rPr>
          <w:caps w:val="0"/>
        </w:rPr>
        <w:lastRenderedPageBreak/>
        <w:t>CAMERA DETAILED DESCRIPTION</w:t>
      </w:r>
      <w:bookmarkEnd w:id="62"/>
    </w:p>
    <w:p w:rsidR="0078086E" w:rsidRPr="001570E5" w:rsidRDefault="0078086E" w:rsidP="002A4FBF">
      <w:pPr>
        <w:rPr>
          <w:sz w:val="22"/>
          <w:szCs w:val="22"/>
          <w:shd w:val="clear" w:color="auto" w:fill="FFFFFF"/>
        </w:rPr>
      </w:pPr>
      <w:r w:rsidRPr="001570E5">
        <w:rPr>
          <w:sz w:val="22"/>
          <w:szCs w:val="22"/>
          <w:shd w:val="clear" w:color="auto" w:fill="FFFFFF"/>
        </w:rPr>
        <w:t xml:space="preserve">This section provides information </w:t>
      </w:r>
      <w:r w:rsidR="00C176D3" w:rsidRPr="001570E5">
        <w:rPr>
          <w:sz w:val="22"/>
          <w:szCs w:val="22"/>
          <w:shd w:val="clear" w:color="auto" w:fill="FFFFFF"/>
        </w:rPr>
        <w:t>on</w:t>
      </w:r>
      <w:r w:rsidRPr="001570E5">
        <w:rPr>
          <w:sz w:val="22"/>
          <w:szCs w:val="22"/>
          <w:shd w:val="clear" w:color="auto" w:fill="FFFFFF"/>
        </w:rPr>
        <w:t xml:space="preserve"> technical aspects of the </w:t>
      </w:r>
      <w:r w:rsidR="00407FAD" w:rsidRPr="001570E5">
        <w:rPr>
          <w:sz w:val="22"/>
          <w:szCs w:val="22"/>
          <w:shd w:val="clear" w:color="auto" w:fill="FFFFFF"/>
        </w:rPr>
        <w:t>NEOSTEL</w:t>
      </w:r>
      <w:r w:rsidRPr="001570E5">
        <w:rPr>
          <w:sz w:val="22"/>
          <w:szCs w:val="22"/>
          <w:shd w:val="clear" w:color="auto" w:fill="FFFFFF"/>
        </w:rPr>
        <w:t xml:space="preserve"> camera design.</w:t>
      </w:r>
      <w:r w:rsidR="009803DE" w:rsidRPr="001570E5">
        <w:rPr>
          <w:sz w:val="22"/>
          <w:szCs w:val="22"/>
          <w:shd w:val="clear" w:color="auto" w:fill="FFFFFF"/>
        </w:rPr>
        <w:t xml:space="preserve"> </w:t>
      </w:r>
      <w:fldSimple w:instr=" REF _Ref413614660 \h  \* MERGEFORMAT ">
        <w:r w:rsidR="00BF2758" w:rsidRPr="001570E5">
          <w:rPr>
            <w:i/>
            <w:sz w:val="22"/>
          </w:rPr>
          <w:t xml:space="preserve">Figure </w:t>
        </w:r>
        <w:r w:rsidR="00BF2758">
          <w:rPr>
            <w:i/>
            <w:noProof/>
            <w:sz w:val="22"/>
          </w:rPr>
          <w:t>5</w:t>
        </w:r>
        <w:r w:rsidR="00BF2758" w:rsidRPr="001570E5">
          <w:rPr>
            <w:i/>
            <w:noProof/>
            <w:sz w:val="22"/>
          </w:rPr>
          <w:noBreakHyphen/>
        </w:r>
        <w:r w:rsidR="00BF2758">
          <w:rPr>
            <w:i/>
            <w:noProof/>
            <w:sz w:val="22"/>
          </w:rPr>
          <w:t>1</w:t>
        </w:r>
      </w:fldSimple>
      <w:r w:rsidR="00DA49B5" w:rsidRPr="001570E5">
        <w:rPr>
          <w:sz w:val="22"/>
          <w:szCs w:val="22"/>
          <w:shd w:val="clear" w:color="auto" w:fill="FFFFFF"/>
        </w:rPr>
        <w:t xml:space="preserve"> </w:t>
      </w:r>
      <w:r w:rsidR="00C176D3" w:rsidRPr="001570E5">
        <w:rPr>
          <w:sz w:val="22"/>
          <w:szCs w:val="22"/>
          <w:shd w:val="clear" w:color="auto" w:fill="FFFFFF"/>
        </w:rPr>
        <w:t xml:space="preserve">shows </w:t>
      </w:r>
      <w:r w:rsidRPr="001570E5">
        <w:rPr>
          <w:sz w:val="22"/>
          <w:szCs w:val="22"/>
          <w:shd w:val="clear" w:color="auto" w:fill="FFFFFF"/>
        </w:rPr>
        <w:t>the current camera model</w:t>
      </w:r>
      <w:r w:rsidR="00C176D3" w:rsidRPr="001570E5">
        <w:rPr>
          <w:sz w:val="22"/>
          <w:szCs w:val="22"/>
          <w:shd w:val="clear" w:color="auto" w:fill="FFFFFF"/>
        </w:rPr>
        <w:t xml:space="preserve"> using the</w:t>
      </w:r>
      <w:r w:rsidRPr="001570E5">
        <w:rPr>
          <w:sz w:val="22"/>
          <w:szCs w:val="22"/>
          <w:shd w:val="clear" w:color="auto" w:fill="FFFFFF"/>
        </w:rPr>
        <w:t xml:space="preserve"> isometric view.</w:t>
      </w:r>
      <w:r w:rsidR="00EA0087" w:rsidRPr="001570E5">
        <w:rPr>
          <w:sz w:val="22"/>
          <w:szCs w:val="22"/>
          <w:shd w:val="clear" w:color="auto" w:fill="FFFFFF"/>
        </w:rPr>
        <w:t xml:space="preserve"> </w:t>
      </w:r>
      <w:fldSimple w:instr=" REF _Ref414109286 \h  \* MERGEFORMAT ">
        <w:r w:rsidR="00BF2758" w:rsidRPr="001570E5">
          <w:rPr>
            <w:i/>
            <w:sz w:val="22"/>
          </w:rPr>
          <w:t xml:space="preserve">Figure </w:t>
        </w:r>
        <w:r w:rsidR="00BF2758">
          <w:rPr>
            <w:i/>
            <w:noProof/>
            <w:sz w:val="22"/>
          </w:rPr>
          <w:t>5</w:t>
        </w:r>
        <w:r w:rsidR="00BF2758" w:rsidRPr="001570E5">
          <w:rPr>
            <w:i/>
            <w:noProof/>
            <w:sz w:val="22"/>
          </w:rPr>
          <w:noBreakHyphen/>
        </w:r>
        <w:r w:rsidR="00BF2758">
          <w:rPr>
            <w:i/>
            <w:noProof/>
            <w:sz w:val="22"/>
          </w:rPr>
          <w:t>2</w:t>
        </w:r>
      </w:fldSimple>
      <w:r w:rsidR="00EA0087" w:rsidRPr="001570E5">
        <w:rPr>
          <w:sz w:val="22"/>
          <w:szCs w:val="22"/>
          <w:shd w:val="clear" w:color="auto" w:fill="FFFFFF"/>
        </w:rPr>
        <w:t xml:space="preserve"> shows</w:t>
      </w:r>
      <w:r w:rsidR="008B2CB9" w:rsidRPr="001570E5">
        <w:rPr>
          <w:sz w:val="22"/>
          <w:szCs w:val="22"/>
          <w:shd w:val="clear" w:color="auto" w:fill="FFFFFF"/>
        </w:rPr>
        <w:t xml:space="preserve"> </w:t>
      </w:r>
      <w:r w:rsidR="009803DE" w:rsidRPr="001570E5">
        <w:rPr>
          <w:sz w:val="22"/>
          <w:szCs w:val="22"/>
          <w:shd w:val="clear" w:color="auto" w:fill="FFFFFF"/>
        </w:rPr>
        <w:t>t</w:t>
      </w:r>
      <w:r w:rsidRPr="001570E5">
        <w:rPr>
          <w:sz w:val="22"/>
          <w:szCs w:val="22"/>
          <w:shd w:val="clear" w:color="auto" w:fill="FFFFFF"/>
        </w:rPr>
        <w:t>he side view of the camera</w:t>
      </w:r>
      <w:r w:rsidR="00A10823" w:rsidRPr="001570E5">
        <w:rPr>
          <w:sz w:val="22"/>
          <w:szCs w:val="22"/>
          <w:shd w:val="clear" w:color="auto" w:fill="FFFFFF"/>
        </w:rPr>
        <w:t>.</w:t>
      </w:r>
      <w:r w:rsidR="00C71B30" w:rsidRPr="001570E5">
        <w:rPr>
          <w:sz w:val="22"/>
          <w:szCs w:val="22"/>
          <w:shd w:val="clear" w:color="auto" w:fill="FFFFFF"/>
        </w:rPr>
        <w:t xml:space="preserve"> </w:t>
      </w:r>
    </w:p>
    <w:p w:rsidR="0078086E" w:rsidRPr="001570E5" w:rsidRDefault="0078086E" w:rsidP="002A4FBF">
      <w:pPr>
        <w:rPr>
          <w:i/>
          <w:shd w:val="clear" w:color="auto" w:fill="FFFFFF"/>
        </w:rPr>
      </w:pPr>
    </w:p>
    <w:p w:rsidR="00CB1D33" w:rsidRPr="001570E5" w:rsidRDefault="00F05B6C" w:rsidP="002A4FBF">
      <w:pPr>
        <w:jc w:val="center"/>
      </w:pPr>
      <w:r w:rsidRPr="001570E5">
        <w:rPr>
          <w:noProof/>
          <w:lang w:val="pl-PL" w:eastAsia="pl-PL"/>
        </w:rPr>
        <w:drawing>
          <wp:inline distT="0" distB="0" distL="0" distR="0">
            <wp:extent cx="5813957" cy="6842234"/>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o4.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33883" cy="6865684"/>
                    </a:xfrm>
                    <a:prstGeom prst="rect">
                      <a:avLst/>
                    </a:prstGeom>
                  </pic:spPr>
                </pic:pic>
              </a:graphicData>
            </a:graphic>
          </wp:inline>
        </w:drawing>
      </w:r>
    </w:p>
    <w:p w:rsidR="008B2CB9" w:rsidRPr="001570E5" w:rsidRDefault="008B2CB9" w:rsidP="002A4FBF"/>
    <w:p w:rsidR="00D56B5B" w:rsidRPr="001570E5" w:rsidRDefault="0078086E" w:rsidP="002A4FBF">
      <w:pPr>
        <w:jc w:val="center"/>
        <w:rPr>
          <w:i/>
          <w:sz w:val="22"/>
        </w:rPr>
      </w:pPr>
      <w:bookmarkStart w:id="63" w:name="_Ref413614660"/>
      <w:bookmarkStart w:id="64" w:name="_Toc414241761"/>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5</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1</w:t>
      </w:r>
      <w:r w:rsidR="00D236E6" w:rsidRPr="001570E5">
        <w:rPr>
          <w:i/>
          <w:sz w:val="22"/>
        </w:rPr>
        <w:fldChar w:fldCharType="end"/>
      </w:r>
      <w:bookmarkEnd w:id="63"/>
      <w:r w:rsidRPr="001570E5">
        <w:rPr>
          <w:i/>
          <w:sz w:val="22"/>
        </w:rPr>
        <w:t xml:space="preserve">: </w:t>
      </w:r>
      <w:r w:rsidR="00407FAD" w:rsidRPr="001570E5">
        <w:rPr>
          <w:i/>
          <w:sz w:val="22"/>
        </w:rPr>
        <w:t>NEOSTEL</w:t>
      </w:r>
      <w:r w:rsidRPr="001570E5">
        <w:rPr>
          <w:i/>
          <w:sz w:val="22"/>
        </w:rPr>
        <w:t xml:space="preserve"> camera model - isometric view</w:t>
      </w:r>
      <w:bookmarkEnd w:id="64"/>
    </w:p>
    <w:p w:rsidR="0078086E" w:rsidRPr="001570E5" w:rsidRDefault="0078086E" w:rsidP="002A4FBF">
      <w:pPr>
        <w:pStyle w:val="Normale14"/>
      </w:pPr>
    </w:p>
    <w:p w:rsidR="00F37091" w:rsidRPr="001570E5" w:rsidRDefault="00D56B5B" w:rsidP="002A4FBF">
      <w:pPr>
        <w:pStyle w:val="Normale14"/>
      </w:pPr>
      <w:r w:rsidRPr="001570E5">
        <w:rPr>
          <w:noProof/>
          <w:lang w:val="pl-PL" w:eastAsia="pl-PL"/>
        </w:rPr>
        <w:lastRenderedPageBreak/>
        <w:drawing>
          <wp:inline distT="0" distB="0" distL="0" distR="0">
            <wp:extent cx="6786515" cy="6621518"/>
            <wp:effectExtent l="0" t="0" r="0" b="825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o1.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89225" cy="6624162"/>
                    </a:xfrm>
                    <a:prstGeom prst="rect">
                      <a:avLst/>
                    </a:prstGeom>
                  </pic:spPr>
                </pic:pic>
              </a:graphicData>
            </a:graphic>
          </wp:inline>
        </w:drawing>
      </w:r>
    </w:p>
    <w:p w:rsidR="00D56B5B" w:rsidRPr="001570E5" w:rsidRDefault="00EA0087" w:rsidP="002A4FBF">
      <w:pPr>
        <w:jc w:val="center"/>
        <w:rPr>
          <w:i/>
          <w:sz w:val="22"/>
        </w:rPr>
      </w:pPr>
      <w:bookmarkStart w:id="65" w:name="_Ref414109286"/>
      <w:bookmarkStart w:id="66" w:name="_Toc414241762"/>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5</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2</w:t>
      </w:r>
      <w:r w:rsidR="00D236E6" w:rsidRPr="001570E5">
        <w:rPr>
          <w:i/>
          <w:sz w:val="22"/>
        </w:rPr>
        <w:fldChar w:fldCharType="end"/>
      </w:r>
      <w:bookmarkEnd w:id="65"/>
      <w:r w:rsidRPr="001570E5">
        <w:rPr>
          <w:i/>
          <w:sz w:val="22"/>
        </w:rPr>
        <w:t>: NEOSTEL camera model - side view</w:t>
      </w:r>
      <w:bookmarkEnd w:id="66"/>
    </w:p>
    <w:p w:rsidR="009803DE" w:rsidRPr="001570E5" w:rsidRDefault="009803DE" w:rsidP="002A4FBF">
      <w:pPr>
        <w:jc w:val="left"/>
        <w:rPr>
          <w:sz w:val="22"/>
        </w:rPr>
      </w:pPr>
      <w:r w:rsidRPr="001570E5">
        <w:br w:type="page"/>
      </w:r>
    </w:p>
    <w:p w:rsidR="00C57662" w:rsidRPr="001570E5" w:rsidRDefault="00FF2924" w:rsidP="002A4FBF">
      <w:pPr>
        <w:pStyle w:val="Nagwek2"/>
      </w:pPr>
      <w:bookmarkStart w:id="67" w:name="_Toc414189021"/>
      <w:bookmarkStart w:id="68" w:name="_Toc414189022"/>
      <w:bookmarkStart w:id="69" w:name="_Toc414189023"/>
      <w:bookmarkStart w:id="70" w:name="_Toc414189024"/>
      <w:bookmarkStart w:id="71" w:name="_Toc414120229"/>
      <w:bookmarkStart w:id="72" w:name="_Toc414120401"/>
      <w:bookmarkStart w:id="73" w:name="_Toc414189025"/>
      <w:bookmarkStart w:id="74" w:name="_Toc414241699"/>
      <w:bookmarkEnd w:id="67"/>
      <w:bookmarkEnd w:id="68"/>
      <w:bookmarkEnd w:id="69"/>
      <w:bookmarkEnd w:id="70"/>
      <w:bookmarkEnd w:id="71"/>
      <w:bookmarkEnd w:id="72"/>
      <w:bookmarkEnd w:id="73"/>
      <w:r w:rsidRPr="001570E5">
        <w:rPr>
          <w:caps w:val="0"/>
        </w:rPr>
        <w:lastRenderedPageBreak/>
        <w:t>MECHANICAL DESIGN</w:t>
      </w:r>
      <w:bookmarkEnd w:id="74"/>
    </w:p>
    <w:p w:rsidR="00C57662" w:rsidRPr="001570E5" w:rsidRDefault="00C57662" w:rsidP="002A4FBF">
      <w:pPr>
        <w:rPr>
          <w:sz w:val="22"/>
        </w:rPr>
      </w:pPr>
      <w:r w:rsidRPr="001570E5">
        <w:rPr>
          <w:sz w:val="22"/>
        </w:rPr>
        <w:t>This section describes mechanical aspects of the camera design.</w:t>
      </w:r>
    </w:p>
    <w:p w:rsidR="00F205AE" w:rsidRPr="001570E5" w:rsidRDefault="00F205AE" w:rsidP="002A4FBF"/>
    <w:p w:rsidR="00F205AE" w:rsidRPr="001570E5" w:rsidRDefault="00FF2924" w:rsidP="002A4FBF">
      <w:pPr>
        <w:pStyle w:val="Nagwek3"/>
      </w:pPr>
      <w:bookmarkStart w:id="75" w:name="_Ref413597757"/>
      <w:bookmarkStart w:id="76" w:name="_Toc414241700"/>
      <w:r w:rsidRPr="001570E5">
        <w:rPr>
          <w:caps w:val="0"/>
        </w:rPr>
        <w:t>HARDWARE INTERFACE OF THE NEOSTEL CAMERA (IFC)</w:t>
      </w:r>
      <w:bookmarkEnd w:id="75"/>
      <w:bookmarkEnd w:id="76"/>
      <w:r w:rsidRPr="001570E5">
        <w:rPr>
          <w:caps w:val="0"/>
        </w:rPr>
        <w:t xml:space="preserve"> </w:t>
      </w:r>
    </w:p>
    <w:p w:rsidR="00F205AE" w:rsidRPr="001570E5" w:rsidRDefault="00F205AE" w:rsidP="002A4FBF">
      <w:pPr>
        <w:pStyle w:val="Normale14"/>
      </w:pPr>
      <w:r w:rsidRPr="001570E5">
        <w:t xml:space="preserve">The NEOSTEL camera is designed in </w:t>
      </w:r>
      <w:r w:rsidR="00BB7B5C" w:rsidRPr="001570E5">
        <w:t xml:space="preserve">a </w:t>
      </w:r>
      <w:r w:rsidRPr="001570E5">
        <w:t xml:space="preserve">modular way. </w:t>
      </w:r>
    </w:p>
    <w:p w:rsidR="00F205AE" w:rsidRPr="001570E5" w:rsidRDefault="00F205AE" w:rsidP="002A4FBF">
      <w:pPr>
        <w:pStyle w:val="Normale14"/>
        <w:rPr>
          <w:rFonts w:cs="Arial"/>
          <w:szCs w:val="22"/>
        </w:rPr>
      </w:pPr>
      <w:r w:rsidRPr="001570E5">
        <w:t xml:space="preserve">The Hardware Interface Design </w:t>
      </w:r>
      <w:r w:rsidR="00320AAC" w:rsidRPr="001570E5">
        <w:t>(</w:t>
      </w:r>
      <w:fldSimple w:instr=" REF _Ref413614134 \h  \* MERGEFORMAT ">
        <w:r w:rsidR="00BF2758" w:rsidRPr="001570E5">
          <w:rPr>
            <w:i/>
          </w:rPr>
          <w:t xml:space="preserve">Figure </w:t>
        </w:r>
        <w:r w:rsidR="00BF2758">
          <w:rPr>
            <w:i/>
            <w:noProof/>
          </w:rPr>
          <w:t>5</w:t>
        </w:r>
        <w:r w:rsidR="00BF2758" w:rsidRPr="001570E5">
          <w:rPr>
            <w:i/>
            <w:noProof/>
          </w:rPr>
          <w:noBreakHyphen/>
        </w:r>
        <w:r w:rsidR="00BF2758">
          <w:rPr>
            <w:i/>
            <w:noProof/>
          </w:rPr>
          <w:t>3</w:t>
        </w:r>
      </w:fldSimple>
      <w:r w:rsidR="00320AAC" w:rsidRPr="001570E5">
        <w:t xml:space="preserve">) </w:t>
      </w:r>
      <w:r w:rsidRPr="001570E5">
        <w:t>satisfies the following requirements:</w:t>
      </w:r>
    </w:p>
    <w:p w:rsidR="00F205AE" w:rsidRPr="001570E5" w:rsidRDefault="00F205AE" w:rsidP="002A4FBF">
      <w:pPr>
        <w:pStyle w:val="Normale14"/>
        <w:numPr>
          <w:ilvl w:val="0"/>
          <w:numId w:val="19"/>
        </w:numPr>
        <w:suppressAutoHyphens/>
        <w:spacing w:before="20"/>
        <w:rPr>
          <w:rFonts w:cs="Arial"/>
          <w:szCs w:val="22"/>
        </w:rPr>
      </w:pPr>
      <w:r w:rsidRPr="001570E5">
        <w:rPr>
          <w:rFonts w:cs="Arial"/>
          <w:szCs w:val="22"/>
        </w:rPr>
        <w:t>The distance between the CCD and the last lens in the optical tube is fixed. For both, the camera envelope and the allocated space for the shutter, this fixed distance has been considered.</w:t>
      </w:r>
    </w:p>
    <w:p w:rsidR="00F205AE" w:rsidRPr="001570E5" w:rsidRDefault="00F205AE" w:rsidP="002A4FBF">
      <w:pPr>
        <w:rPr>
          <w:rFonts w:cs="Arial"/>
          <w:sz w:val="22"/>
          <w:szCs w:val="22"/>
        </w:rPr>
      </w:pPr>
      <w:r w:rsidRPr="001570E5">
        <w:rPr>
          <w:rFonts w:cs="Arial"/>
          <w:sz w:val="22"/>
          <w:szCs w:val="22"/>
        </w:rPr>
        <w:tab/>
        <w:t>Key distance for dimensioning</w:t>
      </w:r>
      <w:r w:rsidR="00062C59" w:rsidRPr="001570E5">
        <w:rPr>
          <w:rFonts w:cs="Arial"/>
          <w:sz w:val="22"/>
          <w:szCs w:val="22"/>
        </w:rPr>
        <w:t>:</w:t>
      </w:r>
    </w:p>
    <w:p w:rsidR="00F205AE" w:rsidRPr="001570E5" w:rsidRDefault="00F205AE" w:rsidP="002A4FBF">
      <w:pPr>
        <w:pStyle w:val="Normale14"/>
        <w:rPr>
          <w:rFonts w:cs="Arial"/>
          <w:szCs w:val="22"/>
        </w:rPr>
      </w:pPr>
      <w:r w:rsidRPr="001570E5">
        <w:rPr>
          <w:rFonts w:cs="Arial"/>
          <w:szCs w:val="22"/>
        </w:rPr>
        <w:tab/>
        <w:t>CCD Plane – Adapter Back-Plane: 77,90+</w:t>
      </w:r>
      <w:r w:rsidR="00C71B30" w:rsidRPr="001570E5">
        <w:rPr>
          <w:rFonts w:cs="Arial"/>
          <w:szCs w:val="22"/>
        </w:rPr>
        <w:t>/</w:t>
      </w:r>
      <w:r w:rsidRPr="001570E5">
        <w:rPr>
          <w:rFonts w:cs="Arial"/>
          <w:szCs w:val="22"/>
        </w:rPr>
        <w:t>-0.05 mm</w:t>
      </w:r>
    </w:p>
    <w:p w:rsidR="00E84B2A" w:rsidRPr="001570E5" w:rsidRDefault="00E84B2A" w:rsidP="002A4FBF">
      <w:pPr>
        <w:pStyle w:val="Normale14"/>
        <w:rPr>
          <w:rFonts w:cs="Arial"/>
          <w:szCs w:val="22"/>
        </w:rPr>
      </w:pPr>
    </w:p>
    <w:p w:rsidR="00FB42C6" w:rsidRPr="001570E5" w:rsidRDefault="00F205AE" w:rsidP="002A4FBF">
      <w:pPr>
        <w:pStyle w:val="Normale14"/>
        <w:keepNext/>
        <w:jc w:val="center"/>
      </w:pPr>
      <w:r w:rsidRPr="001570E5">
        <w:rPr>
          <w:noProof/>
          <w:lang w:val="pl-PL" w:eastAsia="pl-PL"/>
        </w:rPr>
        <w:drawing>
          <wp:inline distT="0" distB="0" distL="0" distR="0">
            <wp:extent cx="5927835" cy="5081001"/>
            <wp:effectExtent l="0" t="0" r="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492" cy="5083278"/>
                    </a:xfrm>
                    <a:prstGeom prst="rect">
                      <a:avLst/>
                    </a:prstGeom>
                    <a:solidFill>
                      <a:srgbClr val="FFFFFF"/>
                    </a:solidFill>
                    <a:ln>
                      <a:noFill/>
                    </a:ln>
                  </pic:spPr>
                </pic:pic>
              </a:graphicData>
            </a:graphic>
          </wp:inline>
        </w:drawing>
      </w:r>
    </w:p>
    <w:p w:rsidR="00D56B5B" w:rsidRPr="001570E5" w:rsidRDefault="00FB42C6" w:rsidP="002A4FBF">
      <w:pPr>
        <w:pStyle w:val="Normale14"/>
        <w:jc w:val="center"/>
        <w:rPr>
          <w:i/>
        </w:rPr>
      </w:pPr>
      <w:bookmarkStart w:id="77" w:name="_Ref413614134"/>
      <w:bookmarkStart w:id="78" w:name="_Toc414241763"/>
      <w:r w:rsidRPr="001570E5">
        <w:rPr>
          <w:i/>
        </w:rPr>
        <w:t xml:space="preserve">Figure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Figure \* ARABIC \s 1 </w:instrText>
      </w:r>
      <w:r w:rsidR="00D236E6" w:rsidRPr="001570E5">
        <w:rPr>
          <w:i/>
        </w:rPr>
        <w:fldChar w:fldCharType="separate"/>
      </w:r>
      <w:r w:rsidR="00BF2758">
        <w:rPr>
          <w:i/>
          <w:noProof/>
        </w:rPr>
        <w:t>3</w:t>
      </w:r>
      <w:r w:rsidR="00D236E6" w:rsidRPr="001570E5">
        <w:rPr>
          <w:i/>
        </w:rPr>
        <w:fldChar w:fldCharType="end"/>
      </w:r>
      <w:bookmarkEnd w:id="77"/>
      <w:r w:rsidR="00420F3C" w:rsidRPr="001570E5">
        <w:rPr>
          <w:i/>
        </w:rPr>
        <w:t>: Camera dimension requirements</w:t>
      </w:r>
      <w:bookmarkEnd w:id="78"/>
    </w:p>
    <w:p w:rsidR="00354386" w:rsidRPr="001570E5" w:rsidRDefault="00354386" w:rsidP="002A4FBF">
      <w:pPr>
        <w:pStyle w:val="Normale14"/>
        <w:rPr>
          <w:i/>
        </w:rPr>
      </w:pPr>
    </w:p>
    <w:p w:rsidR="00F205AE" w:rsidRPr="001570E5" w:rsidRDefault="00BB7B5C" w:rsidP="002A4FBF">
      <w:pPr>
        <w:pStyle w:val="Akapitzlist1"/>
        <w:numPr>
          <w:ilvl w:val="0"/>
          <w:numId w:val="18"/>
        </w:numPr>
        <w:rPr>
          <w:rFonts w:cs="Arial"/>
          <w:sz w:val="22"/>
          <w:szCs w:val="22"/>
        </w:rPr>
      </w:pPr>
      <w:r w:rsidRPr="001570E5">
        <w:rPr>
          <w:rFonts w:cs="Arial"/>
          <w:sz w:val="22"/>
          <w:szCs w:val="22"/>
        </w:rPr>
        <w:lastRenderedPageBreak/>
        <w:t>The s</w:t>
      </w:r>
      <w:r w:rsidR="00F205AE" w:rsidRPr="001570E5">
        <w:rPr>
          <w:rFonts w:cs="Arial"/>
          <w:sz w:val="22"/>
          <w:szCs w:val="22"/>
        </w:rPr>
        <w:t xml:space="preserve">hutter is an external </w:t>
      </w:r>
      <w:r w:rsidR="00420F3C" w:rsidRPr="001570E5">
        <w:rPr>
          <w:rFonts w:cs="Arial"/>
          <w:sz w:val="22"/>
          <w:szCs w:val="22"/>
        </w:rPr>
        <w:t xml:space="preserve">(modular) </w:t>
      </w:r>
      <w:r w:rsidR="00F205AE" w:rsidRPr="001570E5">
        <w:rPr>
          <w:rFonts w:cs="Arial"/>
          <w:sz w:val="22"/>
          <w:szCs w:val="22"/>
        </w:rPr>
        <w:t>part w.r.t. the C</w:t>
      </w:r>
      <w:r w:rsidRPr="001570E5">
        <w:rPr>
          <w:rFonts w:cs="Arial"/>
          <w:sz w:val="22"/>
          <w:szCs w:val="22"/>
        </w:rPr>
        <w:t>amera</w:t>
      </w:r>
      <w:r w:rsidR="00F205AE" w:rsidRPr="001570E5">
        <w:rPr>
          <w:rFonts w:cs="Arial"/>
          <w:sz w:val="22"/>
          <w:szCs w:val="22"/>
        </w:rPr>
        <w:t xml:space="preserve"> Body and rigidly connected to it.</w:t>
      </w:r>
    </w:p>
    <w:p w:rsidR="00F205AE" w:rsidRPr="001570E5" w:rsidRDefault="00BB7B5C" w:rsidP="002A4FBF">
      <w:pPr>
        <w:pStyle w:val="Akapitzlist1"/>
        <w:numPr>
          <w:ilvl w:val="0"/>
          <w:numId w:val="18"/>
        </w:numPr>
        <w:rPr>
          <w:rFonts w:cs="Arial"/>
          <w:sz w:val="22"/>
          <w:szCs w:val="22"/>
        </w:rPr>
      </w:pPr>
      <w:r w:rsidRPr="001570E5">
        <w:rPr>
          <w:rFonts w:cs="Arial"/>
          <w:sz w:val="22"/>
          <w:szCs w:val="22"/>
        </w:rPr>
        <w:t>The s</w:t>
      </w:r>
      <w:r w:rsidR="00F205AE" w:rsidRPr="001570E5">
        <w:rPr>
          <w:rFonts w:cs="Arial"/>
          <w:sz w:val="22"/>
          <w:szCs w:val="22"/>
        </w:rPr>
        <w:t xml:space="preserve">hutter is fully disconnectable both mechanically and electrically from the </w:t>
      </w:r>
      <w:r w:rsidRPr="001570E5">
        <w:rPr>
          <w:rFonts w:cs="Arial"/>
          <w:sz w:val="22"/>
          <w:szCs w:val="22"/>
        </w:rPr>
        <w:t>c</w:t>
      </w:r>
      <w:r w:rsidR="00F205AE" w:rsidRPr="001570E5">
        <w:rPr>
          <w:rFonts w:cs="Arial"/>
          <w:sz w:val="22"/>
          <w:szCs w:val="22"/>
        </w:rPr>
        <w:t xml:space="preserve">amera without disassembling any part of the </w:t>
      </w:r>
      <w:r w:rsidRPr="001570E5">
        <w:rPr>
          <w:rFonts w:cs="Arial"/>
          <w:sz w:val="22"/>
          <w:szCs w:val="22"/>
        </w:rPr>
        <w:t>c</w:t>
      </w:r>
      <w:r w:rsidR="00F205AE" w:rsidRPr="001570E5">
        <w:rPr>
          <w:rFonts w:cs="Arial"/>
          <w:sz w:val="22"/>
          <w:szCs w:val="22"/>
        </w:rPr>
        <w:t>amera.</w:t>
      </w:r>
    </w:p>
    <w:p w:rsidR="005E775A" w:rsidRPr="001570E5" w:rsidRDefault="00BB7B5C" w:rsidP="002A4FBF">
      <w:pPr>
        <w:pStyle w:val="Akapitzlist1"/>
        <w:numPr>
          <w:ilvl w:val="0"/>
          <w:numId w:val="18"/>
        </w:numPr>
      </w:pPr>
      <w:r w:rsidRPr="001570E5">
        <w:rPr>
          <w:rFonts w:cs="Arial"/>
          <w:sz w:val="22"/>
          <w:szCs w:val="22"/>
        </w:rPr>
        <w:t>The s</w:t>
      </w:r>
      <w:r w:rsidR="00F205AE" w:rsidRPr="001570E5">
        <w:rPr>
          <w:rFonts w:cs="Arial"/>
          <w:sz w:val="22"/>
          <w:szCs w:val="22"/>
        </w:rPr>
        <w:t>hutter support structure is fastened to the external plane of the Camera External I/F Flange</w:t>
      </w:r>
      <w:r w:rsidR="00320AAC" w:rsidRPr="001570E5">
        <w:rPr>
          <w:rFonts w:cs="Arial"/>
          <w:sz w:val="22"/>
          <w:szCs w:val="22"/>
        </w:rPr>
        <w:t xml:space="preserve"> (</w:t>
      </w:r>
      <w:fldSimple w:instr=" REF _Ref413614753 \h  \* MERGEFORMAT ">
        <w:r w:rsidR="00BF2758" w:rsidRPr="00BF2758">
          <w:rPr>
            <w:rFonts w:cs="Arial"/>
            <w:sz w:val="22"/>
            <w:szCs w:val="22"/>
          </w:rPr>
          <w:t>Figure 5</w:t>
        </w:r>
        <w:r w:rsidR="00BF2758" w:rsidRPr="00BF2758">
          <w:rPr>
            <w:rFonts w:cs="Arial"/>
            <w:sz w:val="22"/>
            <w:szCs w:val="22"/>
          </w:rPr>
          <w:noBreakHyphen/>
          <w:t>4</w:t>
        </w:r>
      </w:fldSimple>
      <w:r w:rsidR="00320AAC" w:rsidRPr="001570E5">
        <w:rPr>
          <w:rFonts w:cs="Arial"/>
          <w:sz w:val="22"/>
          <w:szCs w:val="22"/>
        </w:rPr>
        <w:t>)</w:t>
      </w:r>
      <w:r w:rsidR="005E775A" w:rsidRPr="001570E5">
        <w:rPr>
          <w:rFonts w:cs="Arial"/>
          <w:sz w:val="22"/>
          <w:szCs w:val="22"/>
        </w:rPr>
        <w:t xml:space="preserve">. </w:t>
      </w:r>
    </w:p>
    <w:p w:rsidR="00F205AE" w:rsidRPr="001570E5" w:rsidRDefault="005E775A" w:rsidP="00E76E03">
      <w:pPr>
        <w:pStyle w:val="Normale14"/>
        <w:spacing w:before="120"/>
      </w:pPr>
      <w:r w:rsidRPr="001570E5">
        <w:rPr>
          <w:rFonts w:cs="Arial"/>
          <w:szCs w:val="22"/>
        </w:rPr>
        <w:t xml:space="preserve">Overview of </w:t>
      </w:r>
      <w:r w:rsidRPr="00E76E03">
        <w:t>the</w:t>
      </w:r>
      <w:r w:rsidRPr="001570E5">
        <w:rPr>
          <w:rFonts w:cs="Arial"/>
          <w:szCs w:val="22"/>
        </w:rPr>
        <w:t xml:space="preserve"> camera is shown in </w:t>
      </w:r>
      <w:fldSimple w:instr=" REF _Ref413662400 \h  \* MERGEFORMAT ">
        <w:r w:rsidR="00BF2758" w:rsidRPr="00BF2758">
          <w:rPr>
            <w:rFonts w:cs="Arial"/>
            <w:szCs w:val="22"/>
          </w:rPr>
          <w:t>Figure 5</w:t>
        </w:r>
        <w:r w:rsidR="00BF2758" w:rsidRPr="00BF2758">
          <w:rPr>
            <w:rFonts w:cs="Arial"/>
            <w:szCs w:val="22"/>
          </w:rPr>
          <w:noBreakHyphen/>
          <w:t>6</w:t>
        </w:r>
      </w:fldSimple>
      <w:r w:rsidRPr="001570E5">
        <w:rPr>
          <w:rFonts w:cs="Arial"/>
          <w:szCs w:val="22"/>
        </w:rPr>
        <w:t>.</w:t>
      </w:r>
    </w:p>
    <w:p w:rsidR="00F205AE" w:rsidRPr="001570E5" w:rsidRDefault="00F205AE" w:rsidP="002A4FBF">
      <w:pPr>
        <w:autoSpaceDE w:val="0"/>
        <w:autoSpaceDN w:val="0"/>
        <w:adjustRightInd w:val="0"/>
        <w:rPr>
          <w:rFonts w:cs="Arial"/>
          <w:sz w:val="22"/>
          <w:szCs w:val="22"/>
        </w:rPr>
      </w:pPr>
    </w:p>
    <w:p w:rsidR="006E2585" w:rsidRPr="001570E5" w:rsidRDefault="006E2585" w:rsidP="002A4FBF">
      <w:pPr>
        <w:autoSpaceDE w:val="0"/>
        <w:autoSpaceDN w:val="0"/>
        <w:adjustRightInd w:val="0"/>
        <w:rPr>
          <w:rFonts w:cs="Arial"/>
          <w:sz w:val="22"/>
          <w:szCs w:val="22"/>
        </w:rPr>
      </w:pPr>
      <w:r w:rsidRPr="001570E5">
        <w:rPr>
          <w:rFonts w:cs="Arial"/>
          <w:noProof/>
          <w:sz w:val="22"/>
          <w:szCs w:val="22"/>
          <w:lang w:val="pl-PL" w:eastAsia="pl-PL"/>
        </w:rPr>
        <w:drawing>
          <wp:inline distT="0" distB="0" distL="0" distR="0">
            <wp:extent cx="5486400" cy="5034915"/>
            <wp:effectExtent l="19050" t="0" r="0" b="0"/>
            <wp:docPr id="10" name="Obraz 10" descr="C:\Users\Konrad\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nrad\Desktop\2.png"/>
                    <pic:cNvPicPr>
                      <a:picLocks noChangeAspect="1" noChangeArrowheads="1"/>
                    </pic:cNvPicPr>
                  </pic:nvPicPr>
                  <pic:blipFill>
                    <a:blip r:embed="rId16"/>
                    <a:srcRect/>
                    <a:stretch>
                      <a:fillRect/>
                    </a:stretch>
                  </pic:blipFill>
                  <pic:spPr bwMode="auto">
                    <a:xfrm>
                      <a:off x="0" y="0"/>
                      <a:ext cx="5486400" cy="5034915"/>
                    </a:xfrm>
                    <a:prstGeom prst="rect">
                      <a:avLst/>
                    </a:prstGeom>
                    <a:noFill/>
                    <a:ln w="9525">
                      <a:noFill/>
                      <a:miter lim="800000"/>
                      <a:headEnd/>
                      <a:tailEnd/>
                    </a:ln>
                  </pic:spPr>
                </pic:pic>
              </a:graphicData>
            </a:graphic>
          </wp:inline>
        </w:drawing>
      </w:r>
    </w:p>
    <w:p w:rsidR="00F205AE" w:rsidRPr="001570E5" w:rsidRDefault="00F205AE" w:rsidP="002A4FBF">
      <w:pPr>
        <w:pStyle w:val="Normale14"/>
        <w:rPr>
          <w:i/>
        </w:rPr>
      </w:pPr>
    </w:p>
    <w:p w:rsidR="00F205AE" w:rsidRPr="001570E5" w:rsidRDefault="00F205AE" w:rsidP="002A4FBF">
      <w:pPr>
        <w:pStyle w:val="Normale14"/>
        <w:jc w:val="center"/>
        <w:rPr>
          <w:rFonts w:cs="Arial"/>
          <w:i/>
          <w:szCs w:val="22"/>
        </w:rPr>
      </w:pPr>
      <w:bookmarkStart w:id="79" w:name="_Ref413614753"/>
      <w:bookmarkStart w:id="80" w:name="_Toc414241764"/>
      <w:r w:rsidRPr="001570E5">
        <w:rPr>
          <w:i/>
        </w:rPr>
        <w:t xml:space="preserve">Figure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Figure \* ARABIC \s 1 </w:instrText>
      </w:r>
      <w:r w:rsidR="00D236E6" w:rsidRPr="001570E5">
        <w:rPr>
          <w:i/>
        </w:rPr>
        <w:fldChar w:fldCharType="separate"/>
      </w:r>
      <w:r w:rsidR="00BF2758">
        <w:rPr>
          <w:i/>
          <w:noProof/>
        </w:rPr>
        <w:t>4</w:t>
      </w:r>
      <w:r w:rsidR="00D236E6" w:rsidRPr="001570E5">
        <w:rPr>
          <w:i/>
        </w:rPr>
        <w:fldChar w:fldCharType="end"/>
      </w:r>
      <w:bookmarkEnd w:id="79"/>
      <w:r w:rsidRPr="001570E5">
        <w:rPr>
          <w:i/>
        </w:rPr>
        <w:t xml:space="preserve">: </w:t>
      </w:r>
      <w:r w:rsidR="00420F3C" w:rsidRPr="001570E5">
        <w:rPr>
          <w:i/>
        </w:rPr>
        <w:t>Camera external I/F flange</w:t>
      </w:r>
      <w:bookmarkEnd w:id="80"/>
    </w:p>
    <w:p w:rsidR="00F205AE" w:rsidRPr="001570E5" w:rsidRDefault="00F205AE" w:rsidP="002A4FBF">
      <w:pPr>
        <w:autoSpaceDE w:val="0"/>
        <w:autoSpaceDN w:val="0"/>
        <w:adjustRightInd w:val="0"/>
        <w:rPr>
          <w:rFonts w:cs="Arial"/>
          <w:sz w:val="22"/>
          <w:szCs w:val="22"/>
        </w:rPr>
      </w:pPr>
    </w:p>
    <w:p w:rsidR="006E2585" w:rsidRPr="001570E5" w:rsidRDefault="006E2585" w:rsidP="002A4FBF">
      <w:pPr>
        <w:pStyle w:val="Akapitzlist"/>
        <w:numPr>
          <w:ilvl w:val="0"/>
          <w:numId w:val="15"/>
        </w:numPr>
        <w:autoSpaceDE w:val="0"/>
        <w:autoSpaceDN w:val="0"/>
        <w:adjustRightInd w:val="0"/>
        <w:rPr>
          <w:rFonts w:cs="Arial"/>
          <w:sz w:val="22"/>
          <w:szCs w:val="22"/>
        </w:rPr>
      </w:pPr>
      <w:r w:rsidRPr="001570E5">
        <w:rPr>
          <w:rFonts w:cs="Arial"/>
          <w:sz w:val="22"/>
          <w:szCs w:val="22"/>
        </w:rPr>
        <w:t>The available volume for the shutter is included in the adapter flange that connects  the camera with</w:t>
      </w:r>
      <w:r w:rsidR="00320AAC" w:rsidRPr="001570E5">
        <w:rPr>
          <w:rFonts w:cs="Arial"/>
          <w:sz w:val="22"/>
          <w:szCs w:val="22"/>
        </w:rPr>
        <w:t xml:space="preserve"> the secondary structure (</w:t>
      </w:r>
      <w:fldSimple w:instr=" REF _Ref413614800 \h  \* MERGEFORMAT ">
        <w:r w:rsidR="00BF2758" w:rsidRPr="00BF2758">
          <w:rPr>
            <w:rFonts w:cs="Arial"/>
            <w:sz w:val="22"/>
            <w:szCs w:val="22"/>
          </w:rPr>
          <w:t>Figure 5</w:t>
        </w:r>
        <w:r w:rsidR="00BF2758" w:rsidRPr="00BF2758">
          <w:rPr>
            <w:rFonts w:cs="Arial"/>
            <w:sz w:val="22"/>
            <w:szCs w:val="22"/>
          </w:rPr>
          <w:noBreakHyphen/>
          <w:t>5</w:t>
        </w:r>
      </w:fldSimple>
      <w:r w:rsidR="00320AAC" w:rsidRPr="001570E5">
        <w:rPr>
          <w:rFonts w:cs="Arial"/>
          <w:sz w:val="22"/>
          <w:szCs w:val="22"/>
        </w:rPr>
        <w:t>)</w:t>
      </w:r>
      <w:r w:rsidR="000C6A0D" w:rsidRPr="001570E5">
        <w:rPr>
          <w:rFonts w:cs="Arial"/>
          <w:sz w:val="22"/>
          <w:szCs w:val="22"/>
        </w:rPr>
        <w:t xml:space="preserve"> </w:t>
      </w:r>
    </w:p>
    <w:p w:rsidR="000C6A0D" w:rsidRPr="001570E5" w:rsidRDefault="00BB7B5C" w:rsidP="002A4FBF">
      <w:pPr>
        <w:pStyle w:val="Akapitzlist"/>
        <w:numPr>
          <w:ilvl w:val="0"/>
          <w:numId w:val="15"/>
        </w:numPr>
        <w:autoSpaceDE w:val="0"/>
        <w:autoSpaceDN w:val="0"/>
        <w:adjustRightInd w:val="0"/>
        <w:rPr>
          <w:rFonts w:cs="Arial"/>
          <w:sz w:val="22"/>
          <w:szCs w:val="22"/>
        </w:rPr>
      </w:pPr>
      <w:r w:rsidRPr="001570E5">
        <w:rPr>
          <w:rFonts w:cs="Arial"/>
          <w:sz w:val="22"/>
          <w:szCs w:val="22"/>
        </w:rPr>
        <w:t>The s</w:t>
      </w:r>
      <w:r w:rsidR="000C6A0D" w:rsidRPr="001570E5">
        <w:rPr>
          <w:rFonts w:cs="Arial"/>
          <w:sz w:val="22"/>
          <w:szCs w:val="22"/>
        </w:rPr>
        <w:t xml:space="preserve">hutter </w:t>
      </w:r>
      <w:r w:rsidRPr="001570E5">
        <w:rPr>
          <w:rFonts w:cs="Arial"/>
          <w:sz w:val="22"/>
          <w:szCs w:val="22"/>
        </w:rPr>
        <w:t>a</w:t>
      </w:r>
      <w:r w:rsidR="000C6A0D" w:rsidRPr="001570E5">
        <w:rPr>
          <w:rFonts w:cs="Arial"/>
          <w:sz w:val="22"/>
          <w:szCs w:val="22"/>
        </w:rPr>
        <w:t xml:space="preserve">rea </w:t>
      </w:r>
      <w:r w:rsidRPr="001570E5">
        <w:rPr>
          <w:rFonts w:cs="Arial"/>
          <w:sz w:val="22"/>
          <w:szCs w:val="22"/>
        </w:rPr>
        <w:t>m</w:t>
      </w:r>
      <w:r w:rsidR="000C6A0D" w:rsidRPr="001570E5">
        <w:rPr>
          <w:rFonts w:cs="Arial"/>
          <w:sz w:val="22"/>
          <w:szCs w:val="22"/>
        </w:rPr>
        <w:t xml:space="preserve">ain </w:t>
      </w:r>
      <w:r w:rsidRPr="001570E5">
        <w:rPr>
          <w:rFonts w:cs="Arial"/>
          <w:sz w:val="22"/>
          <w:szCs w:val="22"/>
        </w:rPr>
        <w:t>d</w:t>
      </w:r>
      <w:r w:rsidR="000C6A0D" w:rsidRPr="001570E5">
        <w:rPr>
          <w:rFonts w:cs="Arial"/>
          <w:sz w:val="22"/>
          <w:szCs w:val="22"/>
        </w:rPr>
        <w:t xml:space="preserve">imensions: </w:t>
      </w:r>
      <w:r w:rsidRPr="001570E5">
        <w:rPr>
          <w:rFonts w:cs="Arial"/>
          <w:sz w:val="22"/>
          <w:szCs w:val="22"/>
        </w:rPr>
        <w:t>d</w:t>
      </w:r>
      <w:r w:rsidR="000C6A0D" w:rsidRPr="001570E5">
        <w:rPr>
          <w:rFonts w:cs="Arial"/>
          <w:sz w:val="22"/>
          <w:szCs w:val="22"/>
        </w:rPr>
        <w:t xml:space="preserve">iameter: Ø 200 / </w:t>
      </w:r>
      <w:r w:rsidR="00E84B2A" w:rsidRPr="001570E5">
        <w:rPr>
          <w:rFonts w:cs="Arial"/>
          <w:sz w:val="22"/>
          <w:szCs w:val="22"/>
        </w:rPr>
        <w:t>3</w:t>
      </w:r>
      <w:r w:rsidR="000C6A0D" w:rsidRPr="001570E5">
        <w:rPr>
          <w:rFonts w:cs="Arial"/>
          <w:sz w:val="22"/>
          <w:szCs w:val="22"/>
        </w:rPr>
        <w:t xml:space="preserve">28 mm </w:t>
      </w:r>
    </w:p>
    <w:p w:rsidR="000C6A0D" w:rsidRPr="001570E5" w:rsidRDefault="000C6A0D" w:rsidP="002A4FBF">
      <w:pPr>
        <w:pStyle w:val="Akapitzlist"/>
        <w:numPr>
          <w:ilvl w:val="0"/>
          <w:numId w:val="15"/>
        </w:numPr>
        <w:autoSpaceDE w:val="0"/>
        <w:autoSpaceDN w:val="0"/>
        <w:adjustRightInd w:val="0"/>
        <w:rPr>
          <w:rFonts w:cs="Arial"/>
          <w:sz w:val="22"/>
          <w:szCs w:val="22"/>
        </w:rPr>
      </w:pPr>
      <w:r w:rsidRPr="001570E5">
        <w:rPr>
          <w:rFonts w:cs="Arial"/>
          <w:sz w:val="22"/>
          <w:szCs w:val="22"/>
        </w:rPr>
        <w:t>Height above optical axis: 30,25 mm</w:t>
      </w:r>
    </w:p>
    <w:p w:rsidR="00420F3C" w:rsidRPr="001570E5" w:rsidRDefault="006E2585" w:rsidP="002A4FBF">
      <w:pPr>
        <w:autoSpaceDE w:val="0"/>
        <w:autoSpaceDN w:val="0"/>
        <w:adjustRightInd w:val="0"/>
      </w:pPr>
      <w:r w:rsidRPr="001570E5">
        <w:rPr>
          <w:rFonts w:cs="Arial"/>
          <w:sz w:val="22"/>
          <w:szCs w:val="22"/>
        </w:rPr>
        <w:lastRenderedPageBreak/>
        <w:tab/>
      </w:r>
      <w:r w:rsidR="00354386" w:rsidRPr="001570E5">
        <w:rPr>
          <w:rFonts w:cs="Arial"/>
          <w:noProof/>
          <w:szCs w:val="22"/>
          <w:lang w:val="pl-PL" w:eastAsia="pl-PL"/>
        </w:rPr>
        <w:drawing>
          <wp:inline distT="0" distB="0" distL="0" distR="0">
            <wp:extent cx="5248910" cy="5118100"/>
            <wp:effectExtent l="0" t="0" r="8890" b="635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8910" cy="5118100"/>
                    </a:xfrm>
                    <a:prstGeom prst="rect">
                      <a:avLst/>
                    </a:prstGeom>
                    <a:noFill/>
                    <a:ln>
                      <a:noFill/>
                    </a:ln>
                  </pic:spPr>
                </pic:pic>
              </a:graphicData>
            </a:graphic>
          </wp:inline>
        </w:drawing>
      </w:r>
    </w:p>
    <w:p w:rsidR="00AC4929" w:rsidRPr="001570E5" w:rsidRDefault="00AC4929" w:rsidP="002A4FBF">
      <w:pPr>
        <w:pStyle w:val="Normale14"/>
        <w:rPr>
          <w:szCs w:val="22"/>
        </w:rPr>
      </w:pPr>
    </w:p>
    <w:p w:rsidR="00D56B5B" w:rsidRPr="001570E5" w:rsidRDefault="00420F3C" w:rsidP="002A4FBF">
      <w:pPr>
        <w:pStyle w:val="Normale14"/>
        <w:jc w:val="center"/>
        <w:rPr>
          <w:i/>
          <w:szCs w:val="22"/>
        </w:rPr>
      </w:pPr>
      <w:bookmarkStart w:id="81" w:name="_Ref413614800"/>
      <w:bookmarkStart w:id="82" w:name="_Toc414241765"/>
      <w:r w:rsidRPr="001570E5">
        <w:rPr>
          <w:i/>
          <w:szCs w:val="22"/>
        </w:rPr>
        <w:t xml:space="preserve">Figure </w:t>
      </w:r>
      <w:r w:rsidR="00D236E6" w:rsidRPr="001570E5">
        <w:rPr>
          <w:i/>
          <w:szCs w:val="22"/>
        </w:rPr>
        <w:fldChar w:fldCharType="begin"/>
      </w:r>
      <w:r w:rsidRPr="001570E5">
        <w:rPr>
          <w:i/>
          <w:szCs w:val="22"/>
        </w:rPr>
        <w:instrText xml:space="preserve"> STYLEREF 1 \s </w:instrText>
      </w:r>
      <w:r w:rsidR="00D236E6" w:rsidRPr="001570E5">
        <w:rPr>
          <w:i/>
          <w:szCs w:val="22"/>
        </w:rPr>
        <w:fldChar w:fldCharType="separate"/>
      </w:r>
      <w:r w:rsidR="00BF2758">
        <w:rPr>
          <w:i/>
          <w:noProof/>
          <w:szCs w:val="22"/>
        </w:rPr>
        <w:t>5</w:t>
      </w:r>
      <w:r w:rsidR="00D236E6" w:rsidRPr="001570E5">
        <w:rPr>
          <w:i/>
          <w:szCs w:val="22"/>
        </w:rPr>
        <w:fldChar w:fldCharType="end"/>
      </w:r>
      <w:r w:rsidRPr="001570E5">
        <w:rPr>
          <w:i/>
          <w:szCs w:val="22"/>
        </w:rPr>
        <w:noBreakHyphen/>
      </w:r>
      <w:r w:rsidR="00D236E6" w:rsidRPr="001570E5">
        <w:rPr>
          <w:i/>
          <w:szCs w:val="22"/>
        </w:rPr>
        <w:fldChar w:fldCharType="begin"/>
      </w:r>
      <w:r w:rsidRPr="001570E5">
        <w:rPr>
          <w:i/>
          <w:szCs w:val="22"/>
        </w:rPr>
        <w:instrText xml:space="preserve"> SEQ Figure \* ARABIC \s 1 </w:instrText>
      </w:r>
      <w:r w:rsidR="00D236E6" w:rsidRPr="001570E5">
        <w:rPr>
          <w:i/>
          <w:szCs w:val="22"/>
        </w:rPr>
        <w:fldChar w:fldCharType="separate"/>
      </w:r>
      <w:r w:rsidR="00BF2758">
        <w:rPr>
          <w:i/>
          <w:noProof/>
          <w:szCs w:val="22"/>
        </w:rPr>
        <w:t>5</w:t>
      </w:r>
      <w:r w:rsidR="00D236E6" w:rsidRPr="001570E5">
        <w:rPr>
          <w:i/>
          <w:szCs w:val="22"/>
        </w:rPr>
        <w:fldChar w:fldCharType="end"/>
      </w:r>
      <w:bookmarkEnd w:id="81"/>
      <w:r w:rsidRPr="001570E5">
        <w:rPr>
          <w:i/>
          <w:szCs w:val="22"/>
        </w:rPr>
        <w:t>: Camera shutter module dimension requirements</w:t>
      </w:r>
      <w:bookmarkEnd w:id="82"/>
    </w:p>
    <w:p w:rsidR="00420F3C" w:rsidRPr="001570E5" w:rsidRDefault="00420F3C" w:rsidP="002A4FBF">
      <w:pPr>
        <w:pStyle w:val="Akapitzlist"/>
        <w:numPr>
          <w:ilvl w:val="0"/>
          <w:numId w:val="15"/>
        </w:numPr>
        <w:autoSpaceDE w:val="0"/>
        <w:autoSpaceDN w:val="0"/>
        <w:adjustRightInd w:val="0"/>
        <w:rPr>
          <w:rFonts w:cs="Arial"/>
          <w:sz w:val="22"/>
          <w:szCs w:val="22"/>
        </w:rPr>
      </w:pPr>
      <w:r w:rsidRPr="001570E5">
        <w:rPr>
          <w:rFonts w:cs="Arial"/>
          <w:sz w:val="22"/>
          <w:szCs w:val="22"/>
        </w:rPr>
        <w:t>The external IF flange is provided with a milling pocket in order to show the CCD PIN 1 orientation.</w:t>
      </w:r>
    </w:p>
    <w:p w:rsidR="00420F3C" w:rsidRPr="001570E5" w:rsidRDefault="00420F3C" w:rsidP="002A4FBF">
      <w:pPr>
        <w:pStyle w:val="Akapitzlist"/>
        <w:numPr>
          <w:ilvl w:val="0"/>
          <w:numId w:val="15"/>
        </w:numPr>
        <w:autoSpaceDE w:val="0"/>
        <w:autoSpaceDN w:val="0"/>
        <w:adjustRightInd w:val="0"/>
        <w:rPr>
          <w:rFonts w:cs="Arial"/>
          <w:sz w:val="22"/>
          <w:szCs w:val="22"/>
        </w:rPr>
      </w:pPr>
      <w:r w:rsidRPr="001570E5">
        <w:rPr>
          <w:rFonts w:cs="Arial"/>
          <w:sz w:val="22"/>
          <w:szCs w:val="22"/>
        </w:rPr>
        <w:t>The external IF flange allows</w:t>
      </w:r>
      <w:r w:rsidR="00C019F3" w:rsidRPr="001570E5">
        <w:rPr>
          <w:rFonts w:cs="Arial"/>
          <w:sz w:val="22"/>
          <w:szCs w:val="22"/>
        </w:rPr>
        <w:t xml:space="preserve"> for</w:t>
      </w:r>
      <w:r w:rsidRPr="001570E5">
        <w:rPr>
          <w:rFonts w:cs="Arial"/>
          <w:sz w:val="22"/>
          <w:szCs w:val="22"/>
        </w:rPr>
        <w:t xml:space="preserve"> the mechanical alignment provided by the System requirements.</w:t>
      </w:r>
    </w:p>
    <w:p w:rsidR="00420F3C" w:rsidRPr="001570E5" w:rsidRDefault="00420F3C" w:rsidP="002A4FBF">
      <w:pPr>
        <w:pStyle w:val="Akapitzlist"/>
        <w:numPr>
          <w:ilvl w:val="0"/>
          <w:numId w:val="15"/>
        </w:numPr>
        <w:autoSpaceDE w:val="0"/>
        <w:autoSpaceDN w:val="0"/>
        <w:adjustRightInd w:val="0"/>
        <w:rPr>
          <w:rFonts w:cs="Arial"/>
          <w:sz w:val="22"/>
          <w:szCs w:val="22"/>
        </w:rPr>
      </w:pPr>
      <w:r w:rsidRPr="001570E5">
        <w:rPr>
          <w:rFonts w:cs="Arial"/>
          <w:sz w:val="22"/>
          <w:szCs w:val="22"/>
        </w:rPr>
        <w:t>SYSTEM REQUIREMENT: The external mechanical adjustment capability shall be of at least</w:t>
      </w:r>
      <w:r w:rsidR="00C019F3" w:rsidRPr="001570E5">
        <w:rPr>
          <w:rFonts w:cs="Arial"/>
          <w:sz w:val="22"/>
          <w:szCs w:val="22"/>
        </w:rPr>
        <w:t xml:space="preserve"> </w:t>
      </w:r>
      <w:r w:rsidRPr="001570E5">
        <w:rPr>
          <w:rFonts w:cs="Arial"/>
          <w:sz w:val="22"/>
          <w:szCs w:val="22"/>
        </w:rPr>
        <w:t xml:space="preserve">+/- </w:t>
      </w:r>
      <w:r w:rsidR="00C019F3" w:rsidRPr="001570E5">
        <w:rPr>
          <w:rFonts w:cs="Arial"/>
          <w:sz w:val="22"/>
          <w:szCs w:val="22"/>
        </w:rPr>
        <w:t>0.1</w:t>
      </w:r>
      <w:r w:rsidRPr="001570E5">
        <w:rPr>
          <w:rFonts w:cs="Arial"/>
          <w:sz w:val="22"/>
          <w:szCs w:val="22"/>
        </w:rPr>
        <w:t xml:space="preserve"> mm from the nominal position with a +/-5 microns accuracy in tip-tilt adjustment and within +/ 10</w:t>
      </w:r>
      <w:r w:rsidR="00C019F3" w:rsidRPr="001570E5">
        <w:rPr>
          <w:rFonts w:cs="Arial"/>
          <w:sz w:val="22"/>
          <w:szCs w:val="22"/>
        </w:rPr>
        <w:t xml:space="preserve"> </w:t>
      </w:r>
      <w:r w:rsidRPr="001570E5">
        <w:rPr>
          <w:rFonts w:cs="Arial"/>
          <w:sz w:val="22"/>
          <w:szCs w:val="22"/>
        </w:rPr>
        <w:t>microns in axis. The Camera Design is compatible with this requirement.</w:t>
      </w:r>
    </w:p>
    <w:p w:rsidR="00420F3C" w:rsidRPr="001570E5" w:rsidRDefault="00420F3C" w:rsidP="00E76E03">
      <w:pPr>
        <w:pStyle w:val="Normale14"/>
        <w:spacing w:before="120"/>
      </w:pPr>
      <w:r w:rsidRPr="001570E5">
        <w:t xml:space="preserve">The main material for the enclosure consists of aluminum and sheet metal, resulting in a light weighted </w:t>
      </w:r>
      <w:r w:rsidR="00BB7B5C" w:rsidRPr="001570E5">
        <w:t xml:space="preserve">construction of a </w:t>
      </w:r>
      <w:r w:rsidRPr="001570E5">
        <w:t xml:space="preserve">reasonably low cost and </w:t>
      </w:r>
      <w:r w:rsidR="00BB7B5C" w:rsidRPr="001570E5">
        <w:t xml:space="preserve">a </w:t>
      </w:r>
      <w:r w:rsidRPr="001570E5">
        <w:t xml:space="preserve">high </w:t>
      </w:r>
      <w:r w:rsidR="00C019F3" w:rsidRPr="001570E5">
        <w:t xml:space="preserve">dimensional </w:t>
      </w:r>
      <w:r w:rsidRPr="001570E5">
        <w:t>accuracy</w:t>
      </w:r>
      <w:r w:rsidR="00E84B2A" w:rsidRPr="001570E5">
        <w:t>.</w:t>
      </w:r>
    </w:p>
    <w:p w:rsidR="00E84B2A" w:rsidRPr="001570E5" w:rsidRDefault="00734EB5" w:rsidP="002A4FBF">
      <w:pPr>
        <w:pStyle w:val="Normale14"/>
      </w:pPr>
      <w:r w:rsidRPr="001570E5">
        <w:t>The</w:t>
      </w:r>
      <w:r w:rsidR="00BB7B5C" w:rsidRPr="001570E5">
        <w:t xml:space="preserve"> w</w:t>
      </w:r>
      <w:r w:rsidR="00E84B2A" w:rsidRPr="001570E5">
        <w:t>hole camera is seal</w:t>
      </w:r>
      <w:r w:rsidR="00BB7B5C" w:rsidRPr="001570E5">
        <w:t>ed</w:t>
      </w:r>
      <w:r w:rsidR="00E84B2A" w:rsidRPr="001570E5">
        <w:t xml:space="preserve"> </w:t>
      </w:r>
      <w:r w:rsidR="00BB7B5C" w:rsidRPr="001570E5">
        <w:t>at</w:t>
      </w:r>
      <w:r w:rsidR="00E84B2A" w:rsidRPr="001570E5">
        <w:t xml:space="preserve"> </w:t>
      </w:r>
      <w:r w:rsidR="00BB7B5C" w:rsidRPr="001570E5">
        <w:t xml:space="preserve">the </w:t>
      </w:r>
      <w:r w:rsidR="00E84B2A" w:rsidRPr="001570E5">
        <w:t>IP68 protection rate. O-rings are used between parts to seal the camera and at the same time allow for its easy maintenance. Electronic connector</w:t>
      </w:r>
      <w:r w:rsidR="00C019F3" w:rsidRPr="001570E5">
        <w:t>s</w:t>
      </w:r>
      <w:r w:rsidR="00E84B2A" w:rsidRPr="001570E5">
        <w:t xml:space="preserve"> </w:t>
      </w:r>
      <w:r w:rsidR="007D1C34" w:rsidRPr="001570E5">
        <w:t xml:space="preserve">of </w:t>
      </w:r>
      <w:r w:rsidR="00E84B2A" w:rsidRPr="001570E5">
        <w:t xml:space="preserve">IP68 rate and no-spill fluid connectors </w:t>
      </w:r>
      <w:r w:rsidR="007D1C34" w:rsidRPr="001570E5">
        <w:t xml:space="preserve">are used </w:t>
      </w:r>
      <w:r w:rsidR="00E84B2A" w:rsidRPr="001570E5">
        <w:t>to ensure safety and proper sealing.</w:t>
      </w:r>
    </w:p>
    <w:p w:rsidR="00E84B2A" w:rsidRPr="001570E5" w:rsidRDefault="00E84B2A" w:rsidP="002A4FBF">
      <w:pPr>
        <w:pStyle w:val="Normale14"/>
      </w:pPr>
    </w:p>
    <w:p w:rsidR="00420F3C" w:rsidRPr="001570E5" w:rsidRDefault="00D56B5B" w:rsidP="002A4FBF">
      <w:pPr>
        <w:keepNext/>
      </w:pPr>
      <w:r w:rsidRPr="001570E5">
        <w:rPr>
          <w:noProof/>
          <w:lang w:val="pl-PL" w:eastAsia="pl-PL"/>
        </w:rPr>
        <w:lastRenderedPageBreak/>
        <w:drawing>
          <wp:inline distT="0" distB="0" distL="0" distR="0">
            <wp:extent cx="6372860" cy="2929890"/>
            <wp:effectExtent l="0" t="0" r="8890" b="3810"/>
            <wp:docPr id="108" name="Obraz 3" descr="Izometrycz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ometryczne.png"/>
                    <pic:cNvPicPr/>
                  </pic:nvPicPr>
                  <pic:blipFill>
                    <a:blip r:embed="rId18"/>
                    <a:stretch>
                      <a:fillRect/>
                    </a:stretch>
                  </pic:blipFill>
                  <pic:spPr>
                    <a:xfrm>
                      <a:off x="0" y="0"/>
                      <a:ext cx="6372860" cy="2929890"/>
                    </a:xfrm>
                    <a:prstGeom prst="rect">
                      <a:avLst/>
                    </a:prstGeom>
                  </pic:spPr>
                </pic:pic>
              </a:graphicData>
            </a:graphic>
          </wp:inline>
        </w:drawing>
      </w:r>
    </w:p>
    <w:p w:rsidR="00420F3C" w:rsidRPr="001570E5" w:rsidRDefault="00420F3C" w:rsidP="002A4FBF">
      <w:pPr>
        <w:keepNext/>
      </w:pPr>
      <w:r w:rsidRPr="001570E5">
        <w:rPr>
          <w:noProof/>
          <w:lang w:val="pl-PL" w:eastAsia="pl-PL"/>
        </w:rPr>
        <w:drawing>
          <wp:inline distT="0" distB="0" distL="0" distR="0">
            <wp:extent cx="6461392" cy="4723075"/>
            <wp:effectExtent l="19050" t="0" r="0" b="0"/>
            <wp:docPr id="3" name="Obraz 14" descr="IDC_OGOL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C_OGOLNY.png"/>
                    <pic:cNvPicPr/>
                  </pic:nvPicPr>
                  <pic:blipFill>
                    <a:blip r:embed="rId19"/>
                    <a:stretch>
                      <a:fillRect/>
                    </a:stretch>
                  </pic:blipFill>
                  <pic:spPr>
                    <a:xfrm>
                      <a:off x="0" y="0"/>
                      <a:ext cx="6462222" cy="4723682"/>
                    </a:xfrm>
                    <a:prstGeom prst="rect">
                      <a:avLst/>
                    </a:prstGeom>
                  </pic:spPr>
                </pic:pic>
              </a:graphicData>
            </a:graphic>
          </wp:inline>
        </w:drawing>
      </w:r>
    </w:p>
    <w:p w:rsidR="00D56B5B" w:rsidRPr="001570E5" w:rsidRDefault="00420F3C" w:rsidP="002A4FBF">
      <w:pPr>
        <w:pStyle w:val="Legenda"/>
        <w:jc w:val="center"/>
        <w:rPr>
          <w:sz w:val="22"/>
        </w:rPr>
      </w:pPr>
      <w:bookmarkStart w:id="83" w:name="_Ref413662400"/>
      <w:bookmarkStart w:id="84" w:name="_Toc414241766"/>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6</w:t>
      </w:r>
      <w:r w:rsidR="00D236E6" w:rsidRPr="001570E5">
        <w:rPr>
          <w:sz w:val="22"/>
        </w:rPr>
        <w:fldChar w:fldCharType="end"/>
      </w:r>
      <w:bookmarkEnd w:id="83"/>
      <w:r w:rsidRPr="001570E5">
        <w:rPr>
          <w:sz w:val="22"/>
        </w:rPr>
        <w:t xml:space="preserve">: Camera </w:t>
      </w:r>
      <w:r w:rsidRPr="001570E5">
        <w:rPr>
          <w:rStyle w:val="hps"/>
          <w:sz w:val="22"/>
        </w:rPr>
        <w:t>overview</w:t>
      </w:r>
      <w:bookmarkEnd w:id="84"/>
    </w:p>
    <w:p w:rsidR="00420F3C" w:rsidRPr="001570E5" w:rsidRDefault="00420F3C" w:rsidP="002A4FBF">
      <w:pPr>
        <w:pStyle w:val="Normale14"/>
      </w:pPr>
      <w:r w:rsidRPr="001570E5">
        <w:t xml:space="preserve">The CCD chamber is discussed in </w:t>
      </w:r>
      <w:r w:rsidR="00FF2924" w:rsidRPr="001570E5">
        <w:t>C</w:t>
      </w:r>
      <w:r w:rsidR="005C50DA" w:rsidRPr="001570E5">
        <w:t>hapter</w:t>
      </w:r>
      <w:r w:rsidRPr="001570E5">
        <w:t xml:space="preserve"> </w:t>
      </w:r>
      <w:fldSimple w:instr=" REF _Ref413506684 \n \h  \* MERGEFORMAT ">
        <w:r w:rsidR="00BF2758">
          <w:t xml:space="preserve">5.1.2 </w:t>
        </w:r>
      </w:fldSimple>
      <w:r w:rsidR="00FF2924" w:rsidRPr="001570E5">
        <w:t>,</w:t>
      </w:r>
      <w:r w:rsidR="005C50DA" w:rsidRPr="001570E5">
        <w:t xml:space="preserve"> Chapter</w:t>
      </w:r>
      <w:r w:rsidR="00FF2924" w:rsidRPr="001570E5">
        <w:t xml:space="preserve"> </w:t>
      </w:r>
      <w:fldSimple w:instr=" REF _Ref413506685 \n \h  \* MERGEFORMAT ">
        <w:r w:rsidR="00BF2758">
          <w:t xml:space="preserve">5.1.3.1 </w:t>
        </w:r>
      </w:fldSimple>
      <w:fldSimple w:instr=" REF _Ref413506686 \n \h  \* MERGEFORMAT ">
        <w:r w:rsidR="00BF2758">
          <w:t xml:space="preserve">5.1.3 </w:t>
        </w:r>
      </w:fldSimple>
    </w:p>
    <w:p w:rsidR="00420F3C" w:rsidRPr="001570E5" w:rsidRDefault="00420F3C" w:rsidP="002A4FBF">
      <w:pPr>
        <w:pStyle w:val="Normale14"/>
      </w:pPr>
      <w:r w:rsidRPr="001570E5">
        <w:lastRenderedPageBreak/>
        <w:t>Back panel of the camera (</w:t>
      </w:r>
      <w:fldSimple w:instr=" REF _Ref413499374 \h  \* MERGEFORMAT ">
        <w:r w:rsidR="00BF2758" w:rsidRPr="00BF2758">
          <w:rPr>
            <w:i/>
          </w:rPr>
          <w:t>Figure</w:t>
        </w:r>
        <w:r w:rsidR="00BF2758" w:rsidRPr="001570E5">
          <w:t xml:space="preserve"> </w:t>
        </w:r>
        <w:r w:rsidR="00BF2758">
          <w:rPr>
            <w:noProof/>
          </w:rPr>
          <w:t>5</w:t>
        </w:r>
        <w:r w:rsidR="00BF2758" w:rsidRPr="001570E5">
          <w:rPr>
            <w:noProof/>
          </w:rPr>
          <w:noBreakHyphen/>
        </w:r>
        <w:r w:rsidR="00BF2758">
          <w:rPr>
            <w:noProof/>
          </w:rPr>
          <w:t>7</w:t>
        </w:r>
      </w:fldSimple>
      <w:r w:rsidRPr="001570E5">
        <w:t>) have power supply, communication and fluid connectors.</w:t>
      </w:r>
    </w:p>
    <w:p w:rsidR="00FE676A" w:rsidRPr="001570E5" w:rsidRDefault="00FE676A" w:rsidP="002A4FBF">
      <w:pPr>
        <w:pStyle w:val="Normale14"/>
      </w:pPr>
    </w:p>
    <w:p w:rsidR="00420F3C" w:rsidRPr="001570E5" w:rsidRDefault="00D56B5B" w:rsidP="002A4FBF">
      <w:pPr>
        <w:pStyle w:val="Normale14"/>
        <w:jc w:val="center"/>
        <w:rPr>
          <w:lang w:val="pl-PL"/>
        </w:rPr>
      </w:pPr>
      <w:r w:rsidRPr="001570E5">
        <w:rPr>
          <w:noProof/>
          <w:lang w:val="pl-PL" w:eastAsia="pl-PL"/>
        </w:rPr>
        <w:drawing>
          <wp:inline distT="0" distB="0" distL="0" distR="0">
            <wp:extent cx="4106383" cy="4138298"/>
            <wp:effectExtent l="19050" t="0" r="8417" b="0"/>
            <wp:docPr id="109" name="Obraz 13" descr="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png"/>
                    <pic:cNvPicPr/>
                  </pic:nvPicPr>
                  <pic:blipFill>
                    <a:blip r:embed="rId20"/>
                    <a:stretch>
                      <a:fillRect/>
                    </a:stretch>
                  </pic:blipFill>
                  <pic:spPr>
                    <a:xfrm>
                      <a:off x="0" y="0"/>
                      <a:ext cx="4106591" cy="4138507"/>
                    </a:xfrm>
                    <a:prstGeom prst="rect">
                      <a:avLst/>
                    </a:prstGeom>
                  </pic:spPr>
                </pic:pic>
              </a:graphicData>
            </a:graphic>
          </wp:inline>
        </w:drawing>
      </w:r>
    </w:p>
    <w:p w:rsidR="00D56B5B" w:rsidRPr="001570E5" w:rsidRDefault="00420F3C" w:rsidP="002A4FBF">
      <w:pPr>
        <w:pStyle w:val="Legenda"/>
        <w:jc w:val="center"/>
        <w:rPr>
          <w:sz w:val="22"/>
        </w:rPr>
      </w:pPr>
      <w:bookmarkStart w:id="85" w:name="_Ref413499374"/>
      <w:bookmarkStart w:id="86" w:name="_Toc41424176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7</w:t>
      </w:r>
      <w:r w:rsidR="00D236E6" w:rsidRPr="001570E5">
        <w:rPr>
          <w:sz w:val="22"/>
        </w:rPr>
        <w:fldChar w:fldCharType="end"/>
      </w:r>
      <w:bookmarkEnd w:id="85"/>
      <w:r w:rsidRPr="001570E5">
        <w:rPr>
          <w:sz w:val="22"/>
        </w:rPr>
        <w:t xml:space="preserve">: </w:t>
      </w:r>
      <w:r w:rsidR="00C019F3" w:rsidRPr="001570E5">
        <w:rPr>
          <w:sz w:val="22"/>
        </w:rPr>
        <w:t xml:space="preserve">Camera </w:t>
      </w:r>
      <w:r w:rsidRPr="001570E5">
        <w:rPr>
          <w:sz w:val="22"/>
        </w:rPr>
        <w:t>Back panel</w:t>
      </w:r>
      <w:bookmarkEnd w:id="86"/>
    </w:p>
    <w:p w:rsidR="00420F3C" w:rsidRPr="001570E5" w:rsidRDefault="00420F3C" w:rsidP="004D40C7">
      <w:pPr>
        <w:pStyle w:val="Normale14"/>
        <w:spacing w:after="0"/>
      </w:pPr>
      <w:r w:rsidRPr="001570E5">
        <w:t>At the bottom part of the camera there are electronic boards installed:</w:t>
      </w:r>
    </w:p>
    <w:p w:rsidR="00420F3C" w:rsidRPr="001570E5" w:rsidRDefault="00420F3C" w:rsidP="004D40C7">
      <w:pPr>
        <w:pStyle w:val="Normale14"/>
        <w:numPr>
          <w:ilvl w:val="0"/>
          <w:numId w:val="8"/>
        </w:numPr>
        <w:spacing w:after="0"/>
      </w:pPr>
      <w:r w:rsidRPr="001570E5">
        <w:t>Main board</w:t>
      </w:r>
    </w:p>
    <w:p w:rsidR="00420F3C" w:rsidRPr="001570E5" w:rsidRDefault="00420F3C" w:rsidP="004D40C7">
      <w:pPr>
        <w:pStyle w:val="Normale14"/>
        <w:numPr>
          <w:ilvl w:val="0"/>
          <w:numId w:val="8"/>
        </w:numPr>
        <w:spacing w:after="0"/>
      </w:pPr>
      <w:r w:rsidRPr="001570E5">
        <w:t>Control and communication board</w:t>
      </w:r>
      <w:r w:rsidRPr="001570E5">
        <w:tab/>
      </w:r>
    </w:p>
    <w:p w:rsidR="00420F3C" w:rsidRPr="001570E5" w:rsidRDefault="00420F3C" w:rsidP="004D40C7">
      <w:pPr>
        <w:pStyle w:val="Normale14"/>
        <w:numPr>
          <w:ilvl w:val="0"/>
          <w:numId w:val="8"/>
        </w:numPr>
        <w:spacing w:after="0"/>
      </w:pPr>
      <w:r w:rsidRPr="001570E5">
        <w:t>Analog front end board</w:t>
      </w:r>
      <w:r w:rsidR="007D1C34" w:rsidRPr="001570E5">
        <w:t>.</w:t>
      </w:r>
    </w:p>
    <w:p w:rsidR="00BF2758" w:rsidRPr="00BF2758" w:rsidRDefault="00420F3C" w:rsidP="00BF2758">
      <w:pPr>
        <w:pStyle w:val="Normale14"/>
        <w:spacing w:before="120"/>
      </w:pPr>
      <w:r w:rsidRPr="001570E5">
        <w:t xml:space="preserve">Electronic </w:t>
      </w:r>
      <w:r w:rsidR="009F3D3B" w:rsidRPr="001570E5">
        <w:t xml:space="preserve">boards </w:t>
      </w:r>
      <w:r w:rsidRPr="001570E5">
        <w:t>are attached to the sheet metal frame that provides stability and positioning accuracy</w:t>
      </w:r>
      <w:r w:rsidR="007D1C34" w:rsidRPr="001570E5">
        <w:t xml:space="preserve"> </w:t>
      </w:r>
      <w:r w:rsidR="00D236E6" w:rsidRPr="001570E5">
        <w:fldChar w:fldCharType="begin"/>
      </w:r>
      <w:r w:rsidR="0097135B" w:rsidRPr="001570E5">
        <w:instrText xml:space="preserve"> REF _Ref413499246 \h  \* MERGEFORMAT </w:instrText>
      </w:r>
      <w:r w:rsidR="00D236E6" w:rsidRPr="001570E5">
        <w:fldChar w:fldCharType="separate"/>
      </w:r>
    </w:p>
    <w:p w:rsidR="00373086" w:rsidRPr="001570E5" w:rsidRDefault="00BF2758" w:rsidP="002A4FBF">
      <w:pPr>
        <w:pStyle w:val="Normale14"/>
      </w:pPr>
      <w:r w:rsidRPr="001570E5">
        <w:rPr>
          <w:i/>
        </w:rPr>
        <w:t xml:space="preserve">Figure </w:t>
      </w:r>
      <w:r>
        <w:rPr>
          <w:i/>
        </w:rPr>
        <w:t>5</w:t>
      </w:r>
      <w:r w:rsidRPr="001570E5">
        <w:rPr>
          <w:i/>
        </w:rPr>
        <w:noBreakHyphen/>
      </w:r>
      <w:r>
        <w:rPr>
          <w:i/>
        </w:rPr>
        <w:t>8</w:t>
      </w:r>
      <w:r w:rsidR="00D236E6" w:rsidRPr="001570E5">
        <w:fldChar w:fldCharType="end"/>
      </w:r>
      <w:r w:rsidR="007D1C34" w:rsidRPr="001570E5">
        <w:t>)</w:t>
      </w:r>
      <w:r w:rsidR="009F3D3B" w:rsidRPr="001570E5">
        <w:t xml:space="preserve"> </w:t>
      </w:r>
      <w:r w:rsidR="007D1C34" w:rsidRPr="001570E5">
        <w:t xml:space="preserve">. </w:t>
      </w:r>
      <w:r w:rsidR="00420F3C" w:rsidRPr="001570E5">
        <w:t xml:space="preserve">This part of the camera is covered with aluminum round profile tube, </w:t>
      </w:r>
      <w:r w:rsidR="00373086" w:rsidRPr="001570E5">
        <w:t xml:space="preserve">which </w:t>
      </w:r>
      <w:r w:rsidR="007D1C34" w:rsidRPr="001570E5">
        <w:t>provides</w:t>
      </w:r>
      <w:r w:rsidR="00373086" w:rsidRPr="001570E5">
        <w:t xml:space="preserve"> a solid construction that will be easy to assembly. Between </w:t>
      </w:r>
      <w:r w:rsidR="007D1C34" w:rsidRPr="001570E5">
        <w:t xml:space="preserve">the </w:t>
      </w:r>
      <w:r w:rsidR="00373086" w:rsidRPr="001570E5">
        <w:t xml:space="preserve">back panel and </w:t>
      </w:r>
      <w:r w:rsidR="007D1C34" w:rsidRPr="001570E5">
        <w:t xml:space="preserve">the </w:t>
      </w:r>
      <w:r w:rsidR="00373086" w:rsidRPr="001570E5">
        <w:t>tube there is a</w:t>
      </w:r>
      <w:r w:rsidR="009F3D3B" w:rsidRPr="001570E5">
        <w:t>n</w:t>
      </w:r>
      <w:r w:rsidR="00373086" w:rsidRPr="001570E5">
        <w:t xml:space="preserve"> </w:t>
      </w:r>
      <w:r w:rsidR="009F3D3B" w:rsidRPr="001570E5">
        <w:t>O</w:t>
      </w:r>
      <w:r w:rsidR="00373086" w:rsidRPr="001570E5">
        <w:t xml:space="preserve">-ring </w:t>
      </w:r>
      <w:r w:rsidR="009F3D3B" w:rsidRPr="001570E5">
        <w:t xml:space="preserve">installed </w:t>
      </w:r>
      <w:r w:rsidR="00373086" w:rsidRPr="001570E5">
        <w:t xml:space="preserve">for sealing. </w:t>
      </w:r>
    </w:p>
    <w:p w:rsidR="00420F3C" w:rsidRPr="001570E5" w:rsidRDefault="00420F3C" w:rsidP="002A4FBF">
      <w:pPr>
        <w:pStyle w:val="Normale14"/>
      </w:pPr>
    </w:p>
    <w:p w:rsidR="00420F3C" w:rsidRPr="001570E5" w:rsidRDefault="00420F3C" w:rsidP="002A4FBF">
      <w:pPr>
        <w:keepNext/>
      </w:pPr>
      <w:r w:rsidRPr="001570E5">
        <w:rPr>
          <w:noProof/>
          <w:lang w:val="pl-PL" w:eastAsia="pl-PL"/>
        </w:rPr>
        <w:lastRenderedPageBreak/>
        <w:drawing>
          <wp:inline distT="0" distB="0" distL="0" distR="0">
            <wp:extent cx="6238626" cy="3266016"/>
            <wp:effectExtent l="19050" t="0" r="0" b="0"/>
            <wp:docPr id="18" name="Obraz 13" descr="I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C.png"/>
                    <pic:cNvPicPr/>
                  </pic:nvPicPr>
                  <pic:blipFill>
                    <a:blip r:embed="rId21"/>
                    <a:stretch>
                      <a:fillRect/>
                    </a:stretch>
                  </pic:blipFill>
                  <pic:spPr>
                    <a:xfrm>
                      <a:off x="0" y="0"/>
                      <a:ext cx="6238626" cy="3266016"/>
                    </a:xfrm>
                    <a:prstGeom prst="rect">
                      <a:avLst/>
                    </a:prstGeom>
                  </pic:spPr>
                </pic:pic>
              </a:graphicData>
            </a:graphic>
          </wp:inline>
        </w:drawing>
      </w:r>
    </w:p>
    <w:p w:rsidR="00D56B5B" w:rsidRPr="001570E5" w:rsidRDefault="00D56B5B" w:rsidP="002A4FBF">
      <w:pPr>
        <w:rPr>
          <w:i/>
        </w:rPr>
      </w:pPr>
      <w:bookmarkStart w:id="87" w:name="_Ref413499246"/>
      <w:bookmarkStart w:id="88" w:name="_Toc412736933"/>
    </w:p>
    <w:p w:rsidR="00D56B5B" w:rsidRPr="001570E5" w:rsidRDefault="00420F3C" w:rsidP="002A4FBF">
      <w:pPr>
        <w:pStyle w:val="Legenda"/>
        <w:jc w:val="center"/>
        <w:rPr>
          <w:sz w:val="22"/>
        </w:rPr>
      </w:pPr>
      <w:bookmarkStart w:id="89" w:name="_Toc414241768"/>
      <w:r w:rsidRPr="001570E5">
        <w:rPr>
          <w:i w:val="0"/>
          <w:sz w:val="22"/>
        </w:rPr>
        <w:t xml:space="preserve">Figure </w:t>
      </w:r>
      <w:r w:rsidR="00D236E6" w:rsidRPr="001570E5">
        <w:rPr>
          <w:i w:val="0"/>
          <w:sz w:val="22"/>
        </w:rPr>
        <w:fldChar w:fldCharType="begin"/>
      </w:r>
      <w:r w:rsidRPr="001570E5">
        <w:rPr>
          <w:i w:val="0"/>
          <w:sz w:val="22"/>
        </w:rPr>
        <w:instrText xml:space="preserve"> STYLEREF 1 \s </w:instrText>
      </w:r>
      <w:r w:rsidR="00D236E6" w:rsidRPr="001570E5">
        <w:rPr>
          <w:i w:val="0"/>
          <w:sz w:val="22"/>
        </w:rPr>
        <w:fldChar w:fldCharType="separate"/>
      </w:r>
      <w:r w:rsidR="00BF2758">
        <w:rPr>
          <w:i w:val="0"/>
          <w:noProof/>
          <w:sz w:val="22"/>
        </w:rPr>
        <w:t>5</w:t>
      </w:r>
      <w:r w:rsidR="00D236E6" w:rsidRPr="001570E5">
        <w:rPr>
          <w:i w:val="0"/>
          <w:sz w:val="22"/>
        </w:rPr>
        <w:fldChar w:fldCharType="end"/>
      </w:r>
      <w:r w:rsidRPr="001570E5">
        <w:rPr>
          <w:i w:val="0"/>
          <w:sz w:val="22"/>
        </w:rPr>
        <w:noBreakHyphen/>
      </w:r>
      <w:r w:rsidR="00D236E6" w:rsidRPr="001570E5">
        <w:rPr>
          <w:i w:val="0"/>
          <w:sz w:val="22"/>
        </w:rPr>
        <w:fldChar w:fldCharType="begin"/>
      </w:r>
      <w:r w:rsidRPr="001570E5">
        <w:rPr>
          <w:i w:val="0"/>
          <w:sz w:val="22"/>
        </w:rPr>
        <w:instrText xml:space="preserve"> SEQ Figure \* ARABIC \s 1 </w:instrText>
      </w:r>
      <w:r w:rsidR="00D236E6" w:rsidRPr="001570E5">
        <w:rPr>
          <w:i w:val="0"/>
          <w:sz w:val="22"/>
        </w:rPr>
        <w:fldChar w:fldCharType="separate"/>
      </w:r>
      <w:r w:rsidR="00BF2758">
        <w:rPr>
          <w:i w:val="0"/>
          <w:noProof/>
          <w:sz w:val="22"/>
        </w:rPr>
        <w:t>8</w:t>
      </w:r>
      <w:r w:rsidR="00D236E6" w:rsidRPr="001570E5">
        <w:rPr>
          <w:i w:val="0"/>
          <w:sz w:val="22"/>
        </w:rPr>
        <w:fldChar w:fldCharType="end"/>
      </w:r>
      <w:bookmarkEnd w:id="87"/>
      <w:r w:rsidRPr="001570E5">
        <w:rPr>
          <w:i w:val="0"/>
          <w:sz w:val="22"/>
        </w:rPr>
        <w:t xml:space="preserve">: </w:t>
      </w:r>
      <w:r w:rsidR="000D38E0" w:rsidRPr="001570E5">
        <w:rPr>
          <w:sz w:val="22"/>
        </w:rPr>
        <w:t>El</w:t>
      </w:r>
      <w:r w:rsidRPr="001570E5">
        <w:rPr>
          <w:sz w:val="22"/>
        </w:rPr>
        <w:t>ectronic boards</w:t>
      </w:r>
      <w:bookmarkEnd w:id="88"/>
      <w:r w:rsidR="000D38E0" w:rsidRPr="001570E5">
        <w:rPr>
          <w:sz w:val="22"/>
        </w:rPr>
        <w:t xml:space="preserve"> assembly</w:t>
      </w:r>
      <w:bookmarkEnd w:id="89"/>
    </w:p>
    <w:p w:rsidR="00420F3C" w:rsidRPr="001570E5" w:rsidRDefault="00420F3C" w:rsidP="002A4FBF">
      <w:pPr>
        <w:pStyle w:val="Normale14"/>
        <w:spacing w:after="0"/>
      </w:pPr>
      <w:r w:rsidRPr="001570E5">
        <w:t xml:space="preserve">The design </w:t>
      </w:r>
      <w:r w:rsidR="007D1C34" w:rsidRPr="001570E5">
        <w:t>fulfills</w:t>
      </w:r>
      <w:r w:rsidRPr="001570E5">
        <w:t xml:space="preserve"> the requirement for </w:t>
      </w:r>
      <w:r w:rsidR="007D1C34" w:rsidRPr="001570E5">
        <w:t xml:space="preserve">the </w:t>
      </w:r>
      <w:r w:rsidRPr="001570E5">
        <w:t>camera mount to secondary mirror structure as follows:</w:t>
      </w:r>
    </w:p>
    <w:p w:rsidR="00420F3C" w:rsidRPr="001570E5" w:rsidRDefault="00420F3C" w:rsidP="002A4FBF">
      <w:pPr>
        <w:pStyle w:val="Akapitzlist"/>
        <w:numPr>
          <w:ilvl w:val="0"/>
          <w:numId w:val="16"/>
        </w:numPr>
        <w:autoSpaceDE w:val="0"/>
        <w:autoSpaceDN w:val="0"/>
        <w:adjustRightInd w:val="0"/>
        <w:rPr>
          <w:rFonts w:cs="Arial"/>
          <w:sz w:val="22"/>
          <w:szCs w:val="22"/>
        </w:rPr>
      </w:pPr>
      <w:r w:rsidRPr="001570E5">
        <w:rPr>
          <w:rFonts w:cs="Arial"/>
          <w:sz w:val="22"/>
          <w:szCs w:val="22"/>
        </w:rPr>
        <w:t>The external I/F Flange is provided with dedicated slots that allow the fastening of the camera</w:t>
      </w:r>
      <w:r w:rsidR="0025541C" w:rsidRPr="001570E5">
        <w:rPr>
          <w:rFonts w:cs="Arial"/>
          <w:sz w:val="22"/>
          <w:szCs w:val="22"/>
        </w:rPr>
        <w:t xml:space="preserve"> </w:t>
      </w:r>
      <w:r w:rsidRPr="001570E5">
        <w:rPr>
          <w:rFonts w:cs="Arial"/>
          <w:sz w:val="22"/>
          <w:szCs w:val="22"/>
        </w:rPr>
        <w:t>to</w:t>
      </w:r>
      <w:r w:rsidR="00320AAC" w:rsidRPr="001570E5">
        <w:rPr>
          <w:rFonts w:cs="Arial"/>
          <w:sz w:val="22"/>
          <w:szCs w:val="22"/>
        </w:rPr>
        <w:t xml:space="preserve"> the secondary mirror structure (</w:t>
      </w:r>
      <w:fldSimple w:instr=" REF _Ref413614885 \h  \* MERGEFORMAT ">
        <w:r w:rsidR="00BF2758" w:rsidRPr="001570E5">
          <w:rPr>
            <w:i/>
            <w:sz w:val="22"/>
          </w:rPr>
          <w:t xml:space="preserve">Figure </w:t>
        </w:r>
        <w:r w:rsidR="00BF2758">
          <w:rPr>
            <w:i/>
            <w:noProof/>
            <w:sz w:val="22"/>
          </w:rPr>
          <w:t>5</w:t>
        </w:r>
        <w:r w:rsidR="00BF2758" w:rsidRPr="001570E5">
          <w:rPr>
            <w:i/>
            <w:noProof/>
            <w:sz w:val="22"/>
          </w:rPr>
          <w:noBreakHyphen/>
        </w:r>
        <w:r w:rsidR="00BF2758">
          <w:rPr>
            <w:i/>
            <w:noProof/>
            <w:sz w:val="22"/>
          </w:rPr>
          <w:t>9</w:t>
        </w:r>
      </w:fldSimple>
      <w:r w:rsidR="00320AAC" w:rsidRPr="001570E5">
        <w:rPr>
          <w:rFonts w:cs="Arial"/>
          <w:i/>
          <w:sz w:val="22"/>
          <w:szCs w:val="22"/>
        </w:rPr>
        <w:t>)</w:t>
      </w:r>
    </w:p>
    <w:p w:rsidR="00420F3C" w:rsidRPr="001570E5" w:rsidRDefault="00420F3C" w:rsidP="002A4FBF">
      <w:pPr>
        <w:pStyle w:val="Akapitzlist"/>
        <w:numPr>
          <w:ilvl w:val="0"/>
          <w:numId w:val="16"/>
        </w:numPr>
        <w:autoSpaceDE w:val="0"/>
        <w:autoSpaceDN w:val="0"/>
        <w:adjustRightInd w:val="0"/>
        <w:rPr>
          <w:rFonts w:cs="Arial"/>
          <w:sz w:val="22"/>
          <w:szCs w:val="22"/>
        </w:rPr>
      </w:pPr>
      <w:r w:rsidRPr="001570E5">
        <w:rPr>
          <w:rFonts w:cs="Arial"/>
          <w:sz w:val="22"/>
          <w:szCs w:val="22"/>
        </w:rPr>
        <w:t>The slots allow rotation of the camera around its axis to adjust the CCD orientation.</w:t>
      </w:r>
    </w:p>
    <w:p w:rsidR="00420F3C" w:rsidRPr="001570E5" w:rsidRDefault="00420F3C" w:rsidP="002A4FBF">
      <w:pPr>
        <w:autoSpaceDE w:val="0"/>
        <w:autoSpaceDN w:val="0"/>
        <w:adjustRightInd w:val="0"/>
        <w:rPr>
          <w:rFonts w:cs="Arial"/>
          <w:sz w:val="22"/>
          <w:szCs w:val="22"/>
        </w:rPr>
      </w:pPr>
      <w:r w:rsidRPr="001570E5">
        <w:rPr>
          <w:rFonts w:cs="Arial"/>
          <w:sz w:val="22"/>
          <w:szCs w:val="22"/>
        </w:rPr>
        <w:tab/>
        <w:t>Wide Angle Slot: 40 deg</w:t>
      </w:r>
    </w:p>
    <w:p w:rsidR="00420F3C" w:rsidRPr="001570E5" w:rsidRDefault="00420F3C" w:rsidP="002A4FBF">
      <w:pPr>
        <w:autoSpaceDE w:val="0"/>
        <w:autoSpaceDN w:val="0"/>
        <w:adjustRightInd w:val="0"/>
        <w:rPr>
          <w:rFonts w:cs="Arial"/>
          <w:sz w:val="22"/>
          <w:szCs w:val="22"/>
        </w:rPr>
      </w:pPr>
      <w:r w:rsidRPr="001570E5">
        <w:rPr>
          <w:rFonts w:cs="Arial"/>
          <w:sz w:val="22"/>
          <w:szCs w:val="22"/>
        </w:rPr>
        <w:tab/>
        <w:t>Slot Position Diameter: Ø225 mm</w:t>
      </w:r>
    </w:p>
    <w:p w:rsidR="00420F3C" w:rsidRPr="001570E5" w:rsidRDefault="00420F3C" w:rsidP="002A4FBF">
      <w:pPr>
        <w:pStyle w:val="Normale14"/>
        <w:rPr>
          <w:rFonts w:cs="Arial"/>
          <w:szCs w:val="22"/>
          <w:lang w:val="pl-PL"/>
        </w:rPr>
      </w:pPr>
      <w:r w:rsidRPr="001570E5">
        <w:rPr>
          <w:rFonts w:cs="Arial"/>
          <w:szCs w:val="22"/>
        </w:rPr>
        <w:tab/>
      </w:r>
      <w:r w:rsidRPr="001570E5">
        <w:rPr>
          <w:rFonts w:cs="Arial"/>
          <w:szCs w:val="22"/>
          <w:lang w:val="pl-PL"/>
        </w:rPr>
        <w:t xml:space="preserve">Slot </w:t>
      </w:r>
      <w:r w:rsidR="007D1C34" w:rsidRPr="001570E5">
        <w:rPr>
          <w:rFonts w:cs="Arial"/>
          <w:szCs w:val="22"/>
          <w:lang w:val="pl-PL"/>
        </w:rPr>
        <w:t>W</w:t>
      </w:r>
      <w:r w:rsidRPr="001570E5">
        <w:rPr>
          <w:rFonts w:cs="Arial"/>
          <w:szCs w:val="22"/>
          <w:lang w:val="pl-PL"/>
        </w:rPr>
        <w:t>idth: 7 mm</w:t>
      </w:r>
    </w:p>
    <w:p w:rsidR="00420F3C" w:rsidRPr="001570E5" w:rsidRDefault="00420F3C" w:rsidP="002A4FBF">
      <w:pPr>
        <w:pStyle w:val="Normale14"/>
      </w:pPr>
      <w:r w:rsidRPr="001570E5">
        <w:rPr>
          <w:rFonts w:cs="Arial"/>
          <w:noProof/>
          <w:szCs w:val="22"/>
          <w:lang w:val="pl-PL" w:eastAsia="pl-PL"/>
        </w:rPr>
        <w:drawing>
          <wp:inline distT="0" distB="0" distL="0" distR="0">
            <wp:extent cx="6262088" cy="2932386"/>
            <wp:effectExtent l="0" t="0" r="5715" b="1905"/>
            <wp:docPr id="12" name="Obraz 12" descr="C:\Users\Konr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nrad\Desktop\4.png"/>
                    <pic:cNvPicPr>
                      <a:picLocks noChangeAspect="1" noChangeArrowheads="1"/>
                    </pic:cNvPicPr>
                  </pic:nvPicPr>
                  <pic:blipFill>
                    <a:blip r:embed="rId22"/>
                    <a:srcRect/>
                    <a:stretch>
                      <a:fillRect/>
                    </a:stretch>
                  </pic:blipFill>
                  <pic:spPr bwMode="auto">
                    <a:xfrm>
                      <a:off x="0" y="0"/>
                      <a:ext cx="6271326" cy="2936712"/>
                    </a:xfrm>
                    <a:prstGeom prst="rect">
                      <a:avLst/>
                    </a:prstGeom>
                    <a:noFill/>
                    <a:ln w="9525">
                      <a:noFill/>
                      <a:miter lim="800000"/>
                      <a:headEnd/>
                      <a:tailEnd/>
                    </a:ln>
                  </pic:spPr>
                </pic:pic>
              </a:graphicData>
            </a:graphic>
          </wp:inline>
        </w:drawing>
      </w:r>
    </w:p>
    <w:p w:rsidR="00D56B5B" w:rsidRPr="001570E5" w:rsidRDefault="00420F3C" w:rsidP="002A4FBF">
      <w:pPr>
        <w:pStyle w:val="Legenda"/>
        <w:jc w:val="center"/>
        <w:rPr>
          <w:sz w:val="22"/>
        </w:rPr>
      </w:pPr>
      <w:bookmarkStart w:id="90" w:name="_Ref413614885"/>
      <w:bookmarkStart w:id="91" w:name="_Toc412736934"/>
      <w:bookmarkStart w:id="92" w:name="_Toc414241769"/>
      <w:r w:rsidRPr="001570E5">
        <w:rPr>
          <w:i w:val="0"/>
          <w:sz w:val="22"/>
        </w:rPr>
        <w:t xml:space="preserve">Figure </w:t>
      </w:r>
      <w:r w:rsidR="00D236E6" w:rsidRPr="001570E5">
        <w:rPr>
          <w:i w:val="0"/>
          <w:sz w:val="22"/>
        </w:rPr>
        <w:fldChar w:fldCharType="begin"/>
      </w:r>
      <w:r w:rsidRPr="001570E5">
        <w:rPr>
          <w:i w:val="0"/>
          <w:sz w:val="22"/>
        </w:rPr>
        <w:instrText xml:space="preserve"> STYLEREF 1 \s </w:instrText>
      </w:r>
      <w:r w:rsidR="00D236E6" w:rsidRPr="001570E5">
        <w:rPr>
          <w:i w:val="0"/>
          <w:sz w:val="22"/>
        </w:rPr>
        <w:fldChar w:fldCharType="separate"/>
      </w:r>
      <w:r w:rsidR="00BF2758">
        <w:rPr>
          <w:i w:val="0"/>
          <w:noProof/>
          <w:sz w:val="22"/>
        </w:rPr>
        <w:t>5</w:t>
      </w:r>
      <w:r w:rsidR="00D236E6" w:rsidRPr="001570E5">
        <w:rPr>
          <w:i w:val="0"/>
          <w:sz w:val="22"/>
        </w:rPr>
        <w:fldChar w:fldCharType="end"/>
      </w:r>
      <w:r w:rsidRPr="001570E5">
        <w:rPr>
          <w:i w:val="0"/>
          <w:sz w:val="22"/>
        </w:rPr>
        <w:noBreakHyphen/>
      </w:r>
      <w:r w:rsidR="00D236E6" w:rsidRPr="001570E5">
        <w:rPr>
          <w:i w:val="0"/>
          <w:sz w:val="22"/>
        </w:rPr>
        <w:fldChar w:fldCharType="begin"/>
      </w:r>
      <w:r w:rsidRPr="001570E5">
        <w:rPr>
          <w:i w:val="0"/>
          <w:sz w:val="22"/>
        </w:rPr>
        <w:instrText xml:space="preserve"> SEQ Figure \* ARABIC \s 1 </w:instrText>
      </w:r>
      <w:r w:rsidR="00D236E6" w:rsidRPr="001570E5">
        <w:rPr>
          <w:i w:val="0"/>
          <w:sz w:val="22"/>
        </w:rPr>
        <w:fldChar w:fldCharType="separate"/>
      </w:r>
      <w:r w:rsidR="00BF2758">
        <w:rPr>
          <w:i w:val="0"/>
          <w:noProof/>
          <w:sz w:val="22"/>
        </w:rPr>
        <w:t>9</w:t>
      </w:r>
      <w:r w:rsidR="00D236E6" w:rsidRPr="001570E5">
        <w:rPr>
          <w:i w:val="0"/>
          <w:sz w:val="22"/>
        </w:rPr>
        <w:fldChar w:fldCharType="end"/>
      </w:r>
      <w:bookmarkEnd w:id="90"/>
      <w:r w:rsidRPr="001570E5">
        <w:rPr>
          <w:i w:val="0"/>
          <w:sz w:val="22"/>
        </w:rPr>
        <w:t xml:space="preserve">: </w:t>
      </w:r>
      <w:r w:rsidRPr="001570E5">
        <w:rPr>
          <w:sz w:val="22"/>
        </w:rPr>
        <w:t>Camera fixing (I)</w:t>
      </w:r>
      <w:bookmarkEnd w:id="91"/>
      <w:bookmarkEnd w:id="92"/>
    </w:p>
    <w:p w:rsidR="00373086" w:rsidRPr="001570E5" w:rsidRDefault="00373086" w:rsidP="002A4FBF"/>
    <w:p w:rsidR="00887D13" w:rsidRPr="001570E5" w:rsidRDefault="007D1C34" w:rsidP="002A4FBF">
      <w:pPr>
        <w:pStyle w:val="Normale14"/>
      </w:pPr>
      <w:r w:rsidRPr="001570E5">
        <w:lastRenderedPageBreak/>
        <w:t>The s</w:t>
      </w:r>
      <w:r w:rsidR="00420F3C" w:rsidRPr="001570E5">
        <w:t xml:space="preserve">hutter is </w:t>
      </w:r>
      <w:r w:rsidR="009F3D3B" w:rsidRPr="001570E5">
        <w:t>designed as</w:t>
      </w:r>
      <w:r w:rsidR="00420F3C" w:rsidRPr="001570E5">
        <w:t xml:space="preserve"> </w:t>
      </w:r>
      <w:r w:rsidRPr="001570E5">
        <w:t xml:space="preserve">a </w:t>
      </w:r>
      <w:r w:rsidR="00420F3C" w:rsidRPr="001570E5">
        <w:t xml:space="preserve">separate module </w:t>
      </w:r>
      <w:r w:rsidR="00320AAC" w:rsidRPr="001570E5">
        <w:t>(</w:t>
      </w:r>
      <w:fldSimple w:instr=" REF _Ref413614935 \h  \* MERGEFORMAT ">
        <w:r w:rsidR="00BF2758" w:rsidRPr="001570E5">
          <w:rPr>
            <w:i/>
          </w:rPr>
          <w:t xml:space="preserve">Figure </w:t>
        </w:r>
        <w:r w:rsidR="00BF2758">
          <w:rPr>
            <w:i/>
            <w:noProof/>
          </w:rPr>
          <w:t>5</w:t>
        </w:r>
        <w:r w:rsidR="00BF2758" w:rsidRPr="001570E5">
          <w:rPr>
            <w:i/>
            <w:noProof/>
          </w:rPr>
          <w:noBreakHyphen/>
        </w:r>
        <w:r w:rsidR="00BF2758">
          <w:rPr>
            <w:i/>
            <w:noProof/>
          </w:rPr>
          <w:t>10</w:t>
        </w:r>
      </w:fldSimple>
      <w:r w:rsidR="00320AAC" w:rsidRPr="001570E5">
        <w:t xml:space="preserve">) </w:t>
      </w:r>
      <w:r w:rsidR="00887D13" w:rsidRPr="001570E5">
        <w:t xml:space="preserve">which can be detached from the camera both mechanically and electronically. </w:t>
      </w:r>
      <w:r w:rsidR="00887D13" w:rsidRPr="001570E5">
        <w:rPr>
          <w:rStyle w:val="hps"/>
        </w:rPr>
        <w:t>This design</w:t>
      </w:r>
      <w:r w:rsidR="00887D13" w:rsidRPr="001570E5">
        <w:t xml:space="preserve"> </w:t>
      </w:r>
      <w:r w:rsidR="00887D13" w:rsidRPr="001570E5">
        <w:rPr>
          <w:rStyle w:val="hps"/>
        </w:rPr>
        <w:t>makes it easy to</w:t>
      </w:r>
      <w:r w:rsidR="00887D13" w:rsidRPr="001570E5">
        <w:t xml:space="preserve"> </w:t>
      </w:r>
      <w:r w:rsidR="00887D13" w:rsidRPr="001570E5">
        <w:rPr>
          <w:rStyle w:val="hps"/>
        </w:rPr>
        <w:t>mount</w:t>
      </w:r>
      <w:r w:rsidR="00887D13" w:rsidRPr="001570E5">
        <w:t xml:space="preserve"> </w:t>
      </w:r>
      <w:r w:rsidR="00887D13" w:rsidRPr="001570E5">
        <w:rPr>
          <w:rStyle w:val="hps"/>
        </w:rPr>
        <w:t>and</w:t>
      </w:r>
      <w:r w:rsidR="00887D13" w:rsidRPr="001570E5">
        <w:t xml:space="preserve"> </w:t>
      </w:r>
      <w:r w:rsidR="00887D13" w:rsidRPr="001570E5">
        <w:rPr>
          <w:rStyle w:val="hps"/>
        </w:rPr>
        <w:t>maint</w:t>
      </w:r>
      <w:r w:rsidR="009F3D3B" w:rsidRPr="001570E5">
        <w:rPr>
          <w:rStyle w:val="hps"/>
        </w:rPr>
        <w:t>ain</w:t>
      </w:r>
      <w:r w:rsidR="00887D13" w:rsidRPr="001570E5">
        <w:t xml:space="preserve"> </w:t>
      </w:r>
      <w:r w:rsidR="00887D13" w:rsidRPr="001570E5">
        <w:rPr>
          <w:rStyle w:val="hps"/>
        </w:rPr>
        <w:t>the camera.</w:t>
      </w:r>
      <w:r w:rsidR="00887D13" w:rsidRPr="001570E5">
        <w:t xml:space="preserve"> </w:t>
      </w:r>
      <w:r w:rsidR="00887D13" w:rsidRPr="001570E5">
        <w:rPr>
          <w:rStyle w:val="hps"/>
        </w:rPr>
        <w:t>This module</w:t>
      </w:r>
      <w:r w:rsidR="00887D13" w:rsidRPr="001570E5">
        <w:t xml:space="preserve"> </w:t>
      </w:r>
      <w:r w:rsidR="00887D13" w:rsidRPr="001570E5">
        <w:rPr>
          <w:rStyle w:val="hps"/>
        </w:rPr>
        <w:t xml:space="preserve">also features area for </w:t>
      </w:r>
      <w:r w:rsidRPr="001570E5">
        <w:rPr>
          <w:rStyle w:val="hps"/>
        </w:rPr>
        <w:t xml:space="preserve">a </w:t>
      </w:r>
      <w:r w:rsidR="00887D13" w:rsidRPr="001570E5">
        <w:rPr>
          <w:rStyle w:val="hps"/>
        </w:rPr>
        <w:t>filter</w:t>
      </w:r>
      <w:r w:rsidR="00887D13" w:rsidRPr="001570E5">
        <w:t xml:space="preserve"> </w:t>
      </w:r>
      <w:r w:rsidR="00887D13" w:rsidRPr="001570E5">
        <w:rPr>
          <w:rStyle w:val="hps"/>
        </w:rPr>
        <w:t xml:space="preserve">and </w:t>
      </w:r>
      <w:r w:rsidRPr="001570E5">
        <w:rPr>
          <w:rStyle w:val="hps"/>
        </w:rPr>
        <w:t xml:space="preserve">an </w:t>
      </w:r>
      <w:r w:rsidR="00887D13" w:rsidRPr="001570E5">
        <w:rPr>
          <w:rStyle w:val="hps"/>
        </w:rPr>
        <w:t>addition</w:t>
      </w:r>
      <w:r w:rsidRPr="001570E5">
        <w:rPr>
          <w:rStyle w:val="hps"/>
        </w:rPr>
        <w:t>al</w:t>
      </w:r>
      <w:r w:rsidR="00887D13" w:rsidRPr="001570E5">
        <w:rPr>
          <w:rStyle w:val="hps"/>
        </w:rPr>
        <w:t xml:space="preserve"> free space for other</w:t>
      </w:r>
      <w:r w:rsidR="00887D13" w:rsidRPr="001570E5">
        <w:t xml:space="preserve"> </w:t>
      </w:r>
      <w:r w:rsidR="00887D13" w:rsidRPr="001570E5">
        <w:rPr>
          <w:rStyle w:val="hps"/>
        </w:rPr>
        <w:t>components</w:t>
      </w:r>
      <w:r w:rsidR="00887D13" w:rsidRPr="001570E5">
        <w:t xml:space="preserve"> </w:t>
      </w:r>
      <w:r w:rsidR="00887D13" w:rsidRPr="001570E5">
        <w:rPr>
          <w:rStyle w:val="hps"/>
        </w:rPr>
        <w:t>that may</w:t>
      </w:r>
      <w:r w:rsidR="00887D13" w:rsidRPr="001570E5">
        <w:t xml:space="preserve"> </w:t>
      </w:r>
      <w:r w:rsidR="00887D13" w:rsidRPr="001570E5">
        <w:rPr>
          <w:rStyle w:val="hps"/>
        </w:rPr>
        <w:t>be necessary</w:t>
      </w:r>
      <w:r w:rsidR="00887D13" w:rsidRPr="001570E5">
        <w:t xml:space="preserve"> </w:t>
      </w:r>
      <w:r w:rsidR="00887D13" w:rsidRPr="001570E5">
        <w:rPr>
          <w:rStyle w:val="hps"/>
        </w:rPr>
        <w:t>to add</w:t>
      </w:r>
      <w:r w:rsidR="00887D13" w:rsidRPr="001570E5">
        <w:t xml:space="preserve"> </w:t>
      </w:r>
      <w:r w:rsidR="00887D13" w:rsidRPr="001570E5">
        <w:rPr>
          <w:rStyle w:val="hps"/>
        </w:rPr>
        <w:t>later on</w:t>
      </w:r>
      <w:r w:rsidR="00887D13" w:rsidRPr="001570E5">
        <w:t xml:space="preserve">. </w:t>
      </w:r>
      <w:r w:rsidR="00887D13" w:rsidRPr="001570E5">
        <w:rPr>
          <w:rStyle w:val="hps"/>
        </w:rPr>
        <w:t xml:space="preserve">This module is attached to the secondary mirror structure and to the camera, so camera is not mounted directly to the secondary mirror structure but via </w:t>
      </w:r>
      <w:r w:rsidRPr="001570E5">
        <w:rPr>
          <w:rStyle w:val="hps"/>
        </w:rPr>
        <w:t xml:space="preserve">the </w:t>
      </w:r>
      <w:r w:rsidR="00887D13" w:rsidRPr="001570E5">
        <w:rPr>
          <w:rStyle w:val="hps"/>
        </w:rPr>
        <w:t>shutter module.</w:t>
      </w:r>
      <w:r w:rsidR="00887D13" w:rsidRPr="001570E5">
        <w:t xml:space="preserve"> Camera </w:t>
      </w:r>
      <w:r w:rsidR="00887D13" w:rsidRPr="001570E5">
        <w:rPr>
          <w:rStyle w:val="hps"/>
        </w:rPr>
        <w:t>fastening</w:t>
      </w:r>
      <w:r w:rsidR="00887D13" w:rsidRPr="001570E5">
        <w:t xml:space="preserve"> </w:t>
      </w:r>
      <w:r w:rsidR="00887D13" w:rsidRPr="001570E5">
        <w:rPr>
          <w:rStyle w:val="hps"/>
        </w:rPr>
        <w:t>provides the ability</w:t>
      </w:r>
      <w:r w:rsidR="00887D13" w:rsidRPr="001570E5">
        <w:t xml:space="preserve"> </w:t>
      </w:r>
      <w:r w:rsidR="00887D13" w:rsidRPr="001570E5">
        <w:rPr>
          <w:rStyle w:val="hps"/>
        </w:rPr>
        <w:t xml:space="preserve">of its </w:t>
      </w:r>
      <w:r w:rsidR="00CD7D3D" w:rsidRPr="001570E5">
        <w:rPr>
          <w:rStyle w:val="hps"/>
        </w:rPr>
        <w:t>rotation</w:t>
      </w:r>
      <w:r w:rsidR="00CD7D3D" w:rsidRPr="001570E5">
        <w:t xml:space="preserve"> </w:t>
      </w:r>
      <w:r w:rsidR="00887D13" w:rsidRPr="001570E5">
        <w:rPr>
          <w:rStyle w:val="hps"/>
        </w:rPr>
        <w:t>by</w:t>
      </w:r>
      <w:r w:rsidR="009F3D3B" w:rsidRPr="001570E5">
        <w:rPr>
          <w:rStyle w:val="hps"/>
        </w:rPr>
        <w:t xml:space="preserve"> multiple of</w:t>
      </w:r>
      <w:r w:rsidR="00887D13" w:rsidRPr="001570E5">
        <w:rPr>
          <w:rStyle w:val="hps"/>
        </w:rPr>
        <w:t xml:space="preserve"> 40</w:t>
      </w:r>
      <w:r w:rsidR="00887D13" w:rsidRPr="001570E5">
        <w:t xml:space="preserve"> </w:t>
      </w:r>
      <w:r w:rsidR="00887D13" w:rsidRPr="001570E5">
        <w:rPr>
          <w:rStyle w:val="hps"/>
        </w:rPr>
        <w:t>degrees to</w:t>
      </w:r>
      <w:r w:rsidR="00887D13" w:rsidRPr="001570E5">
        <w:t xml:space="preserve"> </w:t>
      </w:r>
      <w:r w:rsidR="00887D13" w:rsidRPr="001570E5">
        <w:rPr>
          <w:rStyle w:val="hps"/>
        </w:rPr>
        <w:t>regulate the</w:t>
      </w:r>
      <w:r w:rsidR="00887D13" w:rsidRPr="001570E5">
        <w:t xml:space="preserve"> </w:t>
      </w:r>
      <w:r w:rsidR="00887D13" w:rsidRPr="001570E5">
        <w:rPr>
          <w:rStyle w:val="hps"/>
        </w:rPr>
        <w:t>position of</w:t>
      </w:r>
      <w:r w:rsidR="00887D13" w:rsidRPr="001570E5">
        <w:t xml:space="preserve"> </w:t>
      </w:r>
      <w:r w:rsidR="00887D13" w:rsidRPr="001570E5">
        <w:rPr>
          <w:rStyle w:val="hps"/>
        </w:rPr>
        <w:t>the CCD sensor.</w:t>
      </w:r>
    </w:p>
    <w:p w:rsidR="00420F3C" w:rsidRPr="001570E5" w:rsidRDefault="00420F3C" w:rsidP="002A4FBF">
      <w:pPr>
        <w:pStyle w:val="Normale14"/>
      </w:pPr>
    </w:p>
    <w:p w:rsidR="00420F3C" w:rsidRPr="001570E5" w:rsidRDefault="00D56B5B" w:rsidP="002A4FBF">
      <w:pPr>
        <w:pStyle w:val="Normale14"/>
      </w:pPr>
      <w:r w:rsidRPr="001570E5">
        <w:rPr>
          <w:noProof/>
          <w:lang w:val="pl-PL" w:eastAsia="pl-PL"/>
        </w:rPr>
        <w:drawing>
          <wp:inline distT="0" distB="0" distL="0" distR="0">
            <wp:extent cx="6684450" cy="2916621"/>
            <wp:effectExtent l="0" t="0" r="2540" b="0"/>
            <wp:docPr id="110" name="Obraz 4" descr="Shutter module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 module install.png"/>
                    <pic:cNvPicPr/>
                  </pic:nvPicPr>
                  <pic:blipFill>
                    <a:blip r:embed="rId23"/>
                    <a:stretch>
                      <a:fillRect/>
                    </a:stretch>
                  </pic:blipFill>
                  <pic:spPr>
                    <a:xfrm>
                      <a:off x="0" y="0"/>
                      <a:ext cx="6685192" cy="2916945"/>
                    </a:xfrm>
                    <a:prstGeom prst="rect">
                      <a:avLst/>
                    </a:prstGeom>
                  </pic:spPr>
                </pic:pic>
              </a:graphicData>
            </a:graphic>
          </wp:inline>
        </w:drawing>
      </w:r>
    </w:p>
    <w:p w:rsidR="00887D13" w:rsidRPr="001570E5" w:rsidRDefault="00D56B5B" w:rsidP="002A4FBF">
      <w:pPr>
        <w:pStyle w:val="Normale14"/>
      </w:pPr>
      <w:r w:rsidRPr="001570E5">
        <w:rPr>
          <w:noProof/>
          <w:lang w:val="pl-PL" w:eastAsia="pl-PL"/>
        </w:rPr>
        <w:drawing>
          <wp:inline distT="0" distB="0" distL="0" distR="0">
            <wp:extent cx="6546800" cy="2065282"/>
            <wp:effectExtent l="0" t="0" r="6985" b="0"/>
            <wp:docPr id="111" name="Obraz 14" descr="Shutter modul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 module overview.png"/>
                    <pic:cNvPicPr/>
                  </pic:nvPicPr>
                  <pic:blipFill>
                    <a:blip r:embed="rId24"/>
                    <a:stretch>
                      <a:fillRect/>
                    </a:stretch>
                  </pic:blipFill>
                  <pic:spPr>
                    <a:xfrm>
                      <a:off x="0" y="0"/>
                      <a:ext cx="6553711" cy="2067462"/>
                    </a:xfrm>
                    <a:prstGeom prst="rect">
                      <a:avLst/>
                    </a:prstGeom>
                  </pic:spPr>
                </pic:pic>
              </a:graphicData>
            </a:graphic>
          </wp:inline>
        </w:drawing>
      </w:r>
    </w:p>
    <w:p w:rsidR="00D56B5B" w:rsidRPr="001570E5" w:rsidRDefault="00420F3C" w:rsidP="002A4FBF">
      <w:pPr>
        <w:pStyle w:val="Legenda"/>
        <w:jc w:val="center"/>
        <w:rPr>
          <w:sz w:val="22"/>
        </w:rPr>
      </w:pPr>
      <w:bookmarkStart w:id="93" w:name="_Ref413614935"/>
      <w:bookmarkStart w:id="94" w:name="_Toc414241770"/>
      <w:r w:rsidRPr="001570E5">
        <w:rPr>
          <w:i w:val="0"/>
          <w:sz w:val="22"/>
        </w:rPr>
        <w:t xml:space="preserve">Figure </w:t>
      </w:r>
      <w:r w:rsidR="00D236E6" w:rsidRPr="001570E5">
        <w:rPr>
          <w:i w:val="0"/>
          <w:sz w:val="22"/>
        </w:rPr>
        <w:fldChar w:fldCharType="begin"/>
      </w:r>
      <w:r w:rsidRPr="001570E5">
        <w:rPr>
          <w:i w:val="0"/>
          <w:sz w:val="22"/>
        </w:rPr>
        <w:instrText xml:space="preserve"> STYLEREF 1 \s </w:instrText>
      </w:r>
      <w:r w:rsidR="00D236E6" w:rsidRPr="001570E5">
        <w:rPr>
          <w:i w:val="0"/>
          <w:sz w:val="22"/>
        </w:rPr>
        <w:fldChar w:fldCharType="separate"/>
      </w:r>
      <w:r w:rsidR="00BF2758">
        <w:rPr>
          <w:i w:val="0"/>
          <w:noProof/>
          <w:sz w:val="22"/>
        </w:rPr>
        <w:t>5</w:t>
      </w:r>
      <w:r w:rsidR="00D236E6" w:rsidRPr="001570E5">
        <w:rPr>
          <w:i w:val="0"/>
          <w:sz w:val="22"/>
        </w:rPr>
        <w:fldChar w:fldCharType="end"/>
      </w:r>
      <w:r w:rsidRPr="001570E5">
        <w:rPr>
          <w:i w:val="0"/>
          <w:sz w:val="22"/>
        </w:rPr>
        <w:noBreakHyphen/>
      </w:r>
      <w:r w:rsidR="00D236E6" w:rsidRPr="001570E5">
        <w:rPr>
          <w:i w:val="0"/>
          <w:sz w:val="22"/>
        </w:rPr>
        <w:fldChar w:fldCharType="begin"/>
      </w:r>
      <w:r w:rsidRPr="001570E5">
        <w:rPr>
          <w:i w:val="0"/>
          <w:sz w:val="22"/>
        </w:rPr>
        <w:instrText xml:space="preserve"> SEQ Figure \* ARABIC \s 1 </w:instrText>
      </w:r>
      <w:r w:rsidR="00D236E6" w:rsidRPr="001570E5">
        <w:rPr>
          <w:i w:val="0"/>
          <w:sz w:val="22"/>
        </w:rPr>
        <w:fldChar w:fldCharType="separate"/>
      </w:r>
      <w:r w:rsidR="00BF2758">
        <w:rPr>
          <w:i w:val="0"/>
          <w:noProof/>
          <w:sz w:val="22"/>
        </w:rPr>
        <w:t>10</w:t>
      </w:r>
      <w:r w:rsidR="00D236E6" w:rsidRPr="001570E5">
        <w:rPr>
          <w:i w:val="0"/>
          <w:sz w:val="22"/>
        </w:rPr>
        <w:fldChar w:fldCharType="end"/>
      </w:r>
      <w:bookmarkEnd w:id="93"/>
      <w:r w:rsidRPr="001570E5">
        <w:rPr>
          <w:i w:val="0"/>
          <w:sz w:val="22"/>
        </w:rPr>
        <w:t xml:space="preserve">: </w:t>
      </w:r>
      <w:r w:rsidRPr="001570E5">
        <w:rPr>
          <w:sz w:val="22"/>
        </w:rPr>
        <w:t>Shutter module</w:t>
      </w:r>
      <w:bookmarkEnd w:id="94"/>
    </w:p>
    <w:p w:rsidR="00420F3C" w:rsidRPr="001570E5" w:rsidRDefault="00420F3C" w:rsidP="002A4FBF">
      <w:pPr>
        <w:pStyle w:val="Normale14"/>
        <w:rPr>
          <w:rStyle w:val="hps"/>
        </w:rPr>
      </w:pPr>
    </w:p>
    <w:p w:rsidR="00887D13" w:rsidRPr="001570E5" w:rsidRDefault="00CD7D3D" w:rsidP="002A4FBF">
      <w:pPr>
        <w:pStyle w:val="Normale14"/>
        <w:rPr>
          <w:rStyle w:val="hps"/>
        </w:rPr>
      </w:pPr>
      <w:r w:rsidRPr="001570E5">
        <w:rPr>
          <w:rStyle w:val="hps"/>
        </w:rPr>
        <w:t>The s</w:t>
      </w:r>
      <w:r w:rsidR="00887D13" w:rsidRPr="001570E5">
        <w:rPr>
          <w:rStyle w:val="hps"/>
        </w:rPr>
        <w:t>hutter module provide</w:t>
      </w:r>
      <w:r w:rsidR="009F3D3B" w:rsidRPr="001570E5">
        <w:rPr>
          <w:rStyle w:val="hps"/>
        </w:rPr>
        <w:t>s</w:t>
      </w:r>
      <w:r w:rsidR="00887D13" w:rsidRPr="001570E5">
        <w:rPr>
          <w:rStyle w:val="hps"/>
        </w:rPr>
        <w:t xml:space="preserve"> a camera tip-till adjustment from the secondary mirror structure side of the fastening</w:t>
      </w:r>
      <w:r w:rsidR="00887D13" w:rsidRPr="001570E5">
        <w:t xml:space="preserve">. </w:t>
      </w:r>
      <w:r w:rsidR="00887D13" w:rsidRPr="001570E5">
        <w:rPr>
          <w:rStyle w:val="hps"/>
        </w:rPr>
        <w:t xml:space="preserve">The adjustment is made be screwing and unscrewing 6 pull screws (1) </w:t>
      </w:r>
      <w:r w:rsidR="00320AAC" w:rsidRPr="001570E5">
        <w:rPr>
          <w:rStyle w:val="hps"/>
        </w:rPr>
        <w:t>(</w:t>
      </w:r>
      <w:fldSimple w:instr=" REF _Ref413614959 \h  \* MERGEFORMAT ">
        <w:r w:rsidR="00BF2758" w:rsidRPr="001570E5">
          <w:rPr>
            <w:i/>
          </w:rPr>
          <w:t xml:space="preserve">Figure </w:t>
        </w:r>
        <w:r w:rsidR="00BF2758">
          <w:rPr>
            <w:i/>
            <w:noProof/>
          </w:rPr>
          <w:t>5</w:t>
        </w:r>
        <w:r w:rsidR="00BF2758" w:rsidRPr="001570E5">
          <w:rPr>
            <w:i/>
            <w:noProof/>
          </w:rPr>
          <w:noBreakHyphen/>
        </w:r>
        <w:r w:rsidR="00BF2758">
          <w:rPr>
            <w:i/>
            <w:noProof/>
          </w:rPr>
          <w:t>11</w:t>
        </w:r>
      </w:fldSimple>
      <w:r w:rsidR="00320AAC" w:rsidRPr="001570E5">
        <w:rPr>
          <w:rStyle w:val="hps"/>
        </w:rPr>
        <w:t>)</w:t>
      </w:r>
      <w:r w:rsidR="00420F3C" w:rsidRPr="001570E5">
        <w:rPr>
          <w:rStyle w:val="hps"/>
        </w:rPr>
        <w:t xml:space="preserve">, </w:t>
      </w:r>
      <w:r w:rsidR="00887D13" w:rsidRPr="001570E5">
        <w:rPr>
          <w:rStyle w:val="hps"/>
        </w:rPr>
        <w:t xml:space="preserve">constant pressure between the shutter module and the secondary mirror structure is provided by springs (3) that are spread around the perimeter of the contact surface. To lock the adjustment there are 6 press screws (2) that will lock the set distance between </w:t>
      </w:r>
      <w:r w:rsidRPr="001570E5">
        <w:rPr>
          <w:rStyle w:val="hps"/>
        </w:rPr>
        <w:t xml:space="preserve">the </w:t>
      </w:r>
      <w:r w:rsidR="00887D13" w:rsidRPr="001570E5">
        <w:rPr>
          <w:rStyle w:val="hps"/>
        </w:rPr>
        <w:t xml:space="preserve">shutter module and </w:t>
      </w:r>
      <w:r w:rsidRPr="001570E5">
        <w:rPr>
          <w:rStyle w:val="hps"/>
        </w:rPr>
        <w:t xml:space="preserve">the </w:t>
      </w:r>
      <w:r w:rsidR="00887D13" w:rsidRPr="001570E5">
        <w:rPr>
          <w:rStyle w:val="hps"/>
        </w:rPr>
        <w:t>secondary mirror structure.</w:t>
      </w:r>
    </w:p>
    <w:p w:rsidR="00420F3C" w:rsidRPr="001570E5" w:rsidRDefault="00420F3C" w:rsidP="002A4FBF">
      <w:pPr>
        <w:pStyle w:val="Normale14"/>
        <w:rPr>
          <w:rStyle w:val="hps"/>
        </w:rPr>
      </w:pPr>
    </w:p>
    <w:p w:rsidR="008A572E" w:rsidRPr="001570E5" w:rsidRDefault="008A572E" w:rsidP="002A4FBF">
      <w:pPr>
        <w:pStyle w:val="Normale14"/>
        <w:rPr>
          <w:rStyle w:val="hps"/>
        </w:rPr>
      </w:pPr>
    </w:p>
    <w:p w:rsidR="008A572E" w:rsidRPr="001570E5" w:rsidRDefault="00D56B5B" w:rsidP="002A4FBF">
      <w:pPr>
        <w:pStyle w:val="Normale14"/>
        <w:rPr>
          <w:rStyle w:val="hps"/>
        </w:rPr>
      </w:pPr>
      <w:r w:rsidRPr="001570E5">
        <w:rPr>
          <w:noProof/>
          <w:lang w:val="pl-PL" w:eastAsia="pl-PL"/>
        </w:rPr>
        <w:drawing>
          <wp:inline distT="0" distB="0" distL="0" distR="0">
            <wp:extent cx="6372860" cy="3491877"/>
            <wp:effectExtent l="0" t="0" r="8890" b="0"/>
            <wp:docPr id="113" name="Obraz 7" desc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ng"/>
                    <pic:cNvPicPr/>
                  </pic:nvPicPr>
                  <pic:blipFill>
                    <a:blip r:embed="rId25"/>
                    <a:stretch>
                      <a:fillRect/>
                    </a:stretch>
                  </pic:blipFill>
                  <pic:spPr>
                    <a:xfrm>
                      <a:off x="0" y="0"/>
                      <a:ext cx="6372860" cy="3491877"/>
                    </a:xfrm>
                    <a:prstGeom prst="rect">
                      <a:avLst/>
                    </a:prstGeom>
                  </pic:spPr>
                </pic:pic>
              </a:graphicData>
            </a:graphic>
          </wp:inline>
        </w:drawing>
      </w:r>
    </w:p>
    <w:p w:rsidR="008A572E" w:rsidRPr="001570E5" w:rsidRDefault="008A572E" w:rsidP="002A4FBF">
      <w:pPr>
        <w:pStyle w:val="Normale14"/>
        <w:rPr>
          <w:rStyle w:val="hps"/>
        </w:rPr>
      </w:pPr>
      <w:r w:rsidRPr="001570E5">
        <w:rPr>
          <w:noProof/>
          <w:lang w:val="pl-PL" w:eastAsia="pl-PL"/>
        </w:rPr>
        <w:drawing>
          <wp:anchor distT="0" distB="0" distL="114300" distR="114300" simplePos="0" relativeHeight="251681792" behindDoc="0" locked="0" layoutInCell="1" allowOverlap="1">
            <wp:simplePos x="0" y="0"/>
            <wp:positionH relativeFrom="column">
              <wp:posOffset>2933787</wp:posOffset>
            </wp:positionH>
            <wp:positionV relativeFrom="paragraph">
              <wp:posOffset>13970</wp:posOffset>
            </wp:positionV>
            <wp:extent cx="2710800" cy="1900800"/>
            <wp:effectExtent l="0" t="0" r="0" b="4445"/>
            <wp:wrapNone/>
            <wp:docPr id="28" name="Obraz 26" descr="Modul sprez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 sprezyn.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10800" cy="1900800"/>
                    </a:xfrm>
                    <a:prstGeom prst="rect">
                      <a:avLst/>
                    </a:prstGeom>
                  </pic:spPr>
                </pic:pic>
              </a:graphicData>
            </a:graphic>
          </wp:anchor>
        </w:drawing>
      </w:r>
    </w:p>
    <w:p w:rsidR="008A572E" w:rsidRPr="001570E5" w:rsidRDefault="008A572E" w:rsidP="002A4FBF">
      <w:pPr>
        <w:pStyle w:val="Normale14"/>
        <w:rPr>
          <w:rStyle w:val="hps"/>
        </w:rPr>
      </w:pPr>
    </w:p>
    <w:p w:rsidR="008A572E" w:rsidRPr="001570E5" w:rsidRDefault="00D236E6" w:rsidP="002A4FBF">
      <w:pPr>
        <w:pStyle w:val="Normale14"/>
        <w:rPr>
          <w:rStyle w:val="hps"/>
        </w:rPr>
      </w:pPr>
      <w:r>
        <w:rPr>
          <w:noProof/>
          <w:lang w:val="pl-PL" w:eastAsia="pl-PL"/>
        </w:rPr>
        <w:pict>
          <v:shape id="Text Box 52" o:spid="_x0000_s1027" type="#_x0000_t202" style="position:absolute;left:0;text-align:left;margin-left:22.1pt;margin-top:.8pt;width:124.7pt;height:75.15pt;z-index:25168076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" fillcolor="white [3201]" stroked="f" strokeweight=".5pt">
            <v:textbox>
              <w:txbxContent>
                <w:p w:rsidR="00C15867" w:rsidRDefault="00C15867" w:rsidP="008A572E">
                  <w:pPr>
                    <w:pStyle w:val="Normale14"/>
                    <w:rPr>
                      <w:b/>
                      <w:lang w:val="it-IT"/>
                    </w:rPr>
                  </w:pPr>
                  <w:r>
                    <w:rPr>
                      <w:b/>
                      <w:lang w:val="it-IT"/>
                    </w:rPr>
                    <w:t>Legend:</w:t>
                  </w:r>
                </w:p>
                <w:p w:rsidR="00C15867" w:rsidRPr="00E0567E" w:rsidRDefault="00C15867" w:rsidP="00E0567E">
                  <w:pPr>
                    <w:pStyle w:val="Normale14"/>
                    <w:numPr>
                      <w:ilvl w:val="0"/>
                      <w:numId w:val="13"/>
                    </w:numPr>
                    <w:spacing w:after="0"/>
                    <w:ind w:left="284" w:hanging="284"/>
                  </w:pPr>
                  <w:r w:rsidRPr="00E0567E">
                    <w:t>Pull screws</w:t>
                  </w:r>
                </w:p>
                <w:p w:rsidR="00C15867" w:rsidRPr="00E0567E" w:rsidRDefault="00C15867" w:rsidP="00E0567E">
                  <w:pPr>
                    <w:pStyle w:val="Normale14"/>
                    <w:numPr>
                      <w:ilvl w:val="0"/>
                      <w:numId w:val="13"/>
                    </w:numPr>
                    <w:spacing w:after="0"/>
                    <w:ind w:left="284" w:hanging="284"/>
                  </w:pPr>
                  <w:r w:rsidRPr="00E0567E">
                    <w:t>Press screws</w:t>
                  </w:r>
                </w:p>
                <w:p w:rsidR="00C15867" w:rsidRPr="00272A73" w:rsidRDefault="00C15867" w:rsidP="00E0567E">
                  <w:pPr>
                    <w:pStyle w:val="Normale14"/>
                    <w:numPr>
                      <w:ilvl w:val="0"/>
                      <w:numId w:val="13"/>
                    </w:numPr>
                    <w:spacing w:after="0"/>
                    <w:ind w:left="284" w:hanging="284"/>
                    <w:rPr>
                      <w:lang w:val="it-IT"/>
                    </w:rPr>
                  </w:pPr>
                  <w:r w:rsidRPr="00E0567E">
                    <w:t>Spring</w:t>
                  </w:r>
                  <w:r>
                    <w:rPr>
                      <w:lang w:val="it-IT"/>
                    </w:rPr>
                    <w:t xml:space="preserve"> modules</w:t>
                  </w:r>
                </w:p>
              </w:txbxContent>
            </v:textbox>
            <w10:wrap anchorx="margin"/>
          </v:shape>
        </w:pict>
      </w:r>
    </w:p>
    <w:p w:rsidR="008A572E" w:rsidRPr="001570E5" w:rsidRDefault="008A572E" w:rsidP="002A4FBF">
      <w:pPr>
        <w:pStyle w:val="Normale14"/>
        <w:rPr>
          <w:rStyle w:val="hps"/>
        </w:rPr>
      </w:pPr>
    </w:p>
    <w:p w:rsidR="008A572E" w:rsidRPr="001570E5" w:rsidRDefault="008A572E" w:rsidP="002A4FBF">
      <w:pPr>
        <w:pStyle w:val="Normale14"/>
        <w:rPr>
          <w:rStyle w:val="hps"/>
        </w:rPr>
      </w:pPr>
    </w:p>
    <w:p w:rsidR="008A572E" w:rsidRPr="001570E5" w:rsidRDefault="008A572E" w:rsidP="002A4FBF">
      <w:pPr>
        <w:pStyle w:val="Normale14"/>
        <w:rPr>
          <w:rStyle w:val="hps"/>
        </w:rPr>
      </w:pPr>
    </w:p>
    <w:p w:rsidR="008A572E" w:rsidRPr="001570E5" w:rsidRDefault="008A572E" w:rsidP="002A4FBF">
      <w:pPr>
        <w:pStyle w:val="Normale14"/>
        <w:rPr>
          <w:rStyle w:val="hps"/>
        </w:rPr>
      </w:pPr>
    </w:p>
    <w:p w:rsidR="008A572E" w:rsidRPr="001570E5" w:rsidRDefault="008A572E" w:rsidP="002A4FBF">
      <w:pPr>
        <w:pStyle w:val="Normale14"/>
        <w:rPr>
          <w:rStyle w:val="hps"/>
        </w:rPr>
      </w:pPr>
    </w:p>
    <w:p w:rsidR="008A572E" w:rsidRPr="001570E5" w:rsidRDefault="008A572E" w:rsidP="002A4FBF">
      <w:pPr>
        <w:pStyle w:val="Normale14"/>
        <w:rPr>
          <w:rStyle w:val="hps"/>
        </w:rPr>
      </w:pPr>
    </w:p>
    <w:p w:rsidR="00D56B5B" w:rsidRDefault="00420F3C" w:rsidP="002A4FBF">
      <w:pPr>
        <w:pStyle w:val="Legenda"/>
        <w:jc w:val="center"/>
        <w:rPr>
          <w:sz w:val="22"/>
        </w:rPr>
      </w:pPr>
      <w:bookmarkStart w:id="95" w:name="_Ref413614959"/>
      <w:bookmarkStart w:id="96" w:name="_Toc414241771"/>
      <w:r w:rsidRPr="001570E5">
        <w:rPr>
          <w:i w:val="0"/>
          <w:sz w:val="22"/>
        </w:rPr>
        <w:t xml:space="preserve">Figure </w:t>
      </w:r>
      <w:r w:rsidR="00D236E6" w:rsidRPr="001570E5">
        <w:rPr>
          <w:i w:val="0"/>
          <w:sz w:val="22"/>
        </w:rPr>
        <w:fldChar w:fldCharType="begin"/>
      </w:r>
      <w:r w:rsidRPr="001570E5">
        <w:rPr>
          <w:i w:val="0"/>
          <w:sz w:val="22"/>
        </w:rPr>
        <w:instrText xml:space="preserve"> STYLEREF 1 \s </w:instrText>
      </w:r>
      <w:r w:rsidR="00D236E6" w:rsidRPr="001570E5">
        <w:rPr>
          <w:i w:val="0"/>
          <w:sz w:val="22"/>
        </w:rPr>
        <w:fldChar w:fldCharType="separate"/>
      </w:r>
      <w:r w:rsidR="00BF2758">
        <w:rPr>
          <w:i w:val="0"/>
          <w:noProof/>
          <w:sz w:val="22"/>
        </w:rPr>
        <w:t>5</w:t>
      </w:r>
      <w:r w:rsidR="00D236E6" w:rsidRPr="001570E5">
        <w:rPr>
          <w:i w:val="0"/>
          <w:sz w:val="22"/>
        </w:rPr>
        <w:fldChar w:fldCharType="end"/>
      </w:r>
      <w:r w:rsidRPr="001570E5">
        <w:rPr>
          <w:i w:val="0"/>
          <w:sz w:val="22"/>
        </w:rPr>
        <w:noBreakHyphen/>
      </w:r>
      <w:r w:rsidR="00D236E6" w:rsidRPr="001570E5">
        <w:rPr>
          <w:i w:val="0"/>
          <w:sz w:val="22"/>
        </w:rPr>
        <w:fldChar w:fldCharType="begin"/>
      </w:r>
      <w:r w:rsidRPr="001570E5">
        <w:rPr>
          <w:i w:val="0"/>
          <w:sz w:val="22"/>
        </w:rPr>
        <w:instrText xml:space="preserve"> SEQ Figure \* ARABIC \s 1 </w:instrText>
      </w:r>
      <w:r w:rsidR="00D236E6" w:rsidRPr="001570E5">
        <w:rPr>
          <w:i w:val="0"/>
          <w:sz w:val="22"/>
        </w:rPr>
        <w:fldChar w:fldCharType="separate"/>
      </w:r>
      <w:r w:rsidR="00BF2758">
        <w:rPr>
          <w:i w:val="0"/>
          <w:noProof/>
          <w:sz w:val="22"/>
        </w:rPr>
        <w:t>11</w:t>
      </w:r>
      <w:r w:rsidR="00D236E6" w:rsidRPr="001570E5">
        <w:rPr>
          <w:i w:val="0"/>
          <w:sz w:val="22"/>
        </w:rPr>
        <w:fldChar w:fldCharType="end"/>
      </w:r>
      <w:bookmarkEnd w:id="95"/>
      <w:r w:rsidRPr="001570E5">
        <w:rPr>
          <w:i w:val="0"/>
          <w:sz w:val="22"/>
        </w:rPr>
        <w:t xml:space="preserve">: </w:t>
      </w:r>
      <w:r w:rsidR="00FE676A" w:rsidRPr="001570E5">
        <w:rPr>
          <w:sz w:val="22"/>
        </w:rPr>
        <w:t>Tip-till adjustment</w:t>
      </w:r>
      <w:bookmarkEnd w:id="96"/>
    </w:p>
    <w:p w:rsidR="00F46149" w:rsidRPr="006035CA" w:rsidRDefault="00F46149" w:rsidP="00F46149">
      <w:pPr>
        <w:rPr>
          <w:sz w:val="22"/>
          <w:szCs w:val="22"/>
          <w:highlight w:val="yellow"/>
        </w:rPr>
      </w:pPr>
      <w:r w:rsidRPr="00F46149">
        <w:rPr>
          <w:sz w:val="22"/>
          <w:szCs w:val="22"/>
          <w:highlight w:val="yellow"/>
        </w:rPr>
        <w:t xml:space="preserve">Current design of the shutter do not satisfy the available volume requirement that is shown in the figure 5-5. Current design need more than 328 mm space in width, the highest dimension (31 mm) is fulfilled. Figure 5-12 </w:t>
      </w:r>
      <w:r w:rsidRPr="006035CA">
        <w:rPr>
          <w:sz w:val="22"/>
          <w:szCs w:val="22"/>
          <w:highlight w:val="yellow"/>
        </w:rPr>
        <w:t>showed the actual size that is needed.</w:t>
      </w:r>
    </w:p>
    <w:p w:rsidR="00F46149" w:rsidRPr="006035CA" w:rsidRDefault="006035CA" w:rsidP="00F46149">
      <w:pPr>
        <w:rPr>
          <w:sz w:val="22"/>
          <w:szCs w:val="22"/>
          <w:highlight w:val="yellow"/>
        </w:rPr>
      </w:pPr>
      <w:r w:rsidRPr="006035CA">
        <w:rPr>
          <w:noProof/>
          <w:sz w:val="22"/>
          <w:szCs w:val="22"/>
          <w:highlight w:val="yellow"/>
          <w:lang w:val="pl-PL" w:eastAsia="pl-PL"/>
        </w:rPr>
        <w:lastRenderedPageBreak/>
        <w:drawing>
          <wp:inline distT="0" distB="0" distL="0" distR="0">
            <wp:extent cx="6369050" cy="4880610"/>
            <wp:effectExtent l="19050" t="0" r="0" b="0"/>
            <wp:docPr id="20" name="Obraz 8" descr="C:\Users\Konrad\Desktop\Shutter d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nrad\Desktop\Shutter dim.png"/>
                    <pic:cNvPicPr>
                      <a:picLocks noChangeAspect="1" noChangeArrowheads="1"/>
                    </pic:cNvPicPr>
                  </pic:nvPicPr>
                  <pic:blipFill>
                    <a:blip r:embed="rId27"/>
                    <a:srcRect/>
                    <a:stretch>
                      <a:fillRect/>
                    </a:stretch>
                  </pic:blipFill>
                  <pic:spPr bwMode="auto">
                    <a:xfrm>
                      <a:off x="0" y="0"/>
                      <a:ext cx="6369050" cy="4880610"/>
                    </a:xfrm>
                    <a:prstGeom prst="rect">
                      <a:avLst/>
                    </a:prstGeom>
                    <a:noFill/>
                    <a:ln w="9525">
                      <a:noFill/>
                      <a:miter lim="800000"/>
                      <a:headEnd/>
                      <a:tailEnd/>
                    </a:ln>
                  </pic:spPr>
                </pic:pic>
              </a:graphicData>
            </a:graphic>
          </wp:inline>
        </w:drawing>
      </w:r>
    </w:p>
    <w:p w:rsidR="006035CA" w:rsidRDefault="006035CA" w:rsidP="006035CA">
      <w:pPr>
        <w:pStyle w:val="Legenda"/>
        <w:jc w:val="center"/>
        <w:rPr>
          <w:sz w:val="22"/>
        </w:rPr>
      </w:pPr>
      <w:r w:rsidRPr="006035CA">
        <w:rPr>
          <w:i w:val="0"/>
          <w:sz w:val="22"/>
          <w:highlight w:val="yellow"/>
        </w:rPr>
        <w:t xml:space="preserve">Figure </w:t>
      </w:r>
      <w:r w:rsidRPr="006035CA">
        <w:rPr>
          <w:i w:val="0"/>
          <w:sz w:val="22"/>
          <w:highlight w:val="yellow"/>
        </w:rPr>
        <w:fldChar w:fldCharType="begin"/>
      </w:r>
      <w:r w:rsidRPr="006035CA">
        <w:rPr>
          <w:i w:val="0"/>
          <w:sz w:val="22"/>
          <w:highlight w:val="yellow"/>
        </w:rPr>
        <w:instrText xml:space="preserve"> STYLEREF 1 \s </w:instrText>
      </w:r>
      <w:r w:rsidRPr="006035CA">
        <w:rPr>
          <w:i w:val="0"/>
          <w:sz w:val="22"/>
          <w:highlight w:val="yellow"/>
        </w:rPr>
        <w:fldChar w:fldCharType="separate"/>
      </w:r>
      <w:r w:rsidRPr="006035CA">
        <w:rPr>
          <w:i w:val="0"/>
          <w:noProof/>
          <w:sz w:val="22"/>
          <w:highlight w:val="yellow"/>
        </w:rPr>
        <w:t>5</w:t>
      </w:r>
      <w:r w:rsidRPr="006035CA">
        <w:rPr>
          <w:i w:val="0"/>
          <w:sz w:val="22"/>
          <w:highlight w:val="yellow"/>
        </w:rPr>
        <w:fldChar w:fldCharType="end"/>
      </w:r>
      <w:r w:rsidRPr="006035CA">
        <w:rPr>
          <w:i w:val="0"/>
          <w:sz w:val="22"/>
          <w:highlight w:val="yellow"/>
        </w:rPr>
        <w:noBreakHyphen/>
      </w:r>
      <w:r w:rsidRPr="006035CA">
        <w:rPr>
          <w:i w:val="0"/>
          <w:sz w:val="22"/>
          <w:highlight w:val="yellow"/>
        </w:rPr>
        <w:fldChar w:fldCharType="begin"/>
      </w:r>
      <w:r w:rsidRPr="006035CA">
        <w:rPr>
          <w:i w:val="0"/>
          <w:sz w:val="22"/>
          <w:highlight w:val="yellow"/>
        </w:rPr>
        <w:instrText xml:space="preserve"> SEQ Figure \* ARABIC \s 1 </w:instrText>
      </w:r>
      <w:r w:rsidRPr="006035CA">
        <w:rPr>
          <w:i w:val="0"/>
          <w:sz w:val="22"/>
          <w:highlight w:val="yellow"/>
        </w:rPr>
        <w:fldChar w:fldCharType="separate"/>
      </w:r>
      <w:r w:rsidRPr="006035CA">
        <w:rPr>
          <w:i w:val="0"/>
          <w:noProof/>
          <w:sz w:val="22"/>
          <w:highlight w:val="yellow"/>
        </w:rPr>
        <w:t>12</w:t>
      </w:r>
      <w:r w:rsidRPr="006035CA">
        <w:rPr>
          <w:i w:val="0"/>
          <w:sz w:val="22"/>
          <w:highlight w:val="yellow"/>
        </w:rPr>
        <w:fldChar w:fldCharType="end"/>
      </w:r>
      <w:r w:rsidRPr="006035CA">
        <w:rPr>
          <w:i w:val="0"/>
          <w:sz w:val="22"/>
          <w:highlight w:val="yellow"/>
        </w:rPr>
        <w:t xml:space="preserve">: </w:t>
      </w:r>
      <w:r w:rsidRPr="006035CA">
        <w:rPr>
          <w:sz w:val="22"/>
          <w:highlight w:val="yellow"/>
        </w:rPr>
        <w:t xml:space="preserve">Shutter </w:t>
      </w:r>
      <w:r w:rsidRPr="006035CA">
        <w:rPr>
          <w:sz w:val="22"/>
          <w:szCs w:val="22"/>
          <w:highlight w:val="yellow"/>
        </w:rPr>
        <w:t>width</w:t>
      </w:r>
    </w:p>
    <w:p w:rsidR="006035CA" w:rsidRDefault="006035CA" w:rsidP="00F46149">
      <w:pPr>
        <w:rPr>
          <w:sz w:val="22"/>
          <w:szCs w:val="22"/>
        </w:rPr>
      </w:pPr>
    </w:p>
    <w:p w:rsidR="006035CA" w:rsidRPr="00F46149" w:rsidRDefault="006035CA" w:rsidP="00F46149">
      <w:pPr>
        <w:rPr>
          <w:sz w:val="22"/>
          <w:szCs w:val="22"/>
        </w:rPr>
      </w:pPr>
    </w:p>
    <w:p w:rsidR="0025541C" w:rsidRPr="001570E5" w:rsidRDefault="0025541C" w:rsidP="002A4FBF">
      <w:pPr>
        <w:jc w:val="left"/>
        <w:rPr>
          <w:sz w:val="22"/>
        </w:rPr>
      </w:pPr>
      <w:r w:rsidRPr="001570E5">
        <w:br w:type="page"/>
      </w:r>
    </w:p>
    <w:p w:rsidR="006E4C28" w:rsidRPr="001570E5" w:rsidRDefault="00CB614C" w:rsidP="002A4FBF">
      <w:pPr>
        <w:pStyle w:val="Nagwek3"/>
      </w:pPr>
      <w:bookmarkStart w:id="97" w:name="_Ref413506684"/>
      <w:bookmarkStart w:id="98" w:name="_Toc414241701"/>
      <w:r w:rsidRPr="001570E5">
        <w:rPr>
          <w:caps w:val="0"/>
        </w:rPr>
        <w:lastRenderedPageBreak/>
        <w:t>CCD MECHANICAL MOUNTING AND ALIGNMENT ASPECTS</w:t>
      </w:r>
      <w:bookmarkEnd w:id="97"/>
      <w:bookmarkEnd w:id="98"/>
      <w:r w:rsidRPr="001570E5">
        <w:rPr>
          <w:caps w:val="0"/>
        </w:rPr>
        <w:t xml:space="preserve"> </w:t>
      </w:r>
    </w:p>
    <w:p w:rsidR="006E4C28" w:rsidRPr="001570E5" w:rsidRDefault="006E4C28" w:rsidP="002A4FBF">
      <w:pPr>
        <w:pStyle w:val="Normale11"/>
      </w:pPr>
      <w:r w:rsidRPr="001570E5">
        <w:t xml:space="preserve">The CCD mechanical </w:t>
      </w:r>
      <w:r w:rsidR="009F3D3B" w:rsidRPr="001570E5">
        <w:t xml:space="preserve">assembly </w:t>
      </w:r>
      <w:r w:rsidRPr="001570E5">
        <w:t xml:space="preserve">is shown in </w:t>
      </w:r>
      <w:fldSimple w:instr=" REF _Ref413615068 \h  \* MERGEFORMAT ">
        <w:r w:rsidR="00BF2758" w:rsidRPr="00BF2758">
          <w:rPr>
            <w:i/>
          </w:rPr>
          <w:t xml:space="preserve">Figure </w:t>
        </w:r>
        <w:r w:rsidR="00BF2758" w:rsidRPr="00BF2758">
          <w:rPr>
            <w:i/>
            <w:noProof/>
          </w:rPr>
          <w:t>5</w:t>
        </w:r>
        <w:r w:rsidR="00BF2758" w:rsidRPr="00BF2758">
          <w:rPr>
            <w:i/>
            <w:noProof/>
          </w:rPr>
          <w:noBreakHyphen/>
          <w:t>12</w:t>
        </w:r>
      </w:fldSimple>
      <w:r w:rsidR="000057CC" w:rsidRPr="001570E5">
        <w:t xml:space="preserve"> and </w:t>
      </w:r>
      <w:fldSimple w:instr=" REF _Ref413615089 \h  \* MERGEFORMAT ">
        <w:r w:rsidR="00BF2758" w:rsidRPr="001570E5">
          <w:rPr>
            <w:i/>
            <w:szCs w:val="22"/>
          </w:rPr>
          <w:t xml:space="preserve">Figure </w:t>
        </w:r>
        <w:r w:rsidR="00BF2758">
          <w:rPr>
            <w:i/>
            <w:noProof/>
            <w:szCs w:val="22"/>
          </w:rPr>
          <w:t>5</w:t>
        </w:r>
        <w:r w:rsidR="00BF2758" w:rsidRPr="001570E5">
          <w:rPr>
            <w:i/>
            <w:noProof/>
            <w:szCs w:val="22"/>
          </w:rPr>
          <w:noBreakHyphen/>
        </w:r>
        <w:r w:rsidR="00BF2758">
          <w:rPr>
            <w:i/>
            <w:noProof/>
            <w:szCs w:val="22"/>
          </w:rPr>
          <w:t>13</w:t>
        </w:r>
      </w:fldSimple>
      <w:r w:rsidR="000057CC" w:rsidRPr="001570E5">
        <w:t>.</w:t>
      </w:r>
    </w:p>
    <w:p w:rsidR="00A91BE6" w:rsidRPr="001570E5" w:rsidRDefault="00D236E6" w:rsidP="002A4FBF">
      <w:pPr>
        <w:keepNext/>
      </w:pPr>
      <w:r>
        <w:rPr>
          <w:noProof/>
          <w:lang w:val="pl-PL" w:eastAsia="pl-PL"/>
        </w:rPr>
        <w:pict>
          <v:shape id="Casella di testo 22" o:spid="_x0000_s1028" type="#_x0000_t202" style="position:absolute;left:0;text-align:left;margin-left:370.9pt;margin-top:373pt;width:154.2pt;height:141.8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" filled="f" fillcolor="white [3201]" stroked="f" strokeweight=".5pt">
            <v:textbox>
              <w:txbxContent>
                <w:p w:rsidR="00C15867" w:rsidRDefault="00C15867" w:rsidP="00A91BE6">
                  <w:pPr>
                    <w:pStyle w:val="Normale14"/>
                    <w:spacing w:after="0"/>
                    <w:rPr>
                      <w:b/>
                      <w:lang w:val="it-IT"/>
                    </w:rPr>
                  </w:pPr>
                  <w:r w:rsidRPr="00ED7CA4">
                    <w:rPr>
                      <w:b/>
                      <w:lang w:val="it-IT"/>
                    </w:rPr>
                    <w:t>Legend:</w:t>
                  </w:r>
                </w:p>
                <w:p w:rsidR="00C15867" w:rsidRPr="00ED7CA4" w:rsidRDefault="00C15867" w:rsidP="00A91BE6">
                  <w:pPr>
                    <w:pStyle w:val="Normale14"/>
                    <w:spacing w:after="0"/>
                    <w:rPr>
                      <w:b/>
                      <w:lang w:val="it-IT"/>
                    </w:rPr>
                  </w:pPr>
                </w:p>
                <w:p w:rsidR="00C15867" w:rsidRDefault="00C15867" w:rsidP="00E0567E">
                  <w:pPr>
                    <w:pStyle w:val="Normale14"/>
                    <w:numPr>
                      <w:ilvl w:val="0"/>
                      <w:numId w:val="13"/>
                    </w:numPr>
                    <w:spacing w:after="0"/>
                    <w:ind w:left="284" w:hanging="284"/>
                  </w:pPr>
                  <w:r>
                    <w:t>Copper block (coldfinger)</w:t>
                  </w:r>
                </w:p>
                <w:p w:rsidR="00C15867" w:rsidRDefault="00C15867" w:rsidP="00E0567E">
                  <w:pPr>
                    <w:pStyle w:val="Normale14"/>
                    <w:numPr>
                      <w:ilvl w:val="0"/>
                      <w:numId w:val="13"/>
                    </w:numPr>
                    <w:spacing w:after="0"/>
                    <w:ind w:left="284" w:hanging="284"/>
                  </w:pPr>
                  <w:r>
                    <w:t>CCD board</w:t>
                  </w:r>
                </w:p>
                <w:p w:rsidR="00C15867" w:rsidRDefault="00C15867" w:rsidP="00E0567E">
                  <w:pPr>
                    <w:pStyle w:val="Normale14"/>
                    <w:numPr>
                      <w:ilvl w:val="0"/>
                      <w:numId w:val="13"/>
                    </w:numPr>
                    <w:spacing w:after="0"/>
                    <w:ind w:left="284" w:hanging="284"/>
                  </w:pPr>
                  <w:r>
                    <w:t>CCD s</w:t>
                  </w:r>
                  <w:r w:rsidRPr="006819F2">
                    <w:t>ensor</w:t>
                  </w:r>
                </w:p>
                <w:p w:rsidR="00C15867" w:rsidRDefault="00C15867" w:rsidP="00E0567E">
                  <w:pPr>
                    <w:pStyle w:val="Normale14"/>
                    <w:numPr>
                      <w:ilvl w:val="0"/>
                      <w:numId w:val="13"/>
                    </w:numPr>
                    <w:spacing w:after="0"/>
                    <w:ind w:left="284" w:hanging="284"/>
                  </w:pPr>
                  <w:r>
                    <w:t>Connectors</w:t>
                  </w:r>
                </w:p>
                <w:p w:rsidR="00C15867" w:rsidRDefault="00C15867" w:rsidP="00E0567E">
                  <w:pPr>
                    <w:pStyle w:val="Normale14"/>
                    <w:numPr>
                      <w:ilvl w:val="0"/>
                      <w:numId w:val="13"/>
                    </w:numPr>
                    <w:spacing w:after="0"/>
                    <w:ind w:left="284" w:hanging="284"/>
                  </w:pPr>
                  <w:r w:rsidRPr="00777D94">
                    <w:t>Tightening element</w:t>
                  </w:r>
                </w:p>
                <w:p w:rsidR="00C15867" w:rsidRDefault="00C15867" w:rsidP="00E0567E">
                  <w:pPr>
                    <w:pStyle w:val="Normale14"/>
                    <w:numPr>
                      <w:ilvl w:val="0"/>
                      <w:numId w:val="13"/>
                    </w:numPr>
                    <w:spacing w:after="0"/>
                    <w:ind w:left="284" w:hanging="284"/>
                  </w:pPr>
                  <w:r>
                    <w:t>Plastic spacers</w:t>
                  </w:r>
                </w:p>
                <w:p w:rsidR="00C15867" w:rsidRPr="00ED7CA4" w:rsidRDefault="00C15867" w:rsidP="00E0567E">
                  <w:pPr>
                    <w:pStyle w:val="Normale14"/>
                    <w:numPr>
                      <w:ilvl w:val="0"/>
                      <w:numId w:val="13"/>
                    </w:numPr>
                    <w:spacing w:after="0"/>
                    <w:ind w:left="284" w:hanging="284"/>
                  </w:pPr>
                  <w:r>
                    <w:t>Polyamide screws</w:t>
                  </w:r>
                </w:p>
              </w:txbxContent>
            </v:textbox>
          </v:shape>
        </w:pict>
      </w:r>
      <w:r w:rsidR="00A91BE6" w:rsidRPr="001570E5">
        <w:rPr>
          <w:noProof/>
          <w:lang w:val="pl-PL" w:eastAsia="pl-PL"/>
        </w:rPr>
        <w:drawing>
          <wp:inline distT="0" distB="0" distL="0" distR="0">
            <wp:extent cx="5161270" cy="6067425"/>
            <wp:effectExtent l="0" t="0" r="1905" b="0"/>
            <wp:docPr id="9" name="Obraz 4" descr="CCD moun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D mount 4.png"/>
                    <pic:cNvPicPr/>
                  </pic:nvPicPr>
                  <pic:blipFill>
                    <a:blip r:embed="rId28"/>
                    <a:stretch>
                      <a:fillRect/>
                    </a:stretch>
                  </pic:blipFill>
                  <pic:spPr>
                    <a:xfrm>
                      <a:off x="0" y="0"/>
                      <a:ext cx="5172510" cy="6080639"/>
                    </a:xfrm>
                    <a:prstGeom prst="rect">
                      <a:avLst/>
                    </a:prstGeom>
                  </pic:spPr>
                </pic:pic>
              </a:graphicData>
            </a:graphic>
          </wp:inline>
        </w:drawing>
      </w:r>
    </w:p>
    <w:p w:rsidR="006E4C28" w:rsidRPr="001570E5" w:rsidRDefault="006E4C28" w:rsidP="002A4FBF">
      <w:pPr>
        <w:keepNext/>
      </w:pPr>
    </w:p>
    <w:p w:rsidR="00A91BE6" w:rsidRPr="001570E5" w:rsidRDefault="00A91BE6" w:rsidP="002A4FBF">
      <w:pPr>
        <w:pStyle w:val="Legenda"/>
        <w:jc w:val="both"/>
        <w:rPr>
          <w:i w:val="0"/>
          <w:sz w:val="22"/>
        </w:rPr>
      </w:pPr>
    </w:p>
    <w:p w:rsidR="006E6788" w:rsidRPr="001570E5" w:rsidRDefault="006E6788" w:rsidP="002A4FBF">
      <w:pPr>
        <w:pStyle w:val="Legenda"/>
        <w:jc w:val="both"/>
        <w:rPr>
          <w:i w:val="0"/>
          <w:sz w:val="22"/>
        </w:rPr>
      </w:pPr>
    </w:p>
    <w:p w:rsidR="00D56B5B" w:rsidRPr="001570E5" w:rsidRDefault="006E4C28" w:rsidP="002A4FBF">
      <w:pPr>
        <w:pStyle w:val="Legenda"/>
        <w:jc w:val="center"/>
        <w:rPr>
          <w:sz w:val="22"/>
        </w:rPr>
      </w:pPr>
      <w:bookmarkStart w:id="99" w:name="_Ref413615068"/>
      <w:bookmarkStart w:id="100" w:name="_Toc414241772"/>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12</w:t>
      </w:r>
      <w:r w:rsidR="00D236E6" w:rsidRPr="001570E5">
        <w:rPr>
          <w:sz w:val="22"/>
        </w:rPr>
        <w:fldChar w:fldCharType="end"/>
      </w:r>
      <w:bookmarkEnd w:id="99"/>
      <w:r w:rsidRPr="001570E5">
        <w:rPr>
          <w:sz w:val="22"/>
        </w:rPr>
        <w:t>: CCD assembly on the cold-finger</w:t>
      </w:r>
      <w:r w:rsidR="00037F3F" w:rsidRPr="001570E5">
        <w:rPr>
          <w:sz w:val="22"/>
        </w:rPr>
        <w:t xml:space="preserve"> and PCB</w:t>
      </w:r>
      <w:bookmarkEnd w:id="100"/>
    </w:p>
    <w:p w:rsidR="00037F3F" w:rsidRPr="001570E5" w:rsidRDefault="00037F3F" w:rsidP="002A4FBF">
      <w:pPr>
        <w:pStyle w:val="Normale14"/>
      </w:pPr>
    </w:p>
    <w:p w:rsidR="00037F3F" w:rsidRPr="001570E5" w:rsidRDefault="00037F3F" w:rsidP="002A4FBF">
      <w:pPr>
        <w:pStyle w:val="Normale14"/>
      </w:pPr>
    </w:p>
    <w:p w:rsidR="00037F3F" w:rsidRPr="001570E5" w:rsidRDefault="00037F3F" w:rsidP="002A4FBF">
      <w:pPr>
        <w:pStyle w:val="Normale14"/>
      </w:pPr>
    </w:p>
    <w:p w:rsidR="00D56B5B" w:rsidRPr="001570E5" w:rsidRDefault="00037F3F" w:rsidP="002A4FBF">
      <w:pPr>
        <w:jc w:val="center"/>
      </w:pPr>
      <w:r w:rsidRPr="001570E5">
        <w:rPr>
          <w:noProof/>
          <w:lang w:val="pl-PL" w:eastAsia="pl-PL"/>
        </w:rPr>
        <w:lastRenderedPageBreak/>
        <w:drawing>
          <wp:inline distT="0" distB="0" distL="0" distR="0">
            <wp:extent cx="4198620" cy="5703027"/>
            <wp:effectExtent l="0" t="0" r="0" b="0"/>
            <wp:docPr id="49" name="Obraz 7" descr="CCD mou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D mount 3.png"/>
                    <pic:cNvPicPr/>
                  </pic:nvPicPr>
                  <pic:blipFill>
                    <a:blip r:embed="rId29"/>
                    <a:stretch>
                      <a:fillRect/>
                    </a:stretch>
                  </pic:blipFill>
                  <pic:spPr>
                    <a:xfrm>
                      <a:off x="0" y="0"/>
                      <a:ext cx="4201382" cy="5706779"/>
                    </a:xfrm>
                    <a:prstGeom prst="rect">
                      <a:avLst/>
                    </a:prstGeom>
                  </pic:spPr>
                </pic:pic>
              </a:graphicData>
            </a:graphic>
          </wp:inline>
        </w:drawing>
      </w:r>
    </w:p>
    <w:p w:rsidR="00D56B5B" w:rsidRPr="001570E5" w:rsidRDefault="00FF5C82" w:rsidP="002A4FBF">
      <w:pPr>
        <w:pStyle w:val="Legenda"/>
        <w:jc w:val="center"/>
        <w:rPr>
          <w:sz w:val="22"/>
          <w:szCs w:val="22"/>
        </w:rPr>
      </w:pPr>
      <w:bookmarkStart w:id="101" w:name="_Ref413615089"/>
      <w:bookmarkStart w:id="102" w:name="_Toc414241773"/>
      <w:r w:rsidRPr="001570E5">
        <w:rPr>
          <w:i w:val="0"/>
          <w:sz w:val="22"/>
          <w:szCs w:val="22"/>
        </w:rPr>
        <w:t xml:space="preserve">Figure </w:t>
      </w:r>
      <w:r w:rsidR="00D236E6" w:rsidRPr="001570E5">
        <w:rPr>
          <w:i w:val="0"/>
          <w:sz w:val="22"/>
          <w:szCs w:val="22"/>
        </w:rPr>
        <w:fldChar w:fldCharType="begin"/>
      </w:r>
      <w:r w:rsidRPr="001570E5">
        <w:rPr>
          <w:i w:val="0"/>
          <w:sz w:val="22"/>
          <w:szCs w:val="22"/>
        </w:rPr>
        <w:instrText xml:space="preserve"> STYLEREF 1 \s </w:instrText>
      </w:r>
      <w:r w:rsidR="00D236E6" w:rsidRPr="001570E5">
        <w:rPr>
          <w:i w:val="0"/>
          <w:sz w:val="22"/>
          <w:szCs w:val="22"/>
        </w:rPr>
        <w:fldChar w:fldCharType="separate"/>
      </w:r>
      <w:r w:rsidR="00BF2758">
        <w:rPr>
          <w:i w:val="0"/>
          <w:noProof/>
          <w:sz w:val="22"/>
          <w:szCs w:val="22"/>
        </w:rPr>
        <w:t>5</w:t>
      </w:r>
      <w:r w:rsidR="00D236E6" w:rsidRPr="001570E5">
        <w:rPr>
          <w:i w:val="0"/>
          <w:sz w:val="22"/>
          <w:szCs w:val="22"/>
        </w:rPr>
        <w:fldChar w:fldCharType="end"/>
      </w:r>
      <w:r w:rsidRPr="001570E5">
        <w:rPr>
          <w:i w:val="0"/>
          <w:sz w:val="22"/>
          <w:szCs w:val="22"/>
        </w:rPr>
        <w:noBreakHyphen/>
      </w:r>
      <w:r w:rsidR="00D236E6" w:rsidRPr="001570E5">
        <w:rPr>
          <w:i w:val="0"/>
          <w:sz w:val="22"/>
          <w:szCs w:val="22"/>
        </w:rPr>
        <w:fldChar w:fldCharType="begin"/>
      </w:r>
      <w:r w:rsidRPr="001570E5">
        <w:rPr>
          <w:i w:val="0"/>
          <w:sz w:val="22"/>
          <w:szCs w:val="22"/>
        </w:rPr>
        <w:instrText xml:space="preserve"> SEQ Figure \* ARABIC \s 1 </w:instrText>
      </w:r>
      <w:r w:rsidR="00D236E6" w:rsidRPr="001570E5">
        <w:rPr>
          <w:i w:val="0"/>
          <w:sz w:val="22"/>
          <w:szCs w:val="22"/>
        </w:rPr>
        <w:fldChar w:fldCharType="separate"/>
      </w:r>
      <w:r w:rsidR="00BF2758">
        <w:rPr>
          <w:i w:val="0"/>
          <w:noProof/>
          <w:sz w:val="22"/>
          <w:szCs w:val="22"/>
        </w:rPr>
        <w:t>13</w:t>
      </w:r>
      <w:r w:rsidR="00D236E6" w:rsidRPr="001570E5">
        <w:rPr>
          <w:i w:val="0"/>
          <w:sz w:val="22"/>
          <w:szCs w:val="22"/>
        </w:rPr>
        <w:fldChar w:fldCharType="end"/>
      </w:r>
      <w:bookmarkEnd w:id="101"/>
      <w:r w:rsidRPr="001570E5">
        <w:rPr>
          <w:i w:val="0"/>
          <w:sz w:val="22"/>
          <w:szCs w:val="22"/>
        </w:rPr>
        <w:t>:</w:t>
      </w:r>
      <w:r w:rsidR="00037F3F" w:rsidRPr="001570E5">
        <w:rPr>
          <w:sz w:val="22"/>
          <w:szCs w:val="22"/>
        </w:rPr>
        <w:t>CCD assembly on the cold-finger and PCB</w:t>
      </w:r>
      <w:bookmarkEnd w:id="102"/>
    </w:p>
    <w:p w:rsidR="00F72E4E" w:rsidRPr="001570E5" w:rsidRDefault="004640D2" w:rsidP="002A4FBF">
      <w:pPr>
        <w:pStyle w:val="Normale14"/>
      </w:pPr>
      <w:r w:rsidRPr="001570E5">
        <w:t xml:space="preserve">A </w:t>
      </w:r>
      <w:r w:rsidR="00CD7D3D" w:rsidRPr="001570E5">
        <w:t>c</w:t>
      </w:r>
      <w:r w:rsidRPr="001570E5">
        <w:t xml:space="preserve">opper block (1) is screwed to the spacer (6) made of plastic which is screwed to the CCD PCB (2). The CCD chip (3) pins are placed into the connectors (4) on the PCB. To ensure good thermal conductivity between </w:t>
      </w:r>
      <w:r w:rsidR="00CD7D3D" w:rsidRPr="001570E5">
        <w:t xml:space="preserve">the </w:t>
      </w:r>
      <w:r w:rsidRPr="001570E5">
        <w:t xml:space="preserve">CCD sensor and </w:t>
      </w:r>
      <w:r w:rsidR="00CD7D3D" w:rsidRPr="001570E5">
        <w:t xml:space="preserve">the </w:t>
      </w:r>
      <w:r w:rsidRPr="001570E5">
        <w:t xml:space="preserve">copper block, there is a thermal compound between them. Samtec </w:t>
      </w:r>
      <w:r w:rsidR="00CD7D3D" w:rsidRPr="001570E5">
        <w:t>l</w:t>
      </w:r>
      <w:r w:rsidRPr="001570E5">
        <w:t>ow-profile socket-strips are used as connectors. Tightening element (5) is screw</w:t>
      </w:r>
      <w:r w:rsidR="009F3D3B" w:rsidRPr="001570E5">
        <w:t>ed</w:t>
      </w:r>
      <w:r w:rsidRPr="001570E5">
        <w:t xml:space="preserve"> to the copper block with </w:t>
      </w:r>
      <w:r w:rsidR="00734EB5" w:rsidRPr="001570E5">
        <w:t>polyamine</w:t>
      </w:r>
      <w:r w:rsidRPr="001570E5">
        <w:t xml:space="preserve"> screws (7), therefore tightening CCD to </w:t>
      </w:r>
      <w:r w:rsidR="00CD7D3D" w:rsidRPr="001570E5">
        <w:t xml:space="preserve">the </w:t>
      </w:r>
      <w:r w:rsidRPr="001570E5">
        <w:t>copper block. The CCD PCB has three rigid parts and two flex part</w:t>
      </w:r>
      <w:r w:rsidR="009F3D3B" w:rsidRPr="001570E5">
        <w:t>s</w:t>
      </w:r>
      <w:r w:rsidRPr="001570E5">
        <w:t>.</w:t>
      </w:r>
      <w:r w:rsidR="00F72E4E" w:rsidRPr="001570E5">
        <w:t xml:space="preserve"> </w:t>
      </w:r>
      <w:r w:rsidRPr="001570E5">
        <w:t xml:space="preserve">The central rigid part is where </w:t>
      </w:r>
      <w:r w:rsidR="00CD7D3D" w:rsidRPr="001570E5">
        <w:t xml:space="preserve">the </w:t>
      </w:r>
      <w:r w:rsidRPr="001570E5">
        <w:t xml:space="preserve">CCD pin connectors are located, the two other parts have a connector that goes through the slots on the base </w:t>
      </w:r>
      <w:r w:rsidR="009F3D3B" w:rsidRPr="001570E5">
        <w:t>plate</w:t>
      </w:r>
      <w:r w:rsidRPr="001570E5">
        <w:t xml:space="preserve">, as shown in the </w:t>
      </w:r>
      <w:fldSimple w:instr=" REF _Ref413615372 \h  \* MERGEFORMAT ">
        <w:r w:rsidR="00BF2758" w:rsidRPr="00BF2758">
          <w:rPr>
            <w:i/>
            <w:szCs w:val="22"/>
          </w:rPr>
          <w:t xml:space="preserve">Figure </w:t>
        </w:r>
        <w:r w:rsidR="00BF2758" w:rsidRPr="00BF2758">
          <w:rPr>
            <w:i/>
            <w:noProof/>
            <w:szCs w:val="22"/>
          </w:rPr>
          <w:t>5</w:t>
        </w:r>
        <w:r w:rsidR="00BF2758" w:rsidRPr="00BF2758">
          <w:rPr>
            <w:i/>
            <w:noProof/>
            <w:szCs w:val="22"/>
          </w:rPr>
          <w:noBreakHyphen/>
          <w:t>14</w:t>
        </w:r>
      </w:fldSimple>
      <w:r w:rsidRPr="001570E5">
        <w:t>. Th</w:t>
      </w:r>
      <w:r w:rsidR="00CD7D3D" w:rsidRPr="001570E5">
        <w:t>e</w:t>
      </w:r>
      <w:r w:rsidRPr="001570E5">
        <w:t xml:space="preserve">se slots will be filled with epoxy resin to keep the chamber sealed. Although the slots are sealed it is still possible to remove </w:t>
      </w:r>
      <w:r w:rsidR="00CD7D3D" w:rsidRPr="001570E5">
        <w:t xml:space="preserve">the CCD PCB </w:t>
      </w:r>
      <w:r w:rsidRPr="001570E5">
        <w:t xml:space="preserve">and to put </w:t>
      </w:r>
      <w:r w:rsidR="00CD7D3D" w:rsidRPr="001570E5">
        <w:t xml:space="preserve">it </w:t>
      </w:r>
      <w:r w:rsidRPr="001570E5">
        <w:t xml:space="preserve">back without any need for removing the epoxy. </w:t>
      </w:r>
      <w:r w:rsidR="009F3D3B" w:rsidRPr="001570E5">
        <w:t>T</w:t>
      </w:r>
      <w:r w:rsidRPr="001570E5">
        <w:t xml:space="preserve">he width and length of the flex part </w:t>
      </w:r>
      <w:r w:rsidR="009F3D3B" w:rsidRPr="001570E5">
        <w:t>are</w:t>
      </w:r>
      <w:r w:rsidRPr="001570E5">
        <w:t xml:space="preserve"> optimized to ensure high thermal resistance.</w:t>
      </w:r>
    </w:p>
    <w:p w:rsidR="00037F3F" w:rsidRPr="001570E5" w:rsidRDefault="00437C02" w:rsidP="002A4FBF">
      <w:pPr>
        <w:pStyle w:val="Normale14"/>
      </w:pPr>
      <w:r w:rsidRPr="001570E5">
        <w:t xml:space="preserve">An </w:t>
      </w:r>
      <w:r w:rsidR="00037F3F" w:rsidRPr="001570E5">
        <w:t xml:space="preserve">alignment of the CCD sensor is discussed in the </w:t>
      </w:r>
      <w:r w:rsidR="00880B44" w:rsidRPr="001570E5">
        <w:t xml:space="preserve">Chapter </w:t>
      </w:r>
      <w:fldSimple w:instr=" REF _Ref413597757 \r \h  \* MERGEFORMAT ">
        <w:r w:rsidR="00BF2758">
          <w:t xml:space="preserve">5.1.1 </w:t>
        </w:r>
      </w:fldSimple>
    </w:p>
    <w:p w:rsidR="00124330" w:rsidRPr="001570E5" w:rsidRDefault="00124330" w:rsidP="002A4FBF">
      <w:pPr>
        <w:pStyle w:val="Normale14"/>
      </w:pPr>
      <w:r w:rsidRPr="001570E5">
        <w:t xml:space="preserve">Additional views of CCD Assembly are shown in </w:t>
      </w:r>
      <w:fldSimple w:instr=" REF _Ref413615372 \h  \* MERGEFORMAT ">
        <w:r w:rsidR="00BF2758" w:rsidRPr="00BF2758">
          <w:rPr>
            <w:i/>
            <w:szCs w:val="22"/>
          </w:rPr>
          <w:t xml:space="preserve">Figure </w:t>
        </w:r>
        <w:r w:rsidR="00BF2758" w:rsidRPr="00BF2758">
          <w:rPr>
            <w:i/>
            <w:noProof/>
            <w:szCs w:val="22"/>
          </w:rPr>
          <w:t>5</w:t>
        </w:r>
        <w:r w:rsidR="00BF2758" w:rsidRPr="00BF2758">
          <w:rPr>
            <w:i/>
            <w:noProof/>
            <w:szCs w:val="22"/>
          </w:rPr>
          <w:noBreakHyphen/>
          <w:t>14</w:t>
        </w:r>
      </w:fldSimple>
      <w:r w:rsidR="002C3E25" w:rsidRPr="001570E5">
        <w:t xml:space="preserve"> and </w:t>
      </w:r>
      <w:fldSimple w:instr=" REF _Ref413615381 \h  \* MERGEFORMAT ">
        <w:r w:rsidR="00BF2758" w:rsidRPr="00BF2758">
          <w:rPr>
            <w:i/>
            <w:szCs w:val="22"/>
          </w:rPr>
          <w:t xml:space="preserve">Figure </w:t>
        </w:r>
        <w:r w:rsidR="00BF2758" w:rsidRPr="00BF2758">
          <w:rPr>
            <w:i/>
            <w:noProof/>
            <w:szCs w:val="22"/>
          </w:rPr>
          <w:t>5</w:t>
        </w:r>
        <w:r w:rsidR="00BF2758" w:rsidRPr="00BF2758">
          <w:rPr>
            <w:i/>
            <w:noProof/>
            <w:szCs w:val="22"/>
          </w:rPr>
          <w:noBreakHyphen/>
          <w:t>15</w:t>
        </w:r>
      </w:fldSimple>
      <w:r w:rsidR="00437C02" w:rsidRPr="001570E5">
        <w:rPr>
          <w:i/>
        </w:rPr>
        <w:t>.</w:t>
      </w:r>
    </w:p>
    <w:p w:rsidR="00F72E4E" w:rsidRPr="001570E5" w:rsidRDefault="002F30F7" w:rsidP="002A4FBF">
      <w:pPr>
        <w:keepNext/>
        <w:jc w:val="left"/>
      </w:pPr>
      <w:r w:rsidRPr="001570E5">
        <w:rPr>
          <w:color w:val="FF0000"/>
        </w:rPr>
        <w:lastRenderedPageBreak/>
        <w:tab/>
      </w:r>
    </w:p>
    <w:p w:rsidR="00D56B5B" w:rsidRPr="001570E5" w:rsidRDefault="00D56B5B" w:rsidP="002A4FBF">
      <w:pPr>
        <w:keepNext/>
        <w:jc w:val="left"/>
      </w:pPr>
      <w:r w:rsidRPr="001570E5">
        <w:rPr>
          <w:noProof/>
          <w:color w:val="FF0000"/>
          <w:lang w:val="pl-PL" w:eastAsia="pl-PL"/>
        </w:rPr>
        <w:drawing>
          <wp:inline distT="0" distB="0" distL="0" distR="0">
            <wp:extent cx="6372860" cy="3465195"/>
            <wp:effectExtent l="0" t="0" r="8890" b="1905"/>
            <wp:docPr id="117" name="Obraz 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6372860" cy="3465195"/>
                    </a:xfrm>
                    <a:prstGeom prst="rect">
                      <a:avLst/>
                    </a:prstGeom>
                  </pic:spPr>
                </pic:pic>
              </a:graphicData>
            </a:graphic>
          </wp:inline>
        </w:drawing>
      </w:r>
    </w:p>
    <w:p w:rsidR="00D56B5B" w:rsidRPr="001570E5" w:rsidRDefault="00880B44" w:rsidP="002A4FBF">
      <w:pPr>
        <w:pStyle w:val="Legenda"/>
        <w:jc w:val="center"/>
        <w:rPr>
          <w:sz w:val="22"/>
          <w:szCs w:val="22"/>
        </w:rPr>
      </w:pPr>
      <w:bookmarkStart w:id="103" w:name="_Ref413615372"/>
      <w:bookmarkStart w:id="104" w:name="_Toc412736936"/>
      <w:bookmarkStart w:id="105" w:name="_Toc414241774"/>
      <w:r w:rsidRPr="001570E5">
        <w:rPr>
          <w:sz w:val="22"/>
          <w:szCs w:val="22"/>
        </w:rPr>
        <w:t xml:space="preserve">Figure </w:t>
      </w:r>
      <w:r w:rsidR="00D236E6" w:rsidRPr="001570E5">
        <w:rPr>
          <w:sz w:val="22"/>
          <w:szCs w:val="22"/>
        </w:rPr>
        <w:fldChar w:fldCharType="begin"/>
      </w:r>
      <w:r w:rsidRPr="001570E5">
        <w:rPr>
          <w:sz w:val="22"/>
          <w:szCs w:val="22"/>
        </w:rPr>
        <w:instrText xml:space="preserve"> STYLEREF 1 \s </w:instrText>
      </w:r>
      <w:r w:rsidR="00D236E6" w:rsidRPr="001570E5">
        <w:rPr>
          <w:sz w:val="22"/>
          <w:szCs w:val="22"/>
        </w:rPr>
        <w:fldChar w:fldCharType="separate"/>
      </w:r>
      <w:r w:rsidR="00BF2758">
        <w:rPr>
          <w:noProof/>
          <w:sz w:val="22"/>
          <w:szCs w:val="22"/>
        </w:rPr>
        <w:t>5</w:t>
      </w:r>
      <w:r w:rsidR="00D236E6" w:rsidRPr="001570E5">
        <w:rPr>
          <w:sz w:val="22"/>
          <w:szCs w:val="22"/>
        </w:rPr>
        <w:fldChar w:fldCharType="end"/>
      </w:r>
      <w:r w:rsidRPr="001570E5">
        <w:rPr>
          <w:sz w:val="22"/>
          <w:szCs w:val="22"/>
        </w:rPr>
        <w:noBreakHyphen/>
      </w:r>
      <w:r w:rsidR="00D236E6" w:rsidRPr="001570E5">
        <w:rPr>
          <w:sz w:val="22"/>
          <w:szCs w:val="22"/>
        </w:rPr>
        <w:fldChar w:fldCharType="begin"/>
      </w:r>
      <w:r w:rsidRPr="001570E5">
        <w:rPr>
          <w:sz w:val="22"/>
          <w:szCs w:val="22"/>
        </w:rPr>
        <w:instrText xml:space="preserve"> SEQ Figure \* ARABIC \s 1 </w:instrText>
      </w:r>
      <w:r w:rsidR="00D236E6" w:rsidRPr="001570E5">
        <w:rPr>
          <w:sz w:val="22"/>
          <w:szCs w:val="22"/>
        </w:rPr>
        <w:fldChar w:fldCharType="separate"/>
      </w:r>
      <w:r w:rsidR="00BF2758">
        <w:rPr>
          <w:noProof/>
          <w:sz w:val="22"/>
          <w:szCs w:val="22"/>
        </w:rPr>
        <w:t>14</w:t>
      </w:r>
      <w:r w:rsidR="00D236E6" w:rsidRPr="001570E5">
        <w:rPr>
          <w:sz w:val="22"/>
          <w:szCs w:val="22"/>
        </w:rPr>
        <w:fldChar w:fldCharType="end"/>
      </w:r>
      <w:bookmarkEnd w:id="103"/>
      <w:r w:rsidRPr="001570E5">
        <w:rPr>
          <w:sz w:val="22"/>
          <w:szCs w:val="22"/>
        </w:rPr>
        <w:t>: CCD assembly</w:t>
      </w:r>
      <w:bookmarkEnd w:id="104"/>
      <w:bookmarkEnd w:id="105"/>
    </w:p>
    <w:p w:rsidR="00880B44" w:rsidRPr="001570E5" w:rsidRDefault="00880B44" w:rsidP="002A4FBF">
      <w:pPr>
        <w:keepNext/>
      </w:pPr>
      <w:r w:rsidRPr="001570E5">
        <w:rPr>
          <w:noProof/>
          <w:lang w:val="pl-PL" w:eastAsia="pl-PL"/>
        </w:rPr>
        <w:drawing>
          <wp:inline distT="0" distB="0" distL="0" distR="0">
            <wp:extent cx="6372860" cy="2280920"/>
            <wp:effectExtent l="19050" t="0" r="8890" b="0"/>
            <wp:docPr id="51" name="Obraz 6" descr="CCD m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D mount 2.png"/>
                    <pic:cNvPicPr/>
                  </pic:nvPicPr>
                  <pic:blipFill>
                    <a:blip r:embed="rId31"/>
                    <a:stretch>
                      <a:fillRect/>
                    </a:stretch>
                  </pic:blipFill>
                  <pic:spPr>
                    <a:xfrm>
                      <a:off x="0" y="0"/>
                      <a:ext cx="6372860" cy="2280920"/>
                    </a:xfrm>
                    <a:prstGeom prst="rect">
                      <a:avLst/>
                    </a:prstGeom>
                  </pic:spPr>
                </pic:pic>
              </a:graphicData>
            </a:graphic>
          </wp:inline>
        </w:drawing>
      </w:r>
    </w:p>
    <w:p w:rsidR="00D56B5B" w:rsidRPr="001570E5" w:rsidRDefault="00880B44" w:rsidP="002A4FBF">
      <w:pPr>
        <w:pStyle w:val="Legenda"/>
        <w:jc w:val="center"/>
        <w:rPr>
          <w:sz w:val="22"/>
          <w:szCs w:val="22"/>
        </w:rPr>
      </w:pPr>
      <w:bookmarkStart w:id="106" w:name="_Ref413615381"/>
      <w:bookmarkStart w:id="107" w:name="_Toc412736937"/>
      <w:bookmarkStart w:id="108" w:name="_Toc414241775"/>
      <w:r w:rsidRPr="001570E5">
        <w:rPr>
          <w:sz w:val="22"/>
          <w:szCs w:val="22"/>
        </w:rPr>
        <w:t xml:space="preserve">Figure </w:t>
      </w:r>
      <w:r w:rsidR="00D236E6" w:rsidRPr="001570E5">
        <w:rPr>
          <w:sz w:val="22"/>
          <w:szCs w:val="22"/>
        </w:rPr>
        <w:fldChar w:fldCharType="begin"/>
      </w:r>
      <w:r w:rsidRPr="001570E5">
        <w:rPr>
          <w:sz w:val="22"/>
          <w:szCs w:val="22"/>
        </w:rPr>
        <w:instrText xml:space="preserve"> STYLEREF 1 \s </w:instrText>
      </w:r>
      <w:r w:rsidR="00D236E6" w:rsidRPr="001570E5">
        <w:rPr>
          <w:sz w:val="22"/>
          <w:szCs w:val="22"/>
        </w:rPr>
        <w:fldChar w:fldCharType="separate"/>
      </w:r>
      <w:r w:rsidR="00BF2758">
        <w:rPr>
          <w:noProof/>
          <w:sz w:val="22"/>
          <w:szCs w:val="22"/>
        </w:rPr>
        <w:t>5</w:t>
      </w:r>
      <w:r w:rsidR="00D236E6" w:rsidRPr="001570E5">
        <w:rPr>
          <w:sz w:val="22"/>
          <w:szCs w:val="22"/>
        </w:rPr>
        <w:fldChar w:fldCharType="end"/>
      </w:r>
      <w:r w:rsidRPr="001570E5">
        <w:rPr>
          <w:sz w:val="22"/>
          <w:szCs w:val="22"/>
        </w:rPr>
        <w:noBreakHyphen/>
      </w:r>
      <w:r w:rsidR="00D236E6" w:rsidRPr="001570E5">
        <w:rPr>
          <w:sz w:val="22"/>
          <w:szCs w:val="22"/>
        </w:rPr>
        <w:fldChar w:fldCharType="begin"/>
      </w:r>
      <w:r w:rsidRPr="001570E5">
        <w:rPr>
          <w:sz w:val="22"/>
          <w:szCs w:val="22"/>
        </w:rPr>
        <w:instrText xml:space="preserve"> SEQ Figure \* ARABIC \s 1 </w:instrText>
      </w:r>
      <w:r w:rsidR="00D236E6" w:rsidRPr="001570E5">
        <w:rPr>
          <w:sz w:val="22"/>
          <w:szCs w:val="22"/>
        </w:rPr>
        <w:fldChar w:fldCharType="separate"/>
      </w:r>
      <w:r w:rsidR="00BF2758">
        <w:rPr>
          <w:noProof/>
          <w:sz w:val="22"/>
          <w:szCs w:val="22"/>
        </w:rPr>
        <w:t>15</w:t>
      </w:r>
      <w:r w:rsidR="00D236E6" w:rsidRPr="001570E5">
        <w:rPr>
          <w:sz w:val="22"/>
          <w:szCs w:val="22"/>
        </w:rPr>
        <w:fldChar w:fldCharType="end"/>
      </w:r>
      <w:bookmarkEnd w:id="106"/>
      <w:r w:rsidRPr="001570E5">
        <w:rPr>
          <w:sz w:val="22"/>
          <w:szCs w:val="22"/>
        </w:rPr>
        <w:t>: CCD electrical connection</w:t>
      </w:r>
      <w:bookmarkEnd w:id="107"/>
      <w:bookmarkEnd w:id="108"/>
    </w:p>
    <w:p w:rsidR="00880B44" w:rsidRPr="001570E5" w:rsidRDefault="00880B44" w:rsidP="002A4FBF">
      <w:pPr>
        <w:pStyle w:val="Normale14"/>
      </w:pPr>
    </w:p>
    <w:p w:rsidR="002F30F7" w:rsidRPr="001570E5" w:rsidRDefault="002F30F7" w:rsidP="002A4FBF">
      <w:pPr>
        <w:rPr>
          <w:color w:val="FF0000"/>
        </w:rPr>
      </w:pPr>
    </w:p>
    <w:p w:rsidR="007B3D4D" w:rsidRPr="001570E5" w:rsidRDefault="007B3D4D" w:rsidP="002A4FBF">
      <w:pPr>
        <w:pStyle w:val="Normale14"/>
        <w:rPr>
          <w:sz w:val="24"/>
        </w:rPr>
      </w:pPr>
    </w:p>
    <w:p w:rsidR="00271B4F" w:rsidRPr="001570E5" w:rsidRDefault="00271B4F" w:rsidP="002A4FBF">
      <w:pPr>
        <w:pStyle w:val="Normale14"/>
        <w:rPr>
          <w:sz w:val="24"/>
        </w:rPr>
      </w:pPr>
    </w:p>
    <w:p w:rsidR="00271B4F" w:rsidRPr="001570E5" w:rsidRDefault="00271B4F" w:rsidP="002A4FBF">
      <w:pPr>
        <w:pStyle w:val="Normale14"/>
        <w:rPr>
          <w:sz w:val="24"/>
        </w:rPr>
      </w:pPr>
    </w:p>
    <w:p w:rsidR="00271B4F" w:rsidRPr="001570E5" w:rsidRDefault="00271B4F" w:rsidP="002A4FBF">
      <w:pPr>
        <w:pStyle w:val="Normale14"/>
        <w:rPr>
          <w:sz w:val="24"/>
        </w:rPr>
      </w:pPr>
    </w:p>
    <w:p w:rsidR="00880B44" w:rsidRPr="001570E5" w:rsidRDefault="00880B44" w:rsidP="002A4FBF">
      <w:pPr>
        <w:pStyle w:val="Normale14"/>
        <w:rPr>
          <w:sz w:val="24"/>
        </w:rPr>
      </w:pPr>
    </w:p>
    <w:p w:rsidR="00271B4F" w:rsidRPr="001570E5" w:rsidRDefault="00271B4F" w:rsidP="002A4FBF">
      <w:pPr>
        <w:pStyle w:val="Nagwek3"/>
      </w:pPr>
      <w:bookmarkStart w:id="109" w:name="_Ref413506686"/>
      <w:bookmarkStart w:id="110" w:name="_Toc414241702"/>
      <w:r w:rsidRPr="001570E5">
        <w:rPr>
          <w:caps w:val="0"/>
        </w:rPr>
        <w:lastRenderedPageBreak/>
        <w:t>NOBLE GAS THERMAL INSULATION CIRCUIT</w:t>
      </w:r>
      <w:bookmarkEnd w:id="109"/>
      <w:bookmarkEnd w:id="110"/>
    </w:p>
    <w:p w:rsidR="00271B4F" w:rsidRPr="001570E5" w:rsidRDefault="00271B4F" w:rsidP="002A4FBF">
      <w:pPr>
        <w:pStyle w:val="Normale11"/>
      </w:pPr>
      <w:r w:rsidRPr="001570E5">
        <w:t xml:space="preserve">The </w:t>
      </w:r>
      <w:r w:rsidR="00437C02" w:rsidRPr="001570E5">
        <w:t>d</w:t>
      </w:r>
      <w:r w:rsidRPr="001570E5">
        <w:t xml:space="preserve">esign of a sealed CCD sensor chamber is shown in </w:t>
      </w:r>
      <w:fldSimple w:instr=" REF _Ref414121093 \h  \* MERGEFORMAT ">
        <w:r w:rsidR="00BF2758" w:rsidRPr="00BF2758">
          <w:rPr>
            <w:i/>
          </w:rPr>
          <w:t xml:space="preserve">Figure </w:t>
        </w:r>
        <w:r w:rsidR="00BF2758" w:rsidRPr="00BF2758">
          <w:rPr>
            <w:i/>
            <w:noProof/>
          </w:rPr>
          <w:t>5</w:t>
        </w:r>
        <w:r w:rsidR="00BF2758" w:rsidRPr="00BF2758">
          <w:rPr>
            <w:i/>
            <w:noProof/>
          </w:rPr>
          <w:noBreakHyphen/>
          <w:t>16</w:t>
        </w:r>
      </w:fldSimple>
      <w:r w:rsidR="0038459F" w:rsidRPr="001570E5">
        <w:rPr>
          <w:i/>
        </w:rPr>
        <w:t>.</w:t>
      </w:r>
      <w:r w:rsidRPr="001570E5">
        <w:t xml:space="preserve"> Additional views of the concept are presented in </w:t>
      </w:r>
      <w:fldSimple w:instr=" REF _Ref414112417 \h  \* MERGEFORMAT ">
        <w:r w:rsidR="00BF2758" w:rsidRPr="00BF2758">
          <w:rPr>
            <w:i/>
          </w:rPr>
          <w:t xml:space="preserve">Figure </w:t>
        </w:r>
        <w:r w:rsidR="00BF2758" w:rsidRPr="00BF2758">
          <w:rPr>
            <w:i/>
            <w:noProof/>
          </w:rPr>
          <w:t>5</w:t>
        </w:r>
        <w:r w:rsidR="00BF2758" w:rsidRPr="00BF2758">
          <w:rPr>
            <w:i/>
            <w:noProof/>
          </w:rPr>
          <w:noBreakHyphen/>
          <w:t>17</w:t>
        </w:r>
      </w:fldSimple>
      <w:r w:rsidRPr="001570E5">
        <w:t xml:space="preserve"> and </w:t>
      </w:r>
      <w:fldSimple w:instr=" REF _Ref414112421 \h  \* MERGEFORMAT ">
        <w:r w:rsidR="00BF2758" w:rsidRPr="00BF2758">
          <w:rPr>
            <w:i/>
          </w:rPr>
          <w:t xml:space="preserve">Figure </w:t>
        </w:r>
        <w:r w:rsidR="00BF2758" w:rsidRPr="00BF2758">
          <w:rPr>
            <w:i/>
            <w:noProof/>
          </w:rPr>
          <w:t>5</w:t>
        </w:r>
        <w:r w:rsidR="00BF2758" w:rsidRPr="00BF2758">
          <w:rPr>
            <w:i/>
            <w:noProof/>
          </w:rPr>
          <w:noBreakHyphen/>
          <w:t>18</w:t>
        </w:r>
      </w:fldSimple>
      <w:r w:rsidRPr="001570E5">
        <w:t>.</w:t>
      </w:r>
    </w:p>
    <w:p w:rsidR="00271B4F" w:rsidRPr="001570E5" w:rsidRDefault="00D236E6" w:rsidP="002A4FBF">
      <w:pPr>
        <w:pStyle w:val="Normale14"/>
        <w:rPr>
          <w:b/>
          <w:lang w:val="it-IT"/>
        </w:rPr>
      </w:pPr>
      <w:r w:rsidRPr="00D236E6">
        <w:rPr>
          <w:noProof/>
          <w:lang w:val="pl-PL" w:eastAsia="pl-PL"/>
        </w:rPr>
      </w:r>
      <w:r w:rsidRPr="00D236E6">
        <w:rPr>
          <w:noProof/>
          <w:lang w:val="pl-PL" w:eastAsia="pl-PL"/>
        </w:rPr>
        <w:pict>
          <v:group id="Area di disegno 26" o:spid="_x0000_s1029" editas="canvas" style="width:459.75pt;height:571.4pt;mso-position-horizontal-relative:char;mso-position-vertical-relative:line" coordsize="58381,72567">
            <v:shape id="_x0000_s1030" type="#_x0000_t75" style="position:absolute;width:58381;height:72567;visibility:visible">
              <v:fill o:detectmouseclick="t"/>
              <v:path o:connecttype="none"/>
            </v:shape>
            <v:shape id="Picture 37" o:spid="_x0000_s1031" type="#_x0000_t75" alt="Nobel gas 6" style="position:absolute;left:4;top:4;width:53797;height:310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xQzCAAAA3AAAAA8AAABkcnMvZG93bnJldi54bWxEj0FrAjEQhe8F/0MYobeaVUHa1SgiiN5E&#10;2x8wbMbN6mayJFHX/nrnUOhthvfmvW8Wq9636k4xNYENjEcFKOIq2IZrAz/f249PUCkjW2wDk4En&#10;JVgtB28LLG148JHup1wrCeFUogGXc1dqnSpHHtModMSinUP0mGWNtbYRHxLuWz0pipn22LA0OOxo&#10;46i6nm7eQPhKRZja+DuLWO3208uxPpydMe/Dfj0HlanP/+a/670V/LHQyjMygV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1MUMwgAAANwAAAAPAAAAAAAAAAAAAAAAAJ8C&#10;AABkcnMvZG93bnJldi54bWxQSwUGAAAAAAQABAD3AAAAjgMAAAAA&#10;">
              <v:imagedata r:id="rId32" o:title="Nobel gas 6"/>
            </v:shape>
            <v:shape id="Picture 59" o:spid="_x0000_s1032" type="#_x0000_t75" alt="Chamber1" style="position:absolute;width:58381;height:333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M4aPCAAAA3AAAAA8AAABkcnMvZG93bnJldi54bWxET01rwzAMvRf2H4wKu5TVWVlLSeOEMRgU&#10;dlrT3UWsJqGxnNhOmu3Xz4NBb3q8T2XFbDoxkfOtZQXP6wQEcWV1y7WCc/n+tAfhA7LGzjIp+CYP&#10;Rf6wyDDV9safNJ1CLWII+xQVNCH0qZS+asigX9ueOHIX6wyGCF0ttcNbDDed3CTJThpsOTY02NNb&#10;Q9X1NBoFP46Gr/HFluNwXpVHnPzHDvdKPS7n1wOIQHO4i//dRx3nb7bw90y8QO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zOGjwgAAANwAAAAPAAAAAAAAAAAAAAAAAJ8C&#10;AABkcnMvZG93bnJldi54bWxQSwUGAAAAAAQABAD3AAAAjgMAAAAA&#10;">
              <v:imagedata r:id="rId33" o:title="Chamber1"/>
            </v:shape>
            <v:shape id="Picture 58" o:spid="_x0000_s1033" type="#_x0000_t75" alt="Nobel gas 2" style="position:absolute;top:32542;width:41122;height:392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DnG3CAAAA3AAAAA8AAABkcnMvZG93bnJldi54bWxET02LwjAQvQv7H8IseNN0RVSqUZYFYUVE&#10;turB29iMbbGZlCbW6q83C4K3ebzPmS1aU4qGaldYVvDVj0AQp1YXnCnY75a9CQjnkTWWlknBnRws&#10;5h+dGcba3viPmsRnIoSwi1FB7n0VS+nSnAy6vq2IA3e2tUEfYJ1JXeMthJtSDqJoJA0WHBpyrOgn&#10;p/SSXI2C4zWhx9gsD+vT/jG0u2azdSutVPez/Z6C8NT6t/jl/tVh/mAE/8+EC+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A5xtwgAAANwAAAAPAAAAAAAAAAAAAAAAAJ8C&#10;AABkcnMvZG93bnJldi54bWxQSwUGAAAAAAQABAD3AAAAjgMAAAAA&#10;">
              <v:imagedata r:id="rId34" o:title="Nobel gas 2"/>
            </v:shape>
            <v:shape id="Casella di testo 27" o:spid="_x0000_s1034" type="#_x0000_t202" style="position:absolute;left:36261;top:26709;width:22116;height:155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vmM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a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b5jHAAAA3AAAAA8AAAAAAAAAAAAAAAAAmAIAAGRy&#10;cy9kb3ducmV2LnhtbFBLBQYAAAAABAAEAPUAAACMAwAAAAA=&#10;" fillcolor="white [3201]" stroked="f" strokeweight=".5pt">
              <v:textbox>
                <w:txbxContent>
                  <w:p w:rsidR="00C15867" w:rsidRDefault="00C15867" w:rsidP="00271B4F">
                    <w:pPr>
                      <w:pStyle w:val="NormalnyWeb"/>
                      <w:spacing w:before="0" w:beforeAutospacing="0" w:after="93" w:afterAutospacing="0"/>
                      <w:jc w:val="both"/>
                    </w:pPr>
                    <w:r>
                      <w:rPr>
                        <w:rFonts w:ascii="Arial" w:hAnsi="Arial"/>
                        <w:b/>
                        <w:bCs/>
                        <w:sz w:val="22"/>
                        <w:szCs w:val="22"/>
                        <w:lang w:val="it-IT"/>
                      </w:rPr>
                      <w:t>Legend:</w:t>
                    </w:r>
                  </w:p>
                  <w:p w:rsidR="00C15867" w:rsidRDefault="00C15867" w:rsidP="00E0567E">
                    <w:pPr>
                      <w:pStyle w:val="Normale14"/>
                      <w:numPr>
                        <w:ilvl w:val="0"/>
                        <w:numId w:val="13"/>
                      </w:numPr>
                      <w:spacing w:after="0"/>
                      <w:ind w:left="284" w:hanging="284"/>
                    </w:pPr>
                    <w:r w:rsidRPr="00E0567E">
                      <w:t xml:space="preserve">Chamber Base </w:t>
                    </w:r>
                  </w:p>
                  <w:p w:rsidR="00C15867" w:rsidRDefault="00C15867" w:rsidP="00E0567E">
                    <w:pPr>
                      <w:pStyle w:val="Normale14"/>
                      <w:numPr>
                        <w:ilvl w:val="0"/>
                        <w:numId w:val="13"/>
                      </w:numPr>
                      <w:spacing w:after="0"/>
                      <w:ind w:left="284" w:hanging="284"/>
                    </w:pPr>
                    <w:r w:rsidRPr="00E0567E">
                      <w:t>Chamber Cover</w:t>
                    </w:r>
                  </w:p>
                  <w:p w:rsidR="00C15867" w:rsidRDefault="00C15867" w:rsidP="00E0567E">
                    <w:pPr>
                      <w:pStyle w:val="Normale14"/>
                      <w:numPr>
                        <w:ilvl w:val="0"/>
                        <w:numId w:val="13"/>
                      </w:numPr>
                      <w:spacing w:after="0"/>
                      <w:ind w:left="284" w:hanging="284"/>
                    </w:pPr>
                    <w:r w:rsidRPr="00E0567E">
                      <w:t xml:space="preserve">Sapphire Glass </w:t>
                    </w:r>
                  </w:p>
                  <w:p w:rsidR="00C15867" w:rsidRDefault="00C15867" w:rsidP="00E0567E">
                    <w:pPr>
                      <w:pStyle w:val="Normale14"/>
                      <w:numPr>
                        <w:ilvl w:val="0"/>
                        <w:numId w:val="13"/>
                      </w:numPr>
                      <w:spacing w:after="0"/>
                      <w:ind w:left="284" w:hanging="284"/>
                    </w:pPr>
                    <w:r w:rsidRPr="00E0567E">
                      <w:t>Glass Cover</w:t>
                    </w:r>
                  </w:p>
                  <w:p w:rsidR="00C15867" w:rsidRDefault="00C15867" w:rsidP="00E0567E">
                    <w:pPr>
                      <w:pStyle w:val="Normale14"/>
                      <w:numPr>
                        <w:ilvl w:val="0"/>
                        <w:numId w:val="13"/>
                      </w:numPr>
                      <w:spacing w:after="0"/>
                      <w:ind w:left="284" w:hanging="284"/>
                    </w:pPr>
                    <w:r w:rsidRPr="00E0567E">
                      <w:t>Glass Suppressor</w:t>
                    </w:r>
                  </w:p>
                  <w:p w:rsidR="00C15867" w:rsidRDefault="00C15867" w:rsidP="00E0567E">
                    <w:pPr>
                      <w:pStyle w:val="Normale14"/>
                      <w:numPr>
                        <w:ilvl w:val="0"/>
                        <w:numId w:val="13"/>
                      </w:numPr>
                      <w:spacing w:after="0"/>
                      <w:ind w:left="284" w:hanging="284"/>
                    </w:pPr>
                    <w:r w:rsidRPr="00E0567E">
                      <w:t>Noble gas valves</w:t>
                    </w:r>
                  </w:p>
                  <w:p w:rsidR="00C15867" w:rsidRDefault="00C15867" w:rsidP="00E0567E">
                    <w:pPr>
                      <w:pStyle w:val="Normale14"/>
                      <w:numPr>
                        <w:ilvl w:val="0"/>
                        <w:numId w:val="13"/>
                      </w:numPr>
                      <w:spacing w:after="0"/>
                      <w:ind w:left="284" w:hanging="284"/>
                    </w:pPr>
                    <w:r w:rsidRPr="00E0567E">
                      <w:t>CCD</w:t>
                    </w:r>
                    <w:r>
                      <w:rPr>
                        <w:szCs w:val="22"/>
                      </w:rPr>
                      <w:t xml:space="preserve"> board connectors</w:t>
                    </w:r>
                  </w:p>
                </w:txbxContent>
              </v:textbox>
            </v:shape>
            <w10:wrap type="none"/>
            <w10:anchorlock/>
          </v:group>
        </w:pict>
      </w:r>
    </w:p>
    <w:p w:rsidR="00271B4F" w:rsidRPr="001570E5" w:rsidRDefault="00271B4F" w:rsidP="002A4FBF">
      <w:pPr>
        <w:pStyle w:val="Legenda"/>
        <w:jc w:val="center"/>
        <w:rPr>
          <w:sz w:val="22"/>
        </w:rPr>
      </w:pPr>
      <w:bookmarkStart w:id="111" w:name="_Ref414121093"/>
      <w:bookmarkStart w:id="112" w:name="_Toc414241776"/>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16</w:t>
      </w:r>
      <w:r w:rsidR="00D236E6" w:rsidRPr="001570E5">
        <w:rPr>
          <w:sz w:val="22"/>
        </w:rPr>
        <w:fldChar w:fldCharType="end"/>
      </w:r>
      <w:bookmarkEnd w:id="111"/>
      <w:r w:rsidRPr="001570E5">
        <w:rPr>
          <w:sz w:val="22"/>
        </w:rPr>
        <w:t>: Noble gas filled CCD chamber</w:t>
      </w:r>
      <w:bookmarkEnd w:id="112"/>
    </w:p>
    <w:p w:rsidR="00D56B5B" w:rsidRPr="001570E5" w:rsidRDefault="00D56B5B" w:rsidP="002A4FBF">
      <w:pPr>
        <w:keepNext/>
        <w:jc w:val="center"/>
      </w:pPr>
      <w:r w:rsidRPr="001570E5">
        <w:rPr>
          <w:noProof/>
          <w:lang w:val="pl-PL" w:eastAsia="pl-PL"/>
        </w:rPr>
        <w:lastRenderedPageBreak/>
        <w:drawing>
          <wp:inline distT="0" distB="0" distL="0" distR="0">
            <wp:extent cx="4824248" cy="3419659"/>
            <wp:effectExtent l="0" t="0" r="0" b="9525"/>
            <wp:docPr id="124" name="Obraz 15" descr="Cham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mber2.png"/>
                    <pic:cNvPicPr/>
                  </pic:nvPicPr>
                  <pic:blipFill>
                    <a:blip r:embed="rId35"/>
                    <a:stretch>
                      <a:fillRect/>
                    </a:stretch>
                  </pic:blipFill>
                  <pic:spPr>
                    <a:xfrm>
                      <a:off x="0" y="0"/>
                      <a:ext cx="4825955" cy="3420869"/>
                    </a:xfrm>
                    <a:prstGeom prst="rect">
                      <a:avLst/>
                    </a:prstGeom>
                  </pic:spPr>
                </pic:pic>
              </a:graphicData>
            </a:graphic>
          </wp:inline>
        </w:drawing>
      </w:r>
    </w:p>
    <w:p w:rsidR="00D56B5B" w:rsidRPr="001570E5" w:rsidRDefault="00271B4F" w:rsidP="002A4FBF">
      <w:pPr>
        <w:pStyle w:val="Legenda"/>
        <w:jc w:val="center"/>
        <w:rPr>
          <w:sz w:val="22"/>
        </w:rPr>
      </w:pPr>
      <w:bookmarkStart w:id="113" w:name="_Ref414112417"/>
      <w:bookmarkStart w:id="114" w:name="_Toc41424177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17</w:t>
      </w:r>
      <w:r w:rsidR="00D236E6" w:rsidRPr="001570E5">
        <w:rPr>
          <w:sz w:val="22"/>
        </w:rPr>
        <w:fldChar w:fldCharType="end"/>
      </w:r>
      <w:bookmarkEnd w:id="113"/>
      <w:r w:rsidRPr="001570E5">
        <w:rPr>
          <w:sz w:val="22"/>
        </w:rPr>
        <w:t>: CCD chamber</w:t>
      </w:r>
      <w:bookmarkEnd w:id="114"/>
    </w:p>
    <w:p w:rsidR="00271B4F" w:rsidRPr="001570E5" w:rsidRDefault="00271B4F" w:rsidP="002A4FBF"/>
    <w:p w:rsidR="00271B4F" w:rsidRPr="001570E5" w:rsidRDefault="00271B4F" w:rsidP="002A4FBF">
      <w:pPr>
        <w:pStyle w:val="Normale14"/>
      </w:pPr>
      <w:r w:rsidRPr="001570E5">
        <w:t xml:space="preserve">The base element (1) is fixed with </w:t>
      </w:r>
      <w:r w:rsidR="00437C02" w:rsidRPr="001570E5">
        <w:t>the</w:t>
      </w:r>
      <w:r w:rsidRPr="001570E5">
        <w:t xml:space="preserve"> top cover (2) and the glass suppressor and </w:t>
      </w:r>
      <w:r w:rsidR="00437C02" w:rsidRPr="001570E5">
        <w:t xml:space="preserve">the </w:t>
      </w:r>
      <w:r w:rsidRPr="001570E5">
        <w:t>cover (4,</w:t>
      </w:r>
      <w:r w:rsidR="00437C02" w:rsidRPr="001570E5">
        <w:t xml:space="preserve"> </w:t>
      </w:r>
      <w:r w:rsidRPr="001570E5">
        <w:t>5)</w:t>
      </w:r>
      <w:r w:rsidR="00437C02" w:rsidRPr="001570E5">
        <w:t xml:space="preserve">; </w:t>
      </w:r>
      <w:r w:rsidRPr="001570E5">
        <w:t xml:space="preserve"> </w:t>
      </w:r>
      <w:r w:rsidR="00437C02" w:rsidRPr="001570E5">
        <w:t xml:space="preserve">thus it </w:t>
      </w:r>
      <w:r w:rsidRPr="001570E5">
        <w:t xml:space="preserve">provides the seal and </w:t>
      </w:r>
      <w:r w:rsidR="00437C02" w:rsidRPr="001570E5">
        <w:t xml:space="preserve">the </w:t>
      </w:r>
      <w:r w:rsidRPr="001570E5">
        <w:t xml:space="preserve">sapphire glass fastening. </w:t>
      </w:r>
      <w:r w:rsidR="00437C02" w:rsidRPr="001570E5">
        <w:t>There are O-rings to seal the chamber b</w:t>
      </w:r>
      <w:r w:rsidRPr="001570E5">
        <w:t>etween the glass (3) and the suppressor (5</w:t>
      </w:r>
      <w:r w:rsidR="00437C02" w:rsidRPr="001570E5">
        <w:t>),</w:t>
      </w:r>
      <w:r w:rsidRPr="001570E5">
        <w:t xml:space="preserve"> and between the base (1) and the cover (2)</w:t>
      </w:r>
      <w:r w:rsidR="00437C02" w:rsidRPr="001570E5">
        <w:t>.</w:t>
      </w:r>
    </w:p>
    <w:p w:rsidR="00271B4F" w:rsidRPr="001570E5" w:rsidRDefault="00437C02" w:rsidP="002A4FBF">
      <w:pPr>
        <w:pStyle w:val="Normale14"/>
        <w:rPr>
          <w:rStyle w:val="hps"/>
        </w:rPr>
      </w:pPr>
      <w:r w:rsidRPr="001570E5">
        <w:rPr>
          <w:rStyle w:val="hps"/>
        </w:rPr>
        <w:t>There is an elastomeric part b</w:t>
      </w:r>
      <w:r w:rsidR="00271B4F" w:rsidRPr="001570E5">
        <w:rPr>
          <w:rStyle w:val="hps"/>
        </w:rPr>
        <w:t>etween</w:t>
      </w:r>
      <w:r w:rsidRPr="001570E5">
        <w:rPr>
          <w:rStyle w:val="hps"/>
        </w:rPr>
        <w:t xml:space="preserve"> the</w:t>
      </w:r>
      <w:r w:rsidR="00271B4F" w:rsidRPr="001570E5">
        <w:rPr>
          <w:rStyle w:val="hps"/>
        </w:rPr>
        <w:t xml:space="preserve"> window and </w:t>
      </w:r>
      <w:r w:rsidRPr="001570E5">
        <w:rPr>
          <w:rStyle w:val="hps"/>
        </w:rPr>
        <w:t xml:space="preserve">the </w:t>
      </w:r>
      <w:r w:rsidR="00271B4F" w:rsidRPr="001570E5">
        <w:rPr>
          <w:rStyle w:val="hps"/>
        </w:rPr>
        <w:t>suppressor that suppress</w:t>
      </w:r>
      <w:r w:rsidRPr="001570E5">
        <w:rPr>
          <w:rStyle w:val="hps"/>
        </w:rPr>
        <w:t>es the</w:t>
      </w:r>
      <w:r w:rsidR="00271B4F" w:rsidRPr="001570E5">
        <w:rPr>
          <w:rStyle w:val="hps"/>
        </w:rPr>
        <w:t xml:space="preserve"> window and allows it to </w:t>
      </w:r>
      <w:r w:rsidRPr="001570E5">
        <w:rPr>
          <w:rStyle w:val="hps"/>
        </w:rPr>
        <w:t>resize</w:t>
      </w:r>
      <w:r w:rsidR="00271B4F" w:rsidRPr="001570E5">
        <w:rPr>
          <w:rStyle w:val="hps"/>
        </w:rPr>
        <w:t xml:space="preserve"> </w:t>
      </w:r>
      <w:r w:rsidRPr="001570E5">
        <w:rPr>
          <w:rStyle w:val="hps"/>
        </w:rPr>
        <w:t>when</w:t>
      </w:r>
      <w:r w:rsidR="00271B4F" w:rsidRPr="001570E5">
        <w:rPr>
          <w:rStyle w:val="hps"/>
        </w:rPr>
        <w:t xml:space="preserve"> temperature</w:t>
      </w:r>
      <w:r w:rsidRPr="001570E5">
        <w:rPr>
          <w:rStyle w:val="hps"/>
        </w:rPr>
        <w:t xml:space="preserve"> changes</w:t>
      </w:r>
      <w:r w:rsidR="00271B4F" w:rsidRPr="001570E5">
        <w:rPr>
          <w:rStyle w:val="hps"/>
        </w:rPr>
        <w:t>.</w:t>
      </w:r>
    </w:p>
    <w:p w:rsidR="00271B4F" w:rsidRPr="001570E5" w:rsidRDefault="00271B4F" w:rsidP="002A4FBF">
      <w:pPr>
        <w:pStyle w:val="Normale14"/>
        <w:rPr>
          <w:rStyle w:val="hps"/>
        </w:rPr>
      </w:pPr>
      <w:r w:rsidRPr="001570E5">
        <w:t xml:space="preserve">Due to the fact that </w:t>
      </w:r>
      <w:r w:rsidR="00437C02" w:rsidRPr="001570E5">
        <w:t xml:space="preserve">the </w:t>
      </w:r>
      <w:r w:rsidRPr="001570E5">
        <w:t xml:space="preserve">distance and parallelism between </w:t>
      </w:r>
      <w:r w:rsidR="00437C02" w:rsidRPr="001570E5">
        <w:t xml:space="preserve">the </w:t>
      </w:r>
      <w:r w:rsidRPr="001570E5">
        <w:t>CCD sensor surface, sapphire glass and flange are very important, th</w:t>
      </w:r>
      <w:r w:rsidR="00437C02" w:rsidRPr="001570E5">
        <w:t>e</w:t>
      </w:r>
      <w:r w:rsidRPr="001570E5">
        <w:t>se dimension</w:t>
      </w:r>
      <w:r w:rsidR="00437C02" w:rsidRPr="001570E5">
        <w:t>s</w:t>
      </w:r>
      <w:r w:rsidRPr="001570E5">
        <w:t xml:space="preserve"> will be measured and </w:t>
      </w:r>
      <w:r w:rsidR="00437C02" w:rsidRPr="001570E5">
        <w:t xml:space="preserve">a report with these parameters will be issued for </w:t>
      </w:r>
      <w:r w:rsidRPr="001570E5">
        <w:t>each camera .</w:t>
      </w:r>
    </w:p>
    <w:p w:rsidR="00271B4F" w:rsidRPr="001570E5" w:rsidRDefault="00271B4F" w:rsidP="002A4FBF">
      <w:pPr>
        <w:pStyle w:val="Normale11"/>
      </w:pPr>
      <w:r w:rsidRPr="001570E5">
        <w:t>On the other side of the base element (1) there are holes for gas connectors (</w:t>
      </w:r>
      <w:r w:rsidR="00437C02" w:rsidRPr="001570E5">
        <w:t>to</w:t>
      </w:r>
      <w:r w:rsidRPr="001570E5">
        <w:t xml:space="preserve"> fill the chamber with argon) and the slots for 2.54mm pitch connectors (electronic signals and power). The slots are filled with epoxy resin to keep the chamber sealed.</w:t>
      </w:r>
    </w:p>
    <w:p w:rsidR="00271B4F" w:rsidRPr="001570E5" w:rsidRDefault="00271B4F" w:rsidP="002A4FBF">
      <w:pPr>
        <w:pStyle w:val="Normale14"/>
        <w:rPr>
          <w:rStyle w:val="hps"/>
        </w:rPr>
      </w:pPr>
    </w:p>
    <w:p w:rsidR="00271B4F" w:rsidRPr="001570E5" w:rsidRDefault="00271B4F" w:rsidP="002A4FBF">
      <w:pPr>
        <w:pStyle w:val="Normale11"/>
      </w:pPr>
      <w:r w:rsidRPr="001570E5">
        <w:rPr>
          <w:noProof/>
          <w:lang w:val="pl-PL" w:eastAsia="pl-PL"/>
        </w:rPr>
        <w:lastRenderedPageBreak/>
        <w:drawing>
          <wp:inline distT="0" distB="0" distL="0" distR="0">
            <wp:extent cx="6372860" cy="2292985"/>
            <wp:effectExtent l="19050" t="0" r="8890" b="0"/>
            <wp:docPr id="123" name="Obraz 23" descr="Nobel ga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bel gas 5.png"/>
                    <pic:cNvPicPr/>
                  </pic:nvPicPr>
                  <pic:blipFill>
                    <a:blip r:embed="rId36"/>
                    <a:stretch>
                      <a:fillRect/>
                    </a:stretch>
                  </pic:blipFill>
                  <pic:spPr>
                    <a:xfrm>
                      <a:off x="0" y="0"/>
                      <a:ext cx="6372860" cy="2292985"/>
                    </a:xfrm>
                    <a:prstGeom prst="rect">
                      <a:avLst/>
                    </a:prstGeom>
                  </pic:spPr>
                </pic:pic>
              </a:graphicData>
            </a:graphic>
          </wp:inline>
        </w:drawing>
      </w:r>
    </w:p>
    <w:p w:rsidR="00D56B5B" w:rsidRPr="001570E5" w:rsidRDefault="00271B4F" w:rsidP="002A4FBF">
      <w:pPr>
        <w:pStyle w:val="Legenda"/>
        <w:jc w:val="center"/>
        <w:rPr>
          <w:sz w:val="22"/>
        </w:rPr>
      </w:pPr>
      <w:bookmarkStart w:id="115" w:name="_Ref414112421"/>
      <w:bookmarkStart w:id="116" w:name="_Toc414241778"/>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noProof/>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18</w:t>
      </w:r>
      <w:r w:rsidR="00D236E6" w:rsidRPr="001570E5">
        <w:rPr>
          <w:noProof/>
          <w:sz w:val="22"/>
        </w:rPr>
        <w:fldChar w:fldCharType="end"/>
      </w:r>
      <w:bookmarkEnd w:id="115"/>
      <w:r w:rsidRPr="001570E5">
        <w:rPr>
          <w:sz w:val="22"/>
        </w:rPr>
        <w:t>: Slots for electronic connectors filled with epoxy resin</w:t>
      </w:r>
      <w:bookmarkEnd w:id="116"/>
    </w:p>
    <w:p w:rsidR="00271B4F" w:rsidRPr="001570E5" w:rsidRDefault="00271B4F" w:rsidP="002A4FBF"/>
    <w:p w:rsidR="00271B4F" w:rsidRPr="001570E5" w:rsidRDefault="00271B4F" w:rsidP="002A4FBF">
      <w:pPr>
        <w:pStyle w:val="Normale11"/>
      </w:pPr>
      <w:r w:rsidRPr="001570E5">
        <w:t xml:space="preserve">To minimize the heat conduction between CCD and </w:t>
      </w:r>
      <w:r w:rsidR="00437C02" w:rsidRPr="001570E5">
        <w:t xml:space="preserve">the </w:t>
      </w:r>
      <w:r w:rsidRPr="001570E5">
        <w:t xml:space="preserve">chamber due to radiation, walls will be clad with </w:t>
      </w:r>
      <w:r w:rsidRPr="001570E5">
        <w:rPr>
          <w:rStyle w:val="hps"/>
        </w:rPr>
        <w:t>thermal insulation</w:t>
      </w:r>
      <w:r w:rsidRPr="001570E5">
        <w:rPr>
          <w:rStyle w:val="shorttext"/>
        </w:rPr>
        <w:t xml:space="preserve"> </w:t>
      </w:r>
      <w:r w:rsidRPr="001570E5">
        <w:rPr>
          <w:rStyle w:val="hps"/>
        </w:rPr>
        <w:t>material of high</w:t>
      </w:r>
      <w:r w:rsidRPr="001570E5">
        <w:rPr>
          <w:rStyle w:val="shorttext"/>
        </w:rPr>
        <w:t xml:space="preserve"> </w:t>
      </w:r>
      <w:r w:rsidRPr="001570E5">
        <w:rPr>
          <w:rStyle w:val="hps"/>
        </w:rPr>
        <w:t>reflectivity. We are considering plastic</w:t>
      </w:r>
      <w:r w:rsidRPr="001570E5">
        <w:rPr>
          <w:rStyle w:val="shorttext"/>
        </w:rPr>
        <w:t xml:space="preserve"> </w:t>
      </w:r>
      <w:r w:rsidRPr="001570E5">
        <w:rPr>
          <w:rStyle w:val="hps"/>
        </w:rPr>
        <w:t>with</w:t>
      </w:r>
      <w:r w:rsidRPr="001570E5">
        <w:rPr>
          <w:rStyle w:val="shorttext"/>
        </w:rPr>
        <w:t xml:space="preserve"> silver coating</w:t>
      </w:r>
      <w:r w:rsidRPr="001570E5">
        <w:rPr>
          <w:rStyle w:val="hps"/>
        </w:rPr>
        <w:t>.</w:t>
      </w:r>
    </w:p>
    <w:p w:rsidR="00271B4F" w:rsidRPr="001570E5" w:rsidRDefault="00437C02" w:rsidP="002A4FBF">
      <w:pPr>
        <w:pStyle w:val="Normale11"/>
      </w:pPr>
      <w:r w:rsidRPr="001570E5">
        <w:t>Pressure and temperature sensors are installed i</w:t>
      </w:r>
      <w:r w:rsidR="00271B4F" w:rsidRPr="001570E5">
        <w:t xml:space="preserve">nside the chamber to control the </w:t>
      </w:r>
      <w:r w:rsidR="00B02994" w:rsidRPr="001570E5">
        <w:t>CCD temperature</w:t>
      </w:r>
      <w:r w:rsidR="00271B4F" w:rsidRPr="001570E5">
        <w:t xml:space="preserve"> and to monitor the seal of the chamber. </w:t>
      </w:r>
    </w:p>
    <w:p w:rsidR="0025541C" w:rsidRPr="001570E5" w:rsidRDefault="0025541C" w:rsidP="002A4FBF">
      <w:pPr>
        <w:jc w:val="left"/>
        <w:rPr>
          <w:rStyle w:val="hps"/>
          <w:sz w:val="22"/>
        </w:rPr>
      </w:pPr>
      <w:r w:rsidRPr="001570E5">
        <w:rPr>
          <w:rStyle w:val="hps"/>
        </w:rPr>
        <w:br w:type="page"/>
      </w:r>
    </w:p>
    <w:p w:rsidR="00EF3179" w:rsidRPr="001570E5" w:rsidRDefault="00872722" w:rsidP="002A4FBF">
      <w:pPr>
        <w:pStyle w:val="Nagwek4"/>
      </w:pPr>
      <w:bookmarkStart w:id="117" w:name="_Ref413506685"/>
      <w:bookmarkStart w:id="118" w:name="_Toc414241703"/>
      <w:r w:rsidRPr="001570E5">
        <w:rPr>
          <w:caps w:val="0"/>
        </w:rPr>
        <w:lastRenderedPageBreak/>
        <w:t>COOLING SYSTEM</w:t>
      </w:r>
      <w:bookmarkEnd w:id="117"/>
      <w:r w:rsidR="00B02994" w:rsidRPr="001570E5">
        <w:rPr>
          <w:caps w:val="0"/>
        </w:rPr>
        <w:t>,</w:t>
      </w:r>
      <w:r w:rsidR="00EF3179" w:rsidRPr="001570E5">
        <w:rPr>
          <w:caps w:val="0"/>
        </w:rPr>
        <w:t xml:space="preserve"> EXTERNAL COOLING AND FLUIDIC SYSTEM DESIGN</w:t>
      </w:r>
      <w:bookmarkEnd w:id="118"/>
      <w:r w:rsidR="00EF3179" w:rsidRPr="001570E5">
        <w:rPr>
          <w:caps w:val="0"/>
        </w:rPr>
        <w:t xml:space="preserve"> </w:t>
      </w:r>
    </w:p>
    <w:p w:rsidR="00EF3179" w:rsidRPr="001570E5" w:rsidRDefault="00EF3179" w:rsidP="002A4FBF">
      <w:pPr>
        <w:pStyle w:val="Normale14"/>
      </w:pPr>
      <w:r w:rsidRPr="001570E5">
        <w:t>The operational temperature of the CCD sensor is -50°C. Water-glycol will be used for the CCD sensor</w:t>
      </w:r>
      <w:r w:rsidR="00B02994" w:rsidRPr="001570E5">
        <w:t xml:space="preserve"> TEC module</w:t>
      </w:r>
      <w:r w:rsidRPr="001570E5">
        <w:t xml:space="preserve"> liquid cooling. Fans </w:t>
      </w:r>
      <w:r w:rsidR="00B02994" w:rsidRPr="001570E5">
        <w:t>must</w:t>
      </w:r>
      <w:r w:rsidRPr="001570E5">
        <w:t xml:space="preserve"> be avoided to minimize the vibration level. A sensor power management minimizes the problem of heating the CCD sensor (chimney effect).</w:t>
      </w:r>
    </w:p>
    <w:p w:rsidR="00B705C9" w:rsidRDefault="00EF3179" w:rsidP="002A4FBF">
      <w:pPr>
        <w:pStyle w:val="Normale14"/>
      </w:pPr>
      <w:r w:rsidRPr="001570E5">
        <w:t xml:space="preserve">The </w:t>
      </w:r>
      <w:r w:rsidR="00C47B86" w:rsidRPr="001570E5">
        <w:t>design</w:t>
      </w:r>
      <w:r w:rsidRPr="001570E5">
        <w:t xml:space="preserve"> also includes a fluid control rack for the camera cooling. A custom-of- the-shelf rack-mount chiller will be used. One chiller will supply </w:t>
      </w:r>
      <w:r w:rsidR="006514F3">
        <w:t>four</w:t>
      </w:r>
      <w:r w:rsidR="00C47B86" w:rsidRPr="001570E5">
        <w:t xml:space="preserve"> cameras with </w:t>
      </w:r>
      <w:r w:rsidRPr="001570E5">
        <w:t xml:space="preserve">cooling fluid. </w:t>
      </w:r>
      <w:r w:rsidR="00C47B86" w:rsidRPr="001570E5">
        <w:t xml:space="preserve">An </w:t>
      </w:r>
      <w:r w:rsidRPr="001570E5">
        <w:t>external cooling system overview</w:t>
      </w:r>
      <w:r w:rsidR="00C47B86" w:rsidRPr="001570E5">
        <w:t xml:space="preserve"> is presented in </w:t>
      </w:r>
      <w:fldSimple w:instr=" REF _Ref414112693 \h  \* MERGEFORMAT ">
        <w:r w:rsidR="00BF2758" w:rsidRPr="001570E5">
          <w:t xml:space="preserve">Figure </w:t>
        </w:r>
        <w:r w:rsidR="00BF2758">
          <w:rPr>
            <w:noProof/>
          </w:rPr>
          <w:t>5</w:t>
        </w:r>
        <w:r w:rsidR="00BF2758" w:rsidRPr="001570E5">
          <w:rPr>
            <w:noProof/>
          </w:rPr>
          <w:noBreakHyphen/>
        </w:r>
        <w:r w:rsidR="00BF2758">
          <w:rPr>
            <w:noProof/>
          </w:rPr>
          <w:t>19</w:t>
        </w:r>
      </w:fldSimple>
      <w:r w:rsidR="00B705C9">
        <w:t>.</w:t>
      </w:r>
      <w:r w:rsidR="00F025CA">
        <w:t>s</w:t>
      </w:r>
    </w:p>
    <w:p w:rsidR="00EF3179" w:rsidRDefault="00EF3179" w:rsidP="002A4FBF">
      <w:pPr>
        <w:pStyle w:val="Normale14"/>
      </w:pPr>
      <w:r w:rsidRPr="00F025CA">
        <w:rPr>
          <w:highlight w:val="yellow"/>
        </w:rPr>
        <w:t xml:space="preserve">Each chiller </w:t>
      </w:r>
      <w:r w:rsidR="00C47B86" w:rsidRPr="00F025CA">
        <w:rPr>
          <w:highlight w:val="yellow"/>
        </w:rPr>
        <w:t>is equipped with</w:t>
      </w:r>
      <w:r w:rsidRPr="00F025CA">
        <w:rPr>
          <w:highlight w:val="yellow"/>
        </w:rPr>
        <w:t xml:space="preserve"> two </w:t>
      </w:r>
      <w:r w:rsidR="00C47B86" w:rsidRPr="00F025CA">
        <w:rPr>
          <w:highlight w:val="yellow"/>
        </w:rPr>
        <w:t>tubes</w:t>
      </w:r>
      <w:r w:rsidRPr="00F025CA">
        <w:rPr>
          <w:highlight w:val="yellow"/>
        </w:rPr>
        <w:t xml:space="preserve"> of 3/8" diameter, one input and one output for the coolant. There is a splitter on each of th</w:t>
      </w:r>
      <w:r w:rsidR="00B02994" w:rsidRPr="00F025CA">
        <w:rPr>
          <w:highlight w:val="yellow"/>
        </w:rPr>
        <w:t>e</w:t>
      </w:r>
      <w:r w:rsidRPr="00F025CA">
        <w:rPr>
          <w:highlight w:val="yellow"/>
        </w:rPr>
        <w:t>s</w:t>
      </w:r>
      <w:r w:rsidR="00B02994" w:rsidRPr="00F025CA">
        <w:rPr>
          <w:highlight w:val="yellow"/>
        </w:rPr>
        <w:t>e</w:t>
      </w:r>
      <w:r w:rsidRPr="00F025CA">
        <w:rPr>
          <w:highlight w:val="yellow"/>
        </w:rPr>
        <w:t xml:space="preserve"> </w:t>
      </w:r>
      <w:r w:rsidR="00C47B86" w:rsidRPr="00F025CA">
        <w:rPr>
          <w:highlight w:val="yellow"/>
        </w:rPr>
        <w:t>tubes</w:t>
      </w:r>
      <w:r w:rsidRPr="00F025CA">
        <w:rPr>
          <w:highlight w:val="yellow"/>
        </w:rPr>
        <w:t xml:space="preserve"> close to the cameras, that splits it into </w:t>
      </w:r>
      <w:r w:rsidR="006514F3" w:rsidRPr="00F025CA">
        <w:rPr>
          <w:highlight w:val="yellow"/>
        </w:rPr>
        <w:t>four</w:t>
      </w:r>
      <w:r w:rsidRPr="00F025CA">
        <w:rPr>
          <w:highlight w:val="yellow"/>
        </w:rPr>
        <w:t xml:space="preserve"> </w:t>
      </w:r>
      <w:r w:rsidR="00C47B86" w:rsidRPr="00F025CA">
        <w:rPr>
          <w:highlight w:val="yellow"/>
        </w:rPr>
        <w:t>tubes</w:t>
      </w:r>
      <w:r w:rsidRPr="00F025CA">
        <w:rPr>
          <w:highlight w:val="yellow"/>
        </w:rPr>
        <w:t xml:space="preserve"> of 3/8" diameter, one input and one output for each camera. Due to the fact that </w:t>
      </w:r>
      <w:r w:rsidR="00C47B86" w:rsidRPr="00F025CA">
        <w:rPr>
          <w:highlight w:val="yellow"/>
        </w:rPr>
        <w:t xml:space="preserve">tubes </w:t>
      </w:r>
      <w:r w:rsidRPr="00F025CA">
        <w:rPr>
          <w:highlight w:val="yellow"/>
        </w:rPr>
        <w:t xml:space="preserve">will </w:t>
      </w:r>
      <w:r w:rsidR="00C47B86" w:rsidRPr="00F025CA">
        <w:rPr>
          <w:highlight w:val="yellow"/>
        </w:rPr>
        <w:t xml:space="preserve">be at the </w:t>
      </w:r>
      <w:r w:rsidRPr="00F025CA">
        <w:rPr>
          <w:highlight w:val="yellow"/>
        </w:rPr>
        <w:t xml:space="preserve">temperature </w:t>
      </w:r>
      <w:r w:rsidR="00C47B86" w:rsidRPr="00F025CA">
        <w:rPr>
          <w:highlight w:val="yellow"/>
        </w:rPr>
        <w:t xml:space="preserve">close to the </w:t>
      </w:r>
      <w:r w:rsidR="00734EB5" w:rsidRPr="00F025CA">
        <w:rPr>
          <w:highlight w:val="yellow"/>
        </w:rPr>
        <w:t>temperature</w:t>
      </w:r>
      <w:r w:rsidR="00C47B86" w:rsidRPr="00F025CA">
        <w:rPr>
          <w:highlight w:val="yellow"/>
        </w:rPr>
        <w:t xml:space="preserve"> of the </w:t>
      </w:r>
      <w:r w:rsidRPr="00F025CA">
        <w:rPr>
          <w:highlight w:val="yellow"/>
        </w:rPr>
        <w:t xml:space="preserve">coolant it is necessary to isolate the </w:t>
      </w:r>
      <w:r w:rsidR="008D35D5" w:rsidRPr="00F025CA">
        <w:rPr>
          <w:highlight w:val="yellow"/>
        </w:rPr>
        <w:t xml:space="preserve">tube </w:t>
      </w:r>
      <w:r w:rsidRPr="00F025CA">
        <w:rPr>
          <w:highlight w:val="yellow"/>
        </w:rPr>
        <w:t xml:space="preserve">with weather resistant coating. This will eliminate the problem of condensation on the </w:t>
      </w:r>
      <w:r w:rsidR="008D35D5" w:rsidRPr="00F025CA">
        <w:rPr>
          <w:highlight w:val="yellow"/>
        </w:rPr>
        <w:t>tubes</w:t>
      </w:r>
      <w:r w:rsidRPr="00F025CA">
        <w:rPr>
          <w:highlight w:val="yellow"/>
        </w:rPr>
        <w:t xml:space="preserve">. The pump has a flow rate of 3.8 lpm, so each channel will have a flow rate of </w:t>
      </w:r>
      <w:r w:rsidR="006514F3" w:rsidRPr="00F025CA">
        <w:rPr>
          <w:highlight w:val="yellow"/>
        </w:rPr>
        <w:t>around 1</w:t>
      </w:r>
      <w:r w:rsidRPr="00F025CA">
        <w:rPr>
          <w:highlight w:val="yellow"/>
        </w:rPr>
        <w:t xml:space="preserve"> lpm.</w:t>
      </w:r>
    </w:p>
    <w:p w:rsidR="00C15867" w:rsidRPr="001570E5" w:rsidRDefault="00B34268" w:rsidP="002A4FBF">
      <w:pPr>
        <w:pStyle w:val="Normale14"/>
      </w:pPr>
      <w:r w:rsidRPr="00B34268">
        <w:t>There is a possible configuration that one chiller will supply coolant for 2 cameras, then the flow rate will be much higher and safety margin will be more satisfying.</w:t>
      </w:r>
    </w:p>
    <w:p w:rsidR="00EF3179" w:rsidRPr="001570E5" w:rsidRDefault="00EF3179" w:rsidP="002A4FBF">
      <w:pPr>
        <w:pStyle w:val="Normale14"/>
      </w:pPr>
      <w:r w:rsidRPr="001570E5">
        <w:t xml:space="preserve"> </w:t>
      </w:r>
      <w:r w:rsidR="00B55924">
        <w:rPr>
          <w:noProof/>
          <w:lang w:val="pl-PL" w:eastAsia="pl-PL"/>
        </w:rPr>
        <w:drawing>
          <wp:inline distT="0" distB="0" distL="0" distR="0">
            <wp:extent cx="6372860" cy="2476500"/>
            <wp:effectExtent l="19050" t="0" r="8890" b="0"/>
            <wp:docPr id="11" name="Obraz 10" descr="Fluid system 4 chi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id system 4 chillers.png"/>
                    <pic:cNvPicPr/>
                  </pic:nvPicPr>
                  <pic:blipFill>
                    <a:blip r:embed="rId37"/>
                    <a:stretch>
                      <a:fillRect/>
                    </a:stretch>
                  </pic:blipFill>
                  <pic:spPr>
                    <a:xfrm>
                      <a:off x="0" y="0"/>
                      <a:ext cx="6372860" cy="2476500"/>
                    </a:xfrm>
                    <a:prstGeom prst="rect">
                      <a:avLst/>
                    </a:prstGeom>
                  </pic:spPr>
                </pic:pic>
              </a:graphicData>
            </a:graphic>
          </wp:inline>
        </w:drawing>
      </w:r>
    </w:p>
    <w:p w:rsidR="00D56B5B" w:rsidRPr="001570E5" w:rsidRDefault="00EF3179" w:rsidP="002A4FBF">
      <w:pPr>
        <w:pStyle w:val="Legenda"/>
        <w:jc w:val="center"/>
        <w:rPr>
          <w:sz w:val="22"/>
        </w:rPr>
      </w:pPr>
      <w:bookmarkStart w:id="119" w:name="_Ref414112693"/>
      <w:bookmarkStart w:id="120" w:name="_Toc414241779"/>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noProof/>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19</w:t>
      </w:r>
      <w:r w:rsidR="00D236E6" w:rsidRPr="001570E5">
        <w:rPr>
          <w:noProof/>
          <w:sz w:val="22"/>
        </w:rPr>
        <w:fldChar w:fldCharType="end"/>
      </w:r>
      <w:bookmarkEnd w:id="119"/>
      <w:r w:rsidRPr="001570E5">
        <w:rPr>
          <w:sz w:val="22"/>
        </w:rPr>
        <w:t xml:space="preserve">: External cooling </w:t>
      </w:r>
      <w:r w:rsidR="00734EB5" w:rsidRPr="001570E5">
        <w:rPr>
          <w:sz w:val="22"/>
        </w:rPr>
        <w:t>system</w:t>
      </w:r>
      <w:bookmarkEnd w:id="120"/>
    </w:p>
    <w:p w:rsidR="00760747" w:rsidRDefault="00760747" w:rsidP="002A4FBF">
      <w:pPr>
        <w:pStyle w:val="Normale14"/>
        <w:rPr>
          <w:rStyle w:val="hps"/>
        </w:rPr>
      </w:pPr>
    </w:p>
    <w:p w:rsidR="00EF3179" w:rsidRPr="001570E5" w:rsidRDefault="00EF3179" w:rsidP="002A4FBF">
      <w:pPr>
        <w:pStyle w:val="Normale14"/>
      </w:pPr>
      <w:r w:rsidRPr="001570E5">
        <w:rPr>
          <w:rStyle w:val="hps"/>
        </w:rPr>
        <w:t xml:space="preserve">To ensure no leakage, a Koolance QD3 no-spilling connector will be used. These connectors guarantee an easy connection and disconnection of the fluid lines due to shut-off </w:t>
      </w:r>
      <w:r w:rsidR="008D35D5" w:rsidRPr="001570E5">
        <w:rPr>
          <w:rStyle w:val="hps"/>
        </w:rPr>
        <w:t>c</w:t>
      </w:r>
      <w:r w:rsidRPr="001570E5">
        <w:rPr>
          <w:rStyle w:val="hps"/>
        </w:rPr>
        <w:t xml:space="preserve">ouplings with an internal valve which </w:t>
      </w:r>
      <w:r w:rsidR="00B02994" w:rsidRPr="001570E5">
        <w:rPr>
          <w:rStyle w:val="hps"/>
        </w:rPr>
        <w:t>closes during disconnection</w:t>
      </w:r>
      <w:r w:rsidRPr="001570E5">
        <w:rPr>
          <w:rStyle w:val="hps"/>
        </w:rPr>
        <w:t>.</w:t>
      </w:r>
    </w:p>
    <w:p w:rsidR="00EF3179" w:rsidRPr="001570E5" w:rsidRDefault="00EF3179" w:rsidP="002A4FBF">
      <w:pPr>
        <w:pStyle w:val="Normale14"/>
      </w:pPr>
      <w:r w:rsidRPr="001570E5">
        <w:t xml:space="preserve">The chiller is equipped with temperature and flow sensors and the EPICS server software that communicates via a serial port </w:t>
      </w:r>
      <w:r w:rsidR="00B02994" w:rsidRPr="001570E5">
        <w:t xml:space="preserve">and </w:t>
      </w:r>
      <w:r w:rsidRPr="001570E5">
        <w:t xml:space="preserve">manages its operation. Moreover, independent temperature sensors are implemented in each camera at the coolant inlet and outlet. Both sensors provide a hardware alarm output that is wired directly to the power management system of the camera to shut down the TEC supply without </w:t>
      </w:r>
      <w:r w:rsidR="008D35D5" w:rsidRPr="001570E5">
        <w:t>any</w:t>
      </w:r>
      <w:r w:rsidRPr="001570E5">
        <w:t xml:space="preserve"> need of software intervention. This is the second level of thermal protection. The management software ensures the first level.</w:t>
      </w:r>
    </w:p>
    <w:p w:rsidR="00EF3179" w:rsidRPr="001570E5" w:rsidRDefault="00EF3179" w:rsidP="002A4FBF">
      <w:pPr>
        <w:pStyle w:val="Normale14"/>
      </w:pPr>
      <w:r w:rsidRPr="001570E5">
        <w:t xml:space="preserve">The TEC supply is controlled locally by means of each camera power-management block and the temperature </w:t>
      </w:r>
      <w:r w:rsidR="00B02994" w:rsidRPr="001570E5">
        <w:t>is</w:t>
      </w:r>
      <w:r w:rsidRPr="001570E5">
        <w:t xml:space="preserve"> stabilized by means of a PID loop. The PT-1000 temperature sensor is installed just at the CCD sensor enclosure to minimize the time response of the temperature stabilization loop.</w:t>
      </w:r>
    </w:p>
    <w:p w:rsidR="00EF3179" w:rsidRPr="001570E5" w:rsidRDefault="00EF3179" w:rsidP="002A4FBF">
      <w:pPr>
        <w:pStyle w:val="Normale14"/>
      </w:pPr>
      <w:r w:rsidRPr="001570E5">
        <w:lastRenderedPageBreak/>
        <w:t>The temperature control of the sensor is especially critical in case of long temporal exposures. The sensor temperature is logged and saved into the FITS header of each image. The CCD temperature measurement accuracy is about 0,5 degree.</w:t>
      </w:r>
    </w:p>
    <w:p w:rsidR="00EF3179" w:rsidRDefault="00EF3179" w:rsidP="002A4FBF">
      <w:pPr>
        <w:pStyle w:val="Normale14"/>
      </w:pPr>
      <w:r w:rsidRPr="001570E5">
        <w:t>The liquid cold plate receives the thermal energy from the TEC module</w:t>
      </w:r>
      <w:r w:rsidR="00B02994" w:rsidRPr="001570E5">
        <w:t xml:space="preserve"> that transfers it from the CCD sensor. </w:t>
      </w:r>
      <w:r w:rsidR="008D35D5" w:rsidRPr="001570E5">
        <w:t xml:space="preserve"> The CCD sensor output buffers are the main source of thermal energy that can be shut down during exposure time</w:t>
      </w:r>
      <w:r w:rsidR="00B02994" w:rsidRPr="001570E5">
        <w:t>. When active, four buffers generate about 1W of power</w:t>
      </w:r>
      <w:r w:rsidR="008D35D5" w:rsidRPr="001570E5">
        <w:t>. W</w:t>
      </w:r>
      <w:r w:rsidR="00B02994" w:rsidRPr="001570E5">
        <w:t xml:space="preserve">hen </w:t>
      </w:r>
      <w:r w:rsidR="008D35D5" w:rsidRPr="001570E5">
        <w:t xml:space="preserve">they are </w:t>
      </w:r>
      <w:r w:rsidR="00B02994" w:rsidRPr="001570E5">
        <w:t xml:space="preserve">shut down </w:t>
      </w:r>
      <w:r w:rsidR="008D35D5" w:rsidRPr="001570E5">
        <w:t xml:space="preserve">this power </w:t>
      </w:r>
      <w:r w:rsidR="00B02994" w:rsidRPr="001570E5">
        <w:t>is reduced to close to zero.</w:t>
      </w:r>
    </w:p>
    <w:p w:rsidR="00B55924" w:rsidRPr="00B55924" w:rsidRDefault="00B55924" w:rsidP="00B55924">
      <w:pPr>
        <w:pStyle w:val="Legenda"/>
        <w:jc w:val="both"/>
        <w:rPr>
          <w:i w:val="0"/>
          <w:sz w:val="22"/>
          <w:highlight w:val="yellow"/>
        </w:rPr>
      </w:pPr>
      <w:r w:rsidRPr="00B55924">
        <w:rPr>
          <w:i w:val="0"/>
          <w:sz w:val="22"/>
          <w:highlight w:val="yellow"/>
        </w:rPr>
        <w:t>The Table 5-1 below presents the power dissipation of the cooling system for one camera.</w:t>
      </w:r>
    </w:p>
    <w:p w:rsidR="00B55924" w:rsidRPr="00B55924" w:rsidRDefault="00B55924" w:rsidP="00B55924">
      <w:pPr>
        <w:pStyle w:val="Legenda"/>
        <w:jc w:val="both"/>
        <w:rPr>
          <w:sz w:val="22"/>
          <w:highlight w:val="yellow"/>
        </w:rPr>
      </w:pPr>
      <w:r w:rsidRPr="00B55924">
        <w:rPr>
          <w:sz w:val="22"/>
          <w:highlight w:val="yellow"/>
        </w:rPr>
        <w:t xml:space="preserve">Table </w:t>
      </w:r>
      <w:r w:rsidR="00D236E6" w:rsidRPr="00B55924">
        <w:rPr>
          <w:sz w:val="22"/>
          <w:highlight w:val="yellow"/>
        </w:rPr>
        <w:fldChar w:fldCharType="begin"/>
      </w:r>
      <w:r w:rsidRPr="00B55924">
        <w:rPr>
          <w:sz w:val="22"/>
          <w:highlight w:val="yellow"/>
        </w:rPr>
        <w:instrText xml:space="preserve"> STYLEREF 1 \s </w:instrText>
      </w:r>
      <w:r w:rsidR="00D236E6" w:rsidRPr="00B55924">
        <w:rPr>
          <w:sz w:val="22"/>
          <w:highlight w:val="yellow"/>
        </w:rPr>
        <w:fldChar w:fldCharType="separate"/>
      </w:r>
      <w:r w:rsidRPr="00B55924">
        <w:rPr>
          <w:noProof/>
          <w:sz w:val="22"/>
          <w:highlight w:val="yellow"/>
        </w:rPr>
        <w:t>5</w:t>
      </w:r>
      <w:r w:rsidR="00D236E6" w:rsidRPr="00B55924">
        <w:rPr>
          <w:sz w:val="22"/>
          <w:highlight w:val="yellow"/>
        </w:rPr>
        <w:fldChar w:fldCharType="end"/>
      </w:r>
      <w:r w:rsidRPr="00B55924">
        <w:rPr>
          <w:sz w:val="22"/>
          <w:highlight w:val="yellow"/>
        </w:rPr>
        <w:noBreakHyphen/>
        <w:t>1: Cooling system power estimation for one camera</w:t>
      </w:r>
    </w:p>
    <w:tbl>
      <w:tblPr>
        <w:tblW w:w="7380" w:type="dxa"/>
        <w:jc w:val="center"/>
        <w:tblCellMar>
          <w:left w:w="70" w:type="dxa"/>
          <w:right w:w="70" w:type="dxa"/>
        </w:tblCellMar>
        <w:tblLook w:val="04A0"/>
      </w:tblPr>
      <w:tblGrid>
        <w:gridCol w:w="2180"/>
        <w:gridCol w:w="1800"/>
        <w:gridCol w:w="1720"/>
        <w:gridCol w:w="1680"/>
      </w:tblGrid>
      <w:tr w:rsidR="00B55924" w:rsidRPr="00B55924" w:rsidTr="006B64A8">
        <w:trPr>
          <w:trHeight w:val="300"/>
          <w:jc w:val="center"/>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Voltage [V]</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Current [A]</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val="pl-PL" w:eastAsia="pl-PL"/>
              </w:rPr>
            </w:pPr>
            <w:r w:rsidRPr="00B55924">
              <w:rPr>
                <w:rFonts w:asciiTheme="minorHAnsi" w:hAnsiTheme="minorHAnsi"/>
                <w:color w:val="000000"/>
                <w:sz w:val="22"/>
                <w:szCs w:val="22"/>
                <w:highlight w:val="yellow"/>
                <w:lang w:val="pl-PL" w:eastAsia="pl-PL"/>
              </w:rPr>
              <w:t>Power [W]</w:t>
            </w:r>
          </w:p>
        </w:tc>
      </w:tr>
      <w:tr w:rsidR="00B55924" w:rsidRPr="00B55924" w:rsidTr="006B64A8">
        <w:trPr>
          <w:trHeight w:val="300"/>
          <w:jc w:val="center"/>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CCD Chip</w:t>
            </w:r>
          </w:p>
        </w:tc>
        <w:tc>
          <w:tcPr>
            <w:tcW w:w="180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Style w:val="hps"/>
                <w:rFonts w:asciiTheme="minorHAnsi" w:hAnsiTheme="minorHAnsi"/>
                <w:sz w:val="22"/>
                <w:szCs w:val="22"/>
              </w:rPr>
              <w:t>Various</w:t>
            </w:r>
          </w:p>
        </w:tc>
        <w:tc>
          <w:tcPr>
            <w:tcW w:w="172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Style w:val="hps"/>
                <w:rFonts w:asciiTheme="minorHAnsi" w:hAnsiTheme="minorHAnsi"/>
                <w:sz w:val="22"/>
                <w:szCs w:val="22"/>
              </w:rPr>
              <w:t>Various</w:t>
            </w:r>
          </w:p>
        </w:tc>
        <w:tc>
          <w:tcPr>
            <w:tcW w:w="168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eastAsiaTheme="minorHAnsi" w:hAnsiTheme="minorHAnsi" w:cs="Arial"/>
                <w:sz w:val="22"/>
                <w:szCs w:val="22"/>
                <w:highlight w:val="yellow"/>
                <w:lang w:val="pl-PL" w:eastAsia="en-US"/>
              </w:rPr>
              <w:t>1.125</w:t>
            </w:r>
          </w:p>
        </w:tc>
      </w:tr>
      <w:tr w:rsidR="00B55924" w:rsidRPr="00B55924" w:rsidTr="006B64A8">
        <w:trPr>
          <w:trHeight w:val="300"/>
          <w:jc w:val="center"/>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Peltier module</w:t>
            </w:r>
          </w:p>
        </w:tc>
        <w:tc>
          <w:tcPr>
            <w:tcW w:w="180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8</w:t>
            </w:r>
          </w:p>
        </w:tc>
        <w:tc>
          <w:tcPr>
            <w:tcW w:w="172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 xml:space="preserve">6.25 </w:t>
            </w:r>
          </w:p>
        </w:tc>
        <w:tc>
          <w:tcPr>
            <w:tcW w:w="168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50</w:t>
            </w:r>
          </w:p>
        </w:tc>
      </w:tr>
      <w:tr w:rsidR="00B55924" w:rsidRPr="00B55924" w:rsidTr="006B64A8">
        <w:trPr>
          <w:trHeight w:val="300"/>
          <w:jc w:val="center"/>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Chiller</w:t>
            </w:r>
          </w:p>
        </w:tc>
        <w:tc>
          <w:tcPr>
            <w:tcW w:w="180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230 AC</w:t>
            </w:r>
          </w:p>
        </w:tc>
        <w:tc>
          <w:tcPr>
            <w:tcW w:w="172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5.9</w:t>
            </w:r>
          </w:p>
        </w:tc>
        <w:tc>
          <w:tcPr>
            <w:tcW w:w="1680" w:type="dxa"/>
            <w:tcBorders>
              <w:top w:val="nil"/>
              <w:left w:val="nil"/>
              <w:bottom w:val="single" w:sz="4" w:space="0" w:color="auto"/>
              <w:right w:val="single" w:sz="4" w:space="0" w:color="auto"/>
            </w:tcBorders>
            <w:shd w:val="clear" w:color="auto" w:fill="auto"/>
            <w:noWrap/>
            <w:vAlign w:val="bottom"/>
            <w:hideMark/>
          </w:tcPr>
          <w:p w:rsidR="00B55924" w:rsidRPr="00B55924" w:rsidRDefault="00B55924" w:rsidP="006B64A8">
            <w:pPr>
              <w:rPr>
                <w:rFonts w:asciiTheme="minorHAnsi" w:hAnsiTheme="minorHAnsi"/>
                <w:color w:val="000000"/>
                <w:sz w:val="22"/>
                <w:szCs w:val="22"/>
                <w:highlight w:val="yellow"/>
                <w:lang w:eastAsia="pl-PL"/>
              </w:rPr>
            </w:pPr>
            <w:r w:rsidRPr="00B55924">
              <w:rPr>
                <w:rFonts w:asciiTheme="minorHAnsi" w:hAnsiTheme="minorHAnsi"/>
                <w:color w:val="000000"/>
                <w:sz w:val="22"/>
                <w:szCs w:val="22"/>
                <w:highlight w:val="yellow"/>
                <w:lang w:eastAsia="pl-PL"/>
              </w:rPr>
              <w:t>1353</w:t>
            </w:r>
          </w:p>
        </w:tc>
      </w:tr>
      <w:tr w:rsidR="00B55924" w:rsidRPr="00B55924" w:rsidTr="006B64A8">
        <w:trPr>
          <w:trHeight w:val="300"/>
          <w:jc w:val="center"/>
        </w:trPr>
        <w:tc>
          <w:tcPr>
            <w:tcW w:w="218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c>
          <w:tcPr>
            <w:tcW w:w="180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c>
          <w:tcPr>
            <w:tcW w:w="172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c>
          <w:tcPr>
            <w:tcW w:w="168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r>
      <w:tr w:rsidR="00B55924" w:rsidRPr="001570E5" w:rsidTr="006B64A8">
        <w:trPr>
          <w:trHeight w:val="300"/>
          <w:jc w:val="center"/>
        </w:trPr>
        <w:tc>
          <w:tcPr>
            <w:tcW w:w="218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c>
          <w:tcPr>
            <w:tcW w:w="1800" w:type="dxa"/>
            <w:tcBorders>
              <w:top w:val="nil"/>
              <w:left w:val="nil"/>
              <w:bottom w:val="nil"/>
              <w:right w:val="nil"/>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55924" w:rsidRPr="00B55924" w:rsidRDefault="00B55924" w:rsidP="006B64A8">
            <w:pPr>
              <w:rPr>
                <w:rFonts w:ascii="Calibri" w:hAnsi="Calibri"/>
                <w:color w:val="000000"/>
                <w:sz w:val="22"/>
                <w:szCs w:val="22"/>
                <w:highlight w:val="yellow"/>
                <w:lang w:val="pl-PL" w:eastAsia="pl-PL"/>
              </w:rPr>
            </w:pPr>
            <w:r w:rsidRPr="00B55924">
              <w:rPr>
                <w:rFonts w:ascii="Calibri" w:hAnsi="Calibri"/>
                <w:color w:val="000000"/>
                <w:sz w:val="22"/>
                <w:szCs w:val="22"/>
                <w:highlight w:val="yellow"/>
                <w:lang w:eastAsia="pl-PL"/>
              </w:rPr>
              <w:t>Total power</w:t>
            </w:r>
            <w:r w:rsidRPr="00B55924">
              <w:rPr>
                <w:rFonts w:ascii="Calibri" w:hAnsi="Calibri"/>
                <w:color w:val="000000"/>
                <w:sz w:val="22"/>
                <w:szCs w:val="22"/>
                <w:highlight w:val="yellow"/>
                <w:lang w:val="pl-PL" w:eastAsia="pl-PL"/>
              </w:rPr>
              <w:t xml:space="preserve"> [W]:</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B55924" w:rsidRPr="00686627" w:rsidRDefault="00DB030B" w:rsidP="006B64A8">
            <w:pPr>
              <w:keepNext/>
              <w:rPr>
                <w:rFonts w:ascii="Calibri" w:hAnsi="Calibri"/>
                <w:color w:val="000000"/>
                <w:sz w:val="22"/>
                <w:szCs w:val="22"/>
                <w:lang w:val="pl-PL" w:eastAsia="pl-PL"/>
              </w:rPr>
            </w:pPr>
            <w:r w:rsidRPr="00DB030B">
              <w:rPr>
                <w:rFonts w:ascii="Calibri" w:hAnsi="Calibri"/>
                <w:color w:val="000000"/>
                <w:sz w:val="22"/>
                <w:szCs w:val="22"/>
                <w:highlight w:val="yellow"/>
                <w:lang w:val="pl-PL" w:eastAsia="pl-PL"/>
              </w:rPr>
              <w:t>1404.125</w:t>
            </w:r>
          </w:p>
        </w:tc>
      </w:tr>
    </w:tbl>
    <w:p w:rsidR="00D56B5B" w:rsidRPr="001570E5" w:rsidRDefault="00B55924" w:rsidP="00B55924">
      <w:pPr>
        <w:jc w:val="left"/>
        <w:rPr>
          <w:caps/>
        </w:rPr>
      </w:pPr>
      <w:r w:rsidRPr="001570E5">
        <w:rPr>
          <w:sz w:val="24"/>
          <w:szCs w:val="24"/>
        </w:rPr>
        <w:br w:type="page"/>
      </w:r>
    </w:p>
    <w:p w:rsidR="00EF3179" w:rsidRPr="001570E5" w:rsidRDefault="00EF3179" w:rsidP="002A4FBF">
      <w:pPr>
        <w:pStyle w:val="Nagwek4"/>
      </w:pPr>
      <w:bookmarkStart w:id="121" w:name="_Toc414241704"/>
      <w:r w:rsidRPr="001570E5">
        <w:rPr>
          <w:caps w:val="0"/>
        </w:rPr>
        <w:lastRenderedPageBreak/>
        <w:t>CAMERA COOLING</w:t>
      </w:r>
      <w:bookmarkEnd w:id="121"/>
    </w:p>
    <w:p w:rsidR="00EF3179" w:rsidRPr="001570E5" w:rsidRDefault="004640D2" w:rsidP="002A4FBF">
      <w:pPr>
        <w:pStyle w:val="Normale14"/>
        <w:rPr>
          <w:rStyle w:val="hps"/>
        </w:rPr>
      </w:pPr>
      <w:r w:rsidRPr="001570E5">
        <w:t>The CCD sensor must be cooled down to -50</w:t>
      </w:r>
      <w:r w:rsidRPr="001570E5">
        <w:rPr>
          <w:rFonts w:ascii="Cambria Math" w:hAnsi="Cambria Math" w:cs="Cambria Math"/>
        </w:rPr>
        <w:t>⁰</w:t>
      </w:r>
      <w:r w:rsidRPr="001570E5">
        <w:rPr>
          <w:rFonts w:cs="Arial"/>
        </w:rPr>
        <w:t xml:space="preserve">C to ensure low noise operation of </w:t>
      </w:r>
      <w:r w:rsidR="008D35D5" w:rsidRPr="001570E5">
        <w:rPr>
          <w:rFonts w:cs="Arial"/>
        </w:rPr>
        <w:t xml:space="preserve">the </w:t>
      </w:r>
      <w:r w:rsidRPr="001570E5">
        <w:rPr>
          <w:rFonts w:cs="Arial"/>
        </w:rPr>
        <w:t xml:space="preserve">CCD chip. </w:t>
      </w:r>
      <w:r w:rsidRPr="001570E5">
        <w:rPr>
          <w:rStyle w:val="hps"/>
        </w:rPr>
        <w:t xml:space="preserve">Therefore </w:t>
      </w:r>
      <w:r w:rsidR="008D35D5" w:rsidRPr="001570E5">
        <w:rPr>
          <w:rStyle w:val="hps"/>
        </w:rPr>
        <w:t xml:space="preserve">a </w:t>
      </w:r>
      <w:r w:rsidRPr="001570E5">
        <w:rPr>
          <w:rStyle w:val="hps"/>
        </w:rPr>
        <w:t>two-stage Peltier module</w:t>
      </w:r>
      <w:r w:rsidR="008D35D5" w:rsidRPr="001570E5">
        <w:rPr>
          <w:rStyle w:val="hps"/>
        </w:rPr>
        <w:t>,</w:t>
      </w:r>
      <w:r w:rsidRPr="001570E5">
        <w:rPr>
          <w:rStyle w:val="hps"/>
        </w:rPr>
        <w:t xml:space="preserve"> from which the heat is taken by a liquid cold plate</w:t>
      </w:r>
      <w:r w:rsidR="008D35D5" w:rsidRPr="001570E5">
        <w:rPr>
          <w:rStyle w:val="hps"/>
        </w:rPr>
        <w:t>,</w:t>
      </w:r>
      <w:r w:rsidRPr="001570E5">
        <w:rPr>
          <w:rStyle w:val="hps"/>
        </w:rPr>
        <w:t xml:space="preserve"> cool</w:t>
      </w:r>
      <w:r w:rsidR="008D35D5" w:rsidRPr="001570E5">
        <w:rPr>
          <w:rStyle w:val="hps"/>
        </w:rPr>
        <w:t>s</w:t>
      </w:r>
      <w:r w:rsidRPr="001570E5">
        <w:rPr>
          <w:rStyle w:val="hps"/>
        </w:rPr>
        <w:t xml:space="preserve"> the sensor.</w:t>
      </w:r>
      <w:r w:rsidR="0025541C" w:rsidRPr="001570E5">
        <w:t xml:space="preserve"> </w:t>
      </w:r>
      <w:r w:rsidRPr="001570E5">
        <w:t xml:space="preserve">The cooling liquid is glycol and water. </w:t>
      </w:r>
      <w:r w:rsidRPr="001570E5">
        <w:rPr>
          <w:rStyle w:val="hps"/>
        </w:rPr>
        <w:t>The drawings below show the</w:t>
      </w:r>
      <w:r w:rsidRPr="001570E5">
        <w:rPr>
          <w:rStyle w:val="shorttext"/>
        </w:rPr>
        <w:t xml:space="preserve"> </w:t>
      </w:r>
      <w:r w:rsidRPr="001570E5">
        <w:rPr>
          <w:rStyle w:val="hps"/>
        </w:rPr>
        <w:t>thermal</w:t>
      </w:r>
      <w:r w:rsidRPr="001570E5">
        <w:rPr>
          <w:rStyle w:val="shorttext"/>
        </w:rPr>
        <w:t xml:space="preserve"> </w:t>
      </w:r>
      <w:r w:rsidRPr="001570E5">
        <w:rPr>
          <w:rStyle w:val="hps"/>
        </w:rPr>
        <w:t>path inside the sensor</w:t>
      </w:r>
      <w:r w:rsidRPr="001570E5">
        <w:t xml:space="preserve"> </w:t>
      </w:r>
      <w:r w:rsidRPr="001570E5">
        <w:rPr>
          <w:rStyle w:val="hps"/>
        </w:rPr>
        <w:t>cooling system (</w:t>
      </w:r>
      <w:fldSimple w:instr=" REF _Ref413741734 \h  \* MERGEFORMAT ">
        <w:r w:rsidR="00BF2758" w:rsidRPr="00BF2758">
          <w:rPr>
            <w:i/>
          </w:rPr>
          <w:t xml:space="preserve">Figure </w:t>
        </w:r>
        <w:r w:rsidR="00BF2758" w:rsidRPr="00BF2758">
          <w:rPr>
            <w:i/>
            <w:noProof/>
          </w:rPr>
          <w:t>5</w:t>
        </w:r>
        <w:r w:rsidR="00BF2758" w:rsidRPr="00BF2758">
          <w:rPr>
            <w:i/>
            <w:noProof/>
          </w:rPr>
          <w:noBreakHyphen/>
          <w:t>20</w:t>
        </w:r>
      </w:fldSimple>
      <w:r w:rsidR="00EF3179" w:rsidRPr="001570E5">
        <w:t xml:space="preserve">, </w:t>
      </w:r>
      <w:fldSimple w:instr=" REF _Ref413615309 \h  \* MERGEFORMAT ">
        <w:r w:rsidR="00BF2758" w:rsidRPr="00BF2758">
          <w:rPr>
            <w:rStyle w:val="hps"/>
            <w:i/>
            <w:szCs w:val="22"/>
          </w:rPr>
          <w:t xml:space="preserve">Figure </w:t>
        </w:r>
        <w:r w:rsidR="00BF2758" w:rsidRPr="00BF2758">
          <w:rPr>
            <w:rStyle w:val="hps"/>
            <w:i/>
            <w:noProof/>
            <w:szCs w:val="22"/>
          </w:rPr>
          <w:t>5</w:t>
        </w:r>
        <w:r w:rsidR="00BF2758" w:rsidRPr="00BF2758">
          <w:rPr>
            <w:rStyle w:val="hps"/>
            <w:i/>
            <w:noProof/>
            <w:szCs w:val="22"/>
          </w:rPr>
          <w:noBreakHyphen/>
          <w:t>21</w:t>
        </w:r>
      </w:fldSimple>
      <w:r w:rsidR="00EF3179" w:rsidRPr="001570E5">
        <w:t xml:space="preserve"> and </w:t>
      </w:r>
      <w:fldSimple w:instr=" REF _Ref413615498 \h  \* MERGEFORMAT ">
        <w:r w:rsidR="00BF2758" w:rsidRPr="00BF2758">
          <w:rPr>
            <w:rStyle w:val="hps"/>
            <w:i/>
            <w:szCs w:val="22"/>
          </w:rPr>
          <w:t xml:space="preserve">Figure </w:t>
        </w:r>
        <w:r w:rsidR="00BF2758" w:rsidRPr="00BF2758">
          <w:rPr>
            <w:rStyle w:val="hps"/>
            <w:i/>
            <w:noProof/>
            <w:szCs w:val="22"/>
          </w:rPr>
          <w:t>5</w:t>
        </w:r>
        <w:r w:rsidR="00BF2758" w:rsidRPr="00BF2758">
          <w:rPr>
            <w:rStyle w:val="hps"/>
            <w:i/>
            <w:noProof/>
            <w:szCs w:val="22"/>
          </w:rPr>
          <w:noBreakHyphen/>
          <w:t>22</w:t>
        </w:r>
      </w:fldSimple>
      <w:r w:rsidR="00EF3179" w:rsidRPr="001570E5">
        <w:rPr>
          <w:rStyle w:val="hps"/>
        </w:rPr>
        <w:t>).</w:t>
      </w:r>
    </w:p>
    <w:p w:rsidR="00EF3179" w:rsidRPr="001570E5" w:rsidRDefault="00D236E6" w:rsidP="002A4FBF">
      <w:pPr>
        <w:pStyle w:val="Normale14"/>
        <w:rPr>
          <w:rStyle w:val="hps"/>
        </w:rPr>
      </w:pPr>
      <w:r>
        <w:rPr>
          <w:noProof/>
          <w:lang w:val="pl-PL" w:eastAsia="pl-PL"/>
        </w:rPr>
        <w:pict>
          <v:shape id="Text Box 5" o:spid="_x0000_s1035" type="#_x0000_t202" style="position:absolute;left:0;text-align:left;margin-left:373.15pt;margin-top:282.6pt;width:182.25pt;height:144.6pt;z-index:251685888;visibility:visible;mso-position-horizont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" fillcolor="white [3201]" stroked="f" strokeweight=".5pt">
            <v:textbox>
              <w:txbxContent>
                <w:p w:rsidR="00C15867" w:rsidRDefault="00C15867" w:rsidP="00EF3179">
                  <w:pPr>
                    <w:pStyle w:val="Normale14"/>
                    <w:spacing w:after="0"/>
                    <w:rPr>
                      <w:b/>
                      <w:lang w:val="it-IT"/>
                    </w:rPr>
                  </w:pPr>
                  <w:r w:rsidRPr="00ED7CA4">
                    <w:rPr>
                      <w:b/>
                      <w:lang w:val="it-IT"/>
                    </w:rPr>
                    <w:t>Legend:</w:t>
                  </w:r>
                </w:p>
                <w:p w:rsidR="00C15867" w:rsidRPr="00ED7CA4" w:rsidRDefault="00C15867" w:rsidP="00EF3179">
                  <w:pPr>
                    <w:pStyle w:val="Normale14"/>
                    <w:spacing w:after="0"/>
                    <w:rPr>
                      <w:b/>
                      <w:lang w:val="it-IT"/>
                    </w:rPr>
                  </w:pPr>
                </w:p>
                <w:p w:rsidR="00C15867" w:rsidRDefault="00C15867" w:rsidP="00E0567E">
                  <w:pPr>
                    <w:pStyle w:val="Normale14"/>
                    <w:numPr>
                      <w:ilvl w:val="0"/>
                      <w:numId w:val="13"/>
                    </w:numPr>
                    <w:spacing w:after="0"/>
                    <w:ind w:left="284" w:hanging="284"/>
                  </w:pPr>
                  <w:r w:rsidRPr="006819F2">
                    <w:t>CCD Sensor</w:t>
                  </w:r>
                </w:p>
                <w:p w:rsidR="00C15867" w:rsidRDefault="00C15867" w:rsidP="00E0567E">
                  <w:pPr>
                    <w:pStyle w:val="Normale14"/>
                    <w:numPr>
                      <w:ilvl w:val="0"/>
                      <w:numId w:val="13"/>
                    </w:numPr>
                    <w:spacing w:after="0"/>
                    <w:ind w:left="284" w:hanging="284"/>
                  </w:pPr>
                  <w:r>
                    <w:t>C</w:t>
                  </w:r>
                  <w:r w:rsidRPr="006819F2">
                    <w:t>opper block</w:t>
                  </w:r>
                </w:p>
                <w:p w:rsidR="00C15867" w:rsidRDefault="00C15867" w:rsidP="00E0567E">
                  <w:pPr>
                    <w:pStyle w:val="Normale14"/>
                    <w:numPr>
                      <w:ilvl w:val="0"/>
                      <w:numId w:val="13"/>
                    </w:numPr>
                    <w:spacing w:after="0"/>
                    <w:ind w:left="284" w:hanging="284"/>
                  </w:pPr>
                  <w:r>
                    <w:t>Peltier modules</w:t>
                  </w:r>
                </w:p>
                <w:p w:rsidR="00C15867" w:rsidRDefault="00C15867" w:rsidP="00E0567E">
                  <w:pPr>
                    <w:pStyle w:val="Normale14"/>
                    <w:numPr>
                      <w:ilvl w:val="0"/>
                      <w:numId w:val="13"/>
                    </w:numPr>
                    <w:spacing w:after="0"/>
                    <w:ind w:left="284" w:hanging="284"/>
                  </w:pPr>
                  <w:r>
                    <w:t xml:space="preserve">CCD tightening element </w:t>
                  </w:r>
                </w:p>
                <w:p w:rsidR="00C15867" w:rsidRDefault="00C15867" w:rsidP="00E0567E">
                  <w:pPr>
                    <w:pStyle w:val="Normale14"/>
                    <w:numPr>
                      <w:ilvl w:val="0"/>
                      <w:numId w:val="13"/>
                    </w:numPr>
                    <w:spacing w:after="0"/>
                    <w:ind w:left="284" w:hanging="284"/>
                  </w:pPr>
                  <w:r>
                    <w:t>Chamber base</w:t>
                  </w:r>
                </w:p>
                <w:p w:rsidR="00C15867" w:rsidRDefault="00C15867" w:rsidP="00E0567E">
                  <w:pPr>
                    <w:pStyle w:val="Normale14"/>
                    <w:numPr>
                      <w:ilvl w:val="0"/>
                      <w:numId w:val="13"/>
                    </w:numPr>
                    <w:spacing w:after="0"/>
                    <w:ind w:left="284" w:hanging="284"/>
                    <w:jc w:val="left"/>
                  </w:pPr>
                  <w:r>
                    <w:t>Cooling block</w:t>
                  </w:r>
                </w:p>
                <w:p w:rsidR="00C15867" w:rsidRDefault="00C15867" w:rsidP="00E0567E">
                  <w:pPr>
                    <w:pStyle w:val="Normale14"/>
                    <w:spacing w:after="0"/>
                    <w:ind w:left="284" w:hanging="284"/>
                    <w:jc w:val="left"/>
                  </w:pPr>
                  <w:r>
                    <w:t xml:space="preserve">     (part of the chamber base)</w:t>
                  </w:r>
                </w:p>
                <w:p w:rsidR="00C15867" w:rsidRDefault="00C15867" w:rsidP="00E0567E">
                  <w:pPr>
                    <w:pStyle w:val="Normale14"/>
                    <w:numPr>
                      <w:ilvl w:val="0"/>
                      <w:numId w:val="13"/>
                    </w:numPr>
                    <w:spacing w:after="0"/>
                    <w:ind w:left="284" w:hanging="284"/>
                  </w:pPr>
                  <w:r>
                    <w:t>C</w:t>
                  </w:r>
                  <w:r w:rsidRPr="006819F2">
                    <w:t>over of cooling block</w:t>
                  </w:r>
                </w:p>
                <w:p w:rsidR="00C15867" w:rsidRPr="00ED7CA4" w:rsidRDefault="00C15867" w:rsidP="00E0567E">
                  <w:pPr>
                    <w:pStyle w:val="Normale14"/>
                    <w:numPr>
                      <w:ilvl w:val="0"/>
                      <w:numId w:val="13"/>
                    </w:numPr>
                    <w:spacing w:after="0"/>
                    <w:ind w:left="284" w:hanging="284"/>
                  </w:pPr>
                  <w:r>
                    <w:t>CCD Board</w:t>
                  </w:r>
                </w:p>
              </w:txbxContent>
            </v:textbox>
            <w10:wrap anchorx="page"/>
          </v:shape>
        </w:pict>
      </w:r>
      <w:r w:rsidR="00D56B5B" w:rsidRPr="001570E5">
        <w:rPr>
          <w:noProof/>
          <w:lang w:val="pl-PL" w:eastAsia="pl-PL"/>
        </w:rPr>
        <w:drawing>
          <wp:inline distT="0" distB="0" distL="0" distR="0">
            <wp:extent cx="6372860" cy="5381625"/>
            <wp:effectExtent l="19050" t="0" r="8890" b="0"/>
            <wp:docPr id="149" name="Obraz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stretch>
                      <a:fillRect/>
                    </a:stretch>
                  </pic:blipFill>
                  <pic:spPr>
                    <a:xfrm>
                      <a:off x="0" y="0"/>
                      <a:ext cx="6372860" cy="5381625"/>
                    </a:xfrm>
                    <a:prstGeom prst="rect">
                      <a:avLst/>
                    </a:prstGeom>
                  </pic:spPr>
                </pic:pic>
              </a:graphicData>
            </a:graphic>
          </wp:inline>
        </w:drawing>
      </w:r>
    </w:p>
    <w:p w:rsidR="00EF3179" w:rsidRPr="001570E5" w:rsidRDefault="00EF3179" w:rsidP="002A4FBF">
      <w:pPr>
        <w:pStyle w:val="Legenda"/>
        <w:jc w:val="both"/>
        <w:rPr>
          <w:rStyle w:val="hps"/>
        </w:rPr>
      </w:pPr>
    </w:p>
    <w:p w:rsidR="00EF3179" w:rsidRPr="001570E5" w:rsidRDefault="00EF3179" w:rsidP="002A4FBF">
      <w:pPr>
        <w:pStyle w:val="Legenda"/>
        <w:jc w:val="center"/>
        <w:rPr>
          <w:sz w:val="22"/>
        </w:rPr>
      </w:pPr>
      <w:bookmarkStart w:id="122" w:name="_Ref406661059"/>
      <w:bookmarkStart w:id="123" w:name="_Ref413741734"/>
      <w:bookmarkStart w:id="124" w:name="_Toc414241780"/>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20</w:t>
      </w:r>
      <w:r w:rsidR="00D236E6" w:rsidRPr="001570E5">
        <w:rPr>
          <w:sz w:val="22"/>
        </w:rPr>
        <w:fldChar w:fldCharType="end"/>
      </w:r>
      <w:bookmarkEnd w:id="122"/>
      <w:bookmarkEnd w:id="123"/>
      <w:r w:rsidRPr="001570E5">
        <w:rPr>
          <w:sz w:val="22"/>
        </w:rPr>
        <w:t>: TEC cooling system</w:t>
      </w:r>
      <w:bookmarkEnd w:id="124"/>
    </w:p>
    <w:p w:rsidR="00D56B5B" w:rsidRPr="001570E5" w:rsidRDefault="00D236E6" w:rsidP="002A4FBF">
      <w:pPr>
        <w:pStyle w:val="Normale14"/>
        <w:jc w:val="left"/>
      </w:pPr>
      <w:r>
        <w:rPr>
          <w:noProof/>
          <w:lang w:val="pl-PL" w:eastAsia="pl-PL"/>
        </w:rPr>
      </w:r>
      <w:r w:rsidRPr="00D236E6">
        <w:rPr>
          <w:noProof/>
          <w:lang w:val="pl-PL" w:eastAsia="pl-PL"/>
        </w:rPr>
        <w:pict>
          <v:group id="Area di disegno 21" o:spid="_x0000_s1036" editas="canvas" style="width:489.55pt;height:464.7pt;mso-position-horizontal-relative:char;mso-position-vertical-relative:line" coordsize="62172,59016">
            <v:shape id="_x0000_s1037" type="#_x0000_t75" style="position:absolute;width:62172;height:59016;visibility:visible">
              <v:fill o:detectmouseclick="t"/>
              <v:path o:connecttype="none"/>
            </v:shape>
            <v:shape id="Picture 38" o:spid="_x0000_s1038" type="#_x0000_t75" alt="4" style="position:absolute;width:62172;height:398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UuHPGAAAA3AAAAA8AAABkcnMvZG93bnJldi54bWxEj0FrwkAQhe+F/odlhN7qxgpSUlexLYKH&#10;FtRaex2zY5KanQ27WxP/vXMoeJvhvXnvm+m8d406U4i1ZwOjYQaKuPC25tLA7mv5+AwqJmSLjWcy&#10;cKEI89n93RRz6zve0HmbSiUhHHM0UKXU5lrHoiKHcehbYtGOPjhMsoZS24CdhLtGP2XZRDusWRoq&#10;bOmtouK0/XMGTp3T4fB93Kyz1/3Pcl/+7j4/3o15GPSLF1CJ+nQz/1+vrOCPBV+ekQn0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tS4c8YAAADcAAAADwAAAAAAAAAAAAAA&#10;AACfAgAAZHJzL2Rvd25yZXYueG1sUEsFBgAAAAAEAAQA9wAAAJIDAAAAAA==&#10;">
              <v:imagedata r:id="rId39" o:title="4"/>
            </v:shape>
            <v:shape id="Text Box 35" o:spid="_x0000_s1039" type="#_x0000_t202" style="position:absolute;left:3486;top:38789;width:31331;height:179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Q2MQA&#10;AADcAAAADwAAAGRycy9kb3ducmV2LnhtbERPS2vCQBC+C/6HZYReRDc2tJXoKqX0Id402uJtyI5J&#10;MDsbstsk/fduQfA2H99zluveVKKlxpWWFcymEQjizOqScwWH9GMyB+E8ssbKMin4Iwfr1XCwxETb&#10;jnfU7n0uQgi7BBUU3teJlC4ryKCb2po4cGfbGPQBNrnUDXYh3FTyMY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UNjEAAAA3AAAAA8AAAAAAAAAAAAAAAAAmAIAAGRycy9k&#10;b3ducmV2LnhtbFBLBQYAAAAABAAEAPUAAACJAwAAAAA=&#10;" fillcolor="white [3201]" stroked="f" strokeweight=".5pt">
              <v:textbox>
                <w:txbxContent>
                  <w:p w:rsidR="00C15867" w:rsidRDefault="00C15867" w:rsidP="00EF3179">
                    <w:pPr>
                      <w:pStyle w:val="Normale14"/>
                      <w:spacing w:after="0" w:line="276" w:lineRule="auto"/>
                      <w:rPr>
                        <w:b/>
                        <w:lang w:val="it-IT"/>
                      </w:rPr>
                    </w:pPr>
                    <w:r w:rsidRPr="00ED7CA4">
                      <w:rPr>
                        <w:b/>
                        <w:lang w:val="it-IT"/>
                      </w:rPr>
                      <w:t>Legend:</w:t>
                    </w:r>
                  </w:p>
                  <w:p w:rsidR="00C15867" w:rsidRDefault="00C15867" w:rsidP="00E0567E">
                    <w:pPr>
                      <w:pStyle w:val="Normale14"/>
                      <w:spacing w:after="0" w:line="276" w:lineRule="auto"/>
                      <w:ind w:left="284" w:hanging="284"/>
                    </w:pPr>
                    <w:r>
                      <w:t xml:space="preserve">1- </w:t>
                    </w:r>
                    <w:r>
                      <w:tab/>
                    </w:r>
                    <w:r w:rsidRPr="006819F2">
                      <w:t>CCD Sensor</w:t>
                    </w:r>
                  </w:p>
                  <w:p w:rsidR="00C15867" w:rsidRDefault="00C15867" w:rsidP="00E0567E">
                    <w:pPr>
                      <w:pStyle w:val="Normale14"/>
                      <w:spacing w:after="0" w:line="276" w:lineRule="auto"/>
                      <w:ind w:left="284" w:hanging="284"/>
                    </w:pPr>
                    <w:r>
                      <w:t xml:space="preserve">2- </w:t>
                    </w:r>
                    <w:r>
                      <w:tab/>
                      <w:t>C</w:t>
                    </w:r>
                    <w:r w:rsidRPr="006819F2">
                      <w:t>opper block</w:t>
                    </w:r>
                  </w:p>
                  <w:p w:rsidR="00C15867" w:rsidRDefault="00C15867" w:rsidP="00E0567E">
                    <w:pPr>
                      <w:pStyle w:val="Normale14"/>
                      <w:spacing w:after="0" w:line="276" w:lineRule="auto"/>
                      <w:ind w:left="284" w:hanging="284"/>
                    </w:pPr>
                    <w:r>
                      <w:t xml:space="preserve">3- </w:t>
                    </w:r>
                    <w:r>
                      <w:tab/>
                      <w:t>Peltier modules</w:t>
                    </w:r>
                  </w:p>
                  <w:p w:rsidR="00C15867" w:rsidRDefault="00C15867" w:rsidP="00E0567E">
                    <w:pPr>
                      <w:pStyle w:val="Normale14"/>
                      <w:spacing w:after="0" w:line="276" w:lineRule="auto"/>
                      <w:ind w:left="284" w:hanging="284"/>
                    </w:pPr>
                    <w:r>
                      <w:t xml:space="preserve">4- </w:t>
                    </w:r>
                    <w:r>
                      <w:tab/>
                      <w:t xml:space="preserve">CCD tightening element </w:t>
                    </w:r>
                  </w:p>
                  <w:p w:rsidR="00C15867" w:rsidRDefault="00C15867" w:rsidP="00E0567E">
                    <w:pPr>
                      <w:pStyle w:val="Normale14"/>
                      <w:spacing w:after="0" w:line="276" w:lineRule="auto"/>
                      <w:ind w:left="284" w:hanging="284"/>
                    </w:pPr>
                    <w:r>
                      <w:t xml:space="preserve">5- </w:t>
                    </w:r>
                    <w:r>
                      <w:tab/>
                      <w:t>Chamber base</w:t>
                    </w:r>
                  </w:p>
                  <w:p w:rsidR="00C15867" w:rsidRDefault="00C15867" w:rsidP="00E0567E">
                    <w:pPr>
                      <w:pStyle w:val="Normale14"/>
                      <w:spacing w:after="0" w:line="276" w:lineRule="auto"/>
                      <w:ind w:left="284" w:hanging="284"/>
                      <w:jc w:val="left"/>
                    </w:pPr>
                    <w:r>
                      <w:t xml:space="preserve">6- </w:t>
                    </w:r>
                    <w:r>
                      <w:tab/>
                      <w:t>Cooling block (part of the chamber base)</w:t>
                    </w:r>
                  </w:p>
                  <w:p w:rsidR="00C15867" w:rsidRDefault="00C15867" w:rsidP="00E0567E">
                    <w:pPr>
                      <w:pStyle w:val="Normale14"/>
                      <w:spacing w:after="0" w:line="276" w:lineRule="auto"/>
                      <w:ind w:left="284" w:hanging="284"/>
                      <w:jc w:val="left"/>
                    </w:pPr>
                    <w:r>
                      <w:t xml:space="preserve">7- </w:t>
                    </w:r>
                    <w:r>
                      <w:tab/>
                      <w:t>C</w:t>
                    </w:r>
                    <w:r w:rsidRPr="006819F2">
                      <w:t>over of cooling block</w:t>
                    </w:r>
                  </w:p>
                  <w:p w:rsidR="00C15867" w:rsidRDefault="00C15867" w:rsidP="00E0567E">
                    <w:pPr>
                      <w:pStyle w:val="Normale14"/>
                      <w:spacing w:after="0" w:line="276" w:lineRule="auto"/>
                      <w:ind w:left="284" w:hanging="284"/>
                    </w:pPr>
                    <w:r>
                      <w:t xml:space="preserve">8- </w:t>
                    </w:r>
                    <w:r>
                      <w:tab/>
                      <w:t>Cooling fluid connector</w:t>
                    </w:r>
                  </w:p>
                </w:txbxContent>
              </v:textbox>
            </v:shape>
            <w10:wrap type="none"/>
            <w10:anchorlock/>
          </v:group>
        </w:pict>
      </w:r>
    </w:p>
    <w:p w:rsidR="00EF3179" w:rsidRPr="001570E5" w:rsidRDefault="00EF3179" w:rsidP="002A4FBF">
      <w:pPr>
        <w:pStyle w:val="Legenda"/>
        <w:jc w:val="both"/>
        <w:rPr>
          <w:sz w:val="22"/>
          <w:szCs w:val="22"/>
        </w:rPr>
      </w:pPr>
      <w:bookmarkStart w:id="125" w:name="_Ref413615309"/>
      <w:bookmarkStart w:id="126" w:name="_Toc414241781"/>
      <w:r w:rsidRPr="001570E5">
        <w:rPr>
          <w:rStyle w:val="hps"/>
          <w:sz w:val="22"/>
          <w:szCs w:val="22"/>
        </w:rPr>
        <w:t xml:space="preserve">Figure </w:t>
      </w:r>
      <w:r w:rsidR="00D236E6" w:rsidRPr="001570E5">
        <w:rPr>
          <w:rStyle w:val="hps"/>
          <w:sz w:val="22"/>
          <w:szCs w:val="22"/>
        </w:rPr>
        <w:fldChar w:fldCharType="begin"/>
      </w:r>
      <w:r w:rsidRPr="001570E5">
        <w:rPr>
          <w:rStyle w:val="hps"/>
          <w:sz w:val="22"/>
          <w:szCs w:val="22"/>
        </w:rPr>
        <w:instrText xml:space="preserve"> STYLEREF 1 \s </w:instrText>
      </w:r>
      <w:r w:rsidR="00D236E6" w:rsidRPr="001570E5">
        <w:rPr>
          <w:rStyle w:val="hps"/>
          <w:sz w:val="22"/>
          <w:szCs w:val="22"/>
        </w:rPr>
        <w:fldChar w:fldCharType="separate"/>
      </w:r>
      <w:r w:rsidR="00BF2758">
        <w:rPr>
          <w:rStyle w:val="hps"/>
          <w:noProof/>
          <w:sz w:val="22"/>
          <w:szCs w:val="22"/>
        </w:rPr>
        <w:t>5</w:t>
      </w:r>
      <w:r w:rsidR="00D236E6" w:rsidRPr="001570E5">
        <w:rPr>
          <w:rStyle w:val="hps"/>
          <w:sz w:val="22"/>
          <w:szCs w:val="22"/>
        </w:rPr>
        <w:fldChar w:fldCharType="end"/>
      </w:r>
      <w:r w:rsidRPr="001570E5">
        <w:rPr>
          <w:rStyle w:val="hps"/>
          <w:sz w:val="22"/>
          <w:szCs w:val="22"/>
        </w:rPr>
        <w:noBreakHyphen/>
      </w:r>
      <w:r w:rsidR="00D236E6" w:rsidRPr="001570E5">
        <w:rPr>
          <w:rStyle w:val="hps"/>
          <w:sz w:val="22"/>
          <w:szCs w:val="22"/>
        </w:rPr>
        <w:fldChar w:fldCharType="begin"/>
      </w:r>
      <w:r w:rsidRPr="001570E5">
        <w:rPr>
          <w:rStyle w:val="hps"/>
          <w:sz w:val="22"/>
          <w:szCs w:val="22"/>
        </w:rPr>
        <w:instrText xml:space="preserve"> SEQ Figure \* ARABIC \s 1 </w:instrText>
      </w:r>
      <w:r w:rsidR="00D236E6" w:rsidRPr="001570E5">
        <w:rPr>
          <w:rStyle w:val="hps"/>
          <w:sz w:val="22"/>
          <w:szCs w:val="22"/>
        </w:rPr>
        <w:fldChar w:fldCharType="separate"/>
      </w:r>
      <w:r w:rsidR="00BF2758">
        <w:rPr>
          <w:rStyle w:val="hps"/>
          <w:noProof/>
          <w:sz w:val="22"/>
          <w:szCs w:val="22"/>
        </w:rPr>
        <w:t>21</w:t>
      </w:r>
      <w:r w:rsidR="00D236E6" w:rsidRPr="001570E5">
        <w:rPr>
          <w:rStyle w:val="hps"/>
          <w:sz w:val="22"/>
          <w:szCs w:val="22"/>
        </w:rPr>
        <w:fldChar w:fldCharType="end"/>
      </w:r>
      <w:bookmarkEnd w:id="125"/>
      <w:r w:rsidRPr="001570E5">
        <w:rPr>
          <w:rStyle w:val="hps"/>
          <w:sz w:val="22"/>
          <w:szCs w:val="22"/>
        </w:rPr>
        <w:t>:</w:t>
      </w:r>
      <w:r w:rsidRPr="001570E5">
        <w:rPr>
          <w:sz w:val="22"/>
          <w:szCs w:val="22"/>
        </w:rPr>
        <w:t xml:space="preserve"> TEC cooling system overview</w:t>
      </w:r>
      <w:bookmarkEnd w:id="126"/>
    </w:p>
    <w:p w:rsidR="00EF3179" w:rsidRPr="001570E5" w:rsidRDefault="00EF3179" w:rsidP="002A4FBF">
      <w:pPr>
        <w:pStyle w:val="Normale14"/>
      </w:pPr>
      <w:r w:rsidRPr="001570E5">
        <w:t xml:space="preserve">The CCD sensor is fixed by a tightening element (4) made of laminate, to improve the adhesion of the sensor surface to the copper block (2). The copper block spreads the heat that is transferred from the entire surface of the CCD sensor to the Peltier module (3). This eliminates temperature gradients on the CCD area. To ensure good thermal conductivity in the thermal path from CCD sensor to cooling block, there is thermal compound between </w:t>
      </w:r>
      <w:r w:rsidRPr="001570E5">
        <w:rPr>
          <w:rStyle w:val="hps"/>
        </w:rPr>
        <w:t>the mating surfaces</w:t>
      </w:r>
      <w:r w:rsidRPr="001570E5">
        <w:t>.</w:t>
      </w:r>
    </w:p>
    <w:p w:rsidR="00EF3179" w:rsidRPr="001570E5" w:rsidRDefault="00EF3179" w:rsidP="002A4FBF">
      <w:pPr>
        <w:pStyle w:val="Normale14"/>
      </w:pPr>
      <w:r w:rsidRPr="001570E5">
        <w:rPr>
          <w:rStyle w:val="hps"/>
        </w:rPr>
        <w:t xml:space="preserve">The </w:t>
      </w:r>
      <w:r w:rsidR="00D540CB" w:rsidRPr="001570E5">
        <w:rPr>
          <w:rStyle w:val="hps"/>
        </w:rPr>
        <w:t>c</w:t>
      </w:r>
      <w:r w:rsidRPr="001570E5">
        <w:rPr>
          <w:rStyle w:val="hps"/>
        </w:rPr>
        <w:t>ooling block (6) is the part of the base element (5), its cover (7) is screwed to the base To guarantee the sealing of the block there is a</w:t>
      </w:r>
      <w:r w:rsidR="00515F99" w:rsidRPr="001570E5">
        <w:rPr>
          <w:rStyle w:val="hps"/>
        </w:rPr>
        <w:t>n</w:t>
      </w:r>
      <w:r w:rsidRPr="001570E5">
        <w:rPr>
          <w:rStyle w:val="hps"/>
        </w:rPr>
        <w:t xml:space="preserve"> </w:t>
      </w:r>
      <w:r w:rsidR="00515F99" w:rsidRPr="001570E5">
        <w:rPr>
          <w:rStyle w:val="hps"/>
        </w:rPr>
        <w:t>O</w:t>
      </w:r>
      <w:r w:rsidRPr="001570E5">
        <w:rPr>
          <w:rStyle w:val="hps"/>
        </w:rPr>
        <w:t xml:space="preserve">-ring </w:t>
      </w:r>
      <w:r w:rsidR="00515F99" w:rsidRPr="001570E5">
        <w:rPr>
          <w:rStyle w:val="hps"/>
        </w:rPr>
        <w:t xml:space="preserve">installed </w:t>
      </w:r>
      <w:r w:rsidRPr="001570E5">
        <w:rPr>
          <w:rStyle w:val="hps"/>
        </w:rPr>
        <w:t>between cover and chamber base. The cover</w:t>
      </w:r>
      <w:r w:rsidR="0025541C" w:rsidRPr="001570E5">
        <w:rPr>
          <w:rStyle w:val="hps"/>
        </w:rPr>
        <w:t xml:space="preserve"> </w:t>
      </w:r>
      <w:r w:rsidRPr="001570E5">
        <w:rPr>
          <w:rStyle w:val="hps"/>
        </w:rPr>
        <w:t>is provided with connectors (7)</w:t>
      </w:r>
      <w:r w:rsidRPr="001570E5">
        <w:t xml:space="preserve"> </w:t>
      </w:r>
      <w:r w:rsidRPr="001570E5">
        <w:rPr>
          <w:rStyle w:val="hps"/>
        </w:rPr>
        <w:t>to supply</w:t>
      </w:r>
      <w:r w:rsidRPr="001570E5">
        <w:t xml:space="preserve"> and receive </w:t>
      </w:r>
      <w:r w:rsidRPr="001570E5">
        <w:rPr>
          <w:rStyle w:val="hps"/>
        </w:rPr>
        <w:t>the cooling liquid</w:t>
      </w:r>
      <w:r w:rsidRPr="001570E5">
        <w:t>.</w:t>
      </w:r>
    </w:p>
    <w:p w:rsidR="00EF3179" w:rsidRPr="001570E5" w:rsidRDefault="00EF3179" w:rsidP="002A4FBF"/>
    <w:p w:rsidR="00D56B5B" w:rsidRPr="001570E5" w:rsidRDefault="00EF3179" w:rsidP="002A4FBF">
      <w:pPr>
        <w:pStyle w:val="Legenda"/>
        <w:jc w:val="center"/>
      </w:pPr>
      <w:r w:rsidRPr="001570E5">
        <w:rPr>
          <w:noProof/>
          <w:lang w:val="pl-PL" w:eastAsia="pl-PL"/>
        </w:rPr>
        <w:lastRenderedPageBreak/>
        <w:drawing>
          <wp:inline distT="0" distB="0" distL="0" distR="0">
            <wp:extent cx="4142255" cy="6964325"/>
            <wp:effectExtent l="19050" t="0" r="0" b="0"/>
            <wp:docPr id="58" name="Obraz 20" descr="Cooling 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ling block 1.png"/>
                    <pic:cNvPicPr/>
                  </pic:nvPicPr>
                  <pic:blipFill>
                    <a:blip r:embed="rId40"/>
                    <a:stretch>
                      <a:fillRect/>
                    </a:stretch>
                  </pic:blipFill>
                  <pic:spPr>
                    <a:xfrm>
                      <a:off x="0" y="0"/>
                      <a:ext cx="4145624" cy="6969989"/>
                    </a:xfrm>
                    <a:prstGeom prst="rect">
                      <a:avLst/>
                    </a:prstGeom>
                  </pic:spPr>
                </pic:pic>
              </a:graphicData>
            </a:graphic>
          </wp:inline>
        </w:drawing>
      </w:r>
      <w:bookmarkStart w:id="127" w:name="_Ref406661189"/>
      <w:bookmarkStart w:id="128" w:name="_Toc412736941"/>
    </w:p>
    <w:p w:rsidR="00D56B5B" w:rsidRPr="001570E5" w:rsidRDefault="00EF3179" w:rsidP="002A4FBF">
      <w:pPr>
        <w:pStyle w:val="Legenda"/>
        <w:jc w:val="center"/>
        <w:rPr>
          <w:sz w:val="22"/>
          <w:szCs w:val="22"/>
        </w:rPr>
      </w:pPr>
      <w:bookmarkStart w:id="129" w:name="_Ref413615498"/>
      <w:bookmarkStart w:id="130" w:name="_Toc414241782"/>
      <w:bookmarkEnd w:id="127"/>
      <w:r w:rsidRPr="001570E5">
        <w:rPr>
          <w:rStyle w:val="hps"/>
          <w:sz w:val="22"/>
          <w:szCs w:val="22"/>
        </w:rPr>
        <w:t xml:space="preserve">Figure </w:t>
      </w:r>
      <w:r w:rsidR="00D236E6" w:rsidRPr="001570E5">
        <w:rPr>
          <w:rStyle w:val="hps"/>
          <w:sz w:val="22"/>
          <w:szCs w:val="22"/>
        </w:rPr>
        <w:fldChar w:fldCharType="begin"/>
      </w:r>
      <w:r w:rsidRPr="001570E5">
        <w:rPr>
          <w:rStyle w:val="hps"/>
          <w:sz w:val="22"/>
          <w:szCs w:val="22"/>
        </w:rPr>
        <w:instrText xml:space="preserve"> STYLEREF 1 \s </w:instrText>
      </w:r>
      <w:r w:rsidR="00D236E6" w:rsidRPr="001570E5">
        <w:rPr>
          <w:rStyle w:val="hps"/>
          <w:sz w:val="22"/>
          <w:szCs w:val="22"/>
        </w:rPr>
        <w:fldChar w:fldCharType="separate"/>
      </w:r>
      <w:r w:rsidR="00BF2758">
        <w:rPr>
          <w:rStyle w:val="hps"/>
          <w:noProof/>
          <w:sz w:val="22"/>
          <w:szCs w:val="22"/>
        </w:rPr>
        <w:t>5</w:t>
      </w:r>
      <w:r w:rsidR="00D236E6" w:rsidRPr="001570E5">
        <w:rPr>
          <w:rStyle w:val="hps"/>
          <w:sz w:val="22"/>
          <w:szCs w:val="22"/>
        </w:rPr>
        <w:fldChar w:fldCharType="end"/>
      </w:r>
      <w:r w:rsidRPr="001570E5">
        <w:rPr>
          <w:rStyle w:val="hps"/>
          <w:sz w:val="22"/>
          <w:szCs w:val="22"/>
        </w:rPr>
        <w:noBreakHyphen/>
      </w:r>
      <w:r w:rsidR="00D236E6" w:rsidRPr="001570E5">
        <w:rPr>
          <w:rStyle w:val="hps"/>
          <w:sz w:val="22"/>
          <w:szCs w:val="22"/>
        </w:rPr>
        <w:fldChar w:fldCharType="begin"/>
      </w:r>
      <w:r w:rsidRPr="001570E5">
        <w:rPr>
          <w:rStyle w:val="hps"/>
          <w:sz w:val="22"/>
          <w:szCs w:val="22"/>
        </w:rPr>
        <w:instrText xml:space="preserve"> SEQ Figure \* ARABIC \s 1 </w:instrText>
      </w:r>
      <w:r w:rsidR="00D236E6" w:rsidRPr="001570E5">
        <w:rPr>
          <w:rStyle w:val="hps"/>
          <w:sz w:val="22"/>
          <w:szCs w:val="22"/>
        </w:rPr>
        <w:fldChar w:fldCharType="separate"/>
      </w:r>
      <w:r w:rsidR="00BF2758">
        <w:rPr>
          <w:rStyle w:val="hps"/>
          <w:noProof/>
          <w:sz w:val="22"/>
          <w:szCs w:val="22"/>
        </w:rPr>
        <w:t>22</w:t>
      </w:r>
      <w:r w:rsidR="00D236E6" w:rsidRPr="001570E5">
        <w:rPr>
          <w:rStyle w:val="hps"/>
          <w:sz w:val="22"/>
          <w:szCs w:val="22"/>
        </w:rPr>
        <w:fldChar w:fldCharType="end"/>
      </w:r>
      <w:bookmarkEnd w:id="129"/>
      <w:r w:rsidRPr="001570E5">
        <w:rPr>
          <w:rStyle w:val="hps"/>
          <w:sz w:val="22"/>
          <w:szCs w:val="22"/>
        </w:rPr>
        <w:t xml:space="preserve">: </w:t>
      </w:r>
      <w:r w:rsidRPr="001570E5">
        <w:rPr>
          <w:sz w:val="22"/>
          <w:szCs w:val="22"/>
        </w:rPr>
        <w:t>Liquid cold plate</w:t>
      </w:r>
      <w:bookmarkEnd w:id="128"/>
      <w:bookmarkEnd w:id="130"/>
    </w:p>
    <w:p w:rsidR="00EF3179" w:rsidRPr="001570E5" w:rsidRDefault="00EF3179" w:rsidP="002A4FBF"/>
    <w:p w:rsidR="00EF3179" w:rsidRPr="001570E5" w:rsidRDefault="00EF3179" w:rsidP="002A4FBF">
      <w:pPr>
        <w:rPr>
          <w:sz w:val="22"/>
          <w:szCs w:val="22"/>
        </w:rPr>
      </w:pPr>
      <w:r w:rsidRPr="001570E5">
        <w:rPr>
          <w:sz w:val="22"/>
          <w:szCs w:val="22"/>
        </w:rPr>
        <w:t xml:space="preserve">Cold plate has 11 channels that are designed so that the coolant path between the input and output of each of them was the same length which will result in a more laminar flow. This will have direct impact on the vibration which will be minimal with laminar flow. The channels corners are rounded so there will be no turbulence when coolant is entering or leaving </w:t>
      </w:r>
      <w:r w:rsidR="00ED1ABD" w:rsidRPr="001570E5">
        <w:rPr>
          <w:sz w:val="22"/>
          <w:szCs w:val="22"/>
        </w:rPr>
        <w:t xml:space="preserve">the </w:t>
      </w:r>
      <w:r w:rsidRPr="001570E5">
        <w:rPr>
          <w:sz w:val="22"/>
          <w:szCs w:val="22"/>
        </w:rPr>
        <w:t>channel.</w:t>
      </w:r>
    </w:p>
    <w:p w:rsidR="00EF3179" w:rsidRPr="001570E5" w:rsidRDefault="00EF3179" w:rsidP="002A4FBF"/>
    <w:p w:rsidR="00D56B5B" w:rsidRPr="001570E5" w:rsidRDefault="00EF3179" w:rsidP="002A4FBF">
      <w:pPr>
        <w:pStyle w:val="Nagwek4"/>
      </w:pPr>
      <w:bookmarkStart w:id="131" w:name="_Toc414241705"/>
      <w:r w:rsidRPr="001570E5">
        <w:rPr>
          <w:caps w:val="0"/>
        </w:rPr>
        <w:lastRenderedPageBreak/>
        <w:t>TEC COOLER</w:t>
      </w:r>
      <w:bookmarkEnd w:id="131"/>
    </w:p>
    <w:p w:rsidR="00EF3179" w:rsidRPr="001570E5" w:rsidRDefault="00D236E6" w:rsidP="002A4FBF">
      <w:pPr>
        <w:pStyle w:val="Normale14"/>
      </w:pPr>
      <w:fldSimple w:instr=" REF _Ref413615558 \h  \* MERGEFORMAT ">
        <w:r w:rsidR="00BF2758" w:rsidRPr="00BB4F33">
          <w:rPr>
            <w:i/>
            <w:szCs w:val="22"/>
            <w:highlight w:val="yellow"/>
          </w:rPr>
          <w:t xml:space="preserve">Figure </w:t>
        </w:r>
        <w:r w:rsidR="00BF2758" w:rsidRPr="00BB4F33">
          <w:rPr>
            <w:i/>
            <w:noProof/>
            <w:szCs w:val="22"/>
            <w:highlight w:val="yellow"/>
          </w:rPr>
          <w:t>5</w:t>
        </w:r>
        <w:r w:rsidR="00BF2758" w:rsidRPr="00BB4F33">
          <w:rPr>
            <w:i/>
            <w:noProof/>
            <w:szCs w:val="22"/>
            <w:highlight w:val="yellow"/>
          </w:rPr>
          <w:noBreakHyphen/>
          <w:t>23</w:t>
        </w:r>
      </w:fldSimple>
      <w:r w:rsidR="00EF3179" w:rsidRPr="00BB4F33">
        <w:rPr>
          <w:highlight w:val="yellow"/>
        </w:rPr>
        <w:t xml:space="preserve"> presents a simplified schematic of </w:t>
      </w:r>
      <w:r w:rsidR="00ED1ABD" w:rsidRPr="00BB4F33">
        <w:rPr>
          <w:highlight w:val="yellow"/>
        </w:rPr>
        <w:t xml:space="preserve">the </w:t>
      </w:r>
      <w:r w:rsidR="00EF3179" w:rsidRPr="00BB4F33">
        <w:rPr>
          <w:highlight w:val="yellow"/>
        </w:rPr>
        <w:t>thermal flow</w:t>
      </w:r>
      <w:r w:rsidR="00BA71F1" w:rsidRPr="00BB4F33">
        <w:rPr>
          <w:highlight w:val="yellow"/>
        </w:rPr>
        <w:t xml:space="preserve"> from 4 cameras</w:t>
      </w:r>
      <w:r w:rsidR="00BB4F33" w:rsidRPr="00BB4F33">
        <w:rPr>
          <w:highlight w:val="yellow"/>
        </w:rPr>
        <w:t>, the whole telescope will have 4 of those sets</w:t>
      </w:r>
      <w:r w:rsidR="00EF3179" w:rsidRPr="00BB4F33">
        <w:rPr>
          <w:highlight w:val="yellow"/>
        </w:rPr>
        <w:t>.</w:t>
      </w:r>
      <w:r w:rsidR="00EF3179" w:rsidRPr="001570E5">
        <w:t xml:space="preserve"> </w:t>
      </w:r>
    </w:p>
    <w:p w:rsidR="00EF3179" w:rsidRPr="001570E5" w:rsidRDefault="00EF3179" w:rsidP="002A4FBF">
      <w:pPr>
        <w:pStyle w:val="Normale14"/>
      </w:pPr>
      <w:r w:rsidRPr="001570E5">
        <w:t>The Arctic TEC Technologies TECB2-15.5-13.0-75-84 Peltier mo</w:t>
      </w:r>
      <w:r w:rsidR="00515F99" w:rsidRPr="001570E5">
        <w:t>dule</w:t>
      </w:r>
      <w:r w:rsidRPr="001570E5">
        <w:t xml:space="preserve"> is used. </w:t>
      </w:r>
    </w:p>
    <w:p w:rsidR="00EF3179" w:rsidRPr="001570E5" w:rsidRDefault="00E76E03" w:rsidP="002A4FBF">
      <w:pPr>
        <w:pStyle w:val="Normale14"/>
      </w:pPr>
      <w:r>
        <w:t>C</w:t>
      </w:r>
      <w:r w:rsidRPr="001570E5">
        <w:t>haracteristics of the module are summarized</w:t>
      </w:r>
      <w:r>
        <w:t xml:space="preserve"> i</w:t>
      </w:r>
      <w:r w:rsidR="00EF3179" w:rsidRPr="001570E5">
        <w:t xml:space="preserve">n </w:t>
      </w:r>
      <w:fldSimple w:instr=" REF _Ref413615634 \h  \* MERGEFORMAT ">
        <w:r w:rsidR="00BF2758" w:rsidRPr="00BF2758">
          <w:rPr>
            <w:i/>
            <w:szCs w:val="22"/>
          </w:rPr>
          <w:t xml:space="preserve">Figure </w:t>
        </w:r>
        <w:r w:rsidR="00BF2758" w:rsidRPr="00BF2758">
          <w:rPr>
            <w:i/>
            <w:noProof/>
            <w:szCs w:val="22"/>
          </w:rPr>
          <w:t>5</w:t>
        </w:r>
        <w:r w:rsidR="00BF2758" w:rsidRPr="00BF2758">
          <w:rPr>
            <w:i/>
            <w:noProof/>
            <w:szCs w:val="22"/>
          </w:rPr>
          <w:noBreakHyphen/>
          <w:t>24</w:t>
        </w:r>
      </w:fldSimple>
      <w:r w:rsidR="00EF3179" w:rsidRPr="001570E5">
        <w:t>.</w:t>
      </w:r>
    </w:p>
    <w:p w:rsidR="00EF3179" w:rsidRPr="001570E5" w:rsidRDefault="00E21567" w:rsidP="002A4FBF">
      <w:r>
        <w:rPr>
          <w:noProof/>
          <w:lang w:val="pl-PL" w:eastAsia="pl-PL"/>
        </w:rPr>
        <w:drawing>
          <wp:inline distT="0" distB="0" distL="0" distR="0">
            <wp:extent cx="6372860" cy="5476566"/>
            <wp:effectExtent l="19050" t="0" r="8890" b="0"/>
            <wp:docPr id="17" name="Obraz 16" descr="Flow 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2.png"/>
                    <pic:cNvPicPr/>
                  </pic:nvPicPr>
                  <pic:blipFill>
                    <a:blip r:embed="rId41"/>
                    <a:stretch>
                      <a:fillRect/>
                    </a:stretch>
                  </pic:blipFill>
                  <pic:spPr>
                    <a:xfrm>
                      <a:off x="0" y="0"/>
                      <a:ext cx="6372860" cy="5476566"/>
                    </a:xfrm>
                    <a:prstGeom prst="rect">
                      <a:avLst/>
                    </a:prstGeom>
                  </pic:spPr>
                </pic:pic>
              </a:graphicData>
            </a:graphic>
          </wp:inline>
        </w:drawing>
      </w:r>
    </w:p>
    <w:p w:rsidR="00EF3179" w:rsidRPr="001570E5" w:rsidRDefault="00EF3179" w:rsidP="002A4FBF"/>
    <w:p w:rsidR="00EF3179" w:rsidRPr="001570E5" w:rsidRDefault="00EF3179" w:rsidP="002A4FBF">
      <w:pPr>
        <w:ind w:left="2124" w:firstLine="708"/>
        <w:rPr>
          <w:i/>
          <w:sz w:val="22"/>
          <w:szCs w:val="22"/>
        </w:rPr>
      </w:pPr>
      <w:bookmarkStart w:id="132" w:name="_Ref413615558"/>
      <w:bookmarkStart w:id="133" w:name="_Toc414241783"/>
      <w:r w:rsidRPr="001570E5">
        <w:rPr>
          <w:i/>
          <w:sz w:val="22"/>
          <w:szCs w:val="22"/>
        </w:rPr>
        <w:t xml:space="preserve">Figure </w:t>
      </w:r>
      <w:r w:rsidR="00D236E6" w:rsidRPr="001570E5">
        <w:rPr>
          <w:i/>
          <w:sz w:val="22"/>
          <w:szCs w:val="22"/>
        </w:rPr>
        <w:fldChar w:fldCharType="begin"/>
      </w:r>
      <w:r w:rsidRPr="001570E5">
        <w:rPr>
          <w:i/>
          <w:sz w:val="22"/>
          <w:szCs w:val="22"/>
        </w:rPr>
        <w:instrText xml:space="preserve"> STYLEREF 1 \s </w:instrText>
      </w:r>
      <w:r w:rsidR="00D236E6" w:rsidRPr="001570E5">
        <w:rPr>
          <w:i/>
          <w:sz w:val="22"/>
          <w:szCs w:val="22"/>
        </w:rPr>
        <w:fldChar w:fldCharType="separate"/>
      </w:r>
      <w:r w:rsidR="00BF2758">
        <w:rPr>
          <w:i/>
          <w:noProof/>
          <w:sz w:val="22"/>
          <w:szCs w:val="22"/>
        </w:rPr>
        <w:t>5</w:t>
      </w:r>
      <w:r w:rsidR="00D236E6" w:rsidRPr="001570E5">
        <w:rPr>
          <w:i/>
          <w:sz w:val="22"/>
          <w:szCs w:val="22"/>
        </w:rPr>
        <w:fldChar w:fldCharType="end"/>
      </w:r>
      <w:r w:rsidRPr="001570E5">
        <w:rPr>
          <w:i/>
          <w:sz w:val="22"/>
          <w:szCs w:val="22"/>
        </w:rPr>
        <w:noBreakHyphen/>
      </w:r>
      <w:r w:rsidR="00D236E6" w:rsidRPr="001570E5">
        <w:rPr>
          <w:i/>
          <w:sz w:val="22"/>
          <w:szCs w:val="22"/>
        </w:rPr>
        <w:fldChar w:fldCharType="begin"/>
      </w:r>
      <w:r w:rsidRPr="001570E5">
        <w:rPr>
          <w:i/>
          <w:sz w:val="22"/>
          <w:szCs w:val="22"/>
        </w:rPr>
        <w:instrText xml:space="preserve"> SEQ Figure \* ARABIC \s 1 </w:instrText>
      </w:r>
      <w:r w:rsidR="00D236E6" w:rsidRPr="001570E5">
        <w:rPr>
          <w:i/>
          <w:sz w:val="22"/>
          <w:szCs w:val="22"/>
        </w:rPr>
        <w:fldChar w:fldCharType="separate"/>
      </w:r>
      <w:r w:rsidR="00BF2758">
        <w:rPr>
          <w:i/>
          <w:noProof/>
          <w:sz w:val="22"/>
          <w:szCs w:val="22"/>
        </w:rPr>
        <w:t>23</w:t>
      </w:r>
      <w:r w:rsidR="00D236E6" w:rsidRPr="001570E5">
        <w:rPr>
          <w:i/>
          <w:sz w:val="22"/>
          <w:szCs w:val="22"/>
        </w:rPr>
        <w:fldChar w:fldCharType="end"/>
      </w:r>
      <w:bookmarkEnd w:id="132"/>
      <w:r w:rsidRPr="001570E5">
        <w:rPr>
          <w:i/>
          <w:sz w:val="22"/>
          <w:szCs w:val="22"/>
        </w:rPr>
        <w:t>: Thermal flow</w:t>
      </w:r>
      <w:bookmarkEnd w:id="133"/>
    </w:p>
    <w:p w:rsidR="00EF3179" w:rsidRPr="001570E5" w:rsidRDefault="00EF3179" w:rsidP="002A4FBF"/>
    <w:p w:rsidR="00EF3179" w:rsidRPr="001570E5" w:rsidRDefault="00D56B5B" w:rsidP="002A4FBF">
      <w:pPr>
        <w:keepNext/>
        <w:jc w:val="center"/>
      </w:pPr>
      <w:r w:rsidRPr="001570E5">
        <w:rPr>
          <w:noProof/>
          <w:lang w:val="pl-PL" w:eastAsia="pl-PL"/>
        </w:rPr>
        <w:lastRenderedPageBreak/>
        <w:drawing>
          <wp:inline distT="0" distB="0" distL="0" distR="0">
            <wp:extent cx="6372860" cy="5066030"/>
            <wp:effectExtent l="19050" t="0" r="8890" b="0"/>
            <wp:docPr id="152" name="Obraz 3" descr="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png"/>
                    <pic:cNvPicPr/>
                  </pic:nvPicPr>
                  <pic:blipFill>
                    <a:blip r:embed="rId42"/>
                    <a:stretch>
                      <a:fillRect/>
                    </a:stretch>
                  </pic:blipFill>
                  <pic:spPr>
                    <a:xfrm>
                      <a:off x="0" y="0"/>
                      <a:ext cx="6372860" cy="5066030"/>
                    </a:xfrm>
                    <a:prstGeom prst="rect">
                      <a:avLst/>
                    </a:prstGeom>
                  </pic:spPr>
                </pic:pic>
              </a:graphicData>
            </a:graphic>
          </wp:inline>
        </w:drawing>
      </w:r>
    </w:p>
    <w:p w:rsidR="00EF3179" w:rsidRPr="001570E5" w:rsidRDefault="00EF3179" w:rsidP="002A4FBF">
      <w:pPr>
        <w:pStyle w:val="Legenda"/>
        <w:jc w:val="center"/>
        <w:rPr>
          <w:sz w:val="22"/>
          <w:szCs w:val="22"/>
        </w:rPr>
      </w:pPr>
      <w:bookmarkStart w:id="134" w:name="_Ref413615634"/>
      <w:bookmarkStart w:id="135" w:name="_Toc414241784"/>
      <w:r w:rsidRPr="001570E5">
        <w:rPr>
          <w:sz w:val="22"/>
          <w:szCs w:val="22"/>
        </w:rPr>
        <w:t xml:space="preserve">Figure </w:t>
      </w:r>
      <w:r w:rsidR="00D236E6" w:rsidRPr="001570E5">
        <w:rPr>
          <w:sz w:val="22"/>
          <w:szCs w:val="22"/>
        </w:rPr>
        <w:fldChar w:fldCharType="begin"/>
      </w:r>
      <w:r w:rsidRPr="001570E5">
        <w:rPr>
          <w:sz w:val="22"/>
          <w:szCs w:val="22"/>
        </w:rPr>
        <w:instrText xml:space="preserve"> STYLEREF 1 \s </w:instrText>
      </w:r>
      <w:r w:rsidR="00D236E6" w:rsidRPr="001570E5">
        <w:rPr>
          <w:sz w:val="22"/>
          <w:szCs w:val="22"/>
        </w:rPr>
        <w:fldChar w:fldCharType="separate"/>
      </w:r>
      <w:r w:rsidR="00BF2758">
        <w:rPr>
          <w:noProof/>
          <w:sz w:val="22"/>
          <w:szCs w:val="22"/>
        </w:rPr>
        <w:t>5</w:t>
      </w:r>
      <w:r w:rsidR="00D236E6" w:rsidRPr="001570E5">
        <w:rPr>
          <w:sz w:val="22"/>
          <w:szCs w:val="22"/>
        </w:rPr>
        <w:fldChar w:fldCharType="end"/>
      </w:r>
      <w:r w:rsidRPr="001570E5">
        <w:rPr>
          <w:sz w:val="22"/>
          <w:szCs w:val="22"/>
        </w:rPr>
        <w:noBreakHyphen/>
      </w:r>
      <w:r w:rsidR="00D236E6" w:rsidRPr="001570E5">
        <w:rPr>
          <w:sz w:val="22"/>
          <w:szCs w:val="22"/>
        </w:rPr>
        <w:fldChar w:fldCharType="begin"/>
      </w:r>
      <w:r w:rsidRPr="001570E5">
        <w:rPr>
          <w:sz w:val="22"/>
          <w:szCs w:val="22"/>
        </w:rPr>
        <w:instrText xml:space="preserve"> SEQ Figure \* ARABIC \s 1 </w:instrText>
      </w:r>
      <w:r w:rsidR="00D236E6" w:rsidRPr="001570E5">
        <w:rPr>
          <w:sz w:val="22"/>
          <w:szCs w:val="22"/>
        </w:rPr>
        <w:fldChar w:fldCharType="separate"/>
      </w:r>
      <w:r w:rsidR="00BF2758">
        <w:rPr>
          <w:noProof/>
          <w:sz w:val="22"/>
          <w:szCs w:val="22"/>
        </w:rPr>
        <w:t>24</w:t>
      </w:r>
      <w:r w:rsidR="00D236E6" w:rsidRPr="001570E5">
        <w:rPr>
          <w:sz w:val="22"/>
          <w:szCs w:val="22"/>
        </w:rPr>
        <w:fldChar w:fldCharType="end"/>
      </w:r>
      <w:bookmarkEnd w:id="134"/>
      <w:r w:rsidRPr="001570E5">
        <w:rPr>
          <w:sz w:val="22"/>
          <w:szCs w:val="22"/>
        </w:rPr>
        <w:t>: TEC Characteristics</w:t>
      </w:r>
      <w:bookmarkEnd w:id="135"/>
    </w:p>
    <w:p w:rsidR="00EF3179" w:rsidRPr="001570E5" w:rsidRDefault="00EF3179" w:rsidP="002A4FBF"/>
    <w:p w:rsidR="00EF3179" w:rsidRPr="001570E5" w:rsidRDefault="00EF3179" w:rsidP="002A4FBF">
      <w:pPr>
        <w:pStyle w:val="Normale14"/>
        <w:rPr>
          <w:rFonts w:cs="Arial"/>
        </w:rPr>
      </w:pPr>
      <w:r w:rsidRPr="001570E5">
        <w:t>The cooling block</w:t>
      </w:r>
      <w:r w:rsidR="00515F99" w:rsidRPr="001570E5">
        <w:t xml:space="preserve"> (cold plate)</w:t>
      </w:r>
      <w:r w:rsidRPr="001570E5">
        <w:t xml:space="preserve"> has to dissipate 50 W of heat and the inlet fluid temperature will be 5°C. TEC will drain 1W from the CCD, but only for 2 seconds during </w:t>
      </w:r>
      <w:r w:rsidR="00ED1ABD" w:rsidRPr="001570E5">
        <w:t xml:space="preserve">the </w:t>
      </w:r>
      <w:r w:rsidRPr="001570E5">
        <w:t>read-out operation. Temperature difference of around 85</w:t>
      </w:r>
      <w:r w:rsidRPr="001570E5">
        <w:rPr>
          <w:rFonts w:ascii="Cambria Math" w:hAnsi="Cambria Math" w:cs="Cambria Math"/>
        </w:rPr>
        <w:t>⁰</w:t>
      </w:r>
      <w:r w:rsidRPr="001570E5">
        <w:rPr>
          <w:rFonts w:cs="Arial"/>
        </w:rPr>
        <w:t>C can be created between the cold and hot side of the cooling block, which provides a satisfying safety margin.</w:t>
      </w:r>
    </w:p>
    <w:p w:rsidR="00EF3179" w:rsidRPr="001570E5" w:rsidRDefault="00EF3179" w:rsidP="002A4FBF">
      <w:pPr>
        <w:pStyle w:val="Normale14"/>
      </w:pPr>
      <w:r w:rsidRPr="001570E5">
        <w:t>The designed cooling block will have thermal conductivity of around 0.0</w:t>
      </w:r>
      <w:r w:rsidR="00CF3A4E">
        <w:t>5</w:t>
      </w:r>
      <w:r w:rsidRPr="001570E5">
        <w:t xml:space="preserve"> (°C)/W, which will result in a </w:t>
      </w:r>
      <w:r w:rsidR="00CF3A4E">
        <w:t>2.</w:t>
      </w:r>
      <w:r w:rsidRPr="001570E5">
        <w:t xml:space="preserve">5°C temperature difference between </w:t>
      </w:r>
      <w:r w:rsidR="00ED1ABD" w:rsidRPr="001570E5">
        <w:t xml:space="preserve">the </w:t>
      </w:r>
      <w:r w:rsidRPr="001570E5">
        <w:t xml:space="preserve">hot side of the </w:t>
      </w:r>
      <w:r w:rsidR="000D1885" w:rsidRPr="001570E5">
        <w:t>P</w:t>
      </w:r>
      <w:r w:rsidRPr="001570E5">
        <w:t xml:space="preserve">eltier and </w:t>
      </w:r>
      <w:r w:rsidR="00ED1ABD" w:rsidRPr="001570E5">
        <w:t xml:space="preserve">the </w:t>
      </w:r>
      <w:r w:rsidRPr="001570E5">
        <w:t xml:space="preserve">cooling fluid, when </w:t>
      </w:r>
      <w:r w:rsidR="00ED1ABD" w:rsidRPr="001570E5">
        <w:t xml:space="preserve">the </w:t>
      </w:r>
      <w:r w:rsidRPr="001570E5">
        <w:t>cooling block ha</w:t>
      </w:r>
      <w:r w:rsidR="00ED1ABD" w:rsidRPr="001570E5">
        <w:t>s</w:t>
      </w:r>
      <w:r w:rsidRPr="001570E5">
        <w:t xml:space="preserve"> to dissipate 50W on the hot side of </w:t>
      </w:r>
      <w:r w:rsidR="00ED1ABD" w:rsidRPr="001570E5">
        <w:t xml:space="preserve">the </w:t>
      </w:r>
      <w:r w:rsidRPr="001570E5">
        <w:t>Peltier module.</w:t>
      </w:r>
    </w:p>
    <w:p w:rsidR="00EF3179" w:rsidRPr="001570E5" w:rsidRDefault="00EF3179" w:rsidP="002A4FBF">
      <w:pPr>
        <w:pStyle w:val="Normale14"/>
        <w:rPr>
          <w:b/>
        </w:rPr>
      </w:pPr>
      <w:r w:rsidRPr="001570E5">
        <w:t xml:space="preserve">Preliminary simulation was made by solving equations of state. The system schematic view is shown in </w:t>
      </w:r>
      <w:fldSimple w:instr=" REF _Ref414113096 \h  \* MERGEFORMAT ">
        <w:r w:rsidR="00BF2758" w:rsidRPr="00BF2758">
          <w:rPr>
            <w:i/>
            <w:szCs w:val="22"/>
          </w:rPr>
          <w:t xml:space="preserve">Figure </w:t>
        </w:r>
        <w:r w:rsidR="00BF2758" w:rsidRPr="00BF2758">
          <w:rPr>
            <w:i/>
            <w:noProof/>
            <w:szCs w:val="22"/>
          </w:rPr>
          <w:t>5</w:t>
        </w:r>
        <w:r w:rsidR="00BF2758" w:rsidRPr="00BF2758">
          <w:rPr>
            <w:i/>
            <w:noProof/>
            <w:szCs w:val="22"/>
          </w:rPr>
          <w:noBreakHyphen/>
          <w:t>25</w:t>
        </w:r>
      </w:fldSimple>
      <w:r w:rsidRPr="001570E5">
        <w:t xml:space="preserve"> below.</w:t>
      </w:r>
    </w:p>
    <w:p w:rsidR="00EF3179" w:rsidRPr="001570E5" w:rsidRDefault="00D236E6" w:rsidP="002A4FBF">
      <w:pPr>
        <w:pStyle w:val="Normale14"/>
        <w:spacing w:line="276" w:lineRule="auto"/>
      </w:pPr>
      <w:r>
        <w:rPr>
          <w:noProof/>
          <w:lang w:val="pl-PL" w:eastAsia="pl-PL"/>
        </w:rPr>
        <w:lastRenderedPageBreak/>
        <w:pict>
          <v:shape id="_x0000_s1059" type="#_x0000_t202" style="position:absolute;left:0;text-align:left;margin-left:-.6pt;margin-top:186.45pt;width:258.95pt;height:149.75pt;z-index:25168691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" fillcolor="white [3201]" stroked="f" strokeweight=".5pt">
            <v:textbox>
              <w:txbxContent>
                <w:p w:rsidR="00C15867" w:rsidRPr="00ED1ABD" w:rsidRDefault="00C15867" w:rsidP="00EF3179">
                  <w:pPr>
                    <w:pStyle w:val="Normale14"/>
                    <w:spacing w:after="0"/>
                    <w:rPr>
                      <w:rFonts w:cs="Arial"/>
                      <w:b/>
                      <w:szCs w:val="22"/>
                      <w:lang w:val="it-IT"/>
                    </w:rPr>
                  </w:pPr>
                  <w:r w:rsidRPr="00ED1ABD">
                    <w:rPr>
                      <w:rFonts w:cs="Arial"/>
                      <w:b/>
                      <w:szCs w:val="22"/>
                      <w:lang w:val="it-IT"/>
                    </w:rPr>
                    <w:t>Legend:</w:t>
                  </w:r>
                </w:p>
                <w:p w:rsidR="00C15867" w:rsidRPr="00ED1ABD" w:rsidRDefault="00C15867" w:rsidP="00ED1ABD">
                  <w:pPr>
                    <w:pStyle w:val="Normale14"/>
                    <w:spacing w:after="0" w:line="276" w:lineRule="auto"/>
                    <w:ind w:left="284" w:hanging="284"/>
                    <w:rPr>
                      <w:rFonts w:cs="Arial"/>
                      <w:szCs w:val="22"/>
                    </w:rPr>
                  </w:pPr>
                  <w:r w:rsidRPr="00ED1ABD">
                    <w:rPr>
                      <w:rFonts w:cs="Arial"/>
                      <w:b/>
                      <w:bCs/>
                      <w:szCs w:val="22"/>
                    </w:rPr>
                    <w:t>T1_1</w:t>
                  </w:r>
                  <w:r w:rsidRPr="00ED1ABD">
                    <w:rPr>
                      <w:rFonts w:eastAsia="MS Mincho" w:cs="Arial"/>
                      <w:szCs w:val="22"/>
                    </w:rPr>
                    <w:t>-</w:t>
                  </w:r>
                  <w:r w:rsidRPr="00ED1ABD">
                    <w:rPr>
                      <w:rFonts w:eastAsia="Calibri-Identity-H" w:cs="Arial"/>
                      <w:szCs w:val="22"/>
                    </w:rPr>
                    <w:t xml:space="preserve"> </w:t>
                  </w:r>
                  <w:r w:rsidRPr="00ED1ABD">
                    <w:rPr>
                      <w:szCs w:val="22"/>
                    </w:rPr>
                    <w:t>Top</w:t>
                  </w:r>
                  <w:r w:rsidRPr="00ED1ABD">
                    <w:rPr>
                      <w:rFonts w:cs="Arial"/>
                      <w:szCs w:val="22"/>
                    </w:rPr>
                    <w:t xml:space="preserve"> cover of the housing</w:t>
                  </w:r>
                </w:p>
                <w:p w:rsidR="00C15867" w:rsidRPr="00ED1ABD" w:rsidRDefault="00C15867" w:rsidP="00EF3179">
                  <w:pPr>
                    <w:autoSpaceDE w:val="0"/>
                    <w:autoSpaceDN w:val="0"/>
                    <w:adjustRightInd w:val="0"/>
                    <w:jc w:val="left"/>
                    <w:rPr>
                      <w:rFonts w:cs="Arial"/>
                      <w:sz w:val="22"/>
                      <w:szCs w:val="22"/>
                    </w:rPr>
                  </w:pPr>
                  <w:r w:rsidRPr="00ED1ABD">
                    <w:rPr>
                      <w:rFonts w:cs="Arial"/>
                      <w:b/>
                      <w:bCs/>
                      <w:sz w:val="22"/>
                      <w:szCs w:val="22"/>
                    </w:rPr>
                    <w:t>T1_2</w:t>
                  </w:r>
                  <w:r w:rsidRPr="00ED1ABD">
                    <w:rPr>
                      <w:rFonts w:eastAsia="MS Mincho" w:cs="Arial"/>
                      <w:sz w:val="22"/>
                      <w:szCs w:val="22"/>
                    </w:rPr>
                    <w:t>-</w:t>
                  </w:r>
                  <w:r w:rsidRPr="00ED1ABD">
                    <w:rPr>
                      <w:rFonts w:eastAsia="Calibri-Identity-H" w:cs="Arial"/>
                      <w:sz w:val="22"/>
                      <w:szCs w:val="22"/>
                    </w:rPr>
                    <w:t xml:space="preserve"> </w:t>
                  </w:r>
                  <w:r>
                    <w:rPr>
                      <w:rFonts w:eastAsia="Calibri-Identity-H" w:cs="Arial"/>
                      <w:sz w:val="22"/>
                      <w:szCs w:val="22"/>
                    </w:rPr>
                    <w:t xml:space="preserve"> </w:t>
                  </w:r>
                  <w:r w:rsidRPr="00ED1ABD">
                    <w:rPr>
                      <w:rFonts w:cs="Arial"/>
                      <w:sz w:val="22"/>
                      <w:szCs w:val="22"/>
                    </w:rPr>
                    <w:t>Cylindrical walls of the housing</w:t>
                  </w:r>
                </w:p>
                <w:p w:rsidR="00C15867" w:rsidRPr="00ED1ABD" w:rsidRDefault="00C15867" w:rsidP="00EF3179">
                  <w:pPr>
                    <w:autoSpaceDE w:val="0"/>
                    <w:autoSpaceDN w:val="0"/>
                    <w:adjustRightInd w:val="0"/>
                    <w:jc w:val="left"/>
                    <w:rPr>
                      <w:rFonts w:cs="Arial"/>
                      <w:sz w:val="22"/>
                      <w:szCs w:val="22"/>
                    </w:rPr>
                  </w:pPr>
                  <w:r w:rsidRPr="00ED1ABD">
                    <w:rPr>
                      <w:rFonts w:cs="Arial"/>
                      <w:b/>
                      <w:bCs/>
                      <w:sz w:val="22"/>
                      <w:szCs w:val="22"/>
                    </w:rPr>
                    <w:t>T1_3</w:t>
                  </w:r>
                  <w:r w:rsidRPr="00ED1ABD">
                    <w:rPr>
                      <w:rFonts w:eastAsia="MS Mincho" w:cs="Arial"/>
                      <w:sz w:val="22"/>
                      <w:szCs w:val="22"/>
                    </w:rPr>
                    <w:t>-</w:t>
                  </w:r>
                  <w:r w:rsidRPr="00ED1ABD">
                    <w:rPr>
                      <w:rFonts w:eastAsia="Calibri-Identity-H" w:cs="Arial"/>
                      <w:sz w:val="22"/>
                      <w:szCs w:val="22"/>
                    </w:rPr>
                    <w:t xml:space="preserve"> </w:t>
                  </w:r>
                  <w:r>
                    <w:rPr>
                      <w:rFonts w:eastAsia="Calibri-Identity-H" w:cs="Arial"/>
                      <w:sz w:val="22"/>
                      <w:szCs w:val="22"/>
                    </w:rPr>
                    <w:t xml:space="preserve"> </w:t>
                  </w:r>
                  <w:r w:rsidRPr="00ED1ABD">
                    <w:rPr>
                      <w:rFonts w:cs="Arial"/>
                      <w:sz w:val="22"/>
                      <w:szCs w:val="22"/>
                    </w:rPr>
                    <w:t>The bottom part of the housing</w:t>
                  </w:r>
                </w:p>
                <w:p w:rsidR="00C15867" w:rsidRPr="00ED1ABD" w:rsidRDefault="00C15867" w:rsidP="00EF3179">
                  <w:pPr>
                    <w:autoSpaceDE w:val="0"/>
                    <w:autoSpaceDN w:val="0"/>
                    <w:adjustRightInd w:val="0"/>
                    <w:jc w:val="left"/>
                    <w:rPr>
                      <w:rFonts w:cs="Arial"/>
                      <w:sz w:val="22"/>
                      <w:szCs w:val="22"/>
                    </w:rPr>
                  </w:pPr>
                  <w:r w:rsidRPr="00ED1ABD">
                    <w:rPr>
                      <w:rFonts w:cs="Arial"/>
                      <w:b/>
                      <w:bCs/>
                      <w:sz w:val="22"/>
                      <w:szCs w:val="22"/>
                    </w:rPr>
                    <w:t>T2</w:t>
                  </w:r>
                  <w:r>
                    <w:rPr>
                      <w:rFonts w:cs="Arial"/>
                      <w:b/>
                      <w:bCs/>
                      <w:sz w:val="22"/>
                      <w:szCs w:val="22"/>
                    </w:rPr>
                    <w:t xml:space="preserve"> </w:t>
                  </w:r>
                  <w:r w:rsidRPr="00ED1ABD">
                    <w:rPr>
                      <w:rFonts w:eastAsia="MS Mincho" w:cs="Arial"/>
                      <w:sz w:val="22"/>
                      <w:szCs w:val="22"/>
                    </w:rPr>
                    <w:t>-</w:t>
                  </w:r>
                  <w:r w:rsidRPr="00ED1ABD">
                    <w:rPr>
                      <w:rFonts w:eastAsia="Calibri-Identity-H" w:cs="Arial"/>
                      <w:sz w:val="22"/>
                      <w:szCs w:val="22"/>
                    </w:rPr>
                    <w:t xml:space="preserve"> </w:t>
                  </w:r>
                  <w:r>
                    <w:rPr>
                      <w:rFonts w:eastAsia="Calibri-Identity-H" w:cs="Arial"/>
                      <w:sz w:val="22"/>
                      <w:szCs w:val="22"/>
                    </w:rPr>
                    <w:t xml:space="preserve"> </w:t>
                  </w:r>
                  <w:r w:rsidRPr="00ED1ABD">
                    <w:rPr>
                      <w:rFonts w:cs="Arial"/>
                      <w:sz w:val="22"/>
                      <w:szCs w:val="22"/>
                    </w:rPr>
                    <w:t>CCD camera</w:t>
                  </w:r>
                </w:p>
                <w:p w:rsidR="00C15867" w:rsidRPr="00ED1ABD" w:rsidRDefault="00C15867" w:rsidP="00EF3179">
                  <w:pPr>
                    <w:autoSpaceDE w:val="0"/>
                    <w:autoSpaceDN w:val="0"/>
                    <w:adjustRightInd w:val="0"/>
                    <w:jc w:val="left"/>
                    <w:rPr>
                      <w:rFonts w:cs="Arial"/>
                      <w:sz w:val="22"/>
                      <w:szCs w:val="22"/>
                    </w:rPr>
                  </w:pPr>
                  <w:r w:rsidRPr="00ED1ABD">
                    <w:rPr>
                      <w:rFonts w:cs="Arial"/>
                      <w:b/>
                      <w:bCs/>
                      <w:sz w:val="22"/>
                      <w:szCs w:val="22"/>
                    </w:rPr>
                    <w:t xml:space="preserve">T3 </w:t>
                  </w:r>
                  <w:r w:rsidRPr="00ED1ABD">
                    <w:rPr>
                      <w:rFonts w:eastAsia="MS Mincho" w:cs="Arial"/>
                      <w:sz w:val="22"/>
                      <w:szCs w:val="22"/>
                    </w:rPr>
                    <w:t>-</w:t>
                  </w:r>
                  <w:r w:rsidRPr="00ED1ABD">
                    <w:rPr>
                      <w:rFonts w:eastAsia="Calibri-Identity-H" w:cs="Arial"/>
                      <w:sz w:val="22"/>
                      <w:szCs w:val="22"/>
                    </w:rPr>
                    <w:t xml:space="preserve"> </w:t>
                  </w:r>
                  <w:r>
                    <w:rPr>
                      <w:rFonts w:eastAsia="Calibri-Identity-H" w:cs="Arial"/>
                      <w:sz w:val="22"/>
                      <w:szCs w:val="22"/>
                    </w:rPr>
                    <w:t xml:space="preserve"> </w:t>
                  </w:r>
                  <w:r w:rsidRPr="00ED1ABD">
                    <w:rPr>
                      <w:rFonts w:cs="Arial"/>
                      <w:sz w:val="22"/>
                      <w:szCs w:val="22"/>
                    </w:rPr>
                    <w:t>Copper interface</w:t>
                  </w:r>
                </w:p>
                <w:p w:rsidR="00C15867" w:rsidRPr="00ED1ABD" w:rsidRDefault="00C15867" w:rsidP="00EF3179">
                  <w:pPr>
                    <w:autoSpaceDE w:val="0"/>
                    <w:autoSpaceDN w:val="0"/>
                    <w:adjustRightInd w:val="0"/>
                    <w:spacing w:line="276" w:lineRule="auto"/>
                    <w:jc w:val="left"/>
                    <w:rPr>
                      <w:rFonts w:cs="Arial"/>
                      <w:sz w:val="22"/>
                      <w:szCs w:val="22"/>
                    </w:rPr>
                  </w:pPr>
                  <w:r w:rsidRPr="00ED1ABD">
                    <w:rPr>
                      <w:rFonts w:cs="Arial"/>
                      <w:b/>
                      <w:bCs/>
                      <w:sz w:val="22"/>
                      <w:szCs w:val="22"/>
                    </w:rPr>
                    <w:t xml:space="preserve">T4 </w:t>
                  </w:r>
                  <w:r w:rsidRPr="00ED1ABD">
                    <w:rPr>
                      <w:rFonts w:eastAsia="MS Mincho" w:cs="Arial"/>
                      <w:sz w:val="22"/>
                      <w:szCs w:val="22"/>
                    </w:rPr>
                    <w:t>-</w:t>
                  </w:r>
                  <w:r w:rsidRPr="00ED1ABD">
                    <w:rPr>
                      <w:rFonts w:eastAsia="Calibri-Identity-H" w:cs="Arial"/>
                      <w:sz w:val="22"/>
                      <w:szCs w:val="22"/>
                    </w:rPr>
                    <w:t xml:space="preserve"> </w:t>
                  </w:r>
                  <w:r>
                    <w:rPr>
                      <w:rFonts w:eastAsia="Calibri-Identity-H" w:cs="Arial"/>
                      <w:sz w:val="22"/>
                      <w:szCs w:val="22"/>
                    </w:rPr>
                    <w:t xml:space="preserve"> </w:t>
                  </w:r>
                  <w:r w:rsidRPr="00ED1ABD">
                    <w:rPr>
                      <w:rFonts w:cs="Arial"/>
                      <w:sz w:val="22"/>
                      <w:szCs w:val="22"/>
                    </w:rPr>
                    <w:t>Heat sink temperature</w:t>
                  </w:r>
                </w:p>
                <w:p w:rsidR="00C15867" w:rsidRPr="00ED1ABD" w:rsidRDefault="00C15867" w:rsidP="00ED1ABD">
                  <w:pPr>
                    <w:autoSpaceDE w:val="0"/>
                    <w:autoSpaceDN w:val="0"/>
                    <w:adjustRightInd w:val="0"/>
                    <w:ind w:left="851" w:hanging="851"/>
                    <w:jc w:val="left"/>
                    <w:rPr>
                      <w:rFonts w:cs="Arial"/>
                      <w:sz w:val="22"/>
                      <w:szCs w:val="22"/>
                    </w:rPr>
                  </w:pPr>
                  <w:r w:rsidRPr="00ED1ABD">
                    <w:rPr>
                      <w:rFonts w:cs="Arial"/>
                      <w:b/>
                      <w:bCs/>
                      <w:sz w:val="22"/>
                      <w:szCs w:val="22"/>
                    </w:rPr>
                    <w:t xml:space="preserve">TP_C </w:t>
                  </w:r>
                  <w:r w:rsidRPr="00ED1ABD">
                    <w:rPr>
                      <w:rFonts w:eastAsia="MS Mincho" w:cs="Arial"/>
                      <w:sz w:val="22"/>
                      <w:szCs w:val="22"/>
                    </w:rPr>
                    <w:t>-</w:t>
                  </w:r>
                  <w:r w:rsidRPr="00ED1ABD">
                    <w:rPr>
                      <w:rFonts w:eastAsia="Calibri-Identity-H" w:cs="Arial"/>
                      <w:sz w:val="22"/>
                      <w:szCs w:val="22"/>
                    </w:rPr>
                    <w:t xml:space="preserve"> </w:t>
                  </w:r>
                  <w:r w:rsidRPr="00ED1ABD">
                    <w:rPr>
                      <w:rFonts w:cs="Arial"/>
                      <w:sz w:val="22"/>
                      <w:szCs w:val="22"/>
                    </w:rPr>
                    <w:t xml:space="preserve">Temperature of the cold side of </w:t>
                  </w:r>
                  <w:r>
                    <w:rPr>
                      <w:rFonts w:cs="Arial"/>
                      <w:sz w:val="22"/>
                      <w:szCs w:val="22"/>
                    </w:rPr>
                    <w:t xml:space="preserve">the </w:t>
                  </w:r>
                  <w:r w:rsidRPr="00ED1ABD">
                    <w:rPr>
                      <w:rFonts w:cs="Arial"/>
                      <w:sz w:val="22"/>
                      <w:szCs w:val="22"/>
                    </w:rPr>
                    <w:t>Peltier sensor</w:t>
                  </w:r>
                </w:p>
                <w:p w:rsidR="00C15867" w:rsidRPr="00ED1ABD" w:rsidRDefault="00C15867" w:rsidP="00ED1ABD">
                  <w:pPr>
                    <w:ind w:left="851" w:hanging="851"/>
                    <w:rPr>
                      <w:sz w:val="22"/>
                      <w:szCs w:val="22"/>
                    </w:rPr>
                  </w:pPr>
                  <w:r w:rsidRPr="00ED1ABD">
                    <w:rPr>
                      <w:rFonts w:cs="Arial"/>
                      <w:b/>
                      <w:bCs/>
                      <w:sz w:val="22"/>
                      <w:szCs w:val="22"/>
                    </w:rPr>
                    <w:t xml:space="preserve">TP_H </w:t>
                  </w:r>
                  <w:r w:rsidRPr="00ED1ABD">
                    <w:rPr>
                      <w:rFonts w:eastAsia="MS Mincho" w:cs="Arial"/>
                      <w:sz w:val="22"/>
                      <w:szCs w:val="22"/>
                    </w:rPr>
                    <w:t>-</w:t>
                  </w:r>
                  <w:r w:rsidRPr="00ED1ABD">
                    <w:rPr>
                      <w:rFonts w:eastAsia="Calibri-Identity-H" w:cs="Arial"/>
                      <w:sz w:val="22"/>
                      <w:szCs w:val="22"/>
                    </w:rPr>
                    <w:t xml:space="preserve"> </w:t>
                  </w:r>
                  <w:r w:rsidRPr="00ED1ABD">
                    <w:rPr>
                      <w:rFonts w:cs="Arial"/>
                      <w:sz w:val="22"/>
                      <w:szCs w:val="22"/>
                    </w:rPr>
                    <w:t>Temperature of the hot side of the Peltier sensor</w:t>
                  </w:r>
                </w:p>
              </w:txbxContent>
            </v:textbox>
            <w10:wrap anchorx="margin"/>
          </v:shape>
        </w:pict>
      </w:r>
      <w:r w:rsidR="00D56B5B" w:rsidRPr="001570E5">
        <w:rPr>
          <w:noProof/>
          <w:lang w:val="pl-PL" w:eastAsia="pl-PL"/>
        </w:rPr>
        <w:drawing>
          <wp:inline distT="0" distB="0" distL="0" distR="0">
            <wp:extent cx="6372860" cy="2632075"/>
            <wp:effectExtent l="19050" t="0" r="8890" b="0"/>
            <wp:docPr id="15" name="Obraz 14" descr="Term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2.png"/>
                    <pic:cNvPicPr/>
                  </pic:nvPicPr>
                  <pic:blipFill>
                    <a:blip r:embed="rId43"/>
                    <a:stretch>
                      <a:fillRect/>
                    </a:stretch>
                  </pic:blipFill>
                  <pic:spPr>
                    <a:xfrm>
                      <a:off x="0" y="0"/>
                      <a:ext cx="6372860" cy="2632075"/>
                    </a:xfrm>
                    <a:prstGeom prst="rect">
                      <a:avLst/>
                    </a:prstGeom>
                  </pic:spPr>
                </pic:pic>
              </a:graphicData>
            </a:graphic>
          </wp:inline>
        </w:drawing>
      </w:r>
    </w:p>
    <w:p w:rsidR="00EF3179" w:rsidRPr="001570E5" w:rsidRDefault="00EF3179" w:rsidP="002A4FBF">
      <w:pPr>
        <w:pStyle w:val="Legenda"/>
        <w:jc w:val="both"/>
        <w:rPr>
          <w:sz w:val="22"/>
        </w:rPr>
      </w:pPr>
    </w:p>
    <w:p w:rsidR="00EF3179" w:rsidRPr="001570E5" w:rsidRDefault="00EF3179" w:rsidP="002A4FBF">
      <w:pPr>
        <w:pStyle w:val="Legenda"/>
        <w:jc w:val="both"/>
        <w:rPr>
          <w:sz w:val="22"/>
        </w:rPr>
      </w:pPr>
    </w:p>
    <w:p w:rsidR="00EF3179" w:rsidRPr="001570E5" w:rsidRDefault="00EF3179" w:rsidP="002A4FBF">
      <w:pPr>
        <w:pStyle w:val="Legenda"/>
        <w:jc w:val="both"/>
        <w:rPr>
          <w:sz w:val="22"/>
        </w:rPr>
      </w:pPr>
    </w:p>
    <w:p w:rsidR="00EF3179" w:rsidRPr="001570E5" w:rsidRDefault="00EF3179" w:rsidP="002A4FBF"/>
    <w:p w:rsidR="00ED1ABD" w:rsidRPr="001570E5" w:rsidRDefault="00ED1ABD" w:rsidP="002A4FBF"/>
    <w:p w:rsidR="00ED1ABD" w:rsidRPr="001570E5" w:rsidRDefault="00ED1ABD" w:rsidP="002A4FBF"/>
    <w:p w:rsidR="00ED1ABD" w:rsidRPr="001570E5" w:rsidRDefault="00ED1ABD" w:rsidP="002A4FBF"/>
    <w:p w:rsidR="00ED1ABD" w:rsidRPr="001570E5" w:rsidRDefault="00ED1ABD" w:rsidP="002A4FBF"/>
    <w:p w:rsidR="00ED1ABD" w:rsidRPr="001570E5" w:rsidRDefault="00ED1ABD" w:rsidP="002A4FBF"/>
    <w:p w:rsidR="00EF3179" w:rsidRPr="001570E5" w:rsidRDefault="00EF3179" w:rsidP="002A4FBF">
      <w:pPr>
        <w:pStyle w:val="Legenda"/>
        <w:jc w:val="center"/>
        <w:rPr>
          <w:sz w:val="22"/>
        </w:rPr>
      </w:pPr>
      <w:bookmarkStart w:id="136" w:name="_Ref414113096"/>
      <w:bookmarkStart w:id="137" w:name="_Toc414241785"/>
      <w:r w:rsidRPr="001570E5">
        <w:rPr>
          <w:sz w:val="22"/>
          <w:szCs w:val="22"/>
        </w:rPr>
        <w:t xml:space="preserve">Figure </w:t>
      </w:r>
      <w:r w:rsidR="00D236E6" w:rsidRPr="001570E5">
        <w:rPr>
          <w:sz w:val="22"/>
          <w:szCs w:val="22"/>
        </w:rPr>
        <w:fldChar w:fldCharType="begin"/>
      </w:r>
      <w:r w:rsidRPr="001570E5">
        <w:rPr>
          <w:sz w:val="22"/>
          <w:szCs w:val="22"/>
        </w:rPr>
        <w:instrText xml:space="preserve"> STYLEREF 1 \s </w:instrText>
      </w:r>
      <w:r w:rsidR="00D236E6" w:rsidRPr="001570E5">
        <w:rPr>
          <w:sz w:val="22"/>
          <w:szCs w:val="22"/>
        </w:rPr>
        <w:fldChar w:fldCharType="separate"/>
      </w:r>
      <w:r w:rsidR="00BF2758">
        <w:rPr>
          <w:noProof/>
          <w:sz w:val="22"/>
          <w:szCs w:val="22"/>
        </w:rPr>
        <w:t>5</w:t>
      </w:r>
      <w:r w:rsidR="00D236E6" w:rsidRPr="001570E5">
        <w:rPr>
          <w:sz w:val="22"/>
          <w:szCs w:val="22"/>
        </w:rPr>
        <w:fldChar w:fldCharType="end"/>
      </w:r>
      <w:r w:rsidRPr="001570E5">
        <w:rPr>
          <w:sz w:val="22"/>
          <w:szCs w:val="22"/>
        </w:rPr>
        <w:noBreakHyphen/>
      </w:r>
      <w:r w:rsidR="00D236E6" w:rsidRPr="001570E5">
        <w:rPr>
          <w:sz w:val="22"/>
          <w:szCs w:val="22"/>
        </w:rPr>
        <w:fldChar w:fldCharType="begin"/>
      </w:r>
      <w:r w:rsidRPr="001570E5">
        <w:rPr>
          <w:sz w:val="22"/>
          <w:szCs w:val="22"/>
        </w:rPr>
        <w:instrText xml:space="preserve"> SEQ Figure \* ARABIC \s 1 </w:instrText>
      </w:r>
      <w:r w:rsidR="00D236E6" w:rsidRPr="001570E5">
        <w:rPr>
          <w:sz w:val="22"/>
          <w:szCs w:val="22"/>
        </w:rPr>
        <w:fldChar w:fldCharType="separate"/>
      </w:r>
      <w:r w:rsidR="00BF2758">
        <w:rPr>
          <w:noProof/>
          <w:sz w:val="22"/>
          <w:szCs w:val="22"/>
        </w:rPr>
        <w:t>25</w:t>
      </w:r>
      <w:r w:rsidR="00D236E6" w:rsidRPr="001570E5">
        <w:rPr>
          <w:sz w:val="22"/>
          <w:szCs w:val="22"/>
        </w:rPr>
        <w:fldChar w:fldCharType="end"/>
      </w:r>
      <w:bookmarkEnd w:id="136"/>
      <w:r w:rsidRPr="001570E5">
        <w:rPr>
          <w:sz w:val="22"/>
          <w:szCs w:val="22"/>
        </w:rPr>
        <w:t xml:space="preserve">: </w:t>
      </w:r>
      <w:r w:rsidRPr="001570E5">
        <w:rPr>
          <w:sz w:val="22"/>
        </w:rPr>
        <w:t>CCD Cooling - System Schematic View</w:t>
      </w:r>
      <w:bookmarkEnd w:id="137"/>
    </w:p>
    <w:p w:rsidR="00E76E03" w:rsidRDefault="00E76E03" w:rsidP="002A4FBF">
      <w:pPr>
        <w:pStyle w:val="Normale14"/>
      </w:pPr>
    </w:p>
    <w:p w:rsidR="00EF3179" w:rsidRPr="001570E5" w:rsidRDefault="00EF3179" w:rsidP="002A4FBF">
      <w:pPr>
        <w:pStyle w:val="Normale14"/>
      </w:pPr>
      <w:r w:rsidRPr="001570E5">
        <w:t xml:space="preserve">The heat between the components inside the housing is exchanged through the conduction at the contact interfaces and through the convection in </w:t>
      </w:r>
      <w:r w:rsidR="001D51C1" w:rsidRPr="001570E5">
        <w:t>a</w:t>
      </w:r>
      <w:r w:rsidRPr="001570E5">
        <w:t>rgon environment. Therefore the system of heat balance equations for temperature nodes T</w:t>
      </w:r>
      <w:r w:rsidRPr="001570E5">
        <w:rPr>
          <w:vertAlign w:val="subscript"/>
        </w:rPr>
        <w:t>1_1</w:t>
      </w:r>
      <w:r w:rsidRPr="001570E5">
        <w:t>, T</w:t>
      </w:r>
      <w:r w:rsidRPr="001570E5">
        <w:rPr>
          <w:vertAlign w:val="subscript"/>
        </w:rPr>
        <w:t>1_3</w:t>
      </w:r>
      <w:r w:rsidRPr="001570E5">
        <w:t>, T</w:t>
      </w:r>
      <w:r w:rsidRPr="001570E5">
        <w:rPr>
          <w:vertAlign w:val="subscript"/>
        </w:rPr>
        <w:t>2</w:t>
      </w:r>
      <w:r w:rsidRPr="001570E5">
        <w:t>, T</w:t>
      </w:r>
      <w:r w:rsidRPr="001570E5">
        <w:rPr>
          <w:vertAlign w:val="subscript"/>
        </w:rPr>
        <w:t>3</w:t>
      </w:r>
      <w:r w:rsidRPr="001570E5">
        <w:t>, T</w:t>
      </w:r>
      <w:r w:rsidRPr="001570E5">
        <w:rPr>
          <w:vertAlign w:val="subscript"/>
        </w:rPr>
        <w:t>P_C</w:t>
      </w:r>
      <w:r w:rsidRPr="001570E5">
        <w:t xml:space="preserve"> and T</w:t>
      </w:r>
      <w:r w:rsidRPr="001570E5">
        <w:rPr>
          <w:vertAlign w:val="subscript"/>
        </w:rPr>
        <w:t>H_C</w:t>
      </w:r>
      <w:r w:rsidRPr="001570E5">
        <w:t xml:space="preserve"> respectively can be defined as follows:</w:t>
      </w:r>
    </w:p>
    <w:p w:rsidR="00EF3179" w:rsidRPr="001570E5" w:rsidRDefault="00D56B5B" w:rsidP="002A4FBF">
      <w:pPr>
        <w:pStyle w:val="Normale14"/>
      </w:pPr>
      <w:r w:rsidRPr="001570E5">
        <w:rPr>
          <w:noProof/>
          <w:lang w:val="pl-PL" w:eastAsia="pl-PL"/>
        </w:rPr>
        <w:drawing>
          <wp:inline distT="0" distB="0" distL="0" distR="0">
            <wp:extent cx="6989056" cy="2306472"/>
            <wp:effectExtent l="0" t="0" r="2540" b="0"/>
            <wp:docPr id="16" name="Obraz 15" descr="Wz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zory.png"/>
                    <pic:cNvPicPr/>
                  </pic:nvPicPr>
                  <pic:blipFill>
                    <a:blip r:embed="rId44"/>
                    <a:stretch>
                      <a:fillRect/>
                    </a:stretch>
                  </pic:blipFill>
                  <pic:spPr>
                    <a:xfrm>
                      <a:off x="0" y="0"/>
                      <a:ext cx="6992205" cy="2307511"/>
                    </a:xfrm>
                    <a:prstGeom prst="rect">
                      <a:avLst/>
                    </a:prstGeom>
                  </pic:spPr>
                </pic:pic>
              </a:graphicData>
            </a:graphic>
          </wp:inline>
        </w:drawing>
      </w:r>
    </w:p>
    <w:p w:rsidR="00EF3179" w:rsidRPr="001570E5" w:rsidRDefault="00EF3179" w:rsidP="002A4FBF">
      <w:pPr>
        <w:pStyle w:val="Normale14"/>
      </w:pPr>
      <w:r w:rsidRPr="001570E5">
        <w:t xml:space="preserve">The </w:t>
      </w:r>
      <w:r w:rsidR="004640D2" w:rsidRPr="001570E5">
        <w:rPr>
          <w:i/>
        </w:rPr>
        <w:t>GL</w:t>
      </w:r>
      <w:r w:rsidR="004640D2" w:rsidRPr="001570E5">
        <w:rPr>
          <w:i/>
          <w:vertAlign w:val="subscript"/>
        </w:rPr>
        <w:t>i</w:t>
      </w:r>
      <w:r w:rsidRPr="001570E5">
        <w:t xml:space="preserve"> represents the conductive link between two nodes, while </w:t>
      </w:r>
      <w:r w:rsidR="004640D2" w:rsidRPr="001570E5">
        <w:rPr>
          <w:i/>
        </w:rPr>
        <w:t>GF</w:t>
      </w:r>
      <w:r w:rsidR="004640D2" w:rsidRPr="001570E5">
        <w:rPr>
          <w:i/>
          <w:vertAlign w:val="subscript"/>
        </w:rPr>
        <w:t>i</w:t>
      </w:r>
      <w:r w:rsidRPr="001570E5">
        <w:t xml:space="preserve"> is the convective link between two nodes. Both GL and GF are defined in W/K. Nodes T</w:t>
      </w:r>
      <w:r w:rsidRPr="001570E5">
        <w:rPr>
          <w:vertAlign w:val="subscript"/>
        </w:rPr>
        <w:t>1_2</w:t>
      </w:r>
      <w:r w:rsidRPr="001570E5">
        <w:t xml:space="preserve"> and T</w:t>
      </w:r>
      <w:r w:rsidRPr="001570E5">
        <w:rPr>
          <w:vertAlign w:val="subscript"/>
        </w:rPr>
        <w:t>4</w:t>
      </w:r>
      <w:r w:rsidRPr="001570E5">
        <w:t xml:space="preserve"> are the boundary nodes.</w:t>
      </w:r>
    </w:p>
    <w:p w:rsidR="00EF3179" w:rsidRPr="001570E5" w:rsidRDefault="00EF3179" w:rsidP="002A4FBF">
      <w:pPr>
        <w:pStyle w:val="Normale14"/>
      </w:pPr>
      <w:r w:rsidRPr="001570E5">
        <w:lastRenderedPageBreak/>
        <w:t xml:space="preserve">The boundary conditions are </w:t>
      </w:r>
      <w:r w:rsidR="001D51C1" w:rsidRPr="001570E5">
        <w:t xml:space="preserve">given in </w:t>
      </w:r>
      <w:fldSimple w:instr=" REF _Ref414113223 \h  \* MERGEFORMAT ">
        <w:r w:rsidR="00BF2758" w:rsidRPr="001570E5">
          <w:rPr>
            <w:i/>
          </w:rPr>
          <w:t xml:space="preserve">Table </w:t>
        </w:r>
        <w:r w:rsidR="00BF2758">
          <w:rPr>
            <w:i/>
            <w:noProof/>
          </w:rPr>
          <w:t>5</w:t>
        </w:r>
        <w:r w:rsidR="00BF2758" w:rsidRPr="001570E5">
          <w:rPr>
            <w:i/>
            <w:noProof/>
          </w:rPr>
          <w:noBreakHyphen/>
        </w:r>
        <w:r w:rsidR="00BF2758">
          <w:rPr>
            <w:i/>
            <w:noProof/>
          </w:rPr>
          <w:t>1</w:t>
        </w:r>
      </w:fldSimple>
      <w:r w:rsidR="001D51C1" w:rsidRPr="001570E5">
        <w:rPr>
          <w:i/>
        </w:rPr>
        <w:t>.</w:t>
      </w:r>
    </w:p>
    <w:p w:rsidR="00EF3179" w:rsidRPr="001570E5" w:rsidRDefault="00EF3179" w:rsidP="002A4FBF">
      <w:pPr>
        <w:pStyle w:val="Normale14"/>
      </w:pPr>
    </w:p>
    <w:p w:rsidR="00EF3179" w:rsidRPr="001570E5" w:rsidRDefault="000D5155" w:rsidP="002A4FBF">
      <w:pPr>
        <w:pStyle w:val="Normale14"/>
        <w:rPr>
          <w:rFonts w:cs="Arial"/>
          <w:i/>
          <w:color w:val="000000"/>
          <w:sz w:val="24"/>
          <w:szCs w:val="24"/>
          <w:lang w:eastAsia="pl-PL"/>
        </w:rPr>
      </w:pPr>
      <w:bookmarkStart w:id="138" w:name="_Ref414113223"/>
      <w:bookmarkStart w:id="139" w:name="_Toc414241826"/>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1</w:t>
      </w:r>
      <w:r w:rsidR="00D236E6" w:rsidRPr="001570E5">
        <w:rPr>
          <w:i/>
        </w:rPr>
        <w:fldChar w:fldCharType="end"/>
      </w:r>
      <w:bookmarkEnd w:id="138"/>
      <w:r w:rsidR="00EF3179" w:rsidRPr="001570E5">
        <w:rPr>
          <w:i/>
        </w:rPr>
        <w:t>:</w:t>
      </w:r>
      <w:r w:rsidRPr="001570E5">
        <w:rPr>
          <w:i/>
        </w:rPr>
        <w:t xml:space="preserve"> </w:t>
      </w:r>
      <w:r w:rsidR="00EF3179" w:rsidRPr="001570E5">
        <w:rPr>
          <w:i/>
        </w:rPr>
        <w:t xml:space="preserve">Thermal </w:t>
      </w:r>
      <w:r w:rsidR="004640D2" w:rsidRPr="001570E5">
        <w:rPr>
          <w:rStyle w:val="hps"/>
          <w:i/>
        </w:rPr>
        <w:t>analysis</w:t>
      </w:r>
      <w:r w:rsidR="00EF3179" w:rsidRPr="001570E5">
        <w:rPr>
          <w:i/>
        </w:rPr>
        <w:t xml:space="preserve"> </w:t>
      </w:r>
      <w:r w:rsidR="004640D2" w:rsidRPr="001570E5">
        <w:rPr>
          <w:i/>
        </w:rPr>
        <w:t>boundary conditions</w:t>
      </w:r>
      <w:bookmarkEnd w:id="139"/>
    </w:p>
    <w:tbl>
      <w:tblPr>
        <w:tblStyle w:val="Tabela-Siatka"/>
        <w:tblW w:w="0" w:type="auto"/>
        <w:tblLook w:val="04A0"/>
      </w:tblPr>
      <w:tblGrid>
        <w:gridCol w:w="3392"/>
        <w:gridCol w:w="3392"/>
        <w:gridCol w:w="3392"/>
      </w:tblGrid>
      <w:tr w:rsidR="00EF3179" w:rsidRPr="001570E5" w:rsidTr="00EF3179">
        <w:tc>
          <w:tcPr>
            <w:tcW w:w="3392" w:type="dxa"/>
            <w:vAlign w:val="center"/>
          </w:tcPr>
          <w:p w:rsidR="00D56B5B" w:rsidRPr="001570E5" w:rsidRDefault="004640D2" w:rsidP="002A4FBF">
            <w:pPr>
              <w:pStyle w:val="Normale14"/>
              <w:jc w:val="center"/>
              <w:rPr>
                <w:b/>
              </w:rPr>
            </w:pPr>
            <w:r w:rsidRPr="001570E5">
              <w:rPr>
                <w:b/>
              </w:rPr>
              <w:t>Part name</w:t>
            </w:r>
          </w:p>
        </w:tc>
        <w:tc>
          <w:tcPr>
            <w:tcW w:w="3392" w:type="dxa"/>
            <w:vAlign w:val="center"/>
          </w:tcPr>
          <w:p w:rsidR="00D56B5B" w:rsidRPr="001570E5" w:rsidRDefault="004640D2" w:rsidP="002A4FBF">
            <w:pPr>
              <w:pStyle w:val="Normale14"/>
              <w:jc w:val="center"/>
              <w:rPr>
                <w:b/>
              </w:rPr>
            </w:pPr>
            <w:r w:rsidRPr="001570E5">
              <w:rPr>
                <w:b/>
              </w:rPr>
              <w:t>Node name</w:t>
            </w:r>
          </w:p>
        </w:tc>
        <w:tc>
          <w:tcPr>
            <w:tcW w:w="3392" w:type="dxa"/>
            <w:vAlign w:val="center"/>
          </w:tcPr>
          <w:p w:rsidR="00D56B5B" w:rsidRPr="001570E5" w:rsidRDefault="004640D2" w:rsidP="002A4FBF">
            <w:pPr>
              <w:pStyle w:val="Normale14"/>
              <w:jc w:val="center"/>
              <w:rPr>
                <w:b/>
              </w:rPr>
            </w:pPr>
            <w:r w:rsidRPr="001570E5">
              <w:rPr>
                <w:b/>
              </w:rPr>
              <w:t>Temperature</w:t>
            </w:r>
            <w:r w:rsidR="00EF3179" w:rsidRPr="001570E5">
              <w:rPr>
                <w:b/>
              </w:rPr>
              <w:t xml:space="preserve"> / Power</w:t>
            </w:r>
          </w:p>
        </w:tc>
      </w:tr>
      <w:tr w:rsidR="00EF3179" w:rsidRPr="001570E5" w:rsidTr="00EF3179">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Cylindrical walls of the housing</w:t>
            </w:r>
          </w:p>
          <w:p w:rsidR="00D56B5B" w:rsidRPr="001570E5" w:rsidRDefault="00D56B5B" w:rsidP="002A4FBF">
            <w:pPr>
              <w:pStyle w:val="Normale14"/>
              <w:jc w:val="center"/>
              <w:rPr>
                <w:rFonts w:eastAsia="Times New Roman" w:cs="Times New Roman"/>
                <w:szCs w:val="20"/>
                <w:lang w:eastAsia="it-IT"/>
              </w:rPr>
            </w:pPr>
          </w:p>
        </w:tc>
        <w:tc>
          <w:tcPr>
            <w:tcW w:w="3392" w:type="dxa"/>
            <w:vAlign w:val="center"/>
          </w:tcPr>
          <w:p w:rsidR="00D56B5B" w:rsidRPr="001570E5" w:rsidRDefault="004640D2" w:rsidP="002A4FBF">
            <w:pPr>
              <w:pStyle w:val="Normale14"/>
              <w:jc w:val="center"/>
              <w:rPr>
                <w:rFonts w:eastAsia="Times New Roman" w:cs="Arial"/>
                <w:szCs w:val="20"/>
                <w:lang w:eastAsia="it-IT"/>
              </w:rPr>
            </w:pPr>
            <w:r w:rsidRPr="001570E5">
              <w:rPr>
                <w:rFonts w:cs="Arial"/>
                <w:lang w:val="pl-PL"/>
              </w:rPr>
              <w:t>T1_2</w:t>
            </w:r>
          </w:p>
        </w:tc>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 xml:space="preserve">+30 </w:t>
            </w:r>
            <w:r w:rsidR="004640D2" w:rsidRPr="001570E5">
              <w:rPr>
                <w:rFonts w:ascii="Calibri" w:hAnsi="Calibri"/>
              </w:rPr>
              <w:t>⁰</w:t>
            </w:r>
            <w:r w:rsidR="004640D2" w:rsidRPr="001570E5">
              <w:t>C</w:t>
            </w:r>
          </w:p>
        </w:tc>
      </w:tr>
      <w:tr w:rsidR="00EF3179" w:rsidRPr="001570E5" w:rsidTr="00EF3179">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Heat sink</w:t>
            </w:r>
          </w:p>
          <w:p w:rsidR="00D56B5B" w:rsidRPr="001570E5" w:rsidRDefault="00D56B5B" w:rsidP="002A4FBF">
            <w:pPr>
              <w:pStyle w:val="Normale14"/>
              <w:jc w:val="center"/>
              <w:rPr>
                <w:rFonts w:eastAsia="Times New Roman" w:cs="Times New Roman"/>
                <w:szCs w:val="20"/>
                <w:lang w:eastAsia="it-IT"/>
              </w:rPr>
            </w:pPr>
          </w:p>
        </w:tc>
        <w:tc>
          <w:tcPr>
            <w:tcW w:w="3392" w:type="dxa"/>
            <w:vAlign w:val="center"/>
          </w:tcPr>
          <w:p w:rsidR="00D56B5B" w:rsidRPr="001570E5" w:rsidRDefault="004640D2" w:rsidP="002A4FBF">
            <w:pPr>
              <w:pStyle w:val="Normale14"/>
              <w:jc w:val="center"/>
              <w:rPr>
                <w:rFonts w:eastAsia="Times New Roman" w:cs="Arial"/>
                <w:szCs w:val="20"/>
                <w:lang w:eastAsia="it-IT"/>
              </w:rPr>
            </w:pPr>
            <w:r w:rsidRPr="001570E5">
              <w:rPr>
                <w:rFonts w:cs="Arial"/>
                <w:lang w:val="pl-PL"/>
              </w:rPr>
              <w:t>T4</w:t>
            </w:r>
          </w:p>
        </w:tc>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 xml:space="preserve">+4 </w:t>
            </w:r>
            <w:r w:rsidR="004640D2" w:rsidRPr="001570E5">
              <w:rPr>
                <w:rFonts w:ascii="Calibri" w:hAnsi="Calibri"/>
              </w:rPr>
              <w:t>⁰</w:t>
            </w:r>
            <w:r w:rsidR="004640D2" w:rsidRPr="001570E5">
              <w:t>C</w:t>
            </w:r>
          </w:p>
        </w:tc>
      </w:tr>
      <w:tr w:rsidR="00EF3179" w:rsidRPr="001570E5" w:rsidTr="00EF3179">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CCD camera</w:t>
            </w:r>
          </w:p>
        </w:tc>
        <w:tc>
          <w:tcPr>
            <w:tcW w:w="3392" w:type="dxa"/>
            <w:vAlign w:val="center"/>
          </w:tcPr>
          <w:p w:rsidR="00D56B5B" w:rsidRPr="001570E5" w:rsidRDefault="004640D2" w:rsidP="002A4FBF">
            <w:pPr>
              <w:pStyle w:val="Normale14"/>
              <w:jc w:val="center"/>
              <w:rPr>
                <w:rFonts w:eastAsia="Times New Roman" w:cs="Arial"/>
                <w:szCs w:val="20"/>
                <w:lang w:eastAsia="it-IT"/>
              </w:rPr>
            </w:pPr>
            <w:r w:rsidRPr="001570E5">
              <w:rPr>
                <w:rFonts w:cs="Arial"/>
                <w:lang w:val="pl-PL"/>
              </w:rPr>
              <w:t>T2</w:t>
            </w:r>
          </w:p>
        </w:tc>
        <w:tc>
          <w:tcPr>
            <w:tcW w:w="3392" w:type="dxa"/>
            <w:vAlign w:val="center"/>
          </w:tcPr>
          <w:p w:rsidR="00D56B5B" w:rsidRPr="001570E5" w:rsidRDefault="00EF3179" w:rsidP="002A4FBF">
            <w:pPr>
              <w:pStyle w:val="Normale14"/>
              <w:jc w:val="center"/>
              <w:rPr>
                <w:rFonts w:eastAsia="Times New Roman" w:cs="Times New Roman"/>
                <w:szCs w:val="20"/>
                <w:lang w:eastAsia="it-IT"/>
              </w:rPr>
            </w:pPr>
            <w:r w:rsidRPr="001570E5">
              <w:t>1 W</w:t>
            </w:r>
          </w:p>
        </w:tc>
      </w:tr>
    </w:tbl>
    <w:p w:rsidR="00EF3179" w:rsidRPr="001570E5" w:rsidRDefault="00EF3179" w:rsidP="002A4FBF">
      <w:pPr>
        <w:pStyle w:val="Normale14"/>
      </w:pPr>
    </w:p>
    <w:p w:rsidR="00BF2758" w:rsidRPr="00BF2758" w:rsidRDefault="00D236E6" w:rsidP="00BF2758">
      <w:pPr>
        <w:autoSpaceDE w:val="0"/>
        <w:autoSpaceDN w:val="0"/>
        <w:adjustRightInd w:val="0"/>
        <w:rPr>
          <w:i/>
          <w:sz w:val="22"/>
          <w:szCs w:val="22"/>
        </w:rPr>
      </w:pPr>
      <w:r w:rsidRPr="00E76E03">
        <w:rPr>
          <w:rFonts w:cs="Arial"/>
          <w:i/>
          <w:sz w:val="22"/>
          <w:szCs w:val="22"/>
        </w:rPr>
        <w:fldChar w:fldCharType="begin"/>
      </w:r>
      <w:r w:rsidR="000D5155" w:rsidRPr="00E76E03">
        <w:rPr>
          <w:rFonts w:cs="Arial"/>
          <w:i/>
          <w:sz w:val="22"/>
          <w:szCs w:val="22"/>
        </w:rPr>
        <w:instrText xml:space="preserve"> REF _Ref414113253 \h </w:instrText>
      </w:r>
      <w:r w:rsidR="00ED1ABD" w:rsidRPr="00E76E03">
        <w:rPr>
          <w:rFonts w:cs="Arial"/>
          <w:i/>
          <w:sz w:val="22"/>
          <w:szCs w:val="22"/>
        </w:rPr>
        <w:instrText xml:space="preserve"> \* MERGEFORMAT </w:instrText>
      </w:r>
      <w:r w:rsidRPr="00E76E03">
        <w:rPr>
          <w:rFonts w:cs="Arial"/>
          <w:i/>
          <w:sz w:val="22"/>
          <w:szCs w:val="22"/>
        </w:rPr>
      </w:r>
      <w:r w:rsidRPr="00E76E03">
        <w:rPr>
          <w:rFonts w:cs="Arial"/>
          <w:i/>
          <w:sz w:val="22"/>
          <w:szCs w:val="22"/>
        </w:rPr>
        <w:fldChar w:fldCharType="separate"/>
      </w:r>
    </w:p>
    <w:p w:rsidR="00EF3179" w:rsidRPr="001570E5" w:rsidRDefault="00BF2758" w:rsidP="002A4FBF">
      <w:pPr>
        <w:autoSpaceDE w:val="0"/>
        <w:autoSpaceDN w:val="0"/>
        <w:adjustRightInd w:val="0"/>
        <w:rPr>
          <w:rFonts w:cs="Arial"/>
          <w:sz w:val="22"/>
          <w:szCs w:val="22"/>
        </w:rPr>
      </w:pPr>
      <w:r w:rsidRPr="00BF2758">
        <w:rPr>
          <w:i/>
          <w:sz w:val="22"/>
          <w:szCs w:val="22"/>
        </w:rPr>
        <w:t>Table</w:t>
      </w:r>
      <w:r w:rsidRPr="00BF2758">
        <w:rPr>
          <w:i/>
          <w:noProof/>
          <w:sz w:val="22"/>
          <w:szCs w:val="22"/>
        </w:rPr>
        <w:t xml:space="preserve"> 5</w:t>
      </w:r>
      <w:r w:rsidRPr="00BF2758">
        <w:rPr>
          <w:i/>
          <w:noProof/>
          <w:sz w:val="22"/>
          <w:szCs w:val="22"/>
        </w:rPr>
        <w:noBreakHyphen/>
        <w:t>2</w:t>
      </w:r>
      <w:r w:rsidR="00D236E6" w:rsidRPr="00E76E03">
        <w:rPr>
          <w:rFonts w:cs="Arial"/>
          <w:i/>
          <w:sz w:val="22"/>
          <w:szCs w:val="22"/>
        </w:rPr>
        <w:fldChar w:fldCharType="end"/>
      </w:r>
      <w:r w:rsidR="000D5155" w:rsidRPr="001570E5">
        <w:rPr>
          <w:rFonts w:cs="Arial"/>
          <w:sz w:val="22"/>
          <w:szCs w:val="22"/>
        </w:rPr>
        <w:t xml:space="preserve"> </w:t>
      </w:r>
      <w:r w:rsidR="004640D2" w:rsidRPr="001570E5">
        <w:rPr>
          <w:rFonts w:cs="Arial"/>
          <w:sz w:val="22"/>
          <w:szCs w:val="22"/>
        </w:rPr>
        <w:t>presents the materials definition and their bulk properties which were used in the</w:t>
      </w:r>
      <w:r w:rsidR="001D51C1" w:rsidRPr="001570E5">
        <w:rPr>
          <w:rFonts w:cs="Arial"/>
          <w:sz w:val="22"/>
          <w:szCs w:val="22"/>
        </w:rPr>
        <w:t xml:space="preserve"> </w:t>
      </w:r>
      <w:r w:rsidR="004640D2" w:rsidRPr="001570E5">
        <w:rPr>
          <w:rFonts w:cs="Arial"/>
          <w:sz w:val="22"/>
          <w:szCs w:val="22"/>
        </w:rPr>
        <w:t>simulations. The PCB effective conductivity was calculated taking into account the amount of copper</w:t>
      </w:r>
      <w:r w:rsidR="001D51C1" w:rsidRPr="001570E5">
        <w:rPr>
          <w:rFonts w:cs="Arial"/>
          <w:sz w:val="22"/>
          <w:szCs w:val="22"/>
        </w:rPr>
        <w:t xml:space="preserve"> </w:t>
      </w:r>
      <w:r w:rsidR="004640D2" w:rsidRPr="001570E5">
        <w:rPr>
          <w:rFonts w:cs="Arial"/>
          <w:sz w:val="22"/>
          <w:szCs w:val="22"/>
        </w:rPr>
        <w:t>and FR4.</w:t>
      </w:r>
    </w:p>
    <w:p w:rsidR="001D51C1" w:rsidRPr="001570E5" w:rsidRDefault="001D51C1" w:rsidP="002A4FBF">
      <w:pPr>
        <w:pStyle w:val="Normale14"/>
        <w:rPr>
          <w:i/>
        </w:rPr>
      </w:pPr>
      <w:bookmarkStart w:id="140" w:name="_Ref414113253"/>
    </w:p>
    <w:p w:rsidR="00EF3179" w:rsidRPr="001570E5" w:rsidRDefault="000D5155" w:rsidP="002A4FBF">
      <w:pPr>
        <w:pStyle w:val="Normale14"/>
        <w:rPr>
          <w:rFonts w:cs="Arial"/>
          <w:i/>
          <w:color w:val="000000"/>
          <w:sz w:val="24"/>
          <w:szCs w:val="24"/>
          <w:lang w:eastAsia="pl-PL"/>
        </w:rPr>
      </w:pPr>
      <w:bookmarkStart w:id="141" w:name="_Toc414241827"/>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2</w:t>
      </w:r>
      <w:r w:rsidR="00D236E6" w:rsidRPr="001570E5">
        <w:rPr>
          <w:i/>
        </w:rPr>
        <w:fldChar w:fldCharType="end"/>
      </w:r>
      <w:bookmarkEnd w:id="140"/>
      <w:r w:rsidRPr="001570E5">
        <w:rPr>
          <w:i/>
        </w:rPr>
        <w:t xml:space="preserve">: </w:t>
      </w:r>
      <w:r w:rsidR="00EF3179" w:rsidRPr="001570E5">
        <w:rPr>
          <w:i/>
        </w:rPr>
        <w:t xml:space="preserve">Thermal </w:t>
      </w:r>
      <w:r w:rsidR="00EF3179" w:rsidRPr="001570E5">
        <w:rPr>
          <w:rStyle w:val="hps"/>
          <w:i/>
        </w:rPr>
        <w:t>analysis</w:t>
      </w:r>
      <w:r w:rsidR="00EF3179" w:rsidRPr="001570E5">
        <w:rPr>
          <w:i/>
        </w:rPr>
        <w:t xml:space="preserve"> </w:t>
      </w:r>
      <w:r w:rsidR="004640D2" w:rsidRPr="001570E5">
        <w:rPr>
          <w:rFonts w:cs="Arial"/>
          <w:i/>
          <w:szCs w:val="22"/>
        </w:rPr>
        <w:t>materials definition</w:t>
      </w:r>
      <w:bookmarkEnd w:id="141"/>
    </w:p>
    <w:tbl>
      <w:tblPr>
        <w:tblStyle w:val="Tabela-Siatka"/>
        <w:tblW w:w="0" w:type="auto"/>
        <w:tblLook w:val="04A0"/>
      </w:tblPr>
      <w:tblGrid>
        <w:gridCol w:w="2035"/>
        <w:gridCol w:w="2035"/>
        <w:gridCol w:w="2035"/>
        <w:gridCol w:w="2035"/>
        <w:gridCol w:w="2036"/>
      </w:tblGrid>
      <w:tr w:rsidR="00EF3179" w:rsidRPr="001570E5" w:rsidTr="000D5155">
        <w:trPr>
          <w:trHeight w:val="176"/>
        </w:trPr>
        <w:tc>
          <w:tcPr>
            <w:tcW w:w="2035" w:type="dxa"/>
            <w:vMerge w:val="restart"/>
            <w:vAlign w:val="center"/>
          </w:tcPr>
          <w:p w:rsidR="00D56B5B" w:rsidRPr="001570E5" w:rsidRDefault="004640D2" w:rsidP="002A4FBF">
            <w:pPr>
              <w:pStyle w:val="Normale14"/>
              <w:spacing w:before="240"/>
              <w:jc w:val="center"/>
              <w:rPr>
                <w:rFonts w:cs="Arial"/>
                <w:b/>
              </w:rPr>
            </w:pPr>
            <w:r w:rsidRPr="001570E5">
              <w:rPr>
                <w:rFonts w:cs="Arial"/>
                <w:b/>
              </w:rPr>
              <w:t>Part name</w:t>
            </w:r>
          </w:p>
        </w:tc>
        <w:tc>
          <w:tcPr>
            <w:tcW w:w="2035" w:type="dxa"/>
            <w:vMerge w:val="restart"/>
            <w:vAlign w:val="center"/>
          </w:tcPr>
          <w:p w:rsidR="00D56B5B" w:rsidRPr="001570E5" w:rsidRDefault="004640D2" w:rsidP="002A4FBF">
            <w:pPr>
              <w:pStyle w:val="Normale14"/>
              <w:spacing w:before="240"/>
              <w:jc w:val="center"/>
              <w:rPr>
                <w:rFonts w:cs="Arial"/>
                <w:b/>
              </w:rPr>
            </w:pPr>
            <w:r w:rsidRPr="001570E5">
              <w:rPr>
                <w:rFonts w:cs="Arial"/>
                <w:b/>
              </w:rPr>
              <w:t>Material</w:t>
            </w:r>
          </w:p>
        </w:tc>
        <w:tc>
          <w:tcPr>
            <w:tcW w:w="6106" w:type="dxa"/>
            <w:gridSpan w:val="3"/>
            <w:vAlign w:val="center"/>
          </w:tcPr>
          <w:p w:rsidR="00D56B5B" w:rsidRPr="001570E5" w:rsidRDefault="004640D2" w:rsidP="002A4FBF">
            <w:pPr>
              <w:pStyle w:val="Normale14"/>
              <w:spacing w:before="240"/>
              <w:jc w:val="center"/>
              <w:rPr>
                <w:rFonts w:cs="Arial"/>
                <w:b/>
              </w:rPr>
            </w:pPr>
            <w:r w:rsidRPr="001570E5">
              <w:rPr>
                <w:rFonts w:cs="Arial"/>
                <w:b/>
              </w:rPr>
              <w:t>Bulk properties</w:t>
            </w:r>
          </w:p>
        </w:tc>
      </w:tr>
      <w:tr w:rsidR="00EF3179" w:rsidRPr="001570E5" w:rsidTr="000D5155">
        <w:trPr>
          <w:trHeight w:val="200"/>
        </w:trPr>
        <w:tc>
          <w:tcPr>
            <w:tcW w:w="2035" w:type="dxa"/>
            <w:vMerge/>
            <w:vAlign w:val="center"/>
          </w:tcPr>
          <w:p w:rsidR="00D56B5B" w:rsidRPr="001570E5" w:rsidRDefault="00D56B5B" w:rsidP="002A4FBF">
            <w:pPr>
              <w:pStyle w:val="Normale14"/>
              <w:spacing w:before="240"/>
              <w:jc w:val="center"/>
              <w:rPr>
                <w:rFonts w:cs="Arial"/>
                <w:b/>
              </w:rPr>
            </w:pPr>
          </w:p>
        </w:tc>
        <w:tc>
          <w:tcPr>
            <w:tcW w:w="2035" w:type="dxa"/>
            <w:vMerge/>
            <w:vAlign w:val="center"/>
          </w:tcPr>
          <w:p w:rsidR="00D56B5B" w:rsidRPr="001570E5" w:rsidRDefault="00D56B5B" w:rsidP="002A4FBF">
            <w:pPr>
              <w:pStyle w:val="Normale14"/>
              <w:spacing w:before="240"/>
              <w:jc w:val="center"/>
              <w:rPr>
                <w:rFonts w:cs="Arial"/>
                <w:b/>
              </w:rPr>
            </w:pPr>
          </w:p>
        </w:tc>
        <w:tc>
          <w:tcPr>
            <w:tcW w:w="2035" w:type="dxa"/>
            <w:vAlign w:val="center"/>
          </w:tcPr>
          <w:p w:rsidR="00D56B5B" w:rsidRPr="001570E5" w:rsidRDefault="004640D2" w:rsidP="002A4FBF">
            <w:pPr>
              <w:pStyle w:val="Normale14"/>
              <w:spacing w:before="240"/>
              <w:jc w:val="center"/>
              <w:rPr>
                <w:rFonts w:cs="Arial"/>
                <w:b/>
              </w:rPr>
            </w:pPr>
            <w:r w:rsidRPr="001570E5">
              <w:rPr>
                <w:rFonts w:cs="Arial"/>
                <w:b/>
              </w:rPr>
              <w:t>Density [kg/m3]</w:t>
            </w:r>
          </w:p>
        </w:tc>
        <w:tc>
          <w:tcPr>
            <w:tcW w:w="2035" w:type="dxa"/>
            <w:vAlign w:val="center"/>
          </w:tcPr>
          <w:p w:rsidR="00D56B5B" w:rsidRPr="001570E5" w:rsidRDefault="004640D2" w:rsidP="002A4FBF">
            <w:pPr>
              <w:pStyle w:val="Normale14"/>
              <w:spacing w:before="240"/>
              <w:jc w:val="center"/>
              <w:rPr>
                <w:rFonts w:cs="Arial"/>
                <w:b/>
              </w:rPr>
            </w:pPr>
            <w:r w:rsidRPr="001570E5">
              <w:rPr>
                <w:rFonts w:cs="Arial"/>
                <w:b/>
              </w:rPr>
              <w:t>Conductivity [W/m/K]</w:t>
            </w:r>
          </w:p>
        </w:tc>
        <w:tc>
          <w:tcPr>
            <w:tcW w:w="2036" w:type="dxa"/>
            <w:vAlign w:val="center"/>
          </w:tcPr>
          <w:p w:rsidR="00D56B5B" w:rsidRPr="001570E5" w:rsidRDefault="004640D2" w:rsidP="002A4FBF">
            <w:pPr>
              <w:pStyle w:val="Normale14"/>
              <w:spacing w:before="240"/>
              <w:jc w:val="center"/>
              <w:rPr>
                <w:rFonts w:cs="Arial"/>
                <w:b/>
              </w:rPr>
            </w:pPr>
            <w:r w:rsidRPr="001570E5">
              <w:rPr>
                <w:rFonts w:cs="Arial"/>
                <w:b/>
              </w:rPr>
              <w:t>Specific heat [J/kg/K]</w:t>
            </w:r>
          </w:p>
        </w:tc>
      </w:tr>
      <w:tr w:rsidR="00EF3179" w:rsidRPr="001570E5" w:rsidTr="000D5155">
        <w:tc>
          <w:tcPr>
            <w:tcW w:w="2035" w:type="dxa"/>
            <w:vAlign w:val="center"/>
          </w:tcPr>
          <w:p w:rsidR="00D56B5B" w:rsidRPr="001570E5" w:rsidRDefault="004640D2" w:rsidP="002A4FBF">
            <w:pPr>
              <w:pStyle w:val="Normale14"/>
              <w:spacing w:before="240"/>
              <w:jc w:val="center"/>
              <w:rPr>
                <w:rFonts w:cs="Arial"/>
                <w:b/>
              </w:rPr>
            </w:pPr>
            <w:r w:rsidRPr="001570E5">
              <w:rPr>
                <w:rFonts w:cs="Arial"/>
                <w:b/>
              </w:rPr>
              <w:t>Camera CCD</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Silicon</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2330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148.9</w:t>
            </w:r>
          </w:p>
        </w:tc>
        <w:tc>
          <w:tcPr>
            <w:tcW w:w="2036"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712.8</w:t>
            </w:r>
          </w:p>
        </w:tc>
      </w:tr>
      <w:tr w:rsidR="00EF3179" w:rsidRPr="001570E5" w:rsidTr="000D5155">
        <w:tc>
          <w:tcPr>
            <w:tcW w:w="2035" w:type="dxa"/>
            <w:vAlign w:val="center"/>
          </w:tcPr>
          <w:p w:rsidR="00D56B5B" w:rsidRPr="001570E5" w:rsidRDefault="004640D2" w:rsidP="002A4FBF">
            <w:pPr>
              <w:pStyle w:val="Normale14"/>
              <w:spacing w:before="240"/>
              <w:jc w:val="center"/>
              <w:rPr>
                <w:rFonts w:cs="Arial"/>
                <w:b/>
              </w:rPr>
            </w:pPr>
            <w:r w:rsidRPr="001570E5">
              <w:rPr>
                <w:rFonts w:cs="Arial"/>
                <w:b/>
              </w:rPr>
              <w:t>Housing</w:t>
            </w:r>
          </w:p>
        </w:tc>
        <w:tc>
          <w:tcPr>
            <w:tcW w:w="2035" w:type="dxa"/>
            <w:vAlign w:val="center"/>
          </w:tcPr>
          <w:p w:rsidR="00D56B5B" w:rsidRPr="001570E5" w:rsidRDefault="00734EB5" w:rsidP="002A4FBF">
            <w:pPr>
              <w:pStyle w:val="Normale14"/>
              <w:spacing w:before="240"/>
              <w:jc w:val="center"/>
              <w:rPr>
                <w:rFonts w:eastAsia="Times New Roman" w:cs="Arial"/>
                <w:szCs w:val="20"/>
                <w:lang w:eastAsia="it-IT"/>
              </w:rPr>
            </w:pPr>
            <w:r w:rsidRPr="001570E5">
              <w:rPr>
                <w:rFonts w:cs="Arial"/>
              </w:rPr>
              <w:t>Aluminum</w:t>
            </w:r>
            <w:r w:rsidR="00EF3179" w:rsidRPr="001570E5">
              <w:rPr>
                <w:rFonts w:cs="Arial"/>
              </w:rPr>
              <w:t xml:space="preserve"> PA6 (2017-0)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2770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192.1</w:t>
            </w:r>
          </w:p>
        </w:tc>
        <w:tc>
          <w:tcPr>
            <w:tcW w:w="2036"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921.6</w:t>
            </w:r>
          </w:p>
        </w:tc>
      </w:tr>
      <w:tr w:rsidR="00EF3179" w:rsidRPr="001570E5" w:rsidTr="000D5155">
        <w:trPr>
          <w:trHeight w:val="126"/>
        </w:trPr>
        <w:tc>
          <w:tcPr>
            <w:tcW w:w="2035" w:type="dxa"/>
            <w:vMerge w:val="restart"/>
            <w:vAlign w:val="center"/>
          </w:tcPr>
          <w:p w:rsidR="00D56B5B" w:rsidRPr="001570E5" w:rsidRDefault="004640D2" w:rsidP="002A4FBF">
            <w:pPr>
              <w:pStyle w:val="Normale14"/>
              <w:spacing w:before="240"/>
              <w:jc w:val="center"/>
              <w:rPr>
                <w:rFonts w:cs="Arial"/>
                <w:b/>
              </w:rPr>
            </w:pPr>
            <w:r w:rsidRPr="001570E5">
              <w:rPr>
                <w:rFonts w:cs="Arial"/>
                <w:b/>
                <w:lang w:val="pl-PL"/>
              </w:rPr>
              <w:t>PCB</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FR4</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1850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0.25</w:t>
            </w:r>
          </w:p>
        </w:tc>
        <w:tc>
          <w:tcPr>
            <w:tcW w:w="2036"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600</w:t>
            </w:r>
          </w:p>
        </w:tc>
      </w:tr>
      <w:tr w:rsidR="00EF3179" w:rsidRPr="001570E5" w:rsidTr="000D5155">
        <w:trPr>
          <w:trHeight w:val="147"/>
        </w:trPr>
        <w:tc>
          <w:tcPr>
            <w:tcW w:w="2035" w:type="dxa"/>
            <w:vMerge/>
            <w:vAlign w:val="center"/>
          </w:tcPr>
          <w:p w:rsidR="00D56B5B" w:rsidRPr="001570E5" w:rsidRDefault="00D56B5B" w:rsidP="002A4FBF">
            <w:pPr>
              <w:pStyle w:val="Normale14"/>
              <w:spacing w:before="240"/>
              <w:jc w:val="center"/>
              <w:rPr>
                <w:rFonts w:cs="Arial"/>
                <w:b/>
              </w:rPr>
            </w:pP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Copper</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8960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401</w:t>
            </w:r>
          </w:p>
        </w:tc>
        <w:tc>
          <w:tcPr>
            <w:tcW w:w="2036"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390</w:t>
            </w:r>
          </w:p>
        </w:tc>
      </w:tr>
      <w:tr w:rsidR="00EF3179" w:rsidRPr="001570E5" w:rsidTr="000D5155">
        <w:trPr>
          <w:trHeight w:val="213"/>
        </w:trPr>
        <w:tc>
          <w:tcPr>
            <w:tcW w:w="2035" w:type="dxa"/>
            <w:vMerge/>
            <w:vAlign w:val="center"/>
          </w:tcPr>
          <w:p w:rsidR="00D56B5B" w:rsidRPr="001570E5" w:rsidRDefault="00D56B5B" w:rsidP="002A4FBF">
            <w:pPr>
              <w:pStyle w:val="Normale14"/>
              <w:spacing w:before="240"/>
              <w:jc w:val="center"/>
              <w:rPr>
                <w:rFonts w:cs="Arial"/>
                <w:b/>
              </w:rPr>
            </w:pP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PCB effective</w:t>
            </w:r>
          </w:p>
        </w:tc>
        <w:tc>
          <w:tcPr>
            <w:tcW w:w="2035" w:type="dxa"/>
            <w:vAlign w:val="center"/>
          </w:tcPr>
          <w:p w:rsidR="00D56B5B" w:rsidRPr="001570E5" w:rsidRDefault="00D56B5B" w:rsidP="002A4FBF">
            <w:pPr>
              <w:pStyle w:val="Normale14"/>
              <w:spacing w:before="240"/>
              <w:jc w:val="center"/>
              <w:rPr>
                <w:rFonts w:eastAsia="Times New Roman" w:cs="Arial"/>
                <w:szCs w:val="20"/>
                <w:lang w:eastAsia="it-IT"/>
              </w:rPr>
            </w:pP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12.6</w:t>
            </w:r>
          </w:p>
        </w:tc>
        <w:tc>
          <w:tcPr>
            <w:tcW w:w="2036" w:type="dxa"/>
            <w:vAlign w:val="center"/>
          </w:tcPr>
          <w:p w:rsidR="00D56B5B" w:rsidRPr="001570E5" w:rsidRDefault="00D56B5B" w:rsidP="002A4FBF">
            <w:pPr>
              <w:pStyle w:val="Normale14"/>
              <w:spacing w:before="240"/>
              <w:jc w:val="center"/>
              <w:rPr>
                <w:rFonts w:eastAsia="Times New Roman" w:cs="Arial"/>
                <w:szCs w:val="20"/>
                <w:lang w:eastAsia="it-IT"/>
              </w:rPr>
            </w:pPr>
          </w:p>
        </w:tc>
      </w:tr>
      <w:tr w:rsidR="00EF3179" w:rsidRPr="001570E5" w:rsidTr="000D5155">
        <w:tc>
          <w:tcPr>
            <w:tcW w:w="2035" w:type="dxa"/>
            <w:vAlign w:val="center"/>
          </w:tcPr>
          <w:p w:rsidR="00D56B5B" w:rsidRPr="001570E5" w:rsidRDefault="004640D2" w:rsidP="002A4FBF">
            <w:pPr>
              <w:pStyle w:val="Normale14"/>
              <w:spacing w:before="240"/>
              <w:jc w:val="center"/>
              <w:rPr>
                <w:rFonts w:cs="Arial"/>
                <w:b/>
              </w:rPr>
            </w:pPr>
            <w:r w:rsidRPr="001570E5">
              <w:rPr>
                <w:rFonts w:cs="Arial"/>
                <w:b/>
              </w:rPr>
              <w:t>PCB mounting screws</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Nylon</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1850</w:t>
            </w:r>
          </w:p>
        </w:tc>
        <w:tc>
          <w:tcPr>
            <w:tcW w:w="2035"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0.25</w:t>
            </w:r>
          </w:p>
        </w:tc>
        <w:tc>
          <w:tcPr>
            <w:tcW w:w="2036" w:type="dxa"/>
            <w:vAlign w:val="center"/>
          </w:tcPr>
          <w:p w:rsidR="00D56B5B" w:rsidRPr="001570E5" w:rsidRDefault="00EF3179" w:rsidP="002A4FBF">
            <w:pPr>
              <w:pStyle w:val="Normale14"/>
              <w:spacing w:before="240"/>
              <w:jc w:val="center"/>
              <w:rPr>
                <w:rFonts w:eastAsia="Times New Roman" w:cs="Arial"/>
                <w:szCs w:val="20"/>
                <w:lang w:eastAsia="it-IT"/>
              </w:rPr>
            </w:pPr>
            <w:r w:rsidRPr="001570E5">
              <w:rPr>
                <w:rFonts w:cs="Arial"/>
              </w:rPr>
              <w:t>600</w:t>
            </w:r>
          </w:p>
        </w:tc>
      </w:tr>
    </w:tbl>
    <w:p w:rsidR="000D5155" w:rsidRPr="001570E5" w:rsidRDefault="000D5155" w:rsidP="002A4FBF">
      <w:pPr>
        <w:pStyle w:val="Normale14"/>
      </w:pPr>
    </w:p>
    <w:p w:rsidR="00EF3179" w:rsidRPr="001570E5" w:rsidRDefault="00EF3179" w:rsidP="002A4FBF">
      <w:pPr>
        <w:pStyle w:val="Normale14"/>
      </w:pPr>
      <w:r w:rsidRPr="001570E5">
        <w:t xml:space="preserve">The results </w:t>
      </w:r>
      <w:r w:rsidR="001D51C1" w:rsidRPr="001570E5">
        <w:t xml:space="preserve">of the analysis </w:t>
      </w:r>
      <w:r w:rsidRPr="001570E5">
        <w:t xml:space="preserve">are presented in </w:t>
      </w:r>
      <w:fldSimple w:instr=" REF _Ref414113274 \h  \* MERGEFORMAT ">
        <w:r w:rsidR="00BF2758" w:rsidRPr="001570E5">
          <w:rPr>
            <w:i/>
          </w:rPr>
          <w:t xml:space="preserve">Table </w:t>
        </w:r>
        <w:r w:rsidR="00BF2758">
          <w:rPr>
            <w:i/>
            <w:noProof/>
          </w:rPr>
          <w:t>5</w:t>
        </w:r>
        <w:r w:rsidR="00BF2758" w:rsidRPr="001570E5">
          <w:rPr>
            <w:i/>
            <w:noProof/>
          </w:rPr>
          <w:noBreakHyphen/>
        </w:r>
        <w:r w:rsidR="00BF2758">
          <w:rPr>
            <w:i/>
            <w:noProof/>
          </w:rPr>
          <w:t>3</w:t>
        </w:r>
      </w:fldSimple>
      <w:r w:rsidR="000D1885" w:rsidRPr="001570E5">
        <w:t>.</w:t>
      </w:r>
    </w:p>
    <w:p w:rsidR="000D5155" w:rsidRPr="001570E5" w:rsidRDefault="000D5155" w:rsidP="002A4FBF">
      <w:pPr>
        <w:pStyle w:val="Normale14"/>
      </w:pPr>
    </w:p>
    <w:p w:rsidR="000D5155" w:rsidRPr="001570E5" w:rsidRDefault="000D5155" w:rsidP="002A4FBF">
      <w:pPr>
        <w:pStyle w:val="Normale14"/>
      </w:pPr>
    </w:p>
    <w:p w:rsidR="000D5155" w:rsidRPr="001570E5" w:rsidRDefault="000D5155" w:rsidP="002A4FBF">
      <w:pPr>
        <w:pStyle w:val="Normale14"/>
      </w:pPr>
    </w:p>
    <w:p w:rsidR="000D5155" w:rsidRPr="001570E5" w:rsidRDefault="000D5155" w:rsidP="002A4FBF">
      <w:pPr>
        <w:pStyle w:val="Normale14"/>
      </w:pPr>
    </w:p>
    <w:p w:rsidR="00EF3179" w:rsidRPr="001570E5" w:rsidRDefault="000D5155" w:rsidP="002A4FBF">
      <w:pPr>
        <w:pStyle w:val="Normale14"/>
        <w:rPr>
          <w:rFonts w:cs="Arial"/>
          <w:i/>
          <w:color w:val="000000"/>
          <w:sz w:val="24"/>
          <w:szCs w:val="24"/>
          <w:lang w:eastAsia="pl-PL"/>
        </w:rPr>
      </w:pPr>
      <w:bookmarkStart w:id="142" w:name="_Ref414113274"/>
      <w:bookmarkStart w:id="143" w:name="_Toc414241828"/>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3</w:t>
      </w:r>
      <w:r w:rsidR="00D236E6" w:rsidRPr="001570E5">
        <w:rPr>
          <w:i/>
        </w:rPr>
        <w:fldChar w:fldCharType="end"/>
      </w:r>
      <w:bookmarkEnd w:id="142"/>
      <w:r w:rsidRPr="001570E5">
        <w:rPr>
          <w:i/>
        </w:rPr>
        <w:t xml:space="preserve">: </w:t>
      </w:r>
      <w:r w:rsidR="00EF3179" w:rsidRPr="001570E5">
        <w:rPr>
          <w:i/>
        </w:rPr>
        <w:t xml:space="preserve">Thermal </w:t>
      </w:r>
      <w:r w:rsidR="00EF3179" w:rsidRPr="001570E5">
        <w:rPr>
          <w:rStyle w:val="hps"/>
          <w:i/>
        </w:rPr>
        <w:t>analysis</w:t>
      </w:r>
      <w:r w:rsidR="00EF3179" w:rsidRPr="001570E5">
        <w:rPr>
          <w:i/>
        </w:rPr>
        <w:t xml:space="preserve"> </w:t>
      </w:r>
      <w:r w:rsidR="00EF3179" w:rsidRPr="001570E5">
        <w:rPr>
          <w:rFonts w:cs="Arial"/>
          <w:i/>
          <w:szCs w:val="22"/>
        </w:rPr>
        <w:t>result</w:t>
      </w:r>
      <w:r w:rsidR="001D51C1" w:rsidRPr="001570E5">
        <w:rPr>
          <w:rFonts w:cs="Arial"/>
          <w:i/>
          <w:szCs w:val="22"/>
        </w:rPr>
        <w:t>s</w:t>
      </w:r>
      <w:bookmarkEnd w:id="143"/>
    </w:p>
    <w:tbl>
      <w:tblPr>
        <w:tblStyle w:val="Tabela-Siatka"/>
        <w:tblW w:w="0" w:type="auto"/>
        <w:tblLook w:val="04A0"/>
      </w:tblPr>
      <w:tblGrid>
        <w:gridCol w:w="1402"/>
        <w:gridCol w:w="2003"/>
      </w:tblGrid>
      <w:tr w:rsidR="00EF3179" w:rsidRPr="001570E5" w:rsidTr="000D5155">
        <w:tc>
          <w:tcPr>
            <w:tcW w:w="0" w:type="auto"/>
            <w:vAlign w:val="center"/>
          </w:tcPr>
          <w:p w:rsidR="00EF3179" w:rsidRPr="001570E5" w:rsidRDefault="004640D2" w:rsidP="002A4FBF">
            <w:pPr>
              <w:pStyle w:val="Normale14"/>
              <w:spacing w:before="240"/>
              <w:jc w:val="left"/>
              <w:rPr>
                <w:rFonts w:cs="Arial"/>
                <w:b/>
              </w:rPr>
            </w:pPr>
            <w:r w:rsidRPr="001570E5">
              <w:rPr>
                <w:rFonts w:cs="Arial"/>
                <w:b/>
              </w:rPr>
              <w:t>Node name</w:t>
            </w:r>
          </w:p>
        </w:tc>
        <w:tc>
          <w:tcPr>
            <w:tcW w:w="0" w:type="auto"/>
            <w:vAlign w:val="center"/>
          </w:tcPr>
          <w:p w:rsidR="00EF3179" w:rsidRPr="001570E5" w:rsidRDefault="004640D2" w:rsidP="002A4FBF">
            <w:pPr>
              <w:pStyle w:val="Normale14"/>
              <w:spacing w:before="240"/>
              <w:jc w:val="left"/>
              <w:rPr>
                <w:rFonts w:cs="Arial"/>
                <w:b/>
              </w:rPr>
            </w:pPr>
            <w:r w:rsidRPr="001570E5">
              <w:rPr>
                <w:rFonts w:cs="Arial"/>
                <w:b/>
              </w:rPr>
              <w:t>Temperature [</w:t>
            </w:r>
            <w:r w:rsidRPr="001570E5">
              <w:rPr>
                <w:rFonts w:hAnsi="Calibri" w:cs="Arial"/>
                <w:b/>
              </w:rPr>
              <w:t>⁰</w:t>
            </w:r>
            <w:r w:rsidRPr="001570E5">
              <w:rPr>
                <w:rFonts w:cs="Arial"/>
                <w:b/>
              </w:rPr>
              <w:t>C]</w:t>
            </w:r>
          </w:p>
        </w:tc>
      </w:tr>
      <w:tr w:rsidR="00EF3179" w:rsidRPr="001570E5" w:rsidTr="000D5155">
        <w:trPr>
          <w:trHeight w:val="450"/>
        </w:trPr>
        <w:tc>
          <w:tcPr>
            <w:tcW w:w="0" w:type="auto"/>
            <w:vAlign w:val="center"/>
          </w:tcPr>
          <w:p w:rsidR="00D56B5B" w:rsidRPr="001570E5" w:rsidRDefault="004640D2" w:rsidP="002A4FBF">
            <w:pPr>
              <w:autoSpaceDE w:val="0"/>
              <w:autoSpaceDN w:val="0"/>
              <w:adjustRightInd w:val="0"/>
              <w:spacing w:before="240"/>
              <w:jc w:val="left"/>
              <w:rPr>
                <w:rFonts w:eastAsia="Times New Roman" w:cs="Arial"/>
                <w:szCs w:val="20"/>
                <w:lang w:eastAsia="it-IT"/>
              </w:rPr>
            </w:pPr>
            <w:r w:rsidRPr="001570E5">
              <w:rPr>
                <w:rFonts w:cs="Arial"/>
                <w:sz w:val="20"/>
              </w:rPr>
              <w:t>T</w:t>
            </w:r>
            <w:r w:rsidRPr="001570E5">
              <w:rPr>
                <w:rFonts w:cs="Arial"/>
                <w:sz w:val="20"/>
                <w:szCs w:val="20"/>
                <w:vertAlign w:val="subscript"/>
              </w:rPr>
              <w:t>1_1</w:t>
            </w:r>
          </w:p>
        </w:tc>
        <w:tc>
          <w:tcPr>
            <w:tcW w:w="0" w:type="auto"/>
            <w:vAlign w:val="center"/>
          </w:tcPr>
          <w:p w:rsidR="00D56B5B" w:rsidRPr="001570E5" w:rsidRDefault="004640D2" w:rsidP="002A4FBF">
            <w:pPr>
              <w:autoSpaceDE w:val="0"/>
              <w:autoSpaceDN w:val="0"/>
              <w:adjustRightInd w:val="0"/>
              <w:spacing w:before="240"/>
              <w:jc w:val="left"/>
              <w:rPr>
                <w:rFonts w:cs="Arial"/>
                <w:lang w:val="pl-PL"/>
              </w:rPr>
            </w:pPr>
            <w:r w:rsidRPr="001570E5">
              <w:rPr>
                <w:rFonts w:cs="Arial"/>
                <w:sz w:val="20"/>
                <w:lang w:val="pl-PL"/>
              </w:rPr>
              <w:t>29.2</w:t>
            </w:r>
          </w:p>
        </w:tc>
      </w:tr>
      <w:tr w:rsidR="00EF3179" w:rsidRPr="001570E5" w:rsidTr="000D5155">
        <w:trPr>
          <w:trHeight w:val="284"/>
        </w:trPr>
        <w:tc>
          <w:tcPr>
            <w:tcW w:w="0" w:type="auto"/>
            <w:vAlign w:val="center"/>
          </w:tcPr>
          <w:p w:rsidR="00D56B5B" w:rsidRPr="001570E5" w:rsidRDefault="004640D2" w:rsidP="002A4FBF">
            <w:pPr>
              <w:autoSpaceDE w:val="0"/>
              <w:autoSpaceDN w:val="0"/>
              <w:adjustRightInd w:val="0"/>
              <w:spacing w:before="240"/>
              <w:jc w:val="left"/>
              <w:rPr>
                <w:rFonts w:eastAsia="Times New Roman" w:cs="Arial"/>
                <w:szCs w:val="20"/>
                <w:lang w:eastAsia="it-IT"/>
              </w:rPr>
            </w:pPr>
            <w:r w:rsidRPr="001570E5">
              <w:rPr>
                <w:rFonts w:cs="Arial"/>
                <w:sz w:val="20"/>
              </w:rPr>
              <w:t>T</w:t>
            </w:r>
            <w:r w:rsidRPr="001570E5">
              <w:rPr>
                <w:rFonts w:cs="Arial"/>
                <w:sz w:val="20"/>
                <w:szCs w:val="20"/>
                <w:vertAlign w:val="subscript"/>
              </w:rPr>
              <w:t>1_3</w:t>
            </w:r>
            <w:r w:rsidRPr="001570E5">
              <w:rPr>
                <w:rFonts w:cs="Arial"/>
                <w:sz w:val="20"/>
                <w:szCs w:val="20"/>
              </w:rPr>
              <w:t xml:space="preserve"> </w:t>
            </w:r>
          </w:p>
        </w:tc>
        <w:tc>
          <w:tcPr>
            <w:tcW w:w="0" w:type="auto"/>
            <w:vAlign w:val="center"/>
          </w:tcPr>
          <w:p w:rsidR="00EF3179" w:rsidRPr="001570E5" w:rsidRDefault="004640D2" w:rsidP="002A4FBF">
            <w:pPr>
              <w:pStyle w:val="Normale14"/>
              <w:spacing w:before="240"/>
              <w:jc w:val="left"/>
              <w:rPr>
                <w:rFonts w:cs="Arial"/>
              </w:rPr>
            </w:pPr>
            <w:r w:rsidRPr="001570E5">
              <w:rPr>
                <w:rFonts w:cs="Arial"/>
              </w:rPr>
              <w:t>22.7</w:t>
            </w:r>
          </w:p>
        </w:tc>
      </w:tr>
      <w:tr w:rsidR="00EF3179" w:rsidRPr="001570E5" w:rsidTr="000D5155">
        <w:tc>
          <w:tcPr>
            <w:tcW w:w="0" w:type="auto"/>
            <w:vAlign w:val="center"/>
          </w:tcPr>
          <w:p w:rsidR="00D56B5B" w:rsidRPr="001570E5" w:rsidRDefault="004640D2" w:rsidP="002A4FBF">
            <w:pPr>
              <w:autoSpaceDE w:val="0"/>
              <w:autoSpaceDN w:val="0"/>
              <w:adjustRightInd w:val="0"/>
              <w:spacing w:before="240"/>
              <w:jc w:val="left"/>
              <w:rPr>
                <w:rFonts w:eastAsia="Times New Roman" w:cs="Arial"/>
                <w:szCs w:val="20"/>
                <w:lang w:eastAsia="it-IT"/>
              </w:rPr>
            </w:pPr>
            <w:r w:rsidRPr="001570E5">
              <w:rPr>
                <w:rFonts w:cs="Arial"/>
                <w:sz w:val="20"/>
              </w:rPr>
              <w:t>T</w:t>
            </w:r>
            <w:r w:rsidRPr="001570E5">
              <w:rPr>
                <w:rFonts w:cs="Arial"/>
                <w:sz w:val="20"/>
                <w:szCs w:val="20"/>
                <w:vertAlign w:val="subscript"/>
              </w:rPr>
              <w:t>2</w:t>
            </w:r>
            <w:r w:rsidRPr="001570E5">
              <w:rPr>
                <w:rFonts w:cs="Arial"/>
                <w:sz w:val="20"/>
                <w:szCs w:val="20"/>
              </w:rPr>
              <w:t xml:space="preserve"> </w:t>
            </w:r>
          </w:p>
        </w:tc>
        <w:tc>
          <w:tcPr>
            <w:tcW w:w="0" w:type="auto"/>
            <w:vAlign w:val="center"/>
          </w:tcPr>
          <w:p w:rsidR="00EF3179" w:rsidRPr="001570E5" w:rsidRDefault="004640D2" w:rsidP="002A4FBF">
            <w:pPr>
              <w:pStyle w:val="Normale14"/>
              <w:spacing w:before="240"/>
              <w:jc w:val="left"/>
              <w:rPr>
                <w:rFonts w:cs="Arial"/>
              </w:rPr>
            </w:pPr>
            <w:r w:rsidRPr="001570E5">
              <w:rPr>
                <w:rFonts w:cs="Arial"/>
              </w:rPr>
              <w:t>-52.2</w:t>
            </w:r>
          </w:p>
        </w:tc>
      </w:tr>
      <w:tr w:rsidR="00EF3179" w:rsidRPr="001570E5" w:rsidTr="000D5155">
        <w:tc>
          <w:tcPr>
            <w:tcW w:w="0" w:type="auto"/>
            <w:vAlign w:val="center"/>
          </w:tcPr>
          <w:p w:rsidR="00EF3179" w:rsidRPr="001570E5" w:rsidRDefault="004640D2" w:rsidP="002A4FBF">
            <w:pPr>
              <w:pStyle w:val="Normale14"/>
              <w:spacing w:before="240"/>
              <w:jc w:val="left"/>
              <w:rPr>
                <w:rFonts w:cs="Arial"/>
              </w:rPr>
            </w:pPr>
            <w:r w:rsidRPr="001570E5">
              <w:rPr>
                <w:rFonts w:cs="Arial"/>
              </w:rPr>
              <w:t>T</w:t>
            </w:r>
            <w:r w:rsidRPr="001570E5">
              <w:rPr>
                <w:rFonts w:cs="Arial"/>
                <w:szCs w:val="20"/>
                <w:vertAlign w:val="subscript"/>
              </w:rPr>
              <w:t>3</w:t>
            </w:r>
            <w:r w:rsidRPr="001570E5">
              <w:rPr>
                <w:rFonts w:cs="Arial"/>
                <w:szCs w:val="20"/>
              </w:rPr>
              <w:t xml:space="preserve"> </w:t>
            </w:r>
          </w:p>
        </w:tc>
        <w:tc>
          <w:tcPr>
            <w:tcW w:w="0" w:type="auto"/>
            <w:vAlign w:val="center"/>
          </w:tcPr>
          <w:p w:rsidR="00EF3179" w:rsidRPr="001570E5" w:rsidRDefault="004640D2" w:rsidP="002A4FBF">
            <w:pPr>
              <w:pStyle w:val="Normale14"/>
              <w:spacing w:before="240"/>
              <w:jc w:val="left"/>
              <w:rPr>
                <w:rFonts w:cs="Arial"/>
              </w:rPr>
            </w:pPr>
            <w:r w:rsidRPr="001570E5">
              <w:rPr>
                <w:rFonts w:cs="Arial"/>
              </w:rPr>
              <w:t>-52.2</w:t>
            </w:r>
          </w:p>
        </w:tc>
      </w:tr>
      <w:tr w:rsidR="00EF3179" w:rsidRPr="001570E5" w:rsidTr="000D5155">
        <w:tc>
          <w:tcPr>
            <w:tcW w:w="0" w:type="auto"/>
            <w:vAlign w:val="center"/>
          </w:tcPr>
          <w:p w:rsidR="00D56B5B" w:rsidRPr="001570E5" w:rsidRDefault="004640D2" w:rsidP="002A4FBF">
            <w:pPr>
              <w:autoSpaceDE w:val="0"/>
              <w:autoSpaceDN w:val="0"/>
              <w:adjustRightInd w:val="0"/>
              <w:spacing w:before="240"/>
              <w:jc w:val="left"/>
              <w:rPr>
                <w:rFonts w:eastAsia="Times New Roman" w:cs="Arial"/>
                <w:szCs w:val="20"/>
                <w:lang w:eastAsia="it-IT"/>
              </w:rPr>
            </w:pPr>
            <w:r w:rsidRPr="001570E5">
              <w:rPr>
                <w:rFonts w:cs="Arial"/>
                <w:sz w:val="20"/>
              </w:rPr>
              <w:t>T</w:t>
            </w:r>
            <w:r w:rsidRPr="001570E5">
              <w:rPr>
                <w:rFonts w:cs="Arial"/>
                <w:sz w:val="20"/>
                <w:szCs w:val="20"/>
                <w:vertAlign w:val="subscript"/>
              </w:rPr>
              <w:t xml:space="preserve">P_C </w:t>
            </w:r>
          </w:p>
        </w:tc>
        <w:tc>
          <w:tcPr>
            <w:tcW w:w="0" w:type="auto"/>
            <w:vAlign w:val="center"/>
          </w:tcPr>
          <w:p w:rsidR="00EF3179" w:rsidRPr="001570E5" w:rsidRDefault="004640D2" w:rsidP="002A4FBF">
            <w:pPr>
              <w:pStyle w:val="Normale14"/>
              <w:spacing w:before="240"/>
              <w:jc w:val="left"/>
              <w:rPr>
                <w:rFonts w:cs="Arial"/>
              </w:rPr>
            </w:pPr>
            <w:r w:rsidRPr="001570E5">
              <w:rPr>
                <w:rFonts w:cs="Arial"/>
              </w:rPr>
              <w:t>-52.3</w:t>
            </w:r>
          </w:p>
        </w:tc>
      </w:tr>
      <w:tr w:rsidR="00EF3179" w:rsidRPr="001570E5" w:rsidTr="000D5155">
        <w:tc>
          <w:tcPr>
            <w:tcW w:w="0" w:type="auto"/>
            <w:vAlign w:val="center"/>
          </w:tcPr>
          <w:p w:rsidR="00EF3179" w:rsidRPr="001570E5" w:rsidRDefault="004640D2" w:rsidP="002A4FBF">
            <w:pPr>
              <w:pStyle w:val="Normale14"/>
              <w:spacing w:before="240"/>
              <w:jc w:val="left"/>
              <w:rPr>
                <w:rFonts w:cs="Arial"/>
              </w:rPr>
            </w:pPr>
            <w:r w:rsidRPr="001570E5">
              <w:rPr>
                <w:rFonts w:cs="Arial"/>
              </w:rPr>
              <w:t>T</w:t>
            </w:r>
            <w:r w:rsidRPr="001570E5">
              <w:rPr>
                <w:rFonts w:cs="Arial"/>
                <w:szCs w:val="20"/>
                <w:vertAlign w:val="subscript"/>
              </w:rPr>
              <w:t>P_H</w:t>
            </w:r>
            <w:r w:rsidRPr="001570E5">
              <w:rPr>
                <w:rFonts w:cs="Arial"/>
                <w:szCs w:val="20"/>
              </w:rPr>
              <w:t xml:space="preserve"> </w:t>
            </w:r>
          </w:p>
        </w:tc>
        <w:tc>
          <w:tcPr>
            <w:tcW w:w="0" w:type="auto"/>
            <w:vAlign w:val="center"/>
          </w:tcPr>
          <w:p w:rsidR="00EF3179" w:rsidRPr="001570E5" w:rsidRDefault="004640D2" w:rsidP="002A4FBF">
            <w:pPr>
              <w:pStyle w:val="Normale14"/>
              <w:spacing w:before="240"/>
              <w:jc w:val="left"/>
              <w:rPr>
                <w:rFonts w:cs="Arial"/>
              </w:rPr>
            </w:pPr>
            <w:r w:rsidRPr="001570E5">
              <w:rPr>
                <w:rFonts w:cs="Arial"/>
              </w:rPr>
              <w:t>22.4</w:t>
            </w:r>
          </w:p>
        </w:tc>
      </w:tr>
    </w:tbl>
    <w:p w:rsidR="00EF3179" w:rsidRPr="001570E5" w:rsidRDefault="00EF3179" w:rsidP="002A4FBF">
      <w:pPr>
        <w:pStyle w:val="Normale14"/>
      </w:pPr>
    </w:p>
    <w:p w:rsidR="00EF3179" w:rsidRPr="001570E5" w:rsidRDefault="00EF3179" w:rsidP="002A4FBF">
      <w:pPr>
        <w:pStyle w:val="Normale14"/>
        <w:rPr>
          <w:rFonts w:cs="Arial"/>
        </w:rPr>
      </w:pPr>
      <w:r w:rsidRPr="001570E5">
        <w:rPr>
          <w:rFonts w:cs="Arial"/>
        </w:rPr>
        <w:t>The results of the performed analys</w:t>
      </w:r>
      <w:r w:rsidR="001D51C1" w:rsidRPr="001570E5">
        <w:rPr>
          <w:rFonts w:cs="Arial"/>
        </w:rPr>
        <w:t>i</w:t>
      </w:r>
      <w:r w:rsidRPr="001570E5">
        <w:rPr>
          <w:rFonts w:cs="Arial"/>
        </w:rPr>
        <w:t xml:space="preserve">s shows that the current design should fulfill the requirement of </w:t>
      </w:r>
      <w:r w:rsidR="001D51C1" w:rsidRPr="001570E5">
        <w:rPr>
          <w:rFonts w:cs="Arial"/>
        </w:rPr>
        <w:t xml:space="preserve">the </w:t>
      </w:r>
      <w:r w:rsidRPr="001570E5">
        <w:rPr>
          <w:rFonts w:cs="Arial"/>
        </w:rPr>
        <w:t xml:space="preserve">temperature of </w:t>
      </w:r>
      <w:r w:rsidR="001D51C1" w:rsidRPr="001570E5">
        <w:rPr>
          <w:rFonts w:cs="Arial"/>
        </w:rPr>
        <w:t xml:space="preserve">the </w:t>
      </w:r>
      <w:r w:rsidRPr="001570E5">
        <w:rPr>
          <w:rFonts w:cs="Arial"/>
        </w:rPr>
        <w:t>CCD camera below -50</w:t>
      </w:r>
      <w:r w:rsidRPr="001570E5">
        <w:rPr>
          <w:rFonts w:ascii="Calibri" w:hAnsi="Calibri" w:cs="Arial"/>
        </w:rPr>
        <w:t>⁰</w:t>
      </w:r>
      <w:r w:rsidRPr="001570E5">
        <w:rPr>
          <w:rFonts w:cs="Arial"/>
        </w:rPr>
        <w:t>C.</w:t>
      </w:r>
    </w:p>
    <w:p w:rsidR="00EF3179" w:rsidRPr="001570E5" w:rsidRDefault="00EF3179" w:rsidP="002A4FBF">
      <w:pPr>
        <w:pStyle w:val="Normale14"/>
      </w:pPr>
    </w:p>
    <w:p w:rsidR="00EF3179" w:rsidRPr="001570E5" w:rsidRDefault="00EF3179" w:rsidP="002A4FBF">
      <w:pPr>
        <w:pStyle w:val="Nagwek4"/>
      </w:pPr>
      <w:bookmarkStart w:id="144" w:name="_Toc414120237"/>
      <w:bookmarkStart w:id="145" w:name="_Toc414120409"/>
      <w:bookmarkStart w:id="146" w:name="_Toc414189033"/>
      <w:bookmarkStart w:id="147" w:name="_Toc414120238"/>
      <w:bookmarkStart w:id="148" w:name="_Toc414120410"/>
      <w:bookmarkStart w:id="149" w:name="_Toc414189034"/>
      <w:bookmarkStart w:id="150" w:name="_Toc414120239"/>
      <w:bookmarkStart w:id="151" w:name="_Toc414120411"/>
      <w:bookmarkStart w:id="152" w:name="_Toc414189035"/>
      <w:bookmarkStart w:id="153" w:name="_Toc414120240"/>
      <w:bookmarkStart w:id="154" w:name="_Toc414120412"/>
      <w:bookmarkStart w:id="155" w:name="_Toc414189036"/>
      <w:bookmarkStart w:id="156" w:name="_Toc414241706"/>
      <w:bookmarkEnd w:id="144"/>
      <w:bookmarkEnd w:id="145"/>
      <w:bookmarkEnd w:id="146"/>
      <w:bookmarkEnd w:id="147"/>
      <w:bookmarkEnd w:id="148"/>
      <w:bookmarkEnd w:id="149"/>
      <w:bookmarkEnd w:id="150"/>
      <w:bookmarkEnd w:id="151"/>
      <w:bookmarkEnd w:id="152"/>
      <w:bookmarkEnd w:id="153"/>
      <w:bookmarkEnd w:id="154"/>
      <w:bookmarkEnd w:id="155"/>
      <w:r w:rsidRPr="001570E5">
        <w:rPr>
          <w:caps w:val="0"/>
        </w:rPr>
        <w:t>CAMERA COOLING ARCHITECTURE: PELTIER MODELS AND DRIVING CIRCUITS</w:t>
      </w:r>
      <w:bookmarkEnd w:id="156"/>
    </w:p>
    <w:p w:rsidR="00EF3179" w:rsidRPr="001570E5" w:rsidRDefault="00EF3179" w:rsidP="002A4FBF">
      <w:pPr>
        <w:pStyle w:val="Normale14"/>
        <w:rPr>
          <w:lang w:eastAsia="pl-PL"/>
        </w:rPr>
      </w:pPr>
      <w:r w:rsidRPr="001570E5">
        <w:rPr>
          <w:lang w:eastAsia="pl-PL"/>
        </w:rPr>
        <w:t>A two stage thermoelectric cooler is used to provide sufficient temperature difference between  the CCD sensor and the rest of the electronic equipment. The thermoelectric cooler controller is</w:t>
      </w:r>
      <w:r w:rsidR="00515F99" w:rsidRPr="001570E5">
        <w:rPr>
          <w:lang w:eastAsia="pl-PL"/>
        </w:rPr>
        <w:t xml:space="preserve"> presented</w:t>
      </w:r>
      <w:r w:rsidRPr="001570E5">
        <w:rPr>
          <w:lang w:eastAsia="pl-PL"/>
        </w:rPr>
        <w:t xml:space="preserve"> in the </w:t>
      </w:r>
      <w:fldSimple w:instr=" REF _Ref413615729 \h  \* MERGEFORMAT ">
        <w:r w:rsidR="00BF2758" w:rsidRPr="00BF2758">
          <w:rPr>
            <w:i/>
          </w:rPr>
          <w:t xml:space="preserve">Figure </w:t>
        </w:r>
        <w:r w:rsidR="00BF2758" w:rsidRPr="00BF2758">
          <w:rPr>
            <w:i/>
            <w:noProof/>
          </w:rPr>
          <w:t>5</w:t>
        </w:r>
        <w:r w:rsidR="00BF2758" w:rsidRPr="00BF2758">
          <w:rPr>
            <w:i/>
            <w:noProof/>
          </w:rPr>
          <w:noBreakHyphen/>
          <w:t>26</w:t>
        </w:r>
      </w:fldSimple>
      <w:r w:rsidR="000D5155" w:rsidRPr="001570E5">
        <w:rPr>
          <w:lang w:eastAsia="pl-PL"/>
        </w:rPr>
        <w:t>.</w:t>
      </w:r>
    </w:p>
    <w:p w:rsidR="00D56B5B" w:rsidRPr="001570E5" w:rsidRDefault="00EF3179" w:rsidP="002A4FBF">
      <w:pPr>
        <w:pStyle w:val="Normale14"/>
        <w:keepNext/>
        <w:jc w:val="center"/>
      </w:pPr>
      <w:r w:rsidRPr="001570E5">
        <w:rPr>
          <w:noProof/>
          <w:lang w:val="pl-PL" w:eastAsia="pl-PL"/>
        </w:rPr>
        <w:lastRenderedPageBreak/>
        <w:drawing>
          <wp:inline distT="0" distB="0" distL="0" distR="0">
            <wp:extent cx="6217587" cy="3289328"/>
            <wp:effectExtent l="0" t="0" r="0" b="6350"/>
            <wp:docPr id="3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6225911" cy="3293732"/>
                    </a:xfrm>
                    <a:prstGeom prst="rect">
                      <a:avLst/>
                    </a:prstGeom>
                    <a:noFill/>
                    <a:ln w="9525">
                      <a:noFill/>
                      <a:miter lim="800000"/>
                      <a:headEnd/>
                      <a:tailEnd/>
                    </a:ln>
                  </pic:spPr>
                </pic:pic>
              </a:graphicData>
            </a:graphic>
          </wp:inline>
        </w:drawing>
      </w:r>
    </w:p>
    <w:p w:rsidR="00D56B5B" w:rsidRPr="001570E5" w:rsidRDefault="00EF3179" w:rsidP="002A4FBF">
      <w:pPr>
        <w:pStyle w:val="Legenda"/>
        <w:jc w:val="center"/>
        <w:rPr>
          <w:sz w:val="22"/>
        </w:rPr>
      </w:pPr>
      <w:bookmarkStart w:id="157" w:name="_Ref413615729"/>
      <w:bookmarkStart w:id="158" w:name="_Toc414241786"/>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26</w:t>
      </w:r>
      <w:r w:rsidR="00D236E6" w:rsidRPr="001570E5">
        <w:rPr>
          <w:sz w:val="22"/>
        </w:rPr>
        <w:fldChar w:fldCharType="end"/>
      </w:r>
      <w:bookmarkEnd w:id="157"/>
      <w:r w:rsidRPr="001570E5">
        <w:rPr>
          <w:sz w:val="22"/>
        </w:rPr>
        <w:t>: TEC control circuit</w:t>
      </w:r>
      <w:bookmarkEnd w:id="158"/>
    </w:p>
    <w:p w:rsidR="00EF3179" w:rsidRPr="001570E5" w:rsidRDefault="00EF3179" w:rsidP="002A4FBF">
      <w:pPr>
        <w:pStyle w:val="Normale14"/>
        <w:rPr>
          <w:lang w:eastAsia="pl-PL"/>
        </w:rPr>
      </w:pPr>
      <w:r w:rsidRPr="001570E5">
        <w:rPr>
          <w:lang w:eastAsia="pl-PL"/>
        </w:rPr>
        <w:t xml:space="preserve">A Pulse Width Modulation (PWM) controls the IRS2004 driver, which is connected to the MOSFET transistor half bridge that consists of two STL60N32N3LL. The bridge output is connected to </w:t>
      </w:r>
      <w:r w:rsidR="009E2B23" w:rsidRPr="001570E5">
        <w:rPr>
          <w:lang w:eastAsia="pl-PL"/>
        </w:rPr>
        <w:t xml:space="preserve">the </w:t>
      </w:r>
      <w:r w:rsidRPr="001570E5">
        <w:rPr>
          <w:lang w:eastAsia="pl-PL"/>
        </w:rPr>
        <w:t>thermoelectric cooler through an EMI filter to eliminate ripples. The return current and the output voltage are buffered with an AD8031 and sampled by a ADS7945 SPI SAR 14-bit ADC and feed back to the CPU1 which runs the control algorithm in real-time. The PWM drive is synchronized to the pixel-clock and generated by an IP core implemented in the FPGA to eliminate current transients that could affect the CCD signal acquisition.</w:t>
      </w:r>
    </w:p>
    <w:p w:rsidR="00EF3179" w:rsidRPr="001570E5" w:rsidRDefault="00EF3179" w:rsidP="002A4FBF">
      <w:pPr>
        <w:pStyle w:val="Normale14"/>
      </w:pPr>
    </w:p>
    <w:p w:rsidR="00EF3179" w:rsidRPr="001570E5" w:rsidRDefault="00EF3179" w:rsidP="002A4FBF">
      <w:pPr>
        <w:pStyle w:val="Nagwek4"/>
        <w:rPr>
          <w:caps w:val="0"/>
        </w:rPr>
      </w:pPr>
      <w:bookmarkStart w:id="159" w:name="_Toc414241707"/>
      <w:r w:rsidRPr="001570E5">
        <w:rPr>
          <w:caps w:val="0"/>
        </w:rPr>
        <w:t>CHILLER</w:t>
      </w:r>
      <w:bookmarkEnd w:id="159"/>
    </w:p>
    <w:p w:rsidR="00EF3179" w:rsidRPr="001570E5" w:rsidRDefault="00EF3179" w:rsidP="002A4FBF">
      <w:pPr>
        <w:pStyle w:val="Normale14"/>
        <w:keepNext/>
        <w:rPr>
          <w:szCs w:val="22"/>
        </w:rPr>
      </w:pPr>
      <w:r w:rsidRPr="001570E5">
        <w:rPr>
          <w:szCs w:val="22"/>
        </w:rPr>
        <w:t xml:space="preserve">The foreseen </w:t>
      </w:r>
      <w:r w:rsidR="009E2B23" w:rsidRPr="001570E5">
        <w:rPr>
          <w:szCs w:val="22"/>
        </w:rPr>
        <w:t>c</w:t>
      </w:r>
      <w:r w:rsidRPr="001570E5">
        <w:rPr>
          <w:szCs w:val="22"/>
        </w:rPr>
        <w:t>hiller is the RC7BD model of ThermoTek Inc</w:t>
      </w:r>
      <w:r w:rsidR="000D5155" w:rsidRPr="001570E5">
        <w:rPr>
          <w:szCs w:val="22"/>
        </w:rPr>
        <w:t xml:space="preserve"> (</w:t>
      </w:r>
      <w:fldSimple w:instr=" REF _Ref414113426 \h  \* MERGEFORMAT ">
        <w:r w:rsidR="00BF2758" w:rsidRPr="001570E5">
          <w:t xml:space="preserve">Figure </w:t>
        </w:r>
        <w:r w:rsidR="00BF2758">
          <w:rPr>
            <w:noProof/>
          </w:rPr>
          <w:t>5</w:t>
        </w:r>
        <w:r w:rsidR="00BF2758" w:rsidRPr="001570E5">
          <w:rPr>
            <w:noProof/>
          </w:rPr>
          <w:noBreakHyphen/>
        </w:r>
        <w:r w:rsidR="00BF2758">
          <w:rPr>
            <w:noProof/>
          </w:rPr>
          <w:t>27</w:t>
        </w:r>
      </w:fldSimple>
      <w:r w:rsidR="000D5155" w:rsidRPr="001570E5">
        <w:rPr>
          <w:szCs w:val="22"/>
        </w:rPr>
        <w:t>)</w:t>
      </w:r>
      <w:r w:rsidRPr="001570E5">
        <w:rPr>
          <w:szCs w:val="22"/>
        </w:rPr>
        <w:t>. It can dissipate 220W of heat power from the cooling block while keeping the cooling liquid at -25</w:t>
      </w:r>
      <w:r w:rsidRPr="001570E5">
        <w:rPr>
          <w:rFonts w:ascii="Cambria Math" w:hAnsi="Cambria Math"/>
          <w:szCs w:val="22"/>
        </w:rPr>
        <w:t>⁰</w:t>
      </w:r>
      <w:r w:rsidRPr="001570E5">
        <w:rPr>
          <w:szCs w:val="22"/>
        </w:rPr>
        <w:t>C below ambient temperature</w:t>
      </w:r>
      <w:r w:rsidR="000D5155" w:rsidRPr="001570E5">
        <w:rPr>
          <w:szCs w:val="22"/>
        </w:rPr>
        <w:t xml:space="preserve"> </w:t>
      </w:r>
      <w:r w:rsidRPr="001570E5">
        <w:rPr>
          <w:szCs w:val="22"/>
        </w:rPr>
        <w:t>(</w:t>
      </w:r>
      <w:fldSimple w:instr=" REF _Ref414113426 \h  \* MERGEFORMAT ">
        <w:r w:rsidR="00BF2758" w:rsidRPr="00BF2758">
          <w:rPr>
            <w:i/>
          </w:rPr>
          <w:t xml:space="preserve">Figure </w:t>
        </w:r>
        <w:r w:rsidR="00BF2758" w:rsidRPr="00BF2758">
          <w:rPr>
            <w:i/>
            <w:noProof/>
          </w:rPr>
          <w:t>5</w:t>
        </w:r>
        <w:r w:rsidR="00BF2758" w:rsidRPr="00BF2758">
          <w:rPr>
            <w:i/>
            <w:noProof/>
          </w:rPr>
          <w:noBreakHyphen/>
          <w:t>27</w:t>
        </w:r>
      </w:fldSimple>
      <w:r w:rsidR="009E2B23" w:rsidRPr="001570E5">
        <w:rPr>
          <w:i/>
        </w:rPr>
        <w:t xml:space="preserve">, </w:t>
      </w:r>
      <w:fldSimple w:instr=" REF _Ref414113528 \h  \* MERGEFORMAT ">
        <w:r w:rsidR="00BF2758" w:rsidRPr="00BF2758">
          <w:rPr>
            <w:i/>
          </w:rPr>
          <w:t xml:space="preserve">Figure </w:t>
        </w:r>
        <w:r w:rsidR="00BF2758" w:rsidRPr="00BF2758">
          <w:rPr>
            <w:i/>
            <w:noProof/>
          </w:rPr>
          <w:t>5</w:t>
        </w:r>
        <w:r w:rsidR="00BF2758" w:rsidRPr="00BF2758">
          <w:rPr>
            <w:i/>
            <w:noProof/>
          </w:rPr>
          <w:noBreakHyphen/>
          <w:t>28</w:t>
        </w:r>
      </w:fldSimple>
      <w:r w:rsidRPr="001570E5">
        <w:rPr>
          <w:szCs w:val="22"/>
        </w:rPr>
        <w:t xml:space="preserve">). </w:t>
      </w:r>
      <w:r w:rsidR="004640D2" w:rsidRPr="001570E5">
        <w:rPr>
          <w:szCs w:val="22"/>
        </w:rPr>
        <w:t xml:space="preserve">If the ambient temperature e.g. is already between 0 and -20 degrees, then </w:t>
      </w:r>
      <w:r w:rsidR="009E2B23" w:rsidRPr="001570E5">
        <w:rPr>
          <w:szCs w:val="22"/>
        </w:rPr>
        <w:t>the c</w:t>
      </w:r>
      <w:r w:rsidR="004640D2" w:rsidRPr="001570E5">
        <w:rPr>
          <w:szCs w:val="22"/>
        </w:rPr>
        <w:t>hiller will be switched off.</w:t>
      </w:r>
    </w:p>
    <w:p w:rsidR="00D56B5B" w:rsidRPr="001570E5" w:rsidRDefault="00D56B5B" w:rsidP="002A4FBF">
      <w:pPr>
        <w:pStyle w:val="Normale14"/>
        <w:keepNext/>
        <w:ind w:firstLine="2410"/>
        <w:jc w:val="left"/>
        <w:rPr>
          <w:szCs w:val="22"/>
        </w:rPr>
      </w:pPr>
      <w:r w:rsidRPr="001570E5">
        <w:rPr>
          <w:noProof/>
          <w:lang w:val="pl-PL" w:eastAsia="pl-PL"/>
        </w:rPr>
        <w:drawing>
          <wp:inline distT="0" distB="0" distL="0" distR="0">
            <wp:extent cx="3381375" cy="1828800"/>
            <wp:effectExtent l="19050" t="0" r="9525" b="0"/>
            <wp:docPr id="8" name="Obraz 14" descr="rack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kmount.jpg"/>
                    <pic:cNvPicPr/>
                  </pic:nvPicPr>
                  <pic:blipFill>
                    <a:blip r:embed="rId46"/>
                    <a:stretch>
                      <a:fillRect/>
                    </a:stretch>
                  </pic:blipFill>
                  <pic:spPr>
                    <a:xfrm>
                      <a:off x="0" y="0"/>
                      <a:ext cx="3381375" cy="1828800"/>
                    </a:xfrm>
                    <a:prstGeom prst="rect">
                      <a:avLst/>
                    </a:prstGeom>
                  </pic:spPr>
                </pic:pic>
              </a:graphicData>
            </a:graphic>
          </wp:inline>
        </w:drawing>
      </w:r>
    </w:p>
    <w:p w:rsidR="00EF3179" w:rsidRPr="001570E5" w:rsidRDefault="000D5155" w:rsidP="002A4FBF">
      <w:pPr>
        <w:pStyle w:val="Legenda"/>
        <w:jc w:val="center"/>
        <w:rPr>
          <w:sz w:val="22"/>
        </w:rPr>
      </w:pPr>
      <w:bookmarkStart w:id="160" w:name="_Ref414113426"/>
      <w:bookmarkStart w:id="161" w:name="_Toc41424178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27</w:t>
      </w:r>
      <w:r w:rsidR="00D236E6" w:rsidRPr="001570E5">
        <w:rPr>
          <w:sz w:val="22"/>
        </w:rPr>
        <w:fldChar w:fldCharType="end"/>
      </w:r>
      <w:bookmarkEnd w:id="160"/>
      <w:r w:rsidRPr="001570E5">
        <w:rPr>
          <w:sz w:val="22"/>
        </w:rPr>
        <w:t xml:space="preserve">: </w:t>
      </w:r>
      <w:r w:rsidR="00EF3179" w:rsidRPr="001570E5">
        <w:rPr>
          <w:sz w:val="22"/>
        </w:rPr>
        <w:t>Rack mount chiller</w:t>
      </w:r>
      <w:bookmarkEnd w:id="161"/>
    </w:p>
    <w:p w:rsidR="00EF3179" w:rsidRPr="001570E5" w:rsidRDefault="00EF3179" w:rsidP="002A4FBF">
      <w:pPr>
        <w:pStyle w:val="Normale14"/>
        <w:rPr>
          <w:szCs w:val="22"/>
        </w:rPr>
      </w:pPr>
    </w:p>
    <w:p w:rsidR="00EF3179" w:rsidRPr="001570E5" w:rsidRDefault="00EF3179" w:rsidP="002A4FBF">
      <w:pPr>
        <w:pStyle w:val="Normale14"/>
        <w:rPr>
          <w:szCs w:val="22"/>
        </w:rPr>
      </w:pPr>
      <w:r w:rsidRPr="001570E5">
        <w:rPr>
          <w:szCs w:val="22"/>
        </w:rPr>
        <w:t xml:space="preserve">It has a temperature stability of ±0.1 </w:t>
      </w:r>
      <w:r w:rsidRPr="001570E5">
        <w:rPr>
          <w:rFonts w:ascii="Cambria Math" w:hAnsi="Cambria Math"/>
          <w:szCs w:val="22"/>
        </w:rPr>
        <w:t>⁰</w:t>
      </w:r>
      <w:r w:rsidRPr="001570E5">
        <w:rPr>
          <w:szCs w:val="22"/>
        </w:rPr>
        <w:t xml:space="preserve">C and can be controlled via RS232. It is rack mounted. One unit can dissipate the heat from two cameras. Below one finds the characteristics of the chiller work. </w:t>
      </w:r>
    </w:p>
    <w:p w:rsidR="00EF3179" w:rsidRPr="001570E5" w:rsidRDefault="00EF3179" w:rsidP="002A4FBF">
      <w:pPr>
        <w:pStyle w:val="Normale14"/>
      </w:pPr>
      <w:r w:rsidRPr="001570E5">
        <w:t xml:space="preserve">No spill </w:t>
      </w:r>
      <w:r w:rsidR="00D540CB" w:rsidRPr="001570E5">
        <w:t>K</w:t>
      </w:r>
      <w:r w:rsidRPr="001570E5">
        <w:t>oolance locking connectors are used. They would allow a live insertion and replacement without spilling the cooling fluid.</w:t>
      </w:r>
    </w:p>
    <w:p w:rsidR="00EF3179" w:rsidRPr="001570E5" w:rsidRDefault="00EF3179" w:rsidP="002A4FBF">
      <w:pPr>
        <w:pStyle w:val="Normale14"/>
        <w:rPr>
          <w:szCs w:val="22"/>
        </w:rPr>
      </w:pPr>
    </w:p>
    <w:p w:rsidR="00D56B5B" w:rsidRPr="001570E5" w:rsidRDefault="00EF3179" w:rsidP="002A4FBF">
      <w:pPr>
        <w:keepNext/>
        <w:jc w:val="center"/>
      </w:pPr>
      <w:r w:rsidRPr="001570E5">
        <w:rPr>
          <w:noProof/>
          <w:lang w:val="pl-PL" w:eastAsia="pl-PL"/>
        </w:rPr>
        <w:drawing>
          <wp:inline distT="0" distB="0" distL="0" distR="0">
            <wp:extent cx="4760242" cy="2968922"/>
            <wp:effectExtent l="0" t="0" r="2540" b="3175"/>
            <wp:docPr id="25" name="Obraz 17" descr="C:\Users\Konrad\Desktop\Chller 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nrad\Desktop\Chller char.png"/>
                    <pic:cNvPicPr>
                      <a:picLocks noChangeAspect="1" noChangeArrowheads="1"/>
                    </pic:cNvPicPr>
                  </pic:nvPicPr>
                  <pic:blipFill>
                    <a:blip r:embed="rId47"/>
                    <a:srcRect/>
                    <a:stretch>
                      <a:fillRect/>
                    </a:stretch>
                  </pic:blipFill>
                  <pic:spPr bwMode="auto">
                    <a:xfrm>
                      <a:off x="0" y="0"/>
                      <a:ext cx="4765817" cy="2972399"/>
                    </a:xfrm>
                    <a:prstGeom prst="rect">
                      <a:avLst/>
                    </a:prstGeom>
                    <a:noFill/>
                    <a:ln w="9525">
                      <a:noFill/>
                      <a:miter lim="800000"/>
                      <a:headEnd/>
                      <a:tailEnd/>
                    </a:ln>
                  </pic:spPr>
                </pic:pic>
              </a:graphicData>
            </a:graphic>
          </wp:inline>
        </w:drawing>
      </w:r>
    </w:p>
    <w:p w:rsidR="00D56B5B" w:rsidRPr="001570E5" w:rsidRDefault="000D5155" w:rsidP="002A4FBF">
      <w:pPr>
        <w:pStyle w:val="Legenda"/>
        <w:jc w:val="center"/>
        <w:rPr>
          <w:sz w:val="22"/>
        </w:rPr>
      </w:pPr>
      <w:bookmarkStart w:id="162" w:name="_Ref414113528"/>
      <w:bookmarkStart w:id="163" w:name="_Toc414241788"/>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28</w:t>
      </w:r>
      <w:r w:rsidR="00D236E6" w:rsidRPr="001570E5">
        <w:rPr>
          <w:sz w:val="22"/>
        </w:rPr>
        <w:fldChar w:fldCharType="end"/>
      </w:r>
      <w:bookmarkEnd w:id="162"/>
      <w:r w:rsidRPr="001570E5">
        <w:rPr>
          <w:sz w:val="22"/>
        </w:rPr>
        <w:t xml:space="preserve">: </w:t>
      </w:r>
      <w:r w:rsidR="00EF3179" w:rsidRPr="001570E5">
        <w:rPr>
          <w:sz w:val="22"/>
        </w:rPr>
        <w:t>Chiller characteristics</w:t>
      </w:r>
      <w:bookmarkEnd w:id="163"/>
    </w:p>
    <w:p w:rsidR="00D56B5B" w:rsidRDefault="00D56B5B" w:rsidP="002A4FBF"/>
    <w:p w:rsidR="005B092F" w:rsidRPr="005B092F" w:rsidRDefault="005B092F" w:rsidP="002A4FBF">
      <w:pPr>
        <w:rPr>
          <w:sz w:val="22"/>
          <w:szCs w:val="22"/>
        </w:rPr>
      </w:pPr>
      <w:r w:rsidRPr="005B092F">
        <w:rPr>
          <w:sz w:val="22"/>
          <w:szCs w:val="22"/>
          <w:highlight w:val="yellow"/>
        </w:rPr>
        <w:t>Chiller will be places inside the control room with the temperature +15/+20°C so, when the coolant temperature is fixed to +5°C is can dissipate around 400W which give us satisfying safety margin in this area. Water-glycol mixture will be used for a coolant to have a freezing point below 0°C (but rather near -10°C) so that there will not be a problem with being near freezing point when ambient temperature will be -20°C. Also there may be a need to set coolant temperature lower than +5C so it is necessary to lower the freezing point of the coolant.</w:t>
      </w:r>
    </w:p>
    <w:p w:rsidR="005B092F" w:rsidRPr="001570E5" w:rsidRDefault="005B092F" w:rsidP="002A4FBF"/>
    <w:p w:rsidR="00EF3179" w:rsidRPr="001570E5" w:rsidRDefault="00EF3179" w:rsidP="002A4FBF">
      <w:pPr>
        <w:pStyle w:val="Nagwek4"/>
      </w:pPr>
      <w:bookmarkStart w:id="164" w:name="_Toc414120244"/>
      <w:bookmarkStart w:id="165" w:name="_Toc414120416"/>
      <w:bookmarkStart w:id="166" w:name="_Toc414189040"/>
      <w:bookmarkStart w:id="167" w:name="_Toc414241708"/>
      <w:bookmarkEnd w:id="164"/>
      <w:bookmarkEnd w:id="165"/>
      <w:bookmarkEnd w:id="166"/>
      <w:r w:rsidRPr="001570E5">
        <w:rPr>
          <w:caps w:val="0"/>
        </w:rPr>
        <w:t>FLUIDIC SYSTEM ANALYSIS</w:t>
      </w:r>
      <w:bookmarkEnd w:id="167"/>
    </w:p>
    <w:p w:rsidR="00EF3179" w:rsidRPr="001570E5" w:rsidRDefault="00D540CB" w:rsidP="002A4FBF">
      <w:pPr>
        <w:pStyle w:val="Normale14"/>
        <w:rPr>
          <w:rFonts w:cs="Arial"/>
          <w:color w:val="000000"/>
          <w:szCs w:val="22"/>
          <w:lang w:eastAsia="pl-PL"/>
        </w:rPr>
      </w:pPr>
      <w:r w:rsidRPr="001570E5">
        <w:rPr>
          <w:rFonts w:cs="Arial"/>
          <w:szCs w:val="22"/>
        </w:rPr>
        <w:t>Fluid System Data are presented i</w:t>
      </w:r>
      <w:r w:rsidR="00EF3179" w:rsidRPr="001570E5">
        <w:rPr>
          <w:rFonts w:cs="Arial"/>
          <w:szCs w:val="22"/>
        </w:rPr>
        <w:t xml:space="preserve">n </w:t>
      </w:r>
      <w:fldSimple w:instr=" REF _Ref413693507 \h  \* MERGEFORMAT ">
        <w:r w:rsidR="00BF2758" w:rsidRPr="00BF2758">
          <w:rPr>
            <w:i/>
          </w:rPr>
          <w:t xml:space="preserve">Table </w:t>
        </w:r>
        <w:r w:rsidR="00BF2758" w:rsidRPr="00BF2758">
          <w:rPr>
            <w:i/>
            <w:noProof/>
          </w:rPr>
          <w:t>3</w:t>
        </w:r>
        <w:r w:rsidR="00BF2758" w:rsidRPr="00BF2758">
          <w:rPr>
            <w:i/>
            <w:noProof/>
          </w:rPr>
          <w:noBreakHyphen/>
          <w:t>1</w:t>
        </w:r>
      </w:fldSimple>
      <w:fldSimple w:instr=" REF _Ref414114179 \h  \* MERGEFORMAT ">
        <w:r w:rsidR="00BF2758" w:rsidRPr="001570E5">
          <w:rPr>
            <w:i/>
          </w:rPr>
          <w:t xml:space="preserve">Table </w:t>
        </w:r>
        <w:r w:rsidR="00BF2758">
          <w:rPr>
            <w:i/>
            <w:noProof/>
          </w:rPr>
          <w:t>5</w:t>
        </w:r>
        <w:r w:rsidR="00BF2758" w:rsidRPr="001570E5">
          <w:rPr>
            <w:i/>
            <w:noProof/>
          </w:rPr>
          <w:noBreakHyphen/>
        </w:r>
        <w:r w:rsidR="00BF2758">
          <w:rPr>
            <w:i/>
            <w:noProof/>
          </w:rPr>
          <w:t>4</w:t>
        </w:r>
      </w:fldSimple>
      <w:r w:rsidR="00EF3179" w:rsidRPr="001570E5">
        <w:rPr>
          <w:rFonts w:cs="Arial"/>
          <w:szCs w:val="22"/>
        </w:rPr>
        <w:t xml:space="preserve">. The Reynolds number and of the increase of temperature between </w:t>
      </w:r>
      <w:r w:rsidRPr="001570E5">
        <w:rPr>
          <w:rFonts w:cs="Arial"/>
          <w:szCs w:val="22"/>
        </w:rPr>
        <w:t xml:space="preserve">the </w:t>
      </w:r>
      <w:r w:rsidR="00EF3179" w:rsidRPr="001570E5">
        <w:rPr>
          <w:rFonts w:cs="Arial"/>
          <w:szCs w:val="22"/>
        </w:rPr>
        <w:t xml:space="preserve">chiller and </w:t>
      </w:r>
      <w:r w:rsidRPr="001570E5">
        <w:rPr>
          <w:rFonts w:cs="Arial"/>
          <w:szCs w:val="22"/>
        </w:rPr>
        <w:t xml:space="preserve">the </w:t>
      </w:r>
      <w:r w:rsidR="00EF3179" w:rsidRPr="001570E5">
        <w:rPr>
          <w:rFonts w:cs="Arial"/>
          <w:szCs w:val="22"/>
        </w:rPr>
        <w:t xml:space="preserve">camera, considering a 25m cable line and a </w:t>
      </w:r>
      <w:r w:rsidR="002E2B37" w:rsidRPr="002E2B37">
        <w:rPr>
          <w:rFonts w:cs="Arial"/>
          <w:szCs w:val="22"/>
          <w:highlight w:val="yellow"/>
        </w:rPr>
        <w:t>12</w:t>
      </w:r>
      <w:r w:rsidR="00EF3179" w:rsidRPr="002E2B37">
        <w:rPr>
          <w:rFonts w:cs="Arial"/>
          <w:szCs w:val="22"/>
          <w:highlight w:val="yellow"/>
        </w:rPr>
        <w:t>m</w:t>
      </w:r>
      <w:r w:rsidR="00EF3179" w:rsidRPr="001570E5">
        <w:rPr>
          <w:rFonts w:cs="Arial"/>
          <w:szCs w:val="22"/>
        </w:rPr>
        <w:t xml:space="preserve"> </w:t>
      </w:r>
      <w:r w:rsidR="00734EB5" w:rsidRPr="001570E5">
        <w:rPr>
          <w:rFonts w:cs="Arial"/>
          <w:szCs w:val="22"/>
        </w:rPr>
        <w:t>length</w:t>
      </w:r>
      <w:r w:rsidRPr="001570E5">
        <w:rPr>
          <w:rFonts w:cs="Arial"/>
          <w:szCs w:val="22"/>
        </w:rPr>
        <w:t xml:space="preserve"> </w:t>
      </w:r>
      <w:r w:rsidR="00EF3179" w:rsidRPr="001570E5">
        <w:rPr>
          <w:rFonts w:cs="Arial"/>
          <w:szCs w:val="22"/>
        </w:rPr>
        <w:t xml:space="preserve">difference. The </w:t>
      </w:r>
      <w:r w:rsidRPr="001570E5">
        <w:rPr>
          <w:rFonts w:cs="Arial"/>
          <w:szCs w:val="22"/>
        </w:rPr>
        <w:t>c</w:t>
      </w:r>
      <w:r w:rsidR="00EF3179" w:rsidRPr="001570E5">
        <w:rPr>
          <w:rFonts w:cs="Arial"/>
          <w:szCs w:val="22"/>
        </w:rPr>
        <w:t>alculations are performed for both -20</w:t>
      </w:r>
      <w:r w:rsidR="00EF3179" w:rsidRPr="001570E5">
        <w:rPr>
          <w:rFonts w:ascii="Cambria Math" w:hAnsi="Cambria Math" w:cs="Cambria Math"/>
          <w:szCs w:val="22"/>
        </w:rPr>
        <w:t>⁰</w:t>
      </w:r>
      <w:r w:rsidR="00EF3179" w:rsidRPr="001570E5">
        <w:rPr>
          <w:rFonts w:cs="Arial"/>
          <w:szCs w:val="22"/>
        </w:rPr>
        <w:t>C and +30</w:t>
      </w:r>
      <w:r w:rsidR="00EF3179" w:rsidRPr="001570E5">
        <w:rPr>
          <w:rFonts w:ascii="Cambria Math" w:hAnsi="Cambria Math" w:cs="Cambria Math"/>
          <w:szCs w:val="22"/>
        </w:rPr>
        <w:t>⁰</w:t>
      </w:r>
      <w:r w:rsidR="00EF3179" w:rsidRPr="001570E5">
        <w:rPr>
          <w:rFonts w:cs="Arial"/>
          <w:szCs w:val="22"/>
        </w:rPr>
        <w:t>C ambient temperature and for a 1/4</w:t>
      </w:r>
      <w:r w:rsidR="00EF3179" w:rsidRPr="001570E5">
        <w:rPr>
          <w:rFonts w:cs="Arial"/>
          <w:color w:val="000000"/>
          <w:szCs w:val="22"/>
          <w:lang w:eastAsia="pl-PL"/>
        </w:rPr>
        <w:t xml:space="preserve">'' and 3/8'' liquid </w:t>
      </w:r>
      <w:r w:rsidRPr="001570E5">
        <w:rPr>
          <w:rFonts w:cs="Arial"/>
          <w:color w:val="000000"/>
          <w:szCs w:val="22"/>
          <w:lang w:eastAsia="pl-PL"/>
        </w:rPr>
        <w:t xml:space="preserve">tube </w:t>
      </w:r>
      <w:r w:rsidR="00EF3179" w:rsidRPr="001570E5">
        <w:rPr>
          <w:rFonts w:cs="Arial"/>
          <w:color w:val="000000"/>
          <w:szCs w:val="22"/>
          <w:lang w:eastAsia="pl-PL"/>
        </w:rPr>
        <w:t xml:space="preserve">diameter. The liquid flow rate is 3.8 liter per minute. Calculations were made for water with glycol C2H4(OH) 2,34% volume in mixture. The part of </w:t>
      </w:r>
      <w:r w:rsidR="00A13A73" w:rsidRPr="001570E5">
        <w:rPr>
          <w:rFonts w:cs="Arial"/>
          <w:color w:val="000000"/>
          <w:szCs w:val="22"/>
          <w:lang w:eastAsia="pl-PL"/>
        </w:rPr>
        <w:t>the tube</w:t>
      </w:r>
      <w:r w:rsidR="00EF3179" w:rsidRPr="001570E5">
        <w:rPr>
          <w:rFonts w:cs="Arial"/>
          <w:color w:val="000000"/>
          <w:szCs w:val="22"/>
          <w:lang w:eastAsia="pl-PL"/>
        </w:rPr>
        <w:t xml:space="preserve"> from splitter to </w:t>
      </w:r>
      <w:r w:rsidR="00A13A73" w:rsidRPr="001570E5">
        <w:rPr>
          <w:rFonts w:cs="Arial"/>
          <w:color w:val="000000"/>
          <w:szCs w:val="22"/>
          <w:lang w:eastAsia="pl-PL"/>
        </w:rPr>
        <w:t xml:space="preserve">the </w:t>
      </w:r>
      <w:r w:rsidR="00EF3179" w:rsidRPr="001570E5">
        <w:rPr>
          <w:rFonts w:cs="Arial"/>
          <w:color w:val="000000"/>
          <w:szCs w:val="22"/>
          <w:lang w:eastAsia="pl-PL"/>
        </w:rPr>
        <w:t>camera will be relatively short and the flow rate will be half the normal value compare to the whole system, so it is neglected in the calculation.</w:t>
      </w:r>
    </w:p>
    <w:p w:rsidR="00EF3179" w:rsidRPr="001570E5" w:rsidRDefault="000D5155" w:rsidP="002A4FBF">
      <w:pPr>
        <w:pStyle w:val="Normale14"/>
        <w:rPr>
          <w:rFonts w:cs="Arial"/>
          <w:i/>
          <w:color w:val="000000"/>
          <w:sz w:val="24"/>
          <w:szCs w:val="24"/>
          <w:lang w:eastAsia="pl-PL"/>
        </w:rPr>
      </w:pPr>
      <w:bookmarkStart w:id="168" w:name="_Ref414114179"/>
      <w:bookmarkStart w:id="169" w:name="_Ref414113598"/>
      <w:bookmarkStart w:id="170" w:name="_Ref414114164"/>
      <w:bookmarkStart w:id="171" w:name="_Toc414241829"/>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4</w:t>
      </w:r>
      <w:r w:rsidR="00D236E6" w:rsidRPr="001570E5">
        <w:rPr>
          <w:i/>
        </w:rPr>
        <w:fldChar w:fldCharType="end"/>
      </w:r>
      <w:bookmarkEnd w:id="168"/>
      <w:r w:rsidRPr="001570E5">
        <w:rPr>
          <w:i/>
        </w:rPr>
        <w:t xml:space="preserve">: </w:t>
      </w:r>
      <w:r w:rsidR="00EF3179" w:rsidRPr="001570E5">
        <w:rPr>
          <w:i/>
        </w:rPr>
        <w:t>Fluid System Data</w:t>
      </w:r>
      <w:bookmarkEnd w:id="169"/>
      <w:bookmarkEnd w:id="170"/>
      <w:bookmarkEnd w:id="171"/>
    </w:p>
    <w:tbl>
      <w:tblPr>
        <w:tblStyle w:val="Tabela-Siatka"/>
        <w:tblW w:w="0" w:type="auto"/>
        <w:tblLook w:val="04A0"/>
      </w:tblPr>
      <w:tblGrid>
        <w:gridCol w:w="2544"/>
        <w:gridCol w:w="2951"/>
        <w:gridCol w:w="2137"/>
        <w:gridCol w:w="2544"/>
      </w:tblGrid>
      <w:tr w:rsidR="00EF3179" w:rsidRPr="001570E5" w:rsidTr="00EF3179">
        <w:tc>
          <w:tcPr>
            <w:tcW w:w="2544" w:type="dxa"/>
            <w:vAlign w:val="center"/>
          </w:tcPr>
          <w:p w:rsidR="00EF3179" w:rsidRPr="001570E5" w:rsidRDefault="00EF3179" w:rsidP="002A4FBF">
            <w:pPr>
              <w:rPr>
                <w:rFonts w:cs="Arial"/>
                <w:b/>
                <w:color w:val="000000"/>
                <w:sz w:val="24"/>
                <w:szCs w:val="24"/>
                <w:lang w:eastAsia="pl-PL"/>
              </w:rPr>
            </w:pPr>
            <w:r w:rsidRPr="001570E5">
              <w:rPr>
                <w:rFonts w:cs="Arial"/>
                <w:b/>
                <w:color w:val="000000"/>
                <w:sz w:val="24"/>
                <w:szCs w:val="24"/>
                <w:lang w:eastAsia="pl-PL"/>
              </w:rPr>
              <w:t>Ambient temperature [°C]</w:t>
            </w:r>
          </w:p>
        </w:tc>
        <w:tc>
          <w:tcPr>
            <w:tcW w:w="2951" w:type="dxa"/>
            <w:vAlign w:val="center"/>
          </w:tcPr>
          <w:p w:rsidR="00EF3179" w:rsidRPr="001570E5" w:rsidRDefault="00EF3179" w:rsidP="002A4FBF">
            <w:pPr>
              <w:rPr>
                <w:rFonts w:cs="Arial"/>
                <w:b/>
                <w:color w:val="000000"/>
                <w:sz w:val="24"/>
                <w:szCs w:val="24"/>
                <w:lang w:eastAsia="pl-PL"/>
              </w:rPr>
            </w:pPr>
            <w:r w:rsidRPr="001570E5">
              <w:rPr>
                <w:rFonts w:cs="Arial"/>
                <w:b/>
                <w:color w:val="000000"/>
                <w:sz w:val="24"/>
                <w:szCs w:val="24"/>
                <w:lang w:eastAsia="pl-PL"/>
              </w:rPr>
              <w:t>Liquid line diameter [</w:t>
            </w:r>
            <w:r w:rsidRPr="001570E5">
              <w:rPr>
                <w:rFonts w:cs="Arial"/>
                <w:color w:val="000000"/>
                <w:sz w:val="24"/>
                <w:szCs w:val="24"/>
                <w:lang w:eastAsia="pl-PL"/>
              </w:rPr>
              <w:t>'</w:t>
            </w:r>
            <w:r w:rsidRPr="001570E5">
              <w:rPr>
                <w:rFonts w:cs="Arial"/>
                <w:b/>
                <w:color w:val="000000"/>
                <w:sz w:val="24"/>
                <w:szCs w:val="24"/>
                <w:lang w:eastAsia="pl-PL"/>
              </w:rPr>
              <w:t>']</w:t>
            </w:r>
          </w:p>
        </w:tc>
        <w:tc>
          <w:tcPr>
            <w:tcW w:w="2137" w:type="dxa"/>
            <w:vAlign w:val="center"/>
          </w:tcPr>
          <w:p w:rsidR="00EF3179" w:rsidRPr="001570E5" w:rsidRDefault="00EF3179" w:rsidP="002A4FBF">
            <w:pPr>
              <w:rPr>
                <w:rFonts w:cs="Arial"/>
                <w:b/>
                <w:color w:val="000000"/>
                <w:sz w:val="24"/>
                <w:szCs w:val="24"/>
                <w:lang w:eastAsia="pl-PL"/>
              </w:rPr>
            </w:pPr>
            <w:r w:rsidRPr="001570E5">
              <w:rPr>
                <w:rFonts w:cs="Arial"/>
                <w:b/>
                <w:color w:val="000000"/>
                <w:sz w:val="24"/>
                <w:szCs w:val="24"/>
                <w:lang w:eastAsia="pl-PL"/>
              </w:rPr>
              <w:t>Reynolds number</w:t>
            </w:r>
          </w:p>
        </w:tc>
        <w:tc>
          <w:tcPr>
            <w:tcW w:w="2544" w:type="dxa"/>
            <w:vAlign w:val="center"/>
          </w:tcPr>
          <w:p w:rsidR="00EF3179" w:rsidRPr="001570E5" w:rsidRDefault="00EF3179" w:rsidP="002A4FBF">
            <w:pPr>
              <w:jc w:val="left"/>
              <w:rPr>
                <w:rFonts w:cs="Arial"/>
                <w:b/>
                <w:color w:val="000000"/>
                <w:sz w:val="24"/>
                <w:szCs w:val="24"/>
                <w:lang w:eastAsia="pl-PL"/>
              </w:rPr>
            </w:pPr>
            <w:r w:rsidRPr="001570E5">
              <w:rPr>
                <w:rFonts w:cs="Arial"/>
                <w:b/>
                <w:color w:val="000000"/>
                <w:sz w:val="24"/>
                <w:szCs w:val="24"/>
                <w:lang w:eastAsia="pl-PL"/>
              </w:rPr>
              <w:t>Glycol temp. Change from chiller to camera [°C]</w:t>
            </w:r>
          </w:p>
        </w:tc>
      </w:tr>
      <w:tr w:rsidR="00EF3179" w:rsidRPr="001570E5" w:rsidTr="00EF3179">
        <w:tc>
          <w:tcPr>
            <w:tcW w:w="2544" w:type="dxa"/>
            <w:vAlign w:val="bottom"/>
          </w:tcPr>
          <w:p w:rsidR="00EF3179" w:rsidRPr="001570E5" w:rsidRDefault="00A13A73" w:rsidP="002A4FBF">
            <w:pPr>
              <w:rPr>
                <w:rFonts w:cs="Arial"/>
                <w:color w:val="000000"/>
                <w:sz w:val="24"/>
                <w:szCs w:val="24"/>
                <w:lang w:eastAsia="pl-PL"/>
              </w:rPr>
            </w:pPr>
            <w:r w:rsidRPr="001570E5">
              <w:rPr>
                <w:rFonts w:cs="Arial"/>
                <w:color w:val="000000"/>
                <w:sz w:val="24"/>
                <w:szCs w:val="24"/>
                <w:lang w:eastAsia="pl-PL"/>
              </w:rPr>
              <w:t xml:space="preserve"> </w:t>
            </w:r>
            <w:r w:rsidR="00EF3179" w:rsidRPr="001570E5">
              <w:rPr>
                <w:rFonts w:cs="Arial"/>
                <w:color w:val="000000"/>
                <w:sz w:val="24"/>
                <w:szCs w:val="24"/>
                <w:lang w:eastAsia="pl-PL"/>
              </w:rPr>
              <w:t>30</w:t>
            </w:r>
          </w:p>
        </w:tc>
        <w:tc>
          <w:tcPr>
            <w:tcW w:w="2951"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1/4''</w:t>
            </w:r>
          </w:p>
        </w:tc>
        <w:tc>
          <w:tcPr>
            <w:tcW w:w="2137" w:type="dxa"/>
            <w:vMerge w:val="restart"/>
            <w:vAlign w:val="center"/>
          </w:tcPr>
          <w:p w:rsidR="00EF3179" w:rsidRPr="001570E5" w:rsidRDefault="00EF3179" w:rsidP="002A4FBF">
            <w:pPr>
              <w:jc w:val="left"/>
              <w:rPr>
                <w:rFonts w:cs="Arial"/>
                <w:color w:val="000000"/>
                <w:sz w:val="24"/>
                <w:szCs w:val="24"/>
                <w:lang w:eastAsia="pl-PL"/>
              </w:rPr>
            </w:pPr>
            <w:r w:rsidRPr="001570E5">
              <w:rPr>
                <w:rFonts w:cs="Arial"/>
                <w:color w:val="000000"/>
                <w:sz w:val="24"/>
                <w:szCs w:val="24"/>
                <w:lang w:eastAsia="pl-PL"/>
              </w:rPr>
              <w:t>2903,27</w:t>
            </w:r>
          </w:p>
        </w:tc>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1,07</w:t>
            </w:r>
          </w:p>
        </w:tc>
      </w:tr>
      <w:tr w:rsidR="00EF3179" w:rsidRPr="001570E5" w:rsidTr="00EF3179">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lastRenderedPageBreak/>
              <w:t>-20</w:t>
            </w:r>
          </w:p>
        </w:tc>
        <w:tc>
          <w:tcPr>
            <w:tcW w:w="2951"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1/4''</w:t>
            </w:r>
          </w:p>
        </w:tc>
        <w:tc>
          <w:tcPr>
            <w:tcW w:w="2137" w:type="dxa"/>
            <w:vMerge/>
            <w:vAlign w:val="center"/>
          </w:tcPr>
          <w:p w:rsidR="00EF3179" w:rsidRPr="001570E5" w:rsidRDefault="00EF3179" w:rsidP="002A4FBF">
            <w:pPr>
              <w:jc w:val="left"/>
              <w:rPr>
                <w:rFonts w:cs="Arial"/>
                <w:color w:val="000000"/>
                <w:sz w:val="24"/>
                <w:szCs w:val="24"/>
                <w:lang w:eastAsia="pl-PL"/>
              </w:rPr>
            </w:pPr>
          </w:p>
        </w:tc>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1,09</w:t>
            </w:r>
          </w:p>
        </w:tc>
      </w:tr>
      <w:tr w:rsidR="00EF3179" w:rsidRPr="001570E5" w:rsidTr="00EF3179">
        <w:tc>
          <w:tcPr>
            <w:tcW w:w="2544" w:type="dxa"/>
            <w:vAlign w:val="bottom"/>
          </w:tcPr>
          <w:p w:rsidR="00EF3179" w:rsidRPr="001570E5" w:rsidRDefault="00A13A73" w:rsidP="002A4FBF">
            <w:pPr>
              <w:rPr>
                <w:rFonts w:cs="Arial"/>
                <w:color w:val="000000"/>
                <w:sz w:val="24"/>
                <w:szCs w:val="24"/>
                <w:lang w:eastAsia="pl-PL"/>
              </w:rPr>
            </w:pPr>
            <w:r w:rsidRPr="001570E5">
              <w:rPr>
                <w:rFonts w:cs="Arial"/>
                <w:color w:val="000000"/>
                <w:sz w:val="24"/>
                <w:szCs w:val="24"/>
                <w:lang w:eastAsia="pl-PL"/>
              </w:rPr>
              <w:t xml:space="preserve"> </w:t>
            </w:r>
            <w:r w:rsidR="00EF3179" w:rsidRPr="001570E5">
              <w:rPr>
                <w:rFonts w:cs="Arial"/>
                <w:color w:val="000000"/>
                <w:sz w:val="24"/>
                <w:szCs w:val="24"/>
                <w:lang w:eastAsia="pl-PL"/>
              </w:rPr>
              <w:t>30</w:t>
            </w:r>
          </w:p>
        </w:tc>
        <w:tc>
          <w:tcPr>
            <w:tcW w:w="2951"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3/8''</w:t>
            </w:r>
          </w:p>
        </w:tc>
        <w:tc>
          <w:tcPr>
            <w:tcW w:w="2137" w:type="dxa"/>
            <w:vMerge w:val="restart"/>
            <w:vAlign w:val="center"/>
          </w:tcPr>
          <w:p w:rsidR="00EF3179" w:rsidRPr="001570E5" w:rsidRDefault="00EF3179" w:rsidP="002A4FBF">
            <w:pPr>
              <w:jc w:val="left"/>
              <w:rPr>
                <w:rFonts w:cs="Arial"/>
                <w:color w:val="000000"/>
                <w:sz w:val="24"/>
                <w:szCs w:val="24"/>
                <w:lang w:eastAsia="pl-PL"/>
              </w:rPr>
            </w:pPr>
            <w:r w:rsidRPr="001570E5">
              <w:rPr>
                <w:rFonts w:cs="Arial"/>
                <w:color w:val="000000"/>
                <w:sz w:val="24"/>
                <w:szCs w:val="24"/>
                <w:lang w:eastAsia="pl-PL"/>
              </w:rPr>
              <w:t>1981,6</w:t>
            </w:r>
          </w:p>
        </w:tc>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1,57</w:t>
            </w:r>
          </w:p>
        </w:tc>
      </w:tr>
      <w:tr w:rsidR="00EF3179" w:rsidRPr="001570E5" w:rsidTr="00EF3179">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-20</w:t>
            </w:r>
          </w:p>
        </w:tc>
        <w:tc>
          <w:tcPr>
            <w:tcW w:w="2951"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3/8''</w:t>
            </w:r>
          </w:p>
        </w:tc>
        <w:tc>
          <w:tcPr>
            <w:tcW w:w="2137" w:type="dxa"/>
            <w:vMerge/>
            <w:vAlign w:val="bottom"/>
          </w:tcPr>
          <w:p w:rsidR="00EF3179" w:rsidRPr="001570E5" w:rsidRDefault="00EF3179" w:rsidP="002A4FBF">
            <w:pPr>
              <w:rPr>
                <w:rFonts w:cs="Arial"/>
                <w:color w:val="000000"/>
                <w:sz w:val="24"/>
                <w:szCs w:val="24"/>
                <w:lang w:eastAsia="pl-PL"/>
              </w:rPr>
            </w:pPr>
          </w:p>
        </w:tc>
        <w:tc>
          <w:tcPr>
            <w:tcW w:w="2544" w:type="dxa"/>
            <w:vAlign w:val="bottom"/>
          </w:tcPr>
          <w:p w:rsidR="00EF3179" w:rsidRPr="001570E5" w:rsidRDefault="00EF3179" w:rsidP="002A4FBF">
            <w:pPr>
              <w:rPr>
                <w:rFonts w:cs="Arial"/>
                <w:color w:val="000000"/>
                <w:sz w:val="24"/>
                <w:szCs w:val="24"/>
                <w:lang w:eastAsia="pl-PL"/>
              </w:rPr>
            </w:pPr>
            <w:r w:rsidRPr="001570E5">
              <w:rPr>
                <w:rFonts w:cs="Arial"/>
                <w:color w:val="000000"/>
                <w:sz w:val="24"/>
                <w:szCs w:val="24"/>
                <w:lang w:eastAsia="pl-PL"/>
              </w:rPr>
              <w:t>1,60</w:t>
            </w:r>
          </w:p>
        </w:tc>
      </w:tr>
    </w:tbl>
    <w:p w:rsidR="000D5155" w:rsidRPr="001570E5" w:rsidRDefault="000D5155" w:rsidP="002A4FBF">
      <w:pPr>
        <w:pStyle w:val="Normale13"/>
        <w:rPr>
          <w:lang w:eastAsia="pl-PL"/>
        </w:rPr>
      </w:pPr>
    </w:p>
    <w:p w:rsidR="00197585" w:rsidRPr="001570E5" w:rsidRDefault="00515F99" w:rsidP="002A4FBF">
      <w:pPr>
        <w:rPr>
          <w:rFonts w:cs="Arial"/>
          <w:color w:val="000000"/>
          <w:sz w:val="22"/>
          <w:szCs w:val="22"/>
          <w:lang w:eastAsia="pl-PL"/>
        </w:rPr>
      </w:pPr>
      <w:r w:rsidRPr="001570E5">
        <w:rPr>
          <w:rFonts w:cs="Arial"/>
          <w:color w:val="000000"/>
          <w:sz w:val="22"/>
          <w:szCs w:val="22"/>
          <w:lang w:eastAsia="pl-PL"/>
        </w:rPr>
        <w:t>A</w:t>
      </w:r>
      <w:r w:rsidR="004640D2" w:rsidRPr="001570E5">
        <w:rPr>
          <w:rFonts w:cs="Arial"/>
          <w:color w:val="000000"/>
          <w:sz w:val="22"/>
          <w:szCs w:val="22"/>
          <w:lang w:eastAsia="pl-PL"/>
        </w:rPr>
        <w:t xml:space="preserve"> 3/8'' liquid </w:t>
      </w:r>
      <w:r w:rsidR="00A13A73" w:rsidRPr="001570E5">
        <w:rPr>
          <w:rFonts w:cs="Arial"/>
          <w:color w:val="000000"/>
          <w:sz w:val="22"/>
          <w:szCs w:val="22"/>
          <w:lang w:eastAsia="pl-PL"/>
        </w:rPr>
        <w:t>tube</w:t>
      </w:r>
      <w:r w:rsidR="004640D2" w:rsidRPr="001570E5">
        <w:rPr>
          <w:rFonts w:cs="Arial"/>
          <w:color w:val="000000"/>
          <w:sz w:val="22"/>
          <w:szCs w:val="22"/>
          <w:lang w:eastAsia="pl-PL"/>
        </w:rPr>
        <w:t xml:space="preserve"> </w:t>
      </w:r>
      <w:r w:rsidRPr="001570E5">
        <w:rPr>
          <w:rFonts w:cs="Arial"/>
          <w:color w:val="000000"/>
          <w:sz w:val="22"/>
          <w:szCs w:val="22"/>
          <w:lang w:eastAsia="pl-PL"/>
        </w:rPr>
        <w:t xml:space="preserve">will be used </w:t>
      </w:r>
      <w:r w:rsidR="004640D2" w:rsidRPr="001570E5">
        <w:rPr>
          <w:rFonts w:cs="Arial"/>
          <w:color w:val="000000"/>
          <w:sz w:val="22"/>
          <w:szCs w:val="22"/>
          <w:lang w:eastAsia="pl-PL"/>
        </w:rPr>
        <w:t xml:space="preserve">due to the fact that the Reynolds number is lower than 2000, thus in this connection the flow is laminar. This will have direct impact on the vibration which will be minimal with </w:t>
      </w:r>
      <w:r w:rsidR="00A13A73" w:rsidRPr="001570E5">
        <w:rPr>
          <w:rFonts w:cs="Arial"/>
          <w:color w:val="000000"/>
          <w:sz w:val="22"/>
          <w:szCs w:val="22"/>
          <w:lang w:eastAsia="pl-PL"/>
        </w:rPr>
        <w:t xml:space="preserve">the </w:t>
      </w:r>
      <w:r w:rsidR="004640D2" w:rsidRPr="001570E5">
        <w:rPr>
          <w:rFonts w:cs="Arial"/>
          <w:color w:val="000000"/>
          <w:sz w:val="22"/>
          <w:szCs w:val="22"/>
          <w:lang w:eastAsia="pl-PL"/>
        </w:rPr>
        <w:t>laminar flow.</w:t>
      </w:r>
    </w:p>
    <w:p w:rsidR="00CE2596" w:rsidRPr="001570E5" w:rsidRDefault="00CE2596" w:rsidP="002A4FBF">
      <w:pPr>
        <w:rPr>
          <w:rFonts w:cs="Arial"/>
          <w:color w:val="000000"/>
          <w:sz w:val="22"/>
          <w:szCs w:val="22"/>
          <w:lang w:eastAsia="pl-PL"/>
        </w:rPr>
      </w:pPr>
    </w:p>
    <w:p w:rsidR="00CE2596" w:rsidRPr="001570E5" w:rsidRDefault="00CE2596" w:rsidP="002A4FBF">
      <w:pPr>
        <w:rPr>
          <w:rFonts w:cs="Arial"/>
          <w:color w:val="000000"/>
          <w:sz w:val="22"/>
          <w:szCs w:val="22"/>
          <w:lang w:eastAsia="pl-PL"/>
        </w:rPr>
      </w:pPr>
    </w:p>
    <w:p w:rsidR="00BF4383" w:rsidRPr="001570E5" w:rsidRDefault="00743376" w:rsidP="002A4FBF">
      <w:pPr>
        <w:pStyle w:val="Nagwek3"/>
      </w:pPr>
      <w:bookmarkStart w:id="172" w:name="_Toc414241709"/>
      <w:r w:rsidRPr="001570E5">
        <w:rPr>
          <w:caps w:val="0"/>
        </w:rPr>
        <w:t>S</w:t>
      </w:r>
      <w:r w:rsidR="00872722" w:rsidRPr="001570E5">
        <w:rPr>
          <w:caps w:val="0"/>
        </w:rPr>
        <w:t>HUTTER MECHANICAL DESIGN</w:t>
      </w:r>
      <w:bookmarkEnd w:id="172"/>
    </w:p>
    <w:p w:rsidR="00CE714B" w:rsidRPr="001570E5" w:rsidRDefault="00A13A73" w:rsidP="002A4FBF">
      <w:pPr>
        <w:pStyle w:val="Normale14"/>
        <w:rPr>
          <w:rStyle w:val="hps"/>
        </w:rPr>
      </w:pPr>
      <w:r w:rsidRPr="001570E5">
        <w:rPr>
          <w:rStyle w:val="hps"/>
        </w:rPr>
        <w:t>The s</w:t>
      </w:r>
      <w:r w:rsidR="00CE714B" w:rsidRPr="001570E5">
        <w:rPr>
          <w:rStyle w:val="hps"/>
        </w:rPr>
        <w:t>hutter module (</w:t>
      </w:r>
      <w:fldSimple w:instr=" REF _Ref413616837 \h  \* MERGEFORMAT ">
        <w:r w:rsidR="00BF2758" w:rsidRPr="00BF2758">
          <w:rPr>
            <w:i/>
          </w:rPr>
          <w:t xml:space="preserve">Figure </w:t>
        </w:r>
        <w:r w:rsidR="00BF2758" w:rsidRPr="00BF2758">
          <w:rPr>
            <w:i/>
            <w:noProof/>
          </w:rPr>
          <w:t>5</w:t>
        </w:r>
        <w:r w:rsidR="00BF2758" w:rsidRPr="00BF2758">
          <w:rPr>
            <w:i/>
            <w:noProof/>
          </w:rPr>
          <w:noBreakHyphen/>
          <w:t>29</w:t>
        </w:r>
      </w:fldSimple>
      <w:r w:rsidR="00CE714B" w:rsidRPr="001570E5">
        <w:rPr>
          <w:rStyle w:val="hps"/>
          <w:i/>
        </w:rPr>
        <w:t>)</w:t>
      </w:r>
      <w:r w:rsidR="00CE714B" w:rsidRPr="001570E5">
        <w:rPr>
          <w:rStyle w:val="hps"/>
        </w:rPr>
        <w:t xml:space="preserve"> is an independent unit, that can be fully mechanically and electronically disconnected  from camera. Therefore it is easy to maintain and heat generation does not interfere</w:t>
      </w:r>
      <w:r w:rsidR="0025541C" w:rsidRPr="001570E5">
        <w:rPr>
          <w:rStyle w:val="hps"/>
        </w:rPr>
        <w:t xml:space="preserve"> </w:t>
      </w:r>
      <w:r w:rsidRPr="001570E5">
        <w:rPr>
          <w:rStyle w:val="hps"/>
        </w:rPr>
        <w:t xml:space="preserve">with </w:t>
      </w:r>
      <w:r w:rsidR="00CE714B" w:rsidRPr="001570E5">
        <w:rPr>
          <w:rStyle w:val="hps"/>
        </w:rPr>
        <w:t xml:space="preserve">the cooling of the sensor. Mechanical interface with </w:t>
      </w:r>
      <w:r w:rsidRPr="001570E5">
        <w:rPr>
          <w:rStyle w:val="hps"/>
        </w:rPr>
        <w:t xml:space="preserve">the </w:t>
      </w:r>
      <w:r w:rsidR="00CE714B" w:rsidRPr="001570E5">
        <w:rPr>
          <w:rStyle w:val="hps"/>
        </w:rPr>
        <w:t xml:space="preserve">camera is described in Chapter </w:t>
      </w:r>
      <w:fldSimple w:instr=" REF _Ref413597757 \r \h  \* MERGEFORMAT ">
        <w:r w:rsidR="00BF2758">
          <w:rPr>
            <w:rStyle w:val="hps"/>
          </w:rPr>
          <w:t xml:space="preserve">5.1.1 </w:t>
        </w:r>
      </w:fldSimple>
      <w:r w:rsidR="00CE714B" w:rsidRPr="001570E5">
        <w:rPr>
          <w:rStyle w:val="hps"/>
        </w:rPr>
        <w:t>.</w:t>
      </w:r>
    </w:p>
    <w:p w:rsidR="00CE714B" w:rsidRPr="001570E5" w:rsidRDefault="00D236E6" w:rsidP="002A4FBF">
      <w:pPr>
        <w:pStyle w:val="Legenda"/>
        <w:jc w:val="right"/>
        <w:rPr>
          <w:i w:val="0"/>
        </w:rPr>
      </w:pPr>
      <w:bookmarkStart w:id="173" w:name="_Ref406662718"/>
      <w:bookmarkStart w:id="174" w:name="_Toc412736950"/>
      <w:r>
        <w:rPr>
          <w:i w:val="0"/>
          <w:noProof/>
          <w:lang w:val="pl-PL" w:eastAsia="pl-PL"/>
        </w:rPr>
        <w:pict>
          <v:shape id="Pole tekstowe 159" o:spid="_x0000_s1060" type="#_x0000_t202" style="position:absolute;left:0;text-align:left;margin-left:-6.45pt;margin-top:307.1pt;width:124.7pt;height:75.15pt;z-index:25168896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" fillcolor="white [3201]" stroked="f" strokeweight=".5pt">
            <v:textbox>
              <w:txbxContent>
                <w:p w:rsidR="00C15867" w:rsidRDefault="00C15867" w:rsidP="00CE714B">
                  <w:pPr>
                    <w:pStyle w:val="Normale14"/>
                    <w:rPr>
                      <w:b/>
                      <w:lang w:val="it-IT"/>
                    </w:rPr>
                  </w:pPr>
                  <w:r>
                    <w:rPr>
                      <w:b/>
                      <w:lang w:val="it-IT"/>
                    </w:rPr>
                    <w:t>Legend:</w:t>
                  </w:r>
                </w:p>
                <w:p w:rsidR="00C15867" w:rsidRPr="00A13A73" w:rsidRDefault="00C15867" w:rsidP="00A13A73">
                  <w:pPr>
                    <w:pStyle w:val="Normale14"/>
                    <w:spacing w:after="0" w:line="276" w:lineRule="auto"/>
                    <w:ind w:left="284" w:hanging="284"/>
                  </w:pPr>
                  <w:r w:rsidRPr="00272A73">
                    <w:rPr>
                      <w:lang w:val="it-IT"/>
                    </w:rPr>
                    <w:t>1-</w:t>
                  </w:r>
                  <w:r>
                    <w:rPr>
                      <w:lang w:val="it-IT"/>
                    </w:rPr>
                    <w:t xml:space="preserve"> </w:t>
                  </w:r>
                  <w:r>
                    <w:rPr>
                      <w:lang w:val="it-IT"/>
                    </w:rPr>
                    <w:tab/>
                  </w:r>
                  <w:r w:rsidRPr="00A13A73">
                    <w:t>Shutter mechanism</w:t>
                  </w:r>
                </w:p>
                <w:p w:rsidR="00C15867" w:rsidRPr="00A13A73" w:rsidRDefault="00C15867" w:rsidP="00A13A73">
                  <w:pPr>
                    <w:pStyle w:val="Normale14"/>
                    <w:spacing w:after="0" w:line="276" w:lineRule="auto"/>
                    <w:ind w:left="284" w:hanging="284"/>
                  </w:pPr>
                  <w:r w:rsidRPr="00A13A73">
                    <w:t xml:space="preserve">2- </w:t>
                  </w:r>
                  <w:r w:rsidRPr="00A13A73">
                    <w:tab/>
                    <w:t>Shutter electronic</w:t>
                  </w:r>
                </w:p>
                <w:p w:rsidR="00C15867" w:rsidRPr="00272A73" w:rsidRDefault="00C15867" w:rsidP="00A13A73">
                  <w:pPr>
                    <w:pStyle w:val="Normale14"/>
                    <w:spacing w:after="0" w:line="276" w:lineRule="auto"/>
                    <w:ind w:left="284" w:hanging="284"/>
                    <w:rPr>
                      <w:lang w:val="it-IT"/>
                    </w:rPr>
                  </w:pPr>
                  <w:r w:rsidRPr="00A13A73">
                    <w:t xml:space="preserve">3- </w:t>
                  </w:r>
                  <w:r w:rsidRPr="00A13A73">
                    <w:tab/>
                    <w:t>Module</w:t>
                  </w:r>
                  <w:r>
                    <w:rPr>
                      <w:lang w:val="it-IT"/>
                    </w:rPr>
                    <w:t xml:space="preserve"> case</w:t>
                  </w:r>
                </w:p>
              </w:txbxContent>
            </v:textbox>
            <w10:wrap anchorx="margin"/>
          </v:shape>
        </w:pict>
      </w:r>
      <w:r w:rsidR="00CE714B" w:rsidRPr="001570E5">
        <w:rPr>
          <w:i w:val="0"/>
          <w:noProof/>
          <w:lang w:val="pl-PL" w:eastAsia="pl-PL"/>
        </w:rPr>
        <w:drawing>
          <wp:inline distT="0" distB="0" distL="0" distR="0">
            <wp:extent cx="6372860" cy="4726305"/>
            <wp:effectExtent l="19050" t="0" r="8890" b="0"/>
            <wp:docPr id="153" name="Obraz 0" descr="Shut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1.png"/>
                    <pic:cNvPicPr/>
                  </pic:nvPicPr>
                  <pic:blipFill>
                    <a:blip r:embed="rId48"/>
                    <a:stretch>
                      <a:fillRect/>
                    </a:stretch>
                  </pic:blipFill>
                  <pic:spPr>
                    <a:xfrm>
                      <a:off x="0" y="0"/>
                      <a:ext cx="6372860" cy="4726305"/>
                    </a:xfrm>
                    <a:prstGeom prst="rect">
                      <a:avLst/>
                    </a:prstGeom>
                  </pic:spPr>
                </pic:pic>
              </a:graphicData>
            </a:graphic>
          </wp:inline>
        </w:drawing>
      </w:r>
    </w:p>
    <w:p w:rsidR="00D56B5B" w:rsidRPr="001570E5" w:rsidRDefault="00CE714B" w:rsidP="002A4FBF">
      <w:pPr>
        <w:pStyle w:val="Legenda"/>
        <w:jc w:val="center"/>
        <w:rPr>
          <w:sz w:val="22"/>
        </w:rPr>
      </w:pPr>
      <w:bookmarkStart w:id="175" w:name="_Ref413616837"/>
      <w:bookmarkStart w:id="176" w:name="_Ref414113939"/>
      <w:bookmarkStart w:id="177" w:name="_Toc414241789"/>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29</w:t>
      </w:r>
      <w:r w:rsidR="00D236E6" w:rsidRPr="001570E5">
        <w:rPr>
          <w:sz w:val="22"/>
        </w:rPr>
        <w:fldChar w:fldCharType="end"/>
      </w:r>
      <w:bookmarkEnd w:id="173"/>
      <w:bookmarkEnd w:id="175"/>
      <w:r w:rsidRPr="001570E5">
        <w:rPr>
          <w:sz w:val="22"/>
        </w:rPr>
        <w:t>: Shutter over</w:t>
      </w:r>
      <w:bookmarkEnd w:id="174"/>
      <w:r w:rsidRPr="001570E5">
        <w:rPr>
          <w:sz w:val="22"/>
        </w:rPr>
        <w:t>view</w:t>
      </w:r>
      <w:bookmarkEnd w:id="176"/>
      <w:bookmarkEnd w:id="177"/>
    </w:p>
    <w:p w:rsidR="00CE714B" w:rsidRPr="001570E5" w:rsidRDefault="00CE714B" w:rsidP="002A4FBF">
      <w:pPr>
        <w:pStyle w:val="Normale14"/>
        <w:rPr>
          <w:szCs w:val="22"/>
        </w:rPr>
      </w:pPr>
      <w:r w:rsidRPr="001570E5">
        <w:rPr>
          <w:szCs w:val="22"/>
        </w:rPr>
        <w:t>The shutter contain</w:t>
      </w:r>
      <w:r w:rsidR="00515F99" w:rsidRPr="001570E5">
        <w:rPr>
          <w:szCs w:val="22"/>
        </w:rPr>
        <w:t>s</w:t>
      </w:r>
      <w:r w:rsidRPr="001570E5">
        <w:rPr>
          <w:szCs w:val="22"/>
        </w:rPr>
        <w:t xml:space="preserve"> two identical mechanism modules based on a voice coil actuator (</w:t>
      </w:r>
      <w:fldSimple w:instr=" REF _Ref406662725 \h  \* MERGEFORMAT ">
        <w:r w:rsidR="00BF2758" w:rsidRPr="00BF2758">
          <w:rPr>
            <w:i/>
          </w:rPr>
          <w:t xml:space="preserve">Figure </w:t>
        </w:r>
        <w:r w:rsidR="00BF2758" w:rsidRPr="00BF2758">
          <w:rPr>
            <w:i/>
            <w:noProof/>
          </w:rPr>
          <w:t>5</w:t>
        </w:r>
        <w:r w:rsidR="00BF2758" w:rsidRPr="00BF2758">
          <w:rPr>
            <w:i/>
            <w:noProof/>
          </w:rPr>
          <w:noBreakHyphen/>
          <w:t>30</w:t>
        </w:r>
      </w:fldSimple>
      <w:r w:rsidRPr="001570E5">
        <w:rPr>
          <w:szCs w:val="22"/>
        </w:rPr>
        <w:t xml:space="preserve">) and </w:t>
      </w:r>
      <w:r w:rsidR="00A13A73" w:rsidRPr="001570E5">
        <w:rPr>
          <w:szCs w:val="22"/>
        </w:rPr>
        <w:t xml:space="preserve">the </w:t>
      </w:r>
      <w:r w:rsidRPr="001570E5">
        <w:rPr>
          <w:szCs w:val="22"/>
        </w:rPr>
        <w:t>electronic module with actuator drivers and data acquisition from position sensors. One module contain</w:t>
      </w:r>
      <w:r w:rsidR="00A13A73" w:rsidRPr="001570E5">
        <w:rPr>
          <w:szCs w:val="22"/>
        </w:rPr>
        <w:t>s</w:t>
      </w:r>
      <w:r w:rsidRPr="001570E5">
        <w:rPr>
          <w:szCs w:val="22"/>
        </w:rPr>
        <w:t xml:space="preserve">: one blade (5), four magnets (4), coil (2), arm (3), two </w:t>
      </w:r>
      <w:r w:rsidRPr="001570E5">
        <w:t>linear ball slides</w:t>
      </w:r>
      <w:r w:rsidR="000D1885" w:rsidRPr="001570E5">
        <w:t xml:space="preserve"> </w:t>
      </w:r>
      <w:r w:rsidRPr="001570E5">
        <w:rPr>
          <w:szCs w:val="22"/>
        </w:rPr>
        <w:t xml:space="preserve">(6), a position sensor (8,9) </w:t>
      </w:r>
      <w:r w:rsidRPr="001570E5">
        <w:t xml:space="preserve">and closing of </w:t>
      </w:r>
      <w:r w:rsidR="00515F99" w:rsidRPr="001570E5">
        <w:t xml:space="preserve">the </w:t>
      </w:r>
      <w:r w:rsidRPr="001570E5">
        <w:t>magnetic circuit</w:t>
      </w:r>
      <w:r w:rsidR="00A13A73" w:rsidRPr="001570E5">
        <w:t xml:space="preserve"> </w:t>
      </w:r>
      <w:r w:rsidRPr="001570E5">
        <w:t>(7)</w:t>
      </w:r>
      <w:r w:rsidRPr="001570E5">
        <w:rPr>
          <w:szCs w:val="22"/>
        </w:rPr>
        <w:t>.</w:t>
      </w:r>
    </w:p>
    <w:p w:rsidR="00CE714B" w:rsidRPr="001570E5" w:rsidRDefault="00CE714B" w:rsidP="002A4FBF">
      <w:pPr>
        <w:pStyle w:val="Normale14"/>
      </w:pPr>
      <w:r w:rsidRPr="001570E5">
        <w:rPr>
          <w:szCs w:val="22"/>
        </w:rPr>
        <w:lastRenderedPageBreak/>
        <w:t>Electronic control signal</w:t>
      </w:r>
      <w:r w:rsidR="00A13A73" w:rsidRPr="001570E5">
        <w:rPr>
          <w:szCs w:val="22"/>
        </w:rPr>
        <w:t>s</w:t>
      </w:r>
      <w:r w:rsidRPr="001570E5">
        <w:rPr>
          <w:szCs w:val="22"/>
        </w:rPr>
        <w:t xml:space="preserve"> and power for mechanism module</w:t>
      </w:r>
      <w:r w:rsidR="00515F99" w:rsidRPr="001570E5">
        <w:rPr>
          <w:szCs w:val="22"/>
        </w:rPr>
        <w:t>s</w:t>
      </w:r>
      <w:r w:rsidRPr="001570E5">
        <w:rPr>
          <w:szCs w:val="22"/>
        </w:rPr>
        <w:t xml:space="preserve"> are </w:t>
      </w:r>
      <w:r w:rsidRPr="001570E5">
        <w:rPr>
          <w:rStyle w:val="hps"/>
          <w:szCs w:val="22"/>
        </w:rPr>
        <w:t>transmitted</w:t>
      </w:r>
      <w:r w:rsidRPr="001570E5">
        <w:rPr>
          <w:szCs w:val="22"/>
        </w:rPr>
        <w:t xml:space="preserve"> </w:t>
      </w:r>
      <w:r w:rsidRPr="001570E5">
        <w:rPr>
          <w:rStyle w:val="hps"/>
          <w:szCs w:val="22"/>
        </w:rPr>
        <w:t>through the</w:t>
      </w:r>
      <w:r w:rsidRPr="001570E5">
        <w:rPr>
          <w:szCs w:val="22"/>
        </w:rPr>
        <w:t xml:space="preserve"> </w:t>
      </w:r>
      <w:r w:rsidRPr="001570E5">
        <w:rPr>
          <w:rStyle w:val="hps"/>
          <w:szCs w:val="22"/>
        </w:rPr>
        <w:t>flex</w:t>
      </w:r>
      <w:r w:rsidRPr="001570E5">
        <w:rPr>
          <w:szCs w:val="22"/>
        </w:rPr>
        <w:t xml:space="preserve"> PCB to</w:t>
      </w:r>
      <w:r w:rsidRPr="001570E5">
        <w:rPr>
          <w:rStyle w:val="hps"/>
          <w:szCs w:val="22"/>
        </w:rPr>
        <w:t xml:space="preserve"> </w:t>
      </w:r>
      <w:r w:rsidR="00A13A73" w:rsidRPr="001570E5">
        <w:rPr>
          <w:rStyle w:val="hps"/>
          <w:szCs w:val="22"/>
        </w:rPr>
        <w:t xml:space="preserve">the </w:t>
      </w:r>
      <w:r w:rsidRPr="001570E5">
        <w:rPr>
          <w:rStyle w:val="hps"/>
          <w:szCs w:val="22"/>
        </w:rPr>
        <w:t>shutter controller</w:t>
      </w:r>
      <w:r w:rsidRPr="001570E5">
        <w:rPr>
          <w:szCs w:val="22"/>
        </w:rPr>
        <w:t xml:space="preserve">. </w:t>
      </w:r>
      <w:r w:rsidRPr="001570E5">
        <w:rPr>
          <w:noProof/>
          <w:szCs w:val="22"/>
        </w:rPr>
        <w:t>The coil is glued to the arm, the wire fr</w:t>
      </w:r>
      <w:r w:rsidR="00515F99" w:rsidRPr="001570E5">
        <w:rPr>
          <w:noProof/>
          <w:szCs w:val="22"/>
        </w:rPr>
        <w:t>o</w:t>
      </w:r>
      <w:r w:rsidRPr="001570E5">
        <w:rPr>
          <w:noProof/>
          <w:szCs w:val="22"/>
        </w:rPr>
        <w:t>m the coil is sold into the flex PCB.</w:t>
      </w:r>
      <w:r w:rsidRPr="001570E5">
        <w:rPr>
          <w:noProof/>
        </w:rPr>
        <w:t xml:space="preserve"> </w:t>
      </w:r>
      <w:r w:rsidR="00A13A73" w:rsidRPr="001570E5">
        <w:t>There is a part made of steel (7) o</w:t>
      </w:r>
      <w:r w:rsidRPr="001570E5">
        <w:t>n the top, used to carry the magnetic flux.</w:t>
      </w:r>
      <w:r w:rsidR="00E76E03">
        <w:t xml:space="preserve"> </w:t>
      </w:r>
      <w:r w:rsidR="00A13A73" w:rsidRPr="001570E5">
        <w:t>The c</w:t>
      </w:r>
      <w:r w:rsidRPr="001570E5">
        <w:t>oncept of opening</w:t>
      </w:r>
      <w:r w:rsidR="00515F99" w:rsidRPr="001570E5">
        <w:t>/closing</w:t>
      </w:r>
      <w:r w:rsidRPr="001570E5">
        <w:t xml:space="preserve"> of the shutter is presented in </w:t>
      </w:r>
      <w:fldSimple w:instr=" REF _Ref413743619 \h  \* MERGEFORMAT ">
        <w:r w:rsidR="00BF2758" w:rsidRPr="00BF2758">
          <w:rPr>
            <w:i/>
          </w:rPr>
          <w:t xml:space="preserve">Figure </w:t>
        </w:r>
        <w:r w:rsidR="00BF2758" w:rsidRPr="00BF2758">
          <w:rPr>
            <w:i/>
            <w:noProof/>
          </w:rPr>
          <w:t>5</w:t>
        </w:r>
        <w:r w:rsidR="00BF2758" w:rsidRPr="00BF2758">
          <w:rPr>
            <w:i/>
            <w:noProof/>
          </w:rPr>
          <w:noBreakHyphen/>
          <w:t>31</w:t>
        </w:r>
      </w:fldSimple>
      <w:r w:rsidRPr="001570E5">
        <w:t>.</w:t>
      </w:r>
    </w:p>
    <w:p w:rsidR="00CE714B" w:rsidRPr="001570E5" w:rsidRDefault="00D236E6" w:rsidP="002A4FBF">
      <w:pPr>
        <w:pStyle w:val="Normale14"/>
        <w:keepNext/>
      </w:pPr>
      <w:r>
        <w:rPr>
          <w:noProof/>
          <w:lang w:val="pl-PL" w:eastAsia="pl-PL"/>
        </w:rPr>
      </w:r>
      <w:r w:rsidRPr="00D236E6">
        <w:rPr>
          <w:noProof/>
          <w:lang w:val="pl-PL" w:eastAsia="pl-PL"/>
        </w:rPr>
        <w:pict>
          <v:group id="Kanwa 158" o:spid="_x0000_s1061" editas="canvas" style="width:513pt;height:624.95pt;mso-position-horizontal-relative:char;mso-position-vertical-relative:line" coordsize="65151,79368">
            <v:shape id="_x0000_s1062" type="#_x0000_t75" style="position:absolute;width:65151;height:79368;visibility:visible">
              <v:fill o:detectmouseclick="t"/>
              <v:path o:connecttype="none"/>
            </v:shape>
            <v:shape id="Picture 8" o:spid="_x0000_s1063" type="#_x0000_t75" alt="Shutter5" style="position:absolute;width:56407;height:308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J7R/BAAAA3AAAAA8AAABkcnMvZG93bnJldi54bWxET91qwjAUvhf2DuEI3tnUgcN1xlKGYzIY&#10;aLcHODRnbVlzUpPMVp9+EQTvzsf3e9b5aDpxIudbywoWSQqCuLK65VrB99fbfAXCB2SNnWVScCYP&#10;+eZhssZM24EPdCpDLWII+wwVNCH0mZS+asigT2xPHLkf6wyGCF0ttcMhhptOPqbpkzTYcmxosKfX&#10;hqrf8s8o4K3ThWezv5T18Pn+8YyeV0elZtOxeAERaAx38c2903H+cgnXZ+IFc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5J7R/BAAAA3AAAAA8AAAAAAAAAAAAAAAAAnwIA&#10;AGRycy9kb3ducmV2LnhtbFBLBQYAAAAABAAEAPcAAACNAwAAAAA=&#10;">
              <v:imagedata r:id="rId49" o:title="Shutter5"/>
            </v:shape>
            <v:shape id="Picture 9" o:spid="_x0000_s1064" type="#_x0000_t75" alt="Shutter4" style="position:absolute;left:737;top:35242;width:63671;height:441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0LbjBAAAA3AAAAA8AAABkcnMvZG93bnJldi54bWxET99rwjAQfh/4P4QT9jZThcmsxiKDSZ/E&#10;ueHz0ZxtsbnEJNb2v18Gg73dx/fzNsVgOtGTD61lBfNZBoK4srrlWsH318fLG4gQkTV2lknBSAGK&#10;7eRpg7m2D/6k/hRrkUI45KigidHlUoaqIYNhZh1x4i7WG4wJ+lpqj48Ubjq5yLKlNNhyamjQ0XtD&#10;1fV0NwrKcDueV30/7ofjoYx8cH7BTqnn6bBbg4g0xH/xn7vUaf7rEn6fSRfI7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0LbjBAAAA3AAAAA8AAAAAAAAAAAAAAAAAnwIA&#10;AGRycy9kb3ducmV2LnhtbFBLBQYAAAAABAAEAPcAAACNAwAAAAA=&#10;">
              <v:imagedata r:id="rId50" o:title="Shutter4"/>
            </v:shape>
            <v:shape id="Text Box 24" o:spid="_x0000_s1065" type="#_x0000_t202" style="position:absolute;left:44361;top:57473;width:20790;height:205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qIl8QA&#10;AADcAAAADwAAAGRycy9kb3ducmV2LnhtbERPS2vCQBC+C/0PyxR6kbqxYpXUVaTUB96a1Jbehuw0&#10;Cc3OhuyaxH/vCoK3+fies1j1phItNa60rGA8ikAQZ1aXnCv4SjfPcxDOI2usLJOCMzlYLR8GC4y1&#10;7fiT2sTnIoSwi1FB4X0dS+myggy6ka2JA/dnG4M+wCaXusEuhJtKvkTRqzRYcmgosKb3grL/5GQU&#10;/A7zn4Prt8duMp3UH7s2nX3rVKmnx379BsJT7+/im3uvw/zpDK7PhA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iJfEAAAA3AAAAA8AAAAAAAAAAAAAAAAAmAIAAGRycy9k&#10;b3ducmV2LnhtbFBLBQYAAAAABAAEAPUAAACJAwAAAAA=&#10;" fillcolor="white [3201]" stroked="f" strokeweight=".5pt">
              <v:textbox>
                <w:txbxContent>
                  <w:p w:rsidR="00C15867" w:rsidRDefault="00C15867" w:rsidP="00CE714B">
                    <w:pPr>
                      <w:pStyle w:val="NormalnyWeb"/>
                      <w:spacing w:before="0" w:beforeAutospacing="0" w:after="0" w:afterAutospacing="0"/>
                      <w:jc w:val="both"/>
                      <w:rPr>
                        <w:rFonts w:ascii="Arial" w:hAnsi="Arial"/>
                        <w:b/>
                        <w:bCs/>
                        <w:sz w:val="20"/>
                        <w:szCs w:val="20"/>
                        <w:lang w:val="it-IT"/>
                      </w:rPr>
                    </w:pPr>
                    <w:r w:rsidRPr="00E67FE5">
                      <w:rPr>
                        <w:rFonts w:ascii="Arial" w:hAnsi="Arial"/>
                        <w:b/>
                        <w:bCs/>
                        <w:sz w:val="20"/>
                        <w:szCs w:val="20"/>
                        <w:lang w:val="it-IT"/>
                      </w:rPr>
                      <w:t>Legend:</w:t>
                    </w:r>
                  </w:p>
                  <w:p w:rsidR="00C15867" w:rsidRPr="00E67FE5" w:rsidRDefault="00C15867" w:rsidP="00CE714B">
                    <w:pPr>
                      <w:pStyle w:val="NormalnyWeb"/>
                      <w:spacing w:before="0" w:beforeAutospacing="0" w:after="0" w:afterAutospacing="0"/>
                      <w:jc w:val="both"/>
                      <w:rPr>
                        <w:sz w:val="20"/>
                        <w:szCs w:val="20"/>
                      </w:rPr>
                    </w:pPr>
                  </w:p>
                  <w:p w:rsidR="00C15867" w:rsidRPr="009528AF" w:rsidRDefault="00C15867" w:rsidP="00A13A73">
                    <w:pPr>
                      <w:pStyle w:val="Normale14"/>
                      <w:spacing w:after="0" w:line="276" w:lineRule="auto"/>
                      <w:ind w:left="284" w:hanging="284"/>
                      <w:rPr>
                        <w:sz w:val="20"/>
                      </w:rPr>
                    </w:pPr>
                    <w:r w:rsidRPr="009528AF">
                      <w:rPr>
                        <w:sz w:val="20"/>
                      </w:rPr>
                      <w:t xml:space="preserve">1- </w:t>
                    </w:r>
                    <w:r w:rsidRPr="009528AF">
                      <w:rPr>
                        <w:sz w:val="20"/>
                      </w:rPr>
                      <w:tab/>
                      <w:t>Base</w:t>
                    </w:r>
                  </w:p>
                  <w:p w:rsidR="00C15867" w:rsidRPr="009528AF" w:rsidRDefault="00C15867" w:rsidP="00A13A73">
                    <w:pPr>
                      <w:pStyle w:val="Normale14"/>
                      <w:spacing w:after="0" w:line="276" w:lineRule="auto"/>
                      <w:ind w:left="284" w:hanging="284"/>
                      <w:rPr>
                        <w:sz w:val="20"/>
                      </w:rPr>
                    </w:pPr>
                    <w:r w:rsidRPr="009528AF">
                      <w:rPr>
                        <w:sz w:val="20"/>
                      </w:rPr>
                      <w:t xml:space="preserve">2- </w:t>
                    </w:r>
                    <w:r w:rsidRPr="009528AF">
                      <w:rPr>
                        <w:sz w:val="20"/>
                      </w:rPr>
                      <w:tab/>
                      <w:t>Coil</w:t>
                    </w:r>
                  </w:p>
                  <w:p w:rsidR="00C15867" w:rsidRPr="009528AF" w:rsidRDefault="00C15867" w:rsidP="00A13A73">
                    <w:pPr>
                      <w:pStyle w:val="Normale14"/>
                      <w:spacing w:after="0" w:line="276" w:lineRule="auto"/>
                      <w:ind w:left="284" w:hanging="284"/>
                      <w:rPr>
                        <w:sz w:val="20"/>
                      </w:rPr>
                    </w:pPr>
                    <w:r w:rsidRPr="009528AF">
                      <w:rPr>
                        <w:sz w:val="20"/>
                      </w:rPr>
                      <w:t xml:space="preserve">3- </w:t>
                    </w:r>
                    <w:r w:rsidRPr="009528AF">
                      <w:rPr>
                        <w:sz w:val="20"/>
                      </w:rPr>
                      <w:tab/>
                      <w:t>Arm</w:t>
                    </w:r>
                  </w:p>
                  <w:p w:rsidR="00C15867" w:rsidRPr="009528AF" w:rsidRDefault="00C15867" w:rsidP="00A13A73">
                    <w:pPr>
                      <w:pStyle w:val="Normale14"/>
                      <w:spacing w:after="0" w:line="276" w:lineRule="auto"/>
                      <w:ind w:left="284" w:hanging="284"/>
                      <w:rPr>
                        <w:sz w:val="20"/>
                      </w:rPr>
                    </w:pPr>
                    <w:r w:rsidRPr="009528AF">
                      <w:rPr>
                        <w:sz w:val="20"/>
                      </w:rPr>
                      <w:t xml:space="preserve">4- </w:t>
                    </w:r>
                    <w:r w:rsidRPr="009528AF">
                      <w:rPr>
                        <w:sz w:val="20"/>
                      </w:rPr>
                      <w:tab/>
                      <w:t>Magnets</w:t>
                    </w:r>
                  </w:p>
                  <w:p w:rsidR="00C15867" w:rsidRPr="009528AF" w:rsidRDefault="00C15867" w:rsidP="00A13A73">
                    <w:pPr>
                      <w:pStyle w:val="Normale14"/>
                      <w:spacing w:after="0" w:line="276" w:lineRule="auto"/>
                      <w:ind w:left="284" w:hanging="284"/>
                      <w:rPr>
                        <w:sz w:val="20"/>
                      </w:rPr>
                    </w:pPr>
                    <w:r w:rsidRPr="009528AF">
                      <w:rPr>
                        <w:sz w:val="20"/>
                      </w:rPr>
                      <w:t xml:space="preserve">5- </w:t>
                    </w:r>
                    <w:r w:rsidRPr="009528AF">
                      <w:rPr>
                        <w:sz w:val="20"/>
                      </w:rPr>
                      <w:tab/>
                      <w:t>Blade</w:t>
                    </w:r>
                  </w:p>
                  <w:p w:rsidR="00C15867" w:rsidRPr="009528AF" w:rsidRDefault="00C15867" w:rsidP="00A13A73">
                    <w:pPr>
                      <w:pStyle w:val="Normale14"/>
                      <w:spacing w:after="0" w:line="276" w:lineRule="auto"/>
                      <w:ind w:left="284" w:hanging="284"/>
                      <w:rPr>
                        <w:sz w:val="20"/>
                      </w:rPr>
                    </w:pPr>
                    <w:r w:rsidRPr="009528AF">
                      <w:rPr>
                        <w:sz w:val="20"/>
                      </w:rPr>
                      <w:t xml:space="preserve">6- </w:t>
                    </w:r>
                    <w:r w:rsidRPr="009528AF">
                      <w:rPr>
                        <w:sz w:val="20"/>
                      </w:rPr>
                      <w:tab/>
                      <w:t>Linear ball slides</w:t>
                    </w:r>
                  </w:p>
                  <w:p w:rsidR="00C15867" w:rsidRPr="009528AF" w:rsidRDefault="00C15867" w:rsidP="00A13A73">
                    <w:pPr>
                      <w:pStyle w:val="Normale14"/>
                      <w:spacing w:after="0" w:line="276" w:lineRule="auto"/>
                      <w:ind w:left="284" w:hanging="284"/>
                      <w:rPr>
                        <w:sz w:val="20"/>
                      </w:rPr>
                    </w:pPr>
                    <w:r w:rsidRPr="009528AF">
                      <w:rPr>
                        <w:sz w:val="20"/>
                      </w:rPr>
                      <w:t xml:space="preserve">7- </w:t>
                    </w:r>
                    <w:r w:rsidRPr="009528AF">
                      <w:rPr>
                        <w:sz w:val="20"/>
                      </w:rPr>
                      <w:tab/>
                      <w:t>Mechanism cover</w:t>
                    </w:r>
                  </w:p>
                  <w:p w:rsidR="00C15867" w:rsidRPr="009528AF" w:rsidRDefault="00C15867" w:rsidP="00A13A73">
                    <w:pPr>
                      <w:pStyle w:val="Normale14"/>
                      <w:spacing w:after="0" w:line="276" w:lineRule="auto"/>
                      <w:ind w:left="284" w:hanging="284"/>
                      <w:rPr>
                        <w:sz w:val="20"/>
                      </w:rPr>
                    </w:pPr>
                    <w:r w:rsidRPr="009528AF">
                      <w:rPr>
                        <w:sz w:val="20"/>
                      </w:rPr>
                      <w:t xml:space="preserve">8- </w:t>
                    </w:r>
                    <w:r w:rsidRPr="009528AF">
                      <w:rPr>
                        <w:sz w:val="20"/>
                      </w:rPr>
                      <w:tab/>
                      <w:t>Position sensor fixed part</w:t>
                    </w:r>
                  </w:p>
                  <w:p w:rsidR="00C15867" w:rsidRPr="009528AF" w:rsidRDefault="00C15867" w:rsidP="00A13A73">
                    <w:pPr>
                      <w:pStyle w:val="Normale14"/>
                      <w:spacing w:after="0" w:line="276" w:lineRule="auto"/>
                      <w:ind w:left="284" w:hanging="284"/>
                      <w:rPr>
                        <w:sz w:val="20"/>
                      </w:rPr>
                    </w:pPr>
                    <w:r w:rsidRPr="009528AF">
                      <w:rPr>
                        <w:sz w:val="20"/>
                      </w:rPr>
                      <w:t xml:space="preserve">9- </w:t>
                    </w:r>
                    <w:r w:rsidRPr="009528AF">
                      <w:rPr>
                        <w:sz w:val="20"/>
                      </w:rPr>
                      <w:tab/>
                      <w:t>Position sensor moving part</w:t>
                    </w:r>
                  </w:p>
                  <w:p w:rsidR="00C15867" w:rsidRPr="00E67FE5" w:rsidRDefault="00C15867" w:rsidP="00CE714B">
                    <w:pPr>
                      <w:pStyle w:val="NormalnyWeb"/>
                      <w:spacing w:before="0" w:beforeAutospacing="0" w:after="0" w:afterAutospacing="0"/>
                      <w:jc w:val="both"/>
                      <w:rPr>
                        <w:sz w:val="20"/>
                        <w:szCs w:val="20"/>
                      </w:rPr>
                    </w:pPr>
                    <w:r w:rsidRPr="00E67FE5">
                      <w:rPr>
                        <w:rFonts w:ascii="Arial" w:hAnsi="Arial"/>
                        <w:sz w:val="20"/>
                        <w:szCs w:val="20"/>
                      </w:rPr>
                      <w:t>10 - Chassis</w:t>
                    </w:r>
                  </w:p>
                </w:txbxContent>
              </v:textbox>
            </v:shape>
            <w10:wrap type="none"/>
            <w10:anchorlock/>
          </v:group>
        </w:pict>
      </w:r>
    </w:p>
    <w:p w:rsidR="00D56B5B" w:rsidRPr="001570E5" w:rsidRDefault="00CE714B" w:rsidP="002A4FBF">
      <w:pPr>
        <w:pStyle w:val="Legenda"/>
        <w:jc w:val="center"/>
        <w:rPr>
          <w:sz w:val="22"/>
        </w:rPr>
      </w:pPr>
      <w:bookmarkStart w:id="178" w:name="_Ref406662725"/>
      <w:bookmarkStart w:id="179" w:name="_Toc412736951"/>
      <w:bookmarkStart w:id="180" w:name="_Toc414241790"/>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30</w:t>
      </w:r>
      <w:r w:rsidR="00D236E6" w:rsidRPr="001570E5">
        <w:rPr>
          <w:sz w:val="22"/>
        </w:rPr>
        <w:fldChar w:fldCharType="end"/>
      </w:r>
      <w:bookmarkEnd w:id="178"/>
      <w:r w:rsidRPr="001570E5">
        <w:rPr>
          <w:sz w:val="22"/>
        </w:rPr>
        <w:t>: Shutter mechanism construction</w:t>
      </w:r>
      <w:bookmarkEnd w:id="179"/>
      <w:bookmarkEnd w:id="180"/>
    </w:p>
    <w:p w:rsidR="00CE714B" w:rsidRPr="001570E5" w:rsidRDefault="00CE714B" w:rsidP="002A4FBF">
      <w:pPr>
        <w:pStyle w:val="Normale14"/>
        <w:jc w:val="center"/>
      </w:pPr>
      <w:bookmarkStart w:id="181" w:name="_Ref413655029"/>
      <w:r w:rsidRPr="001570E5">
        <w:rPr>
          <w:noProof/>
          <w:lang w:val="pl-PL" w:eastAsia="pl-PL"/>
        </w:rPr>
        <w:lastRenderedPageBreak/>
        <w:drawing>
          <wp:inline distT="0" distB="0" distL="0" distR="0">
            <wp:extent cx="4699599" cy="3489110"/>
            <wp:effectExtent l="19050" t="0" r="5751" b="0"/>
            <wp:docPr id="4" name="Obraz 3" descr="Shut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6.png"/>
                    <pic:cNvPicPr/>
                  </pic:nvPicPr>
                  <pic:blipFill>
                    <a:blip r:embed="rId51"/>
                    <a:stretch>
                      <a:fillRect/>
                    </a:stretch>
                  </pic:blipFill>
                  <pic:spPr>
                    <a:xfrm>
                      <a:off x="0" y="0"/>
                      <a:ext cx="4703685" cy="3492144"/>
                    </a:xfrm>
                    <a:prstGeom prst="rect">
                      <a:avLst/>
                    </a:prstGeom>
                  </pic:spPr>
                </pic:pic>
              </a:graphicData>
            </a:graphic>
          </wp:inline>
        </w:drawing>
      </w:r>
    </w:p>
    <w:p w:rsidR="00D56B5B" w:rsidRPr="001570E5" w:rsidRDefault="00CE714B" w:rsidP="002A4FBF">
      <w:pPr>
        <w:pStyle w:val="Legenda"/>
        <w:jc w:val="center"/>
        <w:rPr>
          <w:rStyle w:val="hps"/>
          <w:i w:val="0"/>
          <w:sz w:val="22"/>
        </w:rPr>
      </w:pPr>
      <w:bookmarkStart w:id="182" w:name="_Ref413743619"/>
      <w:bookmarkStart w:id="183" w:name="_Toc414241791"/>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31</w:t>
      </w:r>
      <w:r w:rsidR="00D236E6" w:rsidRPr="001570E5">
        <w:rPr>
          <w:sz w:val="22"/>
        </w:rPr>
        <w:fldChar w:fldCharType="end"/>
      </w:r>
      <w:bookmarkEnd w:id="181"/>
      <w:bookmarkEnd w:id="182"/>
      <w:r w:rsidRPr="001570E5">
        <w:rPr>
          <w:sz w:val="22"/>
        </w:rPr>
        <w:t>: Shutter mechanism open</w:t>
      </w:r>
      <w:r w:rsidR="00515F99" w:rsidRPr="001570E5">
        <w:rPr>
          <w:sz w:val="22"/>
        </w:rPr>
        <w:t>ed</w:t>
      </w:r>
      <w:r w:rsidRPr="001570E5">
        <w:rPr>
          <w:sz w:val="22"/>
        </w:rPr>
        <w:t xml:space="preserve"> and close</w:t>
      </w:r>
      <w:r w:rsidR="00515F99" w:rsidRPr="001570E5">
        <w:rPr>
          <w:sz w:val="22"/>
        </w:rPr>
        <w:t>d</w:t>
      </w:r>
      <w:bookmarkEnd w:id="183"/>
    </w:p>
    <w:p w:rsidR="00CE714B" w:rsidRPr="001570E5" w:rsidRDefault="00CE714B" w:rsidP="002A4FBF">
      <w:pPr>
        <w:pStyle w:val="Normale14"/>
        <w:rPr>
          <w:rStyle w:val="hps"/>
        </w:rPr>
      </w:pPr>
    </w:p>
    <w:p w:rsidR="00CE714B" w:rsidRPr="001570E5" w:rsidRDefault="00CE714B" w:rsidP="002A4FBF">
      <w:pPr>
        <w:pStyle w:val="Normale14"/>
      </w:pPr>
      <w:r w:rsidRPr="001570E5">
        <w:rPr>
          <w:rStyle w:val="hps"/>
        </w:rPr>
        <w:t>The shutter</w:t>
      </w:r>
      <w:r w:rsidRPr="001570E5">
        <w:t xml:space="preserve"> </w:t>
      </w:r>
      <w:r w:rsidRPr="001570E5">
        <w:rPr>
          <w:rStyle w:val="hps"/>
        </w:rPr>
        <w:t>performs</w:t>
      </w:r>
      <w:r w:rsidRPr="001570E5">
        <w:t xml:space="preserve"> a </w:t>
      </w:r>
      <w:r w:rsidRPr="001570E5">
        <w:rPr>
          <w:rStyle w:val="hps"/>
        </w:rPr>
        <w:t>linear movement</w:t>
      </w:r>
      <w:r w:rsidRPr="001570E5">
        <w:t xml:space="preserve"> </w:t>
      </w:r>
      <w:r w:rsidRPr="001570E5">
        <w:rPr>
          <w:rStyle w:val="hps"/>
        </w:rPr>
        <w:t>under the influence of</w:t>
      </w:r>
      <w:r w:rsidRPr="001570E5">
        <w:t xml:space="preserve"> </w:t>
      </w:r>
      <w:r w:rsidRPr="001570E5">
        <w:rPr>
          <w:rStyle w:val="hps"/>
        </w:rPr>
        <w:t>the Lorentz force</w:t>
      </w:r>
      <w:r w:rsidRPr="001570E5">
        <w:t xml:space="preserve"> </w:t>
      </w:r>
      <w:r w:rsidRPr="001570E5">
        <w:rPr>
          <w:rStyle w:val="hps"/>
        </w:rPr>
        <w:t>when</w:t>
      </w:r>
      <w:r w:rsidRPr="001570E5">
        <w:t xml:space="preserve"> the </w:t>
      </w:r>
      <w:r w:rsidRPr="001570E5">
        <w:rPr>
          <w:rStyle w:val="hps"/>
        </w:rPr>
        <w:t>current flows</w:t>
      </w:r>
      <w:r w:rsidRPr="001570E5">
        <w:t xml:space="preserve"> </w:t>
      </w:r>
      <w:r w:rsidRPr="001570E5">
        <w:rPr>
          <w:rStyle w:val="hps"/>
        </w:rPr>
        <w:t>through the coil</w:t>
      </w:r>
      <w:r w:rsidRPr="001570E5">
        <w:t>. The picture below demonstrates how the magnets and the coil are arranged within this design (</w:t>
      </w:r>
      <w:fldSimple w:instr=" REF _Ref406662736 \h  \* MERGEFORMAT ">
        <w:r w:rsidR="00BF2758" w:rsidRPr="00BF2758">
          <w:rPr>
            <w:i/>
          </w:rPr>
          <w:t xml:space="preserve">Figure </w:t>
        </w:r>
        <w:r w:rsidR="00BF2758" w:rsidRPr="00BF2758">
          <w:rPr>
            <w:i/>
            <w:noProof/>
          </w:rPr>
          <w:t>5</w:t>
        </w:r>
        <w:r w:rsidR="00BF2758" w:rsidRPr="00BF2758">
          <w:rPr>
            <w:i/>
            <w:noProof/>
          </w:rPr>
          <w:noBreakHyphen/>
          <w:t>32</w:t>
        </w:r>
      </w:fldSimple>
      <w:r w:rsidRPr="001570E5">
        <w:t>).</w:t>
      </w:r>
    </w:p>
    <w:p w:rsidR="00CE714B" w:rsidRPr="001570E5" w:rsidRDefault="00CE714B" w:rsidP="002A4FBF">
      <w:pPr>
        <w:keepNext/>
      </w:pPr>
      <w:r w:rsidRPr="001570E5">
        <w:rPr>
          <w:noProof/>
          <w:lang w:val="pl-PL" w:eastAsia="pl-PL"/>
        </w:rPr>
        <w:drawing>
          <wp:inline distT="0" distB="0" distL="0" distR="0">
            <wp:extent cx="6372860" cy="1231900"/>
            <wp:effectExtent l="19050" t="0" r="8890" b="0"/>
            <wp:docPr id="2" name="Obraz 1" descr="Shu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2.png"/>
                    <pic:cNvPicPr/>
                  </pic:nvPicPr>
                  <pic:blipFill>
                    <a:blip r:embed="rId52"/>
                    <a:stretch>
                      <a:fillRect/>
                    </a:stretch>
                  </pic:blipFill>
                  <pic:spPr>
                    <a:xfrm>
                      <a:off x="0" y="0"/>
                      <a:ext cx="6372860" cy="1231900"/>
                    </a:xfrm>
                    <a:prstGeom prst="rect">
                      <a:avLst/>
                    </a:prstGeom>
                  </pic:spPr>
                </pic:pic>
              </a:graphicData>
            </a:graphic>
          </wp:inline>
        </w:drawing>
      </w:r>
    </w:p>
    <w:p w:rsidR="00CE714B" w:rsidRPr="001570E5" w:rsidRDefault="00CE714B" w:rsidP="002A4FBF">
      <w:pPr>
        <w:pStyle w:val="Legenda"/>
        <w:jc w:val="center"/>
        <w:rPr>
          <w:sz w:val="22"/>
        </w:rPr>
      </w:pPr>
      <w:bookmarkStart w:id="184" w:name="_Ref406662736"/>
      <w:bookmarkStart w:id="185" w:name="_Toc412736952"/>
      <w:bookmarkStart w:id="186" w:name="_Toc414241792"/>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32</w:t>
      </w:r>
      <w:r w:rsidR="00D236E6" w:rsidRPr="001570E5">
        <w:rPr>
          <w:sz w:val="22"/>
        </w:rPr>
        <w:fldChar w:fldCharType="end"/>
      </w:r>
      <w:bookmarkEnd w:id="184"/>
      <w:r w:rsidRPr="001570E5">
        <w:rPr>
          <w:sz w:val="22"/>
        </w:rPr>
        <w:t>: Coil-magnet arrangement</w:t>
      </w:r>
      <w:bookmarkEnd w:id="185"/>
      <w:bookmarkEnd w:id="186"/>
    </w:p>
    <w:p w:rsidR="00CE714B" w:rsidRPr="001570E5" w:rsidRDefault="00CE714B" w:rsidP="002A4FBF"/>
    <w:p w:rsidR="00CE714B" w:rsidRPr="001570E5" w:rsidRDefault="00CE714B" w:rsidP="002A4FBF">
      <w:pPr>
        <w:pStyle w:val="Normale14"/>
      </w:pPr>
      <w:r w:rsidRPr="001570E5">
        <w:t xml:space="preserve">The actuator is designed for linear movement with 44mm stroke. The range of motion is larger than is necessary to cover CCD pixel matrix, because </w:t>
      </w:r>
      <w:r w:rsidR="009528AF" w:rsidRPr="001570E5">
        <w:t xml:space="preserve">it is </w:t>
      </w:r>
      <w:r w:rsidR="00734EB5" w:rsidRPr="001570E5">
        <w:t>favored</w:t>
      </w:r>
      <w:r w:rsidRPr="001570E5">
        <w:t xml:space="preserve"> to use only the linear part of the blade movement characteristic, when it is above the sensor. The portion of this additional space for movement is designed for a controlled attenuation and braking of the shutter to minimize vibrations as much as possible. This type of actuator is characterized by high dynamics and a smoothness in movement. Neodymium magnets made of N35H and with a remanence of 1.21 T are used to obtain highest power </w:t>
      </w:r>
      <w:r w:rsidRPr="001570E5">
        <w:rPr>
          <w:rFonts w:cs="Arial"/>
        </w:rPr>
        <w:t xml:space="preserve">at low currents. The magnet size is </w:t>
      </w:r>
      <w:r w:rsidR="009528AF" w:rsidRPr="001570E5">
        <w:rPr>
          <w:rFonts w:cs="Arial"/>
        </w:rPr>
        <w:t xml:space="preserve">of </w:t>
      </w:r>
      <w:r w:rsidRPr="001570E5">
        <w:rPr>
          <w:rFonts w:cs="Arial"/>
        </w:rPr>
        <w:t>50mm x 20mm x 5mm</w:t>
      </w:r>
      <w:r w:rsidR="009528AF" w:rsidRPr="001570E5">
        <w:rPr>
          <w:rFonts w:cs="Arial"/>
        </w:rPr>
        <w:t>,</w:t>
      </w:r>
      <w:r w:rsidRPr="001570E5">
        <w:rPr>
          <w:rFonts w:cs="Arial"/>
        </w:rPr>
        <w:t xml:space="preserve"> magnetize</w:t>
      </w:r>
      <w:r w:rsidR="009528AF" w:rsidRPr="001570E5">
        <w:rPr>
          <w:rFonts w:cs="Arial"/>
        </w:rPr>
        <w:t>d</w:t>
      </w:r>
      <w:r w:rsidRPr="001570E5">
        <w:rPr>
          <w:rFonts w:cs="Arial"/>
        </w:rPr>
        <w:t xml:space="preserve"> in 5 mm direction</w:t>
      </w:r>
      <w:r w:rsidRPr="001570E5">
        <w:t>. Linear ball slides are characterized by small friction and high durability. Del-Tron Precision, DA-3 slider is used (</w:t>
      </w:r>
      <w:fldSimple w:instr=" REF _Ref414114084 \h  \* MERGEFORMAT ">
        <w:r w:rsidR="00BF2758" w:rsidRPr="00BF2758">
          <w:rPr>
            <w:i/>
          </w:rPr>
          <w:t xml:space="preserve">Figure </w:t>
        </w:r>
        <w:r w:rsidR="00BF2758" w:rsidRPr="00BF2758">
          <w:rPr>
            <w:i/>
            <w:noProof/>
          </w:rPr>
          <w:t>5</w:t>
        </w:r>
        <w:r w:rsidR="00BF2758" w:rsidRPr="00BF2758">
          <w:rPr>
            <w:i/>
            <w:noProof/>
          </w:rPr>
          <w:noBreakHyphen/>
          <w:t>33</w:t>
        </w:r>
      </w:fldSimple>
      <w:r w:rsidRPr="001570E5">
        <w:t>).</w:t>
      </w:r>
    </w:p>
    <w:p w:rsidR="00CE714B" w:rsidRPr="001570E5" w:rsidRDefault="00CE714B" w:rsidP="002A4FBF">
      <w:pPr>
        <w:keepNext/>
        <w:jc w:val="center"/>
      </w:pPr>
      <w:r w:rsidRPr="001570E5">
        <w:rPr>
          <w:noProof/>
          <w:lang w:val="pl-PL" w:eastAsia="pl-PL"/>
        </w:rPr>
        <w:lastRenderedPageBreak/>
        <w:drawing>
          <wp:inline distT="0" distB="0" distL="0" distR="0">
            <wp:extent cx="2219325" cy="1228725"/>
            <wp:effectExtent l="19050" t="0" r="9525" b="0"/>
            <wp:docPr id="86" name="Obraz 1" descr="C:\Users\Konrad\Desktop\Dokumenty\Rysunk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rad\Desktop\Dokumenty\Rysunki\DA.jpg"/>
                    <pic:cNvPicPr>
                      <a:picLocks noChangeAspect="1" noChangeArrowheads="1"/>
                    </pic:cNvPicPr>
                  </pic:nvPicPr>
                  <pic:blipFill>
                    <a:blip r:embed="rId53"/>
                    <a:srcRect/>
                    <a:stretch>
                      <a:fillRect/>
                    </a:stretch>
                  </pic:blipFill>
                  <pic:spPr bwMode="auto">
                    <a:xfrm>
                      <a:off x="0" y="0"/>
                      <a:ext cx="2219325" cy="1228725"/>
                    </a:xfrm>
                    <a:prstGeom prst="rect">
                      <a:avLst/>
                    </a:prstGeom>
                    <a:noFill/>
                    <a:ln w="9525">
                      <a:noFill/>
                      <a:miter lim="800000"/>
                      <a:headEnd/>
                      <a:tailEnd/>
                    </a:ln>
                  </pic:spPr>
                </pic:pic>
              </a:graphicData>
            </a:graphic>
          </wp:inline>
        </w:drawing>
      </w:r>
    </w:p>
    <w:p w:rsidR="00D56B5B" w:rsidRPr="001570E5" w:rsidRDefault="00CE714B" w:rsidP="002A4FBF">
      <w:pPr>
        <w:pStyle w:val="Legenda"/>
        <w:jc w:val="center"/>
      </w:pPr>
      <w:bookmarkStart w:id="187" w:name="_Ref414114084"/>
      <w:bookmarkStart w:id="188" w:name="_Toc410370559"/>
      <w:bookmarkStart w:id="189" w:name="_Toc414241793"/>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33</w:t>
      </w:r>
      <w:r w:rsidR="00D236E6" w:rsidRPr="001570E5">
        <w:rPr>
          <w:sz w:val="22"/>
        </w:rPr>
        <w:fldChar w:fldCharType="end"/>
      </w:r>
      <w:bookmarkEnd w:id="187"/>
      <w:r w:rsidRPr="001570E5">
        <w:t>: Linear bearing</w:t>
      </w:r>
      <w:bookmarkEnd w:id="188"/>
      <w:bookmarkEnd w:id="189"/>
    </w:p>
    <w:p w:rsidR="00CE714B" w:rsidRPr="001570E5" w:rsidRDefault="00CE714B" w:rsidP="002A4FBF">
      <w:pPr>
        <w:pStyle w:val="Normale14"/>
        <w:rPr>
          <w:sz w:val="20"/>
        </w:rPr>
      </w:pPr>
    </w:p>
    <w:p w:rsidR="00CE714B" w:rsidRPr="001570E5" w:rsidRDefault="009528AF" w:rsidP="002A4FBF">
      <w:pPr>
        <w:jc w:val="left"/>
        <w:rPr>
          <w:sz w:val="22"/>
          <w:szCs w:val="22"/>
        </w:rPr>
      </w:pPr>
      <w:r w:rsidRPr="001570E5">
        <w:rPr>
          <w:sz w:val="22"/>
          <w:szCs w:val="22"/>
        </w:rPr>
        <w:t>A differential capacitive sensor is used a</w:t>
      </w:r>
      <w:r w:rsidR="00CE714B" w:rsidRPr="001570E5">
        <w:rPr>
          <w:sz w:val="22"/>
          <w:szCs w:val="22"/>
        </w:rPr>
        <w:t>s a position feedback for the shutter blades (</w:t>
      </w:r>
      <w:fldSimple w:instr=" REF _Ref413617264 \h  \* MERGEFORMAT ">
        <w:r w:rsidR="00BF2758" w:rsidRPr="00BF2758">
          <w:rPr>
            <w:i/>
            <w:sz w:val="22"/>
          </w:rPr>
          <w:t xml:space="preserve">Figure </w:t>
        </w:r>
        <w:r w:rsidR="00BF2758" w:rsidRPr="00BF2758">
          <w:rPr>
            <w:i/>
            <w:noProof/>
            <w:sz w:val="22"/>
          </w:rPr>
          <w:t>5</w:t>
        </w:r>
        <w:r w:rsidR="00BF2758" w:rsidRPr="00BF2758">
          <w:rPr>
            <w:i/>
            <w:noProof/>
            <w:sz w:val="22"/>
          </w:rPr>
          <w:noBreakHyphen/>
          <w:t>34</w:t>
        </w:r>
      </w:fldSimple>
      <w:r w:rsidR="00CE714B" w:rsidRPr="001570E5">
        <w:rPr>
          <w:i/>
          <w:sz w:val="22"/>
          <w:szCs w:val="22"/>
        </w:rPr>
        <w:t>)</w:t>
      </w:r>
      <w:r w:rsidRPr="001570E5">
        <w:rPr>
          <w:i/>
          <w:sz w:val="22"/>
          <w:szCs w:val="22"/>
        </w:rPr>
        <w:t>.</w:t>
      </w:r>
    </w:p>
    <w:p w:rsidR="00CE714B" w:rsidRPr="001570E5" w:rsidRDefault="00CE714B" w:rsidP="002A4FBF">
      <w:pPr>
        <w:pStyle w:val="Normale14"/>
        <w:jc w:val="center"/>
      </w:pPr>
      <w:r w:rsidRPr="001570E5">
        <w:rPr>
          <w:noProof/>
          <w:lang w:val="pl-PL" w:eastAsia="pl-PL"/>
        </w:rPr>
        <w:drawing>
          <wp:inline distT="0" distB="0" distL="0" distR="0">
            <wp:extent cx="2542996" cy="1864425"/>
            <wp:effectExtent l="19050" t="0" r="0" b="0"/>
            <wp:docPr id="154" name="Obraz 4" descr="Shutt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7.png"/>
                    <pic:cNvPicPr/>
                  </pic:nvPicPr>
                  <pic:blipFill>
                    <a:blip r:embed="rId54"/>
                    <a:stretch>
                      <a:fillRect/>
                    </a:stretch>
                  </pic:blipFill>
                  <pic:spPr>
                    <a:xfrm>
                      <a:off x="0" y="0"/>
                      <a:ext cx="2542996" cy="1864425"/>
                    </a:xfrm>
                    <a:prstGeom prst="rect">
                      <a:avLst/>
                    </a:prstGeom>
                  </pic:spPr>
                </pic:pic>
              </a:graphicData>
            </a:graphic>
          </wp:inline>
        </w:drawing>
      </w:r>
      <w:r w:rsidRPr="001570E5">
        <w:rPr>
          <w:noProof/>
          <w:lang w:val="pl-PL" w:eastAsia="pl-PL"/>
        </w:rPr>
        <w:drawing>
          <wp:inline distT="0" distB="0" distL="0" distR="0">
            <wp:extent cx="3466022" cy="2176106"/>
            <wp:effectExtent l="19050" t="0" r="1078" b="0"/>
            <wp:docPr id="6" name="Obraz 5" descr="Shutt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8.png"/>
                    <pic:cNvPicPr/>
                  </pic:nvPicPr>
                  <pic:blipFill>
                    <a:blip r:embed="rId55"/>
                    <a:stretch>
                      <a:fillRect/>
                    </a:stretch>
                  </pic:blipFill>
                  <pic:spPr>
                    <a:xfrm>
                      <a:off x="0" y="0"/>
                      <a:ext cx="3466022" cy="2176106"/>
                    </a:xfrm>
                    <a:prstGeom prst="rect">
                      <a:avLst/>
                    </a:prstGeom>
                  </pic:spPr>
                </pic:pic>
              </a:graphicData>
            </a:graphic>
          </wp:inline>
        </w:drawing>
      </w:r>
    </w:p>
    <w:p w:rsidR="00D56B5B" w:rsidRPr="001570E5" w:rsidRDefault="00CE714B" w:rsidP="002A4FBF">
      <w:pPr>
        <w:pStyle w:val="Legenda"/>
        <w:jc w:val="center"/>
        <w:rPr>
          <w:sz w:val="22"/>
        </w:rPr>
      </w:pPr>
      <w:bookmarkStart w:id="190" w:name="_Ref413617264"/>
      <w:bookmarkStart w:id="191" w:name="_Toc414241794"/>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34</w:t>
      </w:r>
      <w:r w:rsidR="00D236E6" w:rsidRPr="001570E5">
        <w:rPr>
          <w:sz w:val="22"/>
        </w:rPr>
        <w:fldChar w:fldCharType="end"/>
      </w:r>
      <w:bookmarkEnd w:id="190"/>
      <w:r w:rsidRPr="001570E5">
        <w:rPr>
          <w:sz w:val="22"/>
        </w:rPr>
        <w:t>: Capacity sensor</w:t>
      </w:r>
      <w:bookmarkEnd w:id="191"/>
    </w:p>
    <w:p w:rsidR="004D40C7" w:rsidRDefault="004D40C7" w:rsidP="002A4FBF">
      <w:pPr>
        <w:pStyle w:val="Normale14"/>
      </w:pPr>
    </w:p>
    <w:p w:rsidR="00CE714B" w:rsidRPr="001570E5" w:rsidRDefault="00CE714B" w:rsidP="002A4FBF">
      <w:pPr>
        <w:pStyle w:val="Normale14"/>
      </w:pPr>
      <w:r w:rsidRPr="001570E5">
        <w:t>The principle of its operation is based on meas</w:t>
      </w:r>
      <w:r w:rsidR="00515F99" w:rsidRPr="001570E5">
        <w:t>urement of</w:t>
      </w:r>
      <w:r w:rsidRPr="001570E5">
        <w:t xml:space="preserve"> the change in capacitance formed between fields of copper on two PCB</w:t>
      </w:r>
      <w:r w:rsidR="009528AF" w:rsidRPr="001570E5">
        <w:t>s</w:t>
      </w:r>
      <w:r w:rsidRPr="001570E5">
        <w:t xml:space="preserve"> that are facing each other, where one is moving along with </w:t>
      </w:r>
      <w:r w:rsidR="009528AF" w:rsidRPr="001570E5">
        <w:t xml:space="preserve">the </w:t>
      </w:r>
      <w:r w:rsidRPr="001570E5">
        <w:t xml:space="preserve">shutter blade and another </w:t>
      </w:r>
      <w:r w:rsidR="009528AF" w:rsidRPr="001570E5">
        <w:t xml:space="preserve">one </w:t>
      </w:r>
      <w:r w:rsidRPr="001570E5">
        <w:t xml:space="preserve">is fixed. Each mechanism </w:t>
      </w:r>
      <w:r w:rsidR="009528AF" w:rsidRPr="001570E5">
        <w:t xml:space="preserve">has got </w:t>
      </w:r>
      <w:r w:rsidRPr="001570E5">
        <w:t>two pairs of PCBs, one pair create one capacitor that change</w:t>
      </w:r>
      <w:r w:rsidR="009528AF" w:rsidRPr="001570E5">
        <w:t>s</w:t>
      </w:r>
      <w:r w:rsidRPr="001570E5">
        <w:t xml:space="preserve"> its capacity during </w:t>
      </w:r>
      <w:r w:rsidR="009528AF" w:rsidRPr="001570E5">
        <w:t xml:space="preserve">the </w:t>
      </w:r>
      <w:r w:rsidRPr="001570E5">
        <w:t>blade movement. The capacity depends on how much copper fields, that are facing each other, are covering each other</w:t>
      </w:r>
      <w:r w:rsidR="009528AF" w:rsidRPr="001570E5">
        <w:t>.</w:t>
      </w:r>
      <w:r w:rsidRPr="001570E5">
        <w:t xml:space="preserve"> </w:t>
      </w:r>
      <w:r w:rsidR="009528AF" w:rsidRPr="001570E5">
        <w:t>W</w:t>
      </w:r>
      <w:r w:rsidRPr="001570E5">
        <w:t>hen they are fully covered, the capacity r</w:t>
      </w:r>
      <w:r w:rsidR="009528AF" w:rsidRPr="001570E5">
        <w:t>ea</w:t>
      </w:r>
      <w:r w:rsidRPr="001570E5">
        <w:t xml:space="preserve">ch </w:t>
      </w:r>
      <w:r w:rsidR="009528AF" w:rsidRPr="001570E5">
        <w:t xml:space="preserve">the </w:t>
      </w:r>
      <w:r w:rsidRPr="001570E5">
        <w:t xml:space="preserve">maximum value. Copper fields are designed </w:t>
      </w:r>
      <w:r w:rsidR="009528AF" w:rsidRPr="001570E5">
        <w:t xml:space="preserve">in such a way </w:t>
      </w:r>
      <w:r w:rsidRPr="001570E5">
        <w:t>that while shutter is moving, one of the capacit</w:t>
      </w:r>
      <w:r w:rsidR="00515F99" w:rsidRPr="001570E5">
        <w:t>ors</w:t>
      </w:r>
      <w:r w:rsidRPr="001570E5">
        <w:t xml:space="preserve"> increases and another decreases</w:t>
      </w:r>
      <w:r w:rsidR="00515F99" w:rsidRPr="001570E5">
        <w:t xml:space="preserve"> its value</w:t>
      </w:r>
      <w:r w:rsidRPr="001570E5">
        <w:t>. Therefore a differential measurement can be used. The differential measurement eliminates the inaccuracies associated with the movement of the blade and the position of the PCB. To know the exact location of the blade, the sensor has to be calibrated first to establish the relationship between the output signal and the position of blade.</w:t>
      </w:r>
      <w:r w:rsidRPr="001570E5">
        <w:tab/>
        <w:t xml:space="preserve"> </w:t>
      </w:r>
    </w:p>
    <w:p w:rsidR="00515F99" w:rsidRPr="001570E5" w:rsidRDefault="00515F99" w:rsidP="002A4FBF">
      <w:pPr>
        <w:jc w:val="left"/>
        <w:rPr>
          <w:sz w:val="22"/>
        </w:rPr>
      </w:pPr>
      <w:r w:rsidRPr="001570E5">
        <w:br w:type="page"/>
      </w:r>
    </w:p>
    <w:p w:rsidR="00D76FC8" w:rsidRPr="001570E5" w:rsidRDefault="00757D27" w:rsidP="002A4FBF">
      <w:pPr>
        <w:pStyle w:val="Nagwek2"/>
      </w:pPr>
      <w:bookmarkStart w:id="192" w:name="_Toc414241710"/>
      <w:r w:rsidRPr="001570E5">
        <w:rPr>
          <w:caps w:val="0"/>
        </w:rPr>
        <w:lastRenderedPageBreak/>
        <w:t>C</w:t>
      </w:r>
      <w:r w:rsidR="00872722" w:rsidRPr="001570E5">
        <w:rPr>
          <w:caps w:val="0"/>
        </w:rPr>
        <w:t>AMERA ELECTRONICS - ARCHITECTURAL OVERVIEW AND SUBSYSTEM DECOMPOSITION</w:t>
      </w:r>
      <w:bookmarkEnd w:id="192"/>
      <w:r w:rsidR="00872722" w:rsidRPr="001570E5">
        <w:rPr>
          <w:caps w:val="0"/>
        </w:rPr>
        <w:t xml:space="preserve"> </w:t>
      </w:r>
      <w:bookmarkEnd w:id="29"/>
    </w:p>
    <w:p w:rsidR="00EB3977" w:rsidRPr="001570E5" w:rsidRDefault="00E6352D" w:rsidP="002A4FBF">
      <w:pPr>
        <w:pStyle w:val="Normale14"/>
      </w:pPr>
      <w:r w:rsidRPr="001570E5">
        <w:t>The electronic</w:t>
      </w:r>
      <w:r w:rsidR="00515F99" w:rsidRPr="001570E5">
        <w:t>s of the</w:t>
      </w:r>
      <w:r w:rsidRPr="001570E5">
        <w:t xml:space="preserve"> Camera Assembly</w:t>
      </w:r>
      <w:r w:rsidR="00834EF3" w:rsidRPr="001570E5">
        <w:t xml:space="preserve"> c</w:t>
      </w:r>
      <w:r w:rsidR="008376F8" w:rsidRPr="001570E5">
        <w:t xml:space="preserve">onsist of </w:t>
      </w:r>
      <w:r w:rsidR="00834EF3" w:rsidRPr="001570E5">
        <w:t xml:space="preserve">two main </w:t>
      </w:r>
      <w:r w:rsidR="007E6B97" w:rsidRPr="001570E5">
        <w:t>parts</w:t>
      </w:r>
      <w:r w:rsidR="00834EF3" w:rsidRPr="001570E5">
        <w:t xml:space="preserve">: </w:t>
      </w:r>
      <w:r w:rsidR="007E6B97" w:rsidRPr="001570E5">
        <w:t xml:space="preserve">The </w:t>
      </w:r>
      <w:r w:rsidR="00692721" w:rsidRPr="001570E5">
        <w:t xml:space="preserve">Control and </w:t>
      </w:r>
      <w:r w:rsidR="00834EF3" w:rsidRPr="001570E5">
        <w:t>Communication B</w:t>
      </w:r>
      <w:r w:rsidR="008376F8" w:rsidRPr="001570E5">
        <w:t xml:space="preserve">oard and </w:t>
      </w:r>
      <w:r w:rsidR="007E6B97" w:rsidRPr="001570E5">
        <w:t xml:space="preserve">the </w:t>
      </w:r>
      <w:r w:rsidRPr="001570E5">
        <w:t xml:space="preserve">Mainboard with </w:t>
      </w:r>
      <w:r w:rsidR="008376F8" w:rsidRPr="001570E5">
        <w:t>Anal</w:t>
      </w:r>
      <w:r w:rsidR="00A347FE" w:rsidRPr="001570E5">
        <w:t>og F</w:t>
      </w:r>
      <w:r w:rsidR="00834EF3" w:rsidRPr="001570E5">
        <w:t>ront-</w:t>
      </w:r>
      <w:r w:rsidR="00A347FE" w:rsidRPr="001570E5">
        <w:t>E</w:t>
      </w:r>
      <w:r w:rsidR="00834EF3" w:rsidRPr="001570E5">
        <w:t>nd</w:t>
      </w:r>
      <w:r w:rsidR="004F6697" w:rsidRPr="001570E5">
        <w:t xml:space="preserve"> (AFE)</w:t>
      </w:r>
      <w:r w:rsidR="00692721" w:rsidRPr="001570E5">
        <w:t xml:space="preserve">, Detector, Power Supply </w:t>
      </w:r>
      <w:r w:rsidR="00D7684F" w:rsidRPr="001570E5">
        <w:t xml:space="preserve"> and Driver M</w:t>
      </w:r>
      <w:r w:rsidR="00692721" w:rsidRPr="001570E5">
        <w:t>odules</w:t>
      </w:r>
      <w:r w:rsidR="00834EF3" w:rsidRPr="001570E5">
        <w:t xml:space="preserve">. </w:t>
      </w:r>
    </w:p>
    <w:p w:rsidR="00576B17" w:rsidRPr="001570E5" w:rsidRDefault="00A347FE" w:rsidP="002A4FBF">
      <w:pPr>
        <w:pStyle w:val="Normale14"/>
      </w:pPr>
      <w:r w:rsidRPr="001570E5">
        <w:t>P</w:t>
      </w:r>
      <w:r w:rsidR="00437BBA" w:rsidRPr="001570E5">
        <w:t xml:space="preserve">rincipal parts </w:t>
      </w:r>
      <w:r w:rsidRPr="001570E5">
        <w:t xml:space="preserve">and </w:t>
      </w:r>
      <w:r w:rsidR="00437BBA" w:rsidRPr="001570E5">
        <w:t>functions</w:t>
      </w:r>
      <w:r w:rsidR="008376F8" w:rsidRPr="001570E5">
        <w:t xml:space="preserve"> of the</w:t>
      </w:r>
      <w:r w:rsidR="00834EF3" w:rsidRPr="001570E5">
        <w:t xml:space="preserve"> boards</w:t>
      </w:r>
      <w:r w:rsidR="00D7684F" w:rsidRPr="001570E5">
        <w:t xml:space="preserve"> and modules</w:t>
      </w:r>
      <w:r w:rsidRPr="001570E5">
        <w:t xml:space="preserve"> are</w:t>
      </w:r>
      <w:r w:rsidR="008376F8" w:rsidRPr="001570E5">
        <w:t xml:space="preserve"> pres</w:t>
      </w:r>
      <w:r w:rsidR="007E6B97" w:rsidRPr="001570E5">
        <w:t>ented within</w:t>
      </w:r>
      <w:r w:rsidR="00FA277D" w:rsidRPr="001570E5">
        <w:t xml:space="preserve"> the block diagram</w:t>
      </w:r>
      <w:r w:rsidR="00515F99" w:rsidRPr="001570E5">
        <w:t xml:space="preserve"> </w:t>
      </w:r>
      <w:r w:rsidR="007E6B97" w:rsidRPr="001570E5">
        <w:t xml:space="preserve">of </w:t>
      </w:r>
      <w:fldSimple w:instr=" REF _Ref406658615 \h  \* MERGEFORMAT ">
        <w:r w:rsidR="00BF2758" w:rsidRPr="001570E5">
          <w:t xml:space="preserve">Figure </w:t>
        </w:r>
        <w:r w:rsidR="00BF2758">
          <w:rPr>
            <w:noProof/>
          </w:rPr>
          <w:t>5</w:t>
        </w:r>
        <w:r w:rsidR="00BF2758" w:rsidRPr="001570E5">
          <w:rPr>
            <w:noProof/>
          </w:rPr>
          <w:noBreakHyphen/>
        </w:r>
        <w:r w:rsidR="00BF2758">
          <w:rPr>
            <w:noProof/>
          </w:rPr>
          <w:t>35</w:t>
        </w:r>
      </w:fldSimple>
      <w:r w:rsidR="008376F8" w:rsidRPr="001570E5">
        <w:t>.</w:t>
      </w:r>
      <w:r w:rsidR="00741BA2" w:rsidRPr="001570E5">
        <w:t xml:space="preserve"> </w:t>
      </w:r>
    </w:p>
    <w:p w:rsidR="00D56B5B" w:rsidRPr="001570E5" w:rsidRDefault="00D56B5B" w:rsidP="002A4FBF">
      <w:pPr>
        <w:pStyle w:val="Normale14"/>
        <w:jc w:val="center"/>
      </w:pPr>
      <w:r w:rsidRPr="001570E5">
        <w:rPr>
          <w:noProof/>
          <w:lang w:val="pl-PL" w:eastAsia="pl-PL"/>
        </w:rPr>
        <w:drawing>
          <wp:inline distT="0" distB="0" distL="0" distR="0">
            <wp:extent cx="6372860" cy="416179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ostel_camera.emf"/>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2860" cy="4161790"/>
                    </a:xfrm>
                    <a:prstGeom prst="rect">
                      <a:avLst/>
                    </a:prstGeom>
                  </pic:spPr>
                </pic:pic>
              </a:graphicData>
            </a:graphic>
          </wp:inline>
        </w:drawing>
      </w:r>
    </w:p>
    <w:p w:rsidR="00D56B5B" w:rsidRPr="001570E5" w:rsidRDefault="00EE439E" w:rsidP="002A4FBF">
      <w:pPr>
        <w:pStyle w:val="Legenda"/>
        <w:jc w:val="center"/>
        <w:rPr>
          <w:sz w:val="22"/>
        </w:rPr>
      </w:pPr>
      <w:bookmarkStart w:id="193" w:name="_Ref406658615"/>
      <w:bookmarkStart w:id="194" w:name="_Toc414241795"/>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35</w:t>
      </w:r>
      <w:r w:rsidR="00D236E6" w:rsidRPr="001570E5">
        <w:rPr>
          <w:sz w:val="22"/>
        </w:rPr>
        <w:fldChar w:fldCharType="end"/>
      </w:r>
      <w:bookmarkEnd w:id="193"/>
      <w:r w:rsidRPr="001570E5">
        <w:rPr>
          <w:sz w:val="22"/>
        </w:rPr>
        <w:t>: NEOSTEL camera block schematic</w:t>
      </w:r>
      <w:bookmarkEnd w:id="194"/>
    </w:p>
    <w:p w:rsidR="00576B17" w:rsidRPr="001570E5" w:rsidRDefault="00692721" w:rsidP="002A4FBF">
      <w:pPr>
        <w:pStyle w:val="Normale14"/>
      </w:pPr>
      <w:r w:rsidRPr="001570E5">
        <w:t xml:space="preserve">The processing </w:t>
      </w:r>
      <w:r w:rsidR="00E76E03">
        <w:t>pla</w:t>
      </w:r>
      <w:r w:rsidR="006302AF" w:rsidRPr="001570E5">
        <w:t>t</w:t>
      </w:r>
      <w:r w:rsidR="00E76E03">
        <w:t>f</w:t>
      </w:r>
      <w:r w:rsidR="006302AF" w:rsidRPr="001570E5">
        <w:t xml:space="preserve">orm </w:t>
      </w:r>
      <w:r w:rsidRPr="001570E5">
        <w:t>of the Control and Communication Board</w:t>
      </w:r>
      <w:r w:rsidR="00576B17" w:rsidRPr="001570E5">
        <w:t xml:space="preserve"> is based on </w:t>
      </w:r>
      <w:r w:rsidRPr="001570E5">
        <w:t xml:space="preserve">a </w:t>
      </w:r>
      <w:r w:rsidR="00576B17" w:rsidRPr="001570E5">
        <w:t>Xilinx Zynq</w:t>
      </w:r>
      <w:r w:rsidR="006302AF" w:rsidRPr="001570E5">
        <w:t xml:space="preserve"> </w:t>
      </w:r>
      <w:r w:rsidRPr="001570E5">
        <w:t>System-on-Chip (</w:t>
      </w:r>
      <w:r w:rsidR="00576B17" w:rsidRPr="001570E5">
        <w:t>SoC</w:t>
      </w:r>
      <w:r w:rsidRPr="001570E5">
        <w:t>) solution</w:t>
      </w:r>
      <w:r w:rsidR="009D33A8" w:rsidRPr="001570E5">
        <w:rPr>
          <w:color w:val="FF0000"/>
        </w:rPr>
        <w:t xml:space="preserve"> </w:t>
      </w:r>
      <w:r w:rsidR="009D33A8" w:rsidRPr="001570E5">
        <w:t xml:space="preserve">that includes </w:t>
      </w:r>
      <w:r w:rsidR="00576B17" w:rsidRPr="001570E5">
        <w:t>two core Cortex A9</w:t>
      </w:r>
      <w:r w:rsidR="006302AF" w:rsidRPr="001570E5">
        <w:t>+</w:t>
      </w:r>
      <w:r w:rsidR="00576B17" w:rsidRPr="001570E5">
        <w:t xml:space="preserve"> applic</w:t>
      </w:r>
      <w:r w:rsidR="009D33A8" w:rsidRPr="001570E5">
        <w:t xml:space="preserve">ation </w:t>
      </w:r>
      <w:r w:rsidRPr="001570E5">
        <w:t>processors and one</w:t>
      </w:r>
      <w:r w:rsidR="00576B17" w:rsidRPr="001570E5">
        <w:t xml:space="preserve"> </w:t>
      </w:r>
      <w:r w:rsidR="004F6697" w:rsidRPr="001570E5">
        <w:rPr>
          <w:bCs/>
        </w:rPr>
        <w:t>Field-Programmable Gate Array</w:t>
      </w:r>
      <w:r w:rsidR="004F6697" w:rsidRPr="001570E5">
        <w:t xml:space="preserve"> (</w:t>
      </w:r>
      <w:r w:rsidR="00576B17" w:rsidRPr="001570E5">
        <w:t>FPGA</w:t>
      </w:r>
      <w:r w:rsidR="004F6697" w:rsidRPr="001570E5">
        <w:t>)</w:t>
      </w:r>
      <w:r w:rsidR="00C049DE" w:rsidRPr="001570E5">
        <w:t xml:space="preserve">. It also </w:t>
      </w:r>
      <w:r w:rsidR="006302AF" w:rsidRPr="001570E5">
        <w:t xml:space="preserve">contains </w:t>
      </w:r>
      <w:r w:rsidR="00576B17" w:rsidRPr="001570E5">
        <w:t xml:space="preserve">a </w:t>
      </w:r>
      <w:r w:rsidR="009D33A8" w:rsidRPr="001570E5">
        <w:t>number of integrated peripheral interfaces</w:t>
      </w:r>
      <w:r w:rsidR="00576B17" w:rsidRPr="001570E5">
        <w:t xml:space="preserve"> like Ether</w:t>
      </w:r>
      <w:r w:rsidR="00C049DE" w:rsidRPr="001570E5">
        <w:t xml:space="preserve">net, SPI, I2C, CAN, USB etc. as well as </w:t>
      </w:r>
      <w:r w:rsidR="006302AF" w:rsidRPr="001570E5">
        <w:t xml:space="preserve"> two</w:t>
      </w:r>
      <w:r w:rsidR="00576B17" w:rsidRPr="001570E5">
        <w:t xml:space="preserve"> DDR3 memory controller</w:t>
      </w:r>
      <w:r w:rsidR="006302AF" w:rsidRPr="001570E5">
        <w:t>s</w:t>
      </w:r>
      <w:r w:rsidR="00576B17" w:rsidRPr="001570E5">
        <w:t xml:space="preserve">. </w:t>
      </w:r>
    </w:p>
    <w:p w:rsidR="00576B17" w:rsidRPr="001570E5" w:rsidRDefault="00576B17" w:rsidP="002A4FBF">
      <w:pPr>
        <w:pStyle w:val="Normale14"/>
      </w:pPr>
      <w:r w:rsidRPr="001570E5">
        <w:t>The system runs both Linux and RTOS opera</w:t>
      </w:r>
      <w:r w:rsidR="00C049DE" w:rsidRPr="001570E5">
        <w:t>ting systems in an AMP scenario,</w:t>
      </w:r>
      <w:r w:rsidR="00692721" w:rsidRPr="001570E5">
        <w:t xml:space="preserve"> with Linux being</w:t>
      </w:r>
      <w:r w:rsidRPr="001570E5">
        <w:t xml:space="preserve"> responsible for </w:t>
      </w:r>
      <w:r w:rsidR="00B97EEE" w:rsidRPr="001570E5">
        <w:t xml:space="preserve">the </w:t>
      </w:r>
      <w:r w:rsidRPr="001570E5">
        <w:t xml:space="preserve">high level control and maintenance and </w:t>
      </w:r>
      <w:r w:rsidR="00692721" w:rsidRPr="001570E5">
        <w:t>with RTOS being in charge of</w:t>
      </w:r>
      <w:r w:rsidRPr="001570E5">
        <w:t xml:space="preserve"> time critical tasks.</w:t>
      </w:r>
      <w:r w:rsidR="00332B1C" w:rsidRPr="001570E5">
        <w:t xml:space="preserve"> </w:t>
      </w:r>
      <w:r w:rsidR="006302AF" w:rsidRPr="001570E5">
        <w:t>All the c</w:t>
      </w:r>
      <w:r w:rsidRPr="001570E5">
        <w:t>ommun</w:t>
      </w:r>
      <w:r w:rsidR="00C049DE" w:rsidRPr="001570E5">
        <w:t xml:space="preserve">ication is based on </w:t>
      </w:r>
      <w:r w:rsidR="00B97EEE" w:rsidRPr="001570E5">
        <w:t xml:space="preserve">the </w:t>
      </w:r>
      <w:r w:rsidR="00C049DE" w:rsidRPr="001570E5">
        <w:t>Ethernet</w:t>
      </w:r>
      <w:r w:rsidR="006302AF" w:rsidRPr="001570E5">
        <w:t xml:space="preserve"> interface</w:t>
      </w:r>
      <w:r w:rsidR="00C049DE" w:rsidRPr="001570E5">
        <w:t xml:space="preserve">. A </w:t>
      </w:r>
      <w:r w:rsidR="00692721" w:rsidRPr="001570E5">
        <w:t xml:space="preserve">PTP </w:t>
      </w:r>
      <w:r w:rsidR="004F6697" w:rsidRPr="001570E5">
        <w:t>synchronization</w:t>
      </w:r>
      <w:r w:rsidR="00692721" w:rsidRPr="001570E5">
        <w:t xml:space="preserve"> </w:t>
      </w:r>
      <w:r w:rsidR="00C049DE" w:rsidRPr="001570E5">
        <w:t>protocol</w:t>
      </w:r>
      <w:r w:rsidRPr="001570E5">
        <w:t xml:space="preserve"> provides </w:t>
      </w:r>
      <w:r w:rsidR="00C049DE" w:rsidRPr="001570E5">
        <w:t xml:space="preserve">a </w:t>
      </w:r>
      <w:r w:rsidRPr="001570E5">
        <w:t xml:space="preserve">microsecond </w:t>
      </w:r>
      <w:r w:rsidR="004F6697" w:rsidRPr="001570E5">
        <w:t>synchronization</w:t>
      </w:r>
      <w:r w:rsidRPr="001570E5">
        <w:t xml:space="preserve"> capability</w:t>
      </w:r>
      <w:r w:rsidR="00C049DE" w:rsidRPr="001570E5">
        <w:t xml:space="preserve">. </w:t>
      </w:r>
      <w:r w:rsidR="00B97EEE" w:rsidRPr="001570E5">
        <w:t>A s</w:t>
      </w:r>
      <w:r w:rsidR="00AD3C6B" w:rsidRPr="001570E5">
        <w:t>erial port</w:t>
      </w:r>
      <w:r w:rsidR="00C049DE" w:rsidRPr="001570E5">
        <w:t xml:space="preserve"> </w:t>
      </w:r>
      <w:r w:rsidRPr="001570E5">
        <w:t>is used as a standard console output</w:t>
      </w:r>
      <w:r w:rsidR="00C049DE" w:rsidRPr="001570E5">
        <w:t xml:space="preserve"> </w:t>
      </w:r>
      <w:r w:rsidR="00AD3C6B" w:rsidRPr="001570E5">
        <w:t>for diagnostic purposes</w:t>
      </w:r>
      <w:r w:rsidRPr="001570E5">
        <w:t>.</w:t>
      </w:r>
    </w:p>
    <w:p w:rsidR="00576B17" w:rsidRPr="001570E5" w:rsidRDefault="004D40C7" w:rsidP="002A4FBF">
      <w:pPr>
        <w:pStyle w:val="Normale14"/>
      </w:pPr>
      <w:r>
        <w:t>The M</w:t>
      </w:r>
      <w:r w:rsidR="00D7684F" w:rsidRPr="001570E5">
        <w:t xml:space="preserve">ainboard </w:t>
      </w:r>
      <w:r w:rsidR="00AD3C6B" w:rsidRPr="001570E5">
        <w:t xml:space="preserve">integrates </w:t>
      </w:r>
      <w:r w:rsidR="004F6697" w:rsidRPr="001570E5">
        <w:t>the</w:t>
      </w:r>
      <w:r w:rsidR="00576B17" w:rsidRPr="001570E5">
        <w:t xml:space="preserve"> </w:t>
      </w:r>
      <w:r w:rsidR="00AD3C6B" w:rsidRPr="001570E5">
        <w:t>controllers</w:t>
      </w:r>
      <w:r w:rsidR="00576B17" w:rsidRPr="001570E5">
        <w:t xml:space="preserve"> for </w:t>
      </w:r>
      <w:r w:rsidR="00C049DE" w:rsidRPr="001570E5">
        <w:t xml:space="preserve">the </w:t>
      </w:r>
      <w:r w:rsidR="00576B17" w:rsidRPr="001570E5">
        <w:t>analogue front-end</w:t>
      </w:r>
      <w:r w:rsidR="00B97EEE" w:rsidRPr="001570E5">
        <w:t>,</w:t>
      </w:r>
      <w:r w:rsidR="00576B17" w:rsidRPr="001570E5">
        <w:t xml:space="preserve"> </w:t>
      </w:r>
      <w:r w:rsidR="00AD3C6B" w:rsidRPr="001570E5">
        <w:t>for</w:t>
      </w:r>
      <w:r w:rsidR="00C049DE" w:rsidRPr="001570E5">
        <w:t xml:space="preserve"> the CCD sensor</w:t>
      </w:r>
      <w:r w:rsidR="00D7684F" w:rsidRPr="001570E5">
        <w:t xml:space="preserve"> (detector)</w:t>
      </w:r>
      <w:r w:rsidR="00C049DE" w:rsidRPr="001570E5">
        <w:t xml:space="preserve"> </w:t>
      </w:r>
      <w:r w:rsidR="00AD3C6B" w:rsidRPr="001570E5">
        <w:t xml:space="preserve"> TEC module, diagnostics and sensors</w:t>
      </w:r>
      <w:r w:rsidR="00B97EEE" w:rsidRPr="001570E5">
        <w:t>.</w:t>
      </w:r>
    </w:p>
    <w:p w:rsidR="00576B17" w:rsidRPr="001570E5" w:rsidRDefault="00576B17" w:rsidP="002A4FBF">
      <w:pPr>
        <w:pStyle w:val="Normale14"/>
      </w:pPr>
      <w:r w:rsidRPr="001570E5">
        <w:t>The sys</w:t>
      </w:r>
      <w:r w:rsidR="00692721" w:rsidRPr="001570E5">
        <w:t>tem is controlled via EPICS and</w:t>
      </w:r>
      <w:r w:rsidR="00D7684F" w:rsidRPr="001570E5">
        <w:t xml:space="preserve"> provides</w:t>
      </w:r>
      <w:r w:rsidRPr="001570E5">
        <w:t xml:space="preserve"> server functionality. </w:t>
      </w:r>
      <w:r w:rsidR="00C049DE" w:rsidRPr="001570E5">
        <w:t xml:space="preserve">Image data </w:t>
      </w:r>
      <w:r w:rsidRPr="001570E5">
        <w:t xml:space="preserve">will be double buffered and </w:t>
      </w:r>
      <w:r w:rsidR="00C049DE" w:rsidRPr="001570E5">
        <w:t>sen</w:t>
      </w:r>
      <w:r w:rsidR="00B97EEE" w:rsidRPr="001570E5">
        <w:t>t</w:t>
      </w:r>
      <w:r w:rsidRPr="001570E5">
        <w:t xml:space="preserve"> to </w:t>
      </w:r>
      <w:r w:rsidR="00692721" w:rsidRPr="001570E5">
        <w:t xml:space="preserve">a </w:t>
      </w:r>
      <w:r w:rsidRPr="001570E5">
        <w:t>remote facility server</w:t>
      </w:r>
      <w:r w:rsidR="00C049DE" w:rsidRPr="001570E5">
        <w:t xml:space="preserve"> in </w:t>
      </w:r>
      <w:r w:rsidR="00B97EEE" w:rsidRPr="001570E5">
        <w:t xml:space="preserve">the </w:t>
      </w:r>
      <w:r w:rsidR="00C049DE" w:rsidRPr="001570E5">
        <w:t>FITS format</w:t>
      </w:r>
      <w:r w:rsidRPr="001570E5">
        <w:t>.</w:t>
      </w:r>
    </w:p>
    <w:p w:rsidR="000C3561" w:rsidRPr="001570E5" w:rsidRDefault="000C3561" w:rsidP="002A4FBF">
      <w:pPr>
        <w:pStyle w:val="Normale14"/>
      </w:pPr>
    </w:p>
    <w:p w:rsidR="00576B17" w:rsidRPr="001570E5" w:rsidRDefault="00EB3977" w:rsidP="002A4FBF">
      <w:pPr>
        <w:pStyle w:val="Normale14"/>
        <w:rPr>
          <w:b/>
          <w:szCs w:val="24"/>
        </w:rPr>
      </w:pPr>
      <w:r w:rsidRPr="001570E5">
        <w:rPr>
          <w:b/>
        </w:rPr>
        <w:lastRenderedPageBreak/>
        <w:t>Electronic System Features</w:t>
      </w:r>
    </w:p>
    <w:p w:rsidR="00576B17" w:rsidRPr="001570E5" w:rsidRDefault="00576B17" w:rsidP="002A4FBF">
      <w:pPr>
        <w:pStyle w:val="Normale14"/>
        <w:numPr>
          <w:ilvl w:val="0"/>
          <w:numId w:val="7"/>
        </w:numPr>
      </w:pPr>
      <w:r w:rsidRPr="001570E5">
        <w:t>Low noise 16</w:t>
      </w:r>
      <w:r w:rsidR="00692721" w:rsidRPr="001570E5">
        <w:t>MP CCD sensor readout – images</w:t>
      </w:r>
      <w:r w:rsidR="004F6697" w:rsidRPr="001570E5">
        <w:t xml:space="preserve"> are handled</w:t>
      </w:r>
      <w:r w:rsidR="00597F46" w:rsidRPr="001570E5">
        <w:t xml:space="preserve"> </w:t>
      </w:r>
      <w:r w:rsidRPr="001570E5">
        <w:t xml:space="preserve">in </w:t>
      </w:r>
      <w:r w:rsidR="00597F46" w:rsidRPr="001570E5">
        <w:t>a self-</w:t>
      </w:r>
      <w:r w:rsidRPr="001570E5">
        <w:t>describing FITS format with additional diagnostic information</w:t>
      </w:r>
    </w:p>
    <w:p w:rsidR="00576B17" w:rsidRPr="001570E5" w:rsidRDefault="00576B17" w:rsidP="002A4FBF">
      <w:pPr>
        <w:pStyle w:val="Normale14"/>
        <w:numPr>
          <w:ilvl w:val="0"/>
          <w:numId w:val="7"/>
        </w:numPr>
      </w:pPr>
      <w:r w:rsidRPr="001570E5">
        <w:t xml:space="preserve">Shutter control with accurate start/stop position feedback implemented in </w:t>
      </w:r>
      <w:r w:rsidR="004F6697" w:rsidRPr="001570E5">
        <w:t xml:space="preserve">the </w:t>
      </w:r>
      <w:r w:rsidRPr="001570E5">
        <w:t>FPGA</w:t>
      </w:r>
      <w:r w:rsidR="00AD3C6B" w:rsidRPr="001570E5">
        <w:t xml:space="preserve"> in the external shutter module</w:t>
      </w:r>
    </w:p>
    <w:p w:rsidR="00576B17" w:rsidRPr="001570E5" w:rsidRDefault="00576B17" w:rsidP="002A4FBF">
      <w:pPr>
        <w:pStyle w:val="Normale14"/>
        <w:numPr>
          <w:ilvl w:val="0"/>
          <w:numId w:val="7"/>
        </w:numPr>
      </w:pPr>
      <w:r w:rsidRPr="001570E5">
        <w:t>Environment measurements (humidity, temperature, position)</w:t>
      </w:r>
    </w:p>
    <w:p w:rsidR="00576B17" w:rsidRPr="001570E5" w:rsidRDefault="00576B17" w:rsidP="002A4FBF">
      <w:pPr>
        <w:pStyle w:val="Normale14"/>
        <w:numPr>
          <w:ilvl w:val="0"/>
          <w:numId w:val="7"/>
        </w:numPr>
      </w:pPr>
      <w:r w:rsidRPr="001570E5">
        <w:t>EPICS SCADA support with EPICS server implementation for system diagnostics and control</w:t>
      </w:r>
    </w:p>
    <w:p w:rsidR="00576B17" w:rsidRPr="001570E5" w:rsidRDefault="00576B17" w:rsidP="002A4FBF">
      <w:pPr>
        <w:pStyle w:val="Normale14"/>
        <w:numPr>
          <w:ilvl w:val="0"/>
          <w:numId w:val="7"/>
        </w:numPr>
      </w:pPr>
      <w:r w:rsidRPr="001570E5">
        <w:t xml:space="preserve">High speed interface: 1 Gbps Full Duplex Ethernet through SFP transceivers with full hardware PTP support including </w:t>
      </w:r>
      <w:r w:rsidR="004F6697" w:rsidRPr="001570E5">
        <w:t xml:space="preserve"> </w:t>
      </w:r>
      <w:r w:rsidRPr="001570E5">
        <w:t>time</w:t>
      </w:r>
      <w:r w:rsidR="00B97EEE" w:rsidRPr="001570E5">
        <w:t>-</w:t>
      </w:r>
      <w:r w:rsidRPr="001570E5">
        <w:t>stamping</w:t>
      </w:r>
    </w:p>
    <w:p w:rsidR="00576B17" w:rsidRPr="001570E5" w:rsidRDefault="00576B17" w:rsidP="002A4FBF">
      <w:pPr>
        <w:pStyle w:val="Normale14"/>
        <w:numPr>
          <w:ilvl w:val="0"/>
          <w:numId w:val="7"/>
        </w:numPr>
      </w:pPr>
      <w:r w:rsidRPr="001570E5">
        <w:t>Internal and external trigger</w:t>
      </w:r>
    </w:p>
    <w:p w:rsidR="00576B17" w:rsidRPr="001570E5" w:rsidRDefault="00576B17" w:rsidP="002A4FBF">
      <w:pPr>
        <w:pStyle w:val="Normale14"/>
        <w:numPr>
          <w:ilvl w:val="0"/>
          <w:numId w:val="7"/>
        </w:numPr>
      </w:pPr>
      <w:r w:rsidRPr="001570E5">
        <w:t xml:space="preserve">Time </w:t>
      </w:r>
      <w:r w:rsidR="008F5483" w:rsidRPr="001570E5">
        <w:t>synchronization</w:t>
      </w:r>
      <w:r w:rsidRPr="001570E5">
        <w:t xml:space="preserve"> via PTP</w:t>
      </w:r>
    </w:p>
    <w:p w:rsidR="00576B17" w:rsidRPr="001570E5" w:rsidRDefault="00576B17" w:rsidP="002A4FBF">
      <w:pPr>
        <w:pStyle w:val="Normale14"/>
        <w:numPr>
          <w:ilvl w:val="0"/>
          <w:numId w:val="7"/>
        </w:numPr>
      </w:pPr>
      <w:r w:rsidRPr="001570E5">
        <w:t xml:space="preserve">Heterogeneous system with both RTOS </w:t>
      </w:r>
      <w:r w:rsidR="004F6697" w:rsidRPr="001570E5">
        <w:t>(</w:t>
      </w:r>
      <w:r w:rsidRPr="001570E5">
        <w:t xml:space="preserve">for </w:t>
      </w:r>
      <w:r w:rsidR="00597F46" w:rsidRPr="001570E5">
        <w:t>time-</w:t>
      </w:r>
      <w:r w:rsidRPr="001570E5">
        <w:t>critical procedures</w:t>
      </w:r>
      <w:r w:rsidR="004F6697" w:rsidRPr="001570E5">
        <w:t>)</w:t>
      </w:r>
      <w:r w:rsidRPr="001570E5">
        <w:t xml:space="preserve"> and Linux </w:t>
      </w:r>
      <w:r w:rsidR="004F6697" w:rsidRPr="001570E5">
        <w:t>(</w:t>
      </w:r>
      <w:r w:rsidRPr="001570E5">
        <w:t xml:space="preserve">for interfacing flexibility and easy data processing with low latency control and </w:t>
      </w:r>
      <w:r w:rsidR="00597F46" w:rsidRPr="001570E5">
        <w:t xml:space="preserve">a </w:t>
      </w:r>
      <w:r w:rsidRPr="001570E5">
        <w:t>diagnostics path</w:t>
      </w:r>
      <w:r w:rsidR="004F6697" w:rsidRPr="001570E5">
        <w:t>)</w:t>
      </w:r>
    </w:p>
    <w:p w:rsidR="00576B17" w:rsidRPr="001570E5" w:rsidRDefault="00576B17" w:rsidP="002A4FBF">
      <w:pPr>
        <w:pStyle w:val="Normale14"/>
        <w:numPr>
          <w:ilvl w:val="0"/>
          <w:numId w:val="7"/>
        </w:numPr>
      </w:pPr>
      <w:r w:rsidRPr="001570E5">
        <w:t>Universal CCD data readout with flexible FPGA logic and modular AFE</w:t>
      </w:r>
    </w:p>
    <w:p w:rsidR="00576B17" w:rsidRPr="001570E5" w:rsidRDefault="00576B17" w:rsidP="002A4FBF">
      <w:pPr>
        <w:pStyle w:val="Normale14"/>
        <w:numPr>
          <w:ilvl w:val="0"/>
          <w:numId w:val="7"/>
        </w:numPr>
      </w:pPr>
      <w:r w:rsidRPr="001570E5">
        <w:t xml:space="preserve">Innovative Xilinx Zynq design with dual core Cortex A9+ and FPGA on one </w:t>
      </w:r>
      <w:r w:rsidR="00EE439E" w:rsidRPr="001570E5">
        <w:t xml:space="preserve">silicon die </w:t>
      </w:r>
      <w:r w:rsidRPr="001570E5">
        <w:t>with shared subsystems</w:t>
      </w:r>
      <w:r w:rsidR="00B97EEE" w:rsidRPr="001570E5">
        <w:t>.</w:t>
      </w:r>
    </w:p>
    <w:p w:rsidR="00AD3C6B" w:rsidRPr="001570E5" w:rsidRDefault="00AD3C6B" w:rsidP="002A4FBF">
      <w:pPr>
        <w:jc w:val="left"/>
        <w:rPr>
          <w:b/>
          <w:sz w:val="22"/>
        </w:rPr>
      </w:pPr>
      <w:r w:rsidRPr="001570E5">
        <w:rPr>
          <w:caps/>
        </w:rPr>
        <w:br w:type="page"/>
      </w:r>
    </w:p>
    <w:p w:rsidR="004465EB" w:rsidRPr="001570E5" w:rsidRDefault="00872722" w:rsidP="002A4FBF">
      <w:pPr>
        <w:pStyle w:val="Nagwek3"/>
      </w:pPr>
      <w:bookmarkStart w:id="195" w:name="_Toc414241711"/>
      <w:r w:rsidRPr="001570E5">
        <w:rPr>
          <w:caps w:val="0"/>
        </w:rPr>
        <w:lastRenderedPageBreak/>
        <w:t>CONTROL AND COMMUNICATION BOARD</w:t>
      </w:r>
      <w:bookmarkEnd w:id="195"/>
    </w:p>
    <w:p w:rsidR="004465EB" w:rsidRPr="001570E5" w:rsidRDefault="004465EB" w:rsidP="002A4FBF">
      <w:pPr>
        <w:pStyle w:val="Normale14"/>
      </w:pPr>
      <w:r w:rsidRPr="001570E5">
        <w:t xml:space="preserve">The Communication </w:t>
      </w:r>
      <w:r w:rsidR="00D540CB" w:rsidRPr="001570E5">
        <w:t>B</w:t>
      </w:r>
      <w:r w:rsidRPr="001570E5">
        <w:t xml:space="preserve">oard is </w:t>
      </w:r>
      <w:r w:rsidR="00AD3C6B" w:rsidRPr="001570E5">
        <w:t>shown</w:t>
      </w:r>
      <w:r w:rsidRPr="001570E5">
        <w:t xml:space="preserve"> in the block diagram </w:t>
      </w:r>
      <w:r w:rsidR="00D64FED" w:rsidRPr="001570E5">
        <w:t>(</w:t>
      </w:r>
      <w:fldSimple w:instr=" REF _Ref413617344 \h  \* MERGEFORMAT ">
        <w:r w:rsidR="00BF2758" w:rsidRPr="001570E5">
          <w:rPr>
            <w:i/>
          </w:rPr>
          <w:t xml:space="preserve">Figure </w:t>
        </w:r>
        <w:r w:rsidR="00BF2758">
          <w:rPr>
            <w:i/>
            <w:noProof/>
          </w:rPr>
          <w:t>5</w:t>
        </w:r>
        <w:r w:rsidR="00BF2758" w:rsidRPr="001570E5">
          <w:rPr>
            <w:i/>
            <w:noProof/>
          </w:rPr>
          <w:noBreakHyphen/>
        </w:r>
        <w:r w:rsidR="00BF2758">
          <w:rPr>
            <w:i/>
            <w:noProof/>
          </w:rPr>
          <w:t>36</w:t>
        </w:r>
      </w:fldSimple>
      <w:r w:rsidR="00D64FED" w:rsidRPr="001570E5">
        <w:t>)</w:t>
      </w:r>
      <w:r w:rsidR="00514E47" w:rsidRPr="001570E5">
        <w:t>.</w:t>
      </w:r>
      <w:r w:rsidR="00087AD2" w:rsidRPr="001570E5">
        <w:t xml:space="preserve"> </w:t>
      </w:r>
    </w:p>
    <w:p w:rsidR="004465EB" w:rsidRPr="001570E5" w:rsidRDefault="004465EB" w:rsidP="002A4FBF">
      <w:pPr>
        <w:rPr>
          <w:szCs w:val="24"/>
        </w:rPr>
      </w:pPr>
    </w:p>
    <w:p w:rsidR="004465EB" w:rsidRPr="001570E5" w:rsidRDefault="004465EB" w:rsidP="002A4FBF">
      <w:r w:rsidRPr="001570E5">
        <w:rPr>
          <w:noProof/>
          <w:lang w:val="pl-PL" w:eastAsia="pl-PL"/>
        </w:rPr>
        <w:drawing>
          <wp:inline distT="0" distB="0" distL="0" distR="0">
            <wp:extent cx="5681750" cy="3467735"/>
            <wp:effectExtent l="0" t="0" r="0" b="0"/>
            <wp:docPr id="7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81750" cy="3467735"/>
                    </a:xfrm>
                    <a:prstGeom prst="rect">
                      <a:avLst/>
                    </a:prstGeom>
                    <a:noFill/>
                    <a:ln>
                      <a:noFill/>
                    </a:ln>
                  </pic:spPr>
                </pic:pic>
              </a:graphicData>
            </a:graphic>
          </wp:inline>
        </w:drawing>
      </w:r>
    </w:p>
    <w:p w:rsidR="00D56B5B" w:rsidRPr="001570E5" w:rsidRDefault="009F4677" w:rsidP="002A4FBF">
      <w:pPr>
        <w:jc w:val="center"/>
        <w:rPr>
          <w:i/>
          <w:sz w:val="22"/>
        </w:rPr>
      </w:pPr>
      <w:bookmarkStart w:id="196" w:name="_Ref413617344"/>
      <w:bookmarkStart w:id="197" w:name="_Toc414241796"/>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5</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36</w:t>
      </w:r>
      <w:r w:rsidR="00D236E6" w:rsidRPr="001570E5">
        <w:rPr>
          <w:i/>
          <w:sz w:val="22"/>
        </w:rPr>
        <w:fldChar w:fldCharType="end"/>
      </w:r>
      <w:bookmarkEnd w:id="196"/>
      <w:r w:rsidRPr="001570E5">
        <w:rPr>
          <w:i/>
          <w:sz w:val="22"/>
        </w:rPr>
        <w:t xml:space="preserve">: </w:t>
      </w:r>
      <w:r w:rsidR="00860B9C" w:rsidRPr="001570E5">
        <w:rPr>
          <w:i/>
          <w:sz w:val="22"/>
        </w:rPr>
        <w:t>Communication board block diagram</w:t>
      </w:r>
      <w:bookmarkEnd w:id="197"/>
    </w:p>
    <w:p w:rsidR="009F4677" w:rsidRPr="001570E5" w:rsidRDefault="009F4677" w:rsidP="002A4FBF">
      <w:pPr>
        <w:rPr>
          <w:sz w:val="22"/>
        </w:rPr>
      </w:pPr>
    </w:p>
    <w:p w:rsidR="004465EB" w:rsidRPr="001570E5" w:rsidRDefault="004465EB" w:rsidP="004D40C7">
      <w:pPr>
        <w:pStyle w:val="Normale14"/>
        <w:spacing w:after="0"/>
      </w:pPr>
      <w:r w:rsidRPr="001570E5">
        <w:t xml:space="preserve">The Communication </w:t>
      </w:r>
      <w:r w:rsidR="00D540CB" w:rsidRPr="001570E5">
        <w:t>B</w:t>
      </w:r>
      <w:r w:rsidRPr="001570E5">
        <w:t xml:space="preserve">oard is </w:t>
      </w:r>
      <w:r w:rsidR="00AD3C6B" w:rsidRPr="001570E5">
        <w:t>inserted into</w:t>
      </w:r>
      <w:r w:rsidRPr="001570E5">
        <w:t xml:space="preserve"> the </w:t>
      </w:r>
      <w:r w:rsidR="00AD3C6B" w:rsidRPr="001570E5">
        <w:t xml:space="preserve">connector of the </w:t>
      </w:r>
      <w:r w:rsidRPr="001570E5">
        <w:t xml:space="preserve">Mainboard. It is intended to be an interface between the </w:t>
      </w:r>
      <w:r w:rsidR="00AD3C6B" w:rsidRPr="001570E5">
        <w:t xml:space="preserve">camera electronics </w:t>
      </w:r>
      <w:r w:rsidRPr="001570E5">
        <w:t>and an external server. The role of this board is:</w:t>
      </w:r>
    </w:p>
    <w:p w:rsidR="004465EB" w:rsidRPr="001570E5" w:rsidRDefault="004465EB" w:rsidP="004D40C7">
      <w:pPr>
        <w:pStyle w:val="Normale14"/>
        <w:numPr>
          <w:ilvl w:val="0"/>
          <w:numId w:val="12"/>
        </w:numPr>
        <w:spacing w:after="0"/>
        <w:ind w:left="714" w:hanging="357"/>
      </w:pPr>
      <w:bookmarkStart w:id="198" w:name="__DdeLink__97_2133366414"/>
      <w:r w:rsidRPr="001570E5">
        <w:t>The generation of timing signals</w:t>
      </w:r>
      <w:bookmarkEnd w:id="198"/>
      <w:r w:rsidRPr="001570E5">
        <w:t xml:space="preserve"> for the CCD sensor</w:t>
      </w:r>
    </w:p>
    <w:p w:rsidR="004465EB" w:rsidRPr="001570E5" w:rsidRDefault="004465EB" w:rsidP="004D40C7">
      <w:pPr>
        <w:pStyle w:val="Normale14"/>
        <w:numPr>
          <w:ilvl w:val="0"/>
          <w:numId w:val="12"/>
        </w:numPr>
        <w:spacing w:after="0"/>
        <w:ind w:left="714" w:hanging="357"/>
      </w:pPr>
      <w:r w:rsidRPr="001570E5">
        <w:t xml:space="preserve">The generation of timing signals for the Analog </w:t>
      </w:r>
      <w:r w:rsidR="00087AD2" w:rsidRPr="001570E5">
        <w:t>F</w:t>
      </w:r>
      <w:r w:rsidRPr="001570E5">
        <w:t>ront-</w:t>
      </w:r>
      <w:r w:rsidR="00087AD2" w:rsidRPr="001570E5">
        <w:t>E</w:t>
      </w:r>
      <w:r w:rsidRPr="001570E5">
        <w:t>nd module</w:t>
      </w:r>
    </w:p>
    <w:p w:rsidR="004465EB" w:rsidRPr="001570E5" w:rsidRDefault="004465EB" w:rsidP="004D40C7">
      <w:pPr>
        <w:pStyle w:val="Normale14"/>
        <w:numPr>
          <w:ilvl w:val="0"/>
          <w:numId w:val="12"/>
        </w:numPr>
        <w:spacing w:after="0"/>
        <w:ind w:left="714" w:hanging="357"/>
      </w:pPr>
      <w:r w:rsidRPr="001570E5">
        <w:t>The data collection from analog-to-digital converters</w:t>
      </w:r>
      <w:r w:rsidR="00AD3C6B" w:rsidRPr="001570E5">
        <w:t xml:space="preserve"> and sensors</w:t>
      </w:r>
    </w:p>
    <w:p w:rsidR="004465EB" w:rsidRPr="001570E5" w:rsidRDefault="004465EB" w:rsidP="004D40C7">
      <w:pPr>
        <w:pStyle w:val="Normale14"/>
        <w:numPr>
          <w:ilvl w:val="0"/>
          <w:numId w:val="12"/>
        </w:numPr>
        <w:spacing w:after="0"/>
        <w:ind w:left="714" w:hanging="357"/>
      </w:pPr>
      <w:r w:rsidRPr="001570E5">
        <w:t>The communication via Ethernet</w:t>
      </w:r>
    </w:p>
    <w:p w:rsidR="004465EB" w:rsidRPr="001570E5" w:rsidRDefault="004465EB" w:rsidP="004D40C7">
      <w:pPr>
        <w:pStyle w:val="Normale14"/>
        <w:numPr>
          <w:ilvl w:val="0"/>
          <w:numId w:val="12"/>
        </w:numPr>
        <w:spacing w:after="0"/>
        <w:ind w:left="714" w:hanging="357"/>
      </w:pPr>
      <w:r w:rsidRPr="001570E5">
        <w:t>The time synchronization using a PTP protocol</w:t>
      </w:r>
      <w:r w:rsidR="00514E47" w:rsidRPr="001570E5">
        <w:t>.</w:t>
      </w:r>
    </w:p>
    <w:p w:rsidR="004465EB" w:rsidRPr="001570E5" w:rsidRDefault="004465EB" w:rsidP="004D40C7">
      <w:pPr>
        <w:pStyle w:val="Normale14"/>
        <w:spacing w:before="120"/>
      </w:pPr>
      <w:r w:rsidRPr="001570E5">
        <w:t xml:space="preserve">The main processing </w:t>
      </w:r>
      <w:r w:rsidR="000C3561" w:rsidRPr="001570E5">
        <w:t>unit is Zynq SoC containing two</w:t>
      </w:r>
      <w:r w:rsidRPr="001570E5">
        <w:t xml:space="preserve"> ARM </w:t>
      </w:r>
      <w:r w:rsidR="000C3561" w:rsidRPr="001570E5">
        <w:t xml:space="preserve">Cortex </w:t>
      </w:r>
      <w:r w:rsidR="00087AD2" w:rsidRPr="001570E5">
        <w:t xml:space="preserve">A9+ </w:t>
      </w:r>
      <w:r w:rsidRPr="001570E5">
        <w:t>processor</w:t>
      </w:r>
      <w:r w:rsidR="000C3561" w:rsidRPr="001570E5">
        <w:t>s and an</w:t>
      </w:r>
      <w:r w:rsidRPr="001570E5">
        <w:t xml:space="preserve"> FPGA </w:t>
      </w:r>
      <w:r w:rsidR="000C3561" w:rsidRPr="001570E5">
        <w:t>logic</w:t>
      </w:r>
      <w:r w:rsidRPr="001570E5">
        <w:t xml:space="preserve">. This part supervises all onboard peripherals and CCD sensor operations. It also sets the proper voltage to supply and bias the CCD, drives CCD signals, receives data from A/D converters and sends data over the Ethernet. The Zynq </w:t>
      </w:r>
      <w:r w:rsidR="00514E47" w:rsidRPr="001570E5">
        <w:t xml:space="preserve">processor </w:t>
      </w:r>
      <w:r w:rsidRPr="001570E5">
        <w:t>has been chosen because of its ability to support 1 or 10 Gbit Ethernet. Zynq</w:t>
      </w:r>
      <w:r w:rsidR="00AD3C6B" w:rsidRPr="001570E5">
        <w:t xml:space="preserve"> SoC</w:t>
      </w:r>
      <w:r w:rsidRPr="001570E5">
        <w:t xml:space="preserve"> uses two types of the memory. The first one is volatile (RAM) memory; the second is non-volatile (FLASH) memory. The RAM memory keeps the data and is required for image processing purposes, whereas FLASH contains the Linux file system. There is an additional storage device on the module - a Micro SD card is used to store system logs. The Ethernet connection is established by a SFP/SFP+ transceiver. Thus copper or optical Ethernet connection can be implemented. The internal power supply consists of </w:t>
      </w:r>
      <w:r w:rsidR="00AD3C6B" w:rsidRPr="001570E5">
        <w:t>two quad channels</w:t>
      </w:r>
      <w:r w:rsidRPr="001570E5">
        <w:t xml:space="preserve"> high efficiency DC/DC converter</w:t>
      </w:r>
      <w:r w:rsidR="00AD3C6B" w:rsidRPr="001570E5">
        <w:t>s</w:t>
      </w:r>
      <w:r w:rsidRPr="001570E5">
        <w:t xml:space="preserve"> that supplies all devices on the module. A detailed electrical schematic is presented in the mainboard</w:t>
      </w:r>
      <w:r w:rsidR="0025541C" w:rsidRPr="001570E5">
        <w:t xml:space="preserve"> </w:t>
      </w:r>
      <w:r w:rsidRPr="001570E5">
        <w:t>file</w:t>
      </w:r>
      <w:r w:rsidR="00045D1C" w:rsidRPr="001570E5">
        <w:t>.</w:t>
      </w:r>
    </w:p>
    <w:p w:rsidR="00BE16F5" w:rsidRDefault="00BE16F5" w:rsidP="002A4FBF">
      <w:pPr>
        <w:pStyle w:val="Normale14"/>
      </w:pPr>
    </w:p>
    <w:p w:rsidR="00E76E03" w:rsidRPr="001570E5" w:rsidRDefault="00E76E03" w:rsidP="002A4FBF">
      <w:pPr>
        <w:pStyle w:val="Normale14"/>
      </w:pPr>
    </w:p>
    <w:p w:rsidR="004465EB" w:rsidRPr="001570E5" w:rsidRDefault="00872722" w:rsidP="002A4FBF">
      <w:pPr>
        <w:pStyle w:val="Nagwek4"/>
      </w:pPr>
      <w:bookmarkStart w:id="199" w:name="_Toc414241712"/>
      <w:r w:rsidRPr="001570E5">
        <w:rPr>
          <w:caps w:val="0"/>
        </w:rPr>
        <w:lastRenderedPageBreak/>
        <w:t>ZYNQ SOC</w:t>
      </w:r>
      <w:bookmarkEnd w:id="199"/>
    </w:p>
    <w:p w:rsidR="004465EB" w:rsidRPr="001570E5" w:rsidRDefault="004465EB" w:rsidP="002A4FBF">
      <w:pPr>
        <w:pStyle w:val="Normale14"/>
      </w:pPr>
      <w:r w:rsidRPr="001570E5">
        <w:t xml:space="preserve">The ZYNQ SoC </w:t>
      </w:r>
      <w:r w:rsidR="00514E47" w:rsidRPr="001570E5">
        <w:t xml:space="preserve">manufactured by </w:t>
      </w:r>
      <w:r w:rsidRPr="001570E5">
        <w:t>Xilinx is the most important part placed on the communication module.</w:t>
      </w:r>
      <w:r w:rsidR="0025541C" w:rsidRPr="001570E5">
        <w:t xml:space="preserve"> </w:t>
      </w:r>
      <w:r w:rsidRPr="001570E5">
        <w:t>The XC7Z030-2FFG676I chip was chosen because of the four high speed transceivers implemented in the 676-ball BGA package.</w:t>
      </w:r>
    </w:p>
    <w:p w:rsidR="004465EB" w:rsidRPr="001570E5" w:rsidRDefault="004465EB" w:rsidP="002A4FBF">
      <w:pPr>
        <w:pStyle w:val="Normale14"/>
      </w:pPr>
      <w:r w:rsidRPr="001570E5">
        <w:t>It has two so-called high-range (HR) banks, three high-performance (HP) banks, processing system (PS) banks and a single high-speed GTX transceiver bank. HR, HP and GTX banks belong to the FPGA of the SoC. The PS banks belong to the processor part of the SoC.</w:t>
      </w:r>
    </w:p>
    <w:p w:rsidR="004465EB" w:rsidRPr="001570E5" w:rsidRDefault="004465EB" w:rsidP="002A4FBF">
      <w:pPr>
        <w:pStyle w:val="Normale14"/>
      </w:pPr>
      <w:r w:rsidRPr="001570E5">
        <w:t>Pins from HR banks drive UART, SPI, IIC, LVDS and MLVDS interfaces. There are also general-purpose pins to drive LEDs and to check the state of push-button switches.</w:t>
      </w:r>
    </w:p>
    <w:p w:rsidR="004465EB" w:rsidRPr="001570E5" w:rsidRDefault="004465EB" w:rsidP="002A4FBF">
      <w:pPr>
        <w:pStyle w:val="Normale14"/>
      </w:pPr>
      <w:r w:rsidRPr="001570E5">
        <w:t xml:space="preserve">HP banks are used as an interface to the SDRAM DDR3 memory and as </w:t>
      </w:r>
      <w:r w:rsidR="0025541C" w:rsidRPr="001570E5">
        <w:t>the</w:t>
      </w:r>
      <w:r w:rsidRPr="001570E5">
        <w:t xml:space="preserve"> LVDS interface.</w:t>
      </w:r>
    </w:p>
    <w:p w:rsidR="004465EB" w:rsidRPr="001570E5" w:rsidRDefault="004465EB" w:rsidP="002A4FBF">
      <w:pPr>
        <w:pStyle w:val="Normale14"/>
      </w:pPr>
      <w:r w:rsidRPr="001570E5">
        <w:t>PS banks are the ARM</w:t>
      </w:r>
      <w:r w:rsidR="0025541C" w:rsidRPr="001570E5">
        <w:t xml:space="preserve"> processor</w:t>
      </w:r>
      <w:r w:rsidRPr="001570E5">
        <w:t xml:space="preserve"> external interface. They are connected to the SDRAM DDR3, NAND Flash, NOR Flash and SD card. Some of the pins are general-purpose pins and drive LEDs and interfaces like IIC, SPI, CAN and UART. The ARM processor can boot from all non-volatile memories mentioned above. </w:t>
      </w:r>
    </w:p>
    <w:p w:rsidR="00D973FB" w:rsidRPr="001570E5" w:rsidRDefault="00D973FB" w:rsidP="002A4FBF">
      <w:pPr>
        <w:pStyle w:val="Normale14"/>
      </w:pPr>
    </w:p>
    <w:p w:rsidR="004465EB" w:rsidRPr="001570E5" w:rsidRDefault="00872722" w:rsidP="002A4FBF">
      <w:pPr>
        <w:pStyle w:val="Nagwek4"/>
      </w:pPr>
      <w:bookmarkStart w:id="200" w:name="_Toc414241713"/>
      <w:r w:rsidRPr="001570E5">
        <w:rPr>
          <w:caps w:val="0"/>
        </w:rPr>
        <w:t>CLOCK GENERATORS</w:t>
      </w:r>
      <w:bookmarkEnd w:id="200"/>
    </w:p>
    <w:p w:rsidR="004465EB" w:rsidRPr="001570E5" w:rsidRDefault="004465EB" w:rsidP="002A4FBF">
      <w:pPr>
        <w:pStyle w:val="Normale14"/>
      </w:pPr>
      <w:r w:rsidRPr="001570E5">
        <w:t xml:space="preserve">There are five oscillators on the </w:t>
      </w:r>
      <w:r w:rsidR="00D973FB" w:rsidRPr="001570E5">
        <w:t>C</w:t>
      </w:r>
      <w:r w:rsidRPr="001570E5">
        <w:t xml:space="preserve">ommunication </w:t>
      </w:r>
      <w:r w:rsidR="00D973FB" w:rsidRPr="001570E5">
        <w:t>B</w:t>
      </w:r>
      <w:r w:rsidRPr="001570E5">
        <w:t>oard</w:t>
      </w:r>
      <w:r w:rsidR="00D64FED" w:rsidRPr="001570E5">
        <w:t xml:space="preserve"> (</w:t>
      </w:r>
      <w:fldSimple w:instr=" REF _Ref413661360 \h  \* MERGEFORMAT ">
        <w:r w:rsidR="00BF2758" w:rsidRPr="00BF2758">
          <w:t>Table 5</w:t>
        </w:r>
        <w:r w:rsidR="00BF2758" w:rsidRPr="00BF2758">
          <w:noBreakHyphen/>
          <w:t>5</w:t>
        </w:r>
      </w:fldSimple>
      <w:r w:rsidR="00D64FED" w:rsidRPr="001570E5">
        <w:t>)</w:t>
      </w:r>
      <w:r w:rsidRPr="001570E5">
        <w:t xml:space="preserve"> Two of them are ARM system clocks; the others drive GTX interfaces.</w:t>
      </w:r>
    </w:p>
    <w:p w:rsidR="00D64FED" w:rsidRPr="001570E5" w:rsidRDefault="00D64FED" w:rsidP="002A4FBF">
      <w:pPr>
        <w:pStyle w:val="Normale14"/>
        <w:rPr>
          <w:rFonts w:cs="Arial"/>
          <w:color w:val="000000"/>
          <w:sz w:val="24"/>
          <w:szCs w:val="24"/>
          <w:lang w:eastAsia="pl-PL"/>
        </w:rPr>
      </w:pPr>
      <w:bookmarkStart w:id="201" w:name="_Ref413661360"/>
      <w:bookmarkStart w:id="202" w:name="_Ref413617771"/>
      <w:bookmarkStart w:id="203" w:name="_Toc414241830"/>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5</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5</w:t>
      </w:r>
      <w:r w:rsidR="00D236E6" w:rsidRPr="001570E5">
        <w:rPr>
          <w:i/>
        </w:rPr>
        <w:fldChar w:fldCharType="end"/>
      </w:r>
      <w:bookmarkEnd w:id="201"/>
      <w:r w:rsidRPr="001570E5">
        <w:rPr>
          <w:i/>
        </w:rPr>
        <w:t>: Clock generators</w:t>
      </w:r>
      <w:bookmarkEnd w:id="202"/>
      <w:bookmarkEnd w:id="203"/>
    </w:p>
    <w:tbl>
      <w:tblPr>
        <w:tblStyle w:val="Tabela-Siatka"/>
        <w:tblW w:w="9351" w:type="dxa"/>
        <w:tblLook w:val="04A0"/>
      </w:tblPr>
      <w:tblGrid>
        <w:gridCol w:w="3681"/>
        <w:gridCol w:w="1842"/>
        <w:gridCol w:w="1843"/>
        <w:gridCol w:w="1985"/>
      </w:tblGrid>
      <w:tr w:rsidR="004465EB" w:rsidRPr="001570E5" w:rsidTr="00F61B52">
        <w:tc>
          <w:tcPr>
            <w:tcW w:w="3681" w:type="dxa"/>
            <w:shd w:val="clear" w:color="auto" w:fill="D9D9D9" w:themeFill="background1" w:themeFillShade="D9"/>
            <w:vAlign w:val="center"/>
          </w:tcPr>
          <w:p w:rsidR="004465EB" w:rsidRPr="001570E5" w:rsidRDefault="004465EB" w:rsidP="002A4FBF">
            <w:r w:rsidRPr="001570E5">
              <w:t>Oscillator part number</w:t>
            </w:r>
          </w:p>
        </w:tc>
        <w:tc>
          <w:tcPr>
            <w:tcW w:w="1842" w:type="dxa"/>
            <w:shd w:val="clear" w:color="auto" w:fill="D9D9D9" w:themeFill="background1" w:themeFillShade="D9"/>
            <w:vAlign w:val="center"/>
          </w:tcPr>
          <w:p w:rsidR="004465EB" w:rsidRPr="001570E5" w:rsidRDefault="004465EB" w:rsidP="002A4FBF">
            <w:r w:rsidRPr="001570E5">
              <w:t>Frequency</w:t>
            </w:r>
          </w:p>
        </w:tc>
        <w:tc>
          <w:tcPr>
            <w:tcW w:w="1843" w:type="dxa"/>
            <w:shd w:val="clear" w:color="auto" w:fill="D9D9D9" w:themeFill="background1" w:themeFillShade="D9"/>
            <w:vAlign w:val="center"/>
          </w:tcPr>
          <w:p w:rsidR="004465EB" w:rsidRPr="001570E5" w:rsidRDefault="004465EB" w:rsidP="002A4FBF">
            <w:r w:rsidRPr="001570E5">
              <w:t>Connected to</w:t>
            </w:r>
          </w:p>
        </w:tc>
        <w:tc>
          <w:tcPr>
            <w:tcW w:w="1985" w:type="dxa"/>
            <w:shd w:val="clear" w:color="auto" w:fill="D9D9D9" w:themeFill="background1" w:themeFillShade="D9"/>
            <w:vAlign w:val="center"/>
          </w:tcPr>
          <w:p w:rsidR="004465EB" w:rsidRPr="001570E5" w:rsidRDefault="004465EB" w:rsidP="002A4FBF">
            <w:r w:rsidRPr="001570E5">
              <w:t>Role</w:t>
            </w:r>
          </w:p>
        </w:tc>
      </w:tr>
      <w:tr w:rsidR="004465EB" w:rsidRPr="001570E5" w:rsidTr="00F61B52">
        <w:tc>
          <w:tcPr>
            <w:tcW w:w="3681" w:type="dxa"/>
            <w:vAlign w:val="center"/>
          </w:tcPr>
          <w:p w:rsidR="004465EB" w:rsidRPr="001570E5" w:rsidRDefault="004465EB" w:rsidP="002A4FBF">
            <w:r w:rsidRPr="001570E5">
              <w:t>SiT8103AC-32-18E-33.33300X</w:t>
            </w:r>
          </w:p>
        </w:tc>
        <w:tc>
          <w:tcPr>
            <w:tcW w:w="1842" w:type="dxa"/>
            <w:vAlign w:val="center"/>
          </w:tcPr>
          <w:p w:rsidR="004465EB" w:rsidRPr="001570E5" w:rsidRDefault="004465EB" w:rsidP="002A4FBF">
            <w:r w:rsidRPr="001570E5">
              <w:t>33,33 MHZ</w:t>
            </w:r>
          </w:p>
        </w:tc>
        <w:tc>
          <w:tcPr>
            <w:tcW w:w="1843" w:type="dxa"/>
            <w:vAlign w:val="center"/>
          </w:tcPr>
          <w:p w:rsidR="004465EB" w:rsidRPr="001570E5" w:rsidRDefault="004465EB" w:rsidP="002A4FBF">
            <w:r w:rsidRPr="001570E5">
              <w:t>ARM</w:t>
            </w:r>
          </w:p>
        </w:tc>
        <w:tc>
          <w:tcPr>
            <w:tcW w:w="1985" w:type="dxa"/>
            <w:vAlign w:val="center"/>
          </w:tcPr>
          <w:p w:rsidR="004465EB" w:rsidRPr="001570E5" w:rsidRDefault="004465EB" w:rsidP="002A4FBF">
            <w:r w:rsidRPr="001570E5">
              <w:t>System clock</w:t>
            </w:r>
          </w:p>
        </w:tc>
      </w:tr>
      <w:tr w:rsidR="004465EB" w:rsidRPr="001570E5" w:rsidTr="00F61B52">
        <w:tc>
          <w:tcPr>
            <w:tcW w:w="3681" w:type="dxa"/>
            <w:vAlign w:val="center"/>
          </w:tcPr>
          <w:p w:rsidR="004465EB" w:rsidRPr="001570E5" w:rsidRDefault="004465EB" w:rsidP="002A4FBF">
            <w:r w:rsidRPr="001570E5">
              <w:t>570BBC000121DG</w:t>
            </w:r>
          </w:p>
        </w:tc>
        <w:tc>
          <w:tcPr>
            <w:tcW w:w="1842" w:type="dxa"/>
            <w:vAlign w:val="center"/>
          </w:tcPr>
          <w:p w:rsidR="004465EB" w:rsidRPr="001570E5" w:rsidRDefault="004465EB" w:rsidP="002A4FBF">
            <w:r w:rsidRPr="001570E5">
              <w:t>10-280 MHz</w:t>
            </w:r>
          </w:p>
        </w:tc>
        <w:tc>
          <w:tcPr>
            <w:tcW w:w="1843" w:type="dxa"/>
            <w:vAlign w:val="center"/>
          </w:tcPr>
          <w:p w:rsidR="004465EB" w:rsidRPr="001570E5" w:rsidRDefault="004465EB" w:rsidP="002A4FBF">
            <w:r w:rsidRPr="001570E5">
              <w:t>ARM</w:t>
            </w:r>
          </w:p>
        </w:tc>
        <w:tc>
          <w:tcPr>
            <w:tcW w:w="1985" w:type="dxa"/>
            <w:vAlign w:val="center"/>
          </w:tcPr>
          <w:p w:rsidR="004465EB" w:rsidRPr="001570E5" w:rsidRDefault="004465EB" w:rsidP="002A4FBF">
            <w:r w:rsidRPr="001570E5">
              <w:t>RAM clock</w:t>
            </w:r>
          </w:p>
        </w:tc>
      </w:tr>
      <w:tr w:rsidR="004465EB" w:rsidRPr="001570E5" w:rsidTr="00F61B52">
        <w:tc>
          <w:tcPr>
            <w:tcW w:w="3681" w:type="dxa"/>
            <w:vAlign w:val="center"/>
          </w:tcPr>
          <w:p w:rsidR="004465EB" w:rsidRPr="001570E5" w:rsidRDefault="004465EB" w:rsidP="002A4FBF">
            <w:r w:rsidRPr="001570E5">
              <w:t>ASFLMPLV-156.250MHZ-LR-T</w:t>
            </w:r>
          </w:p>
        </w:tc>
        <w:tc>
          <w:tcPr>
            <w:tcW w:w="1842" w:type="dxa"/>
            <w:vAlign w:val="center"/>
          </w:tcPr>
          <w:p w:rsidR="004465EB" w:rsidRPr="001570E5" w:rsidRDefault="004465EB" w:rsidP="002A4FBF">
            <w:r w:rsidRPr="001570E5">
              <w:t>156,25 MHZ</w:t>
            </w:r>
          </w:p>
        </w:tc>
        <w:tc>
          <w:tcPr>
            <w:tcW w:w="1843" w:type="dxa"/>
            <w:vAlign w:val="center"/>
          </w:tcPr>
          <w:p w:rsidR="004465EB" w:rsidRPr="001570E5" w:rsidRDefault="004465EB" w:rsidP="002A4FBF">
            <w:r w:rsidRPr="001570E5">
              <w:t>FPGA</w:t>
            </w:r>
          </w:p>
        </w:tc>
        <w:tc>
          <w:tcPr>
            <w:tcW w:w="1985" w:type="dxa"/>
            <w:vAlign w:val="center"/>
          </w:tcPr>
          <w:p w:rsidR="004465EB" w:rsidRPr="001570E5" w:rsidRDefault="004465EB" w:rsidP="002A4FBF">
            <w:r w:rsidRPr="001570E5">
              <w:t>10 Gbit Ethernet clock</w:t>
            </w:r>
          </w:p>
        </w:tc>
      </w:tr>
      <w:tr w:rsidR="004465EB" w:rsidRPr="001570E5" w:rsidTr="00F61B52">
        <w:tc>
          <w:tcPr>
            <w:tcW w:w="3681" w:type="dxa"/>
            <w:vAlign w:val="center"/>
          </w:tcPr>
          <w:p w:rsidR="004465EB" w:rsidRPr="001570E5" w:rsidRDefault="004465EB" w:rsidP="002A4FBF">
            <w:r w:rsidRPr="001570E5">
              <w:t>LF VCXO026156</w:t>
            </w:r>
          </w:p>
        </w:tc>
        <w:tc>
          <w:tcPr>
            <w:tcW w:w="1842" w:type="dxa"/>
            <w:vAlign w:val="center"/>
          </w:tcPr>
          <w:p w:rsidR="004465EB" w:rsidRPr="001570E5" w:rsidRDefault="004465EB" w:rsidP="002A4FBF">
            <w:r w:rsidRPr="001570E5">
              <w:t>20 MHz</w:t>
            </w:r>
          </w:p>
        </w:tc>
        <w:tc>
          <w:tcPr>
            <w:tcW w:w="1843" w:type="dxa"/>
            <w:vAlign w:val="center"/>
          </w:tcPr>
          <w:p w:rsidR="004465EB" w:rsidRPr="001570E5" w:rsidRDefault="004465EB" w:rsidP="002A4FBF">
            <w:r w:rsidRPr="001570E5">
              <w:t>FPGA</w:t>
            </w:r>
          </w:p>
        </w:tc>
        <w:tc>
          <w:tcPr>
            <w:tcW w:w="1985" w:type="dxa"/>
            <w:vAlign w:val="center"/>
          </w:tcPr>
          <w:p w:rsidR="004465EB" w:rsidRPr="001570E5" w:rsidRDefault="004465EB" w:rsidP="002A4FBF">
            <w:r w:rsidRPr="001570E5">
              <w:t>White Rabbit clock</w:t>
            </w:r>
          </w:p>
        </w:tc>
      </w:tr>
      <w:tr w:rsidR="004465EB" w:rsidRPr="001570E5" w:rsidTr="00F61B52">
        <w:tc>
          <w:tcPr>
            <w:tcW w:w="3681" w:type="dxa"/>
            <w:vAlign w:val="center"/>
          </w:tcPr>
          <w:p w:rsidR="004465EB" w:rsidRPr="001570E5" w:rsidRDefault="004465EB" w:rsidP="002A4FBF">
            <w:r w:rsidRPr="001570E5">
              <w:t>VM53S3-25.000-2.5/-30+75 with CDCM61004RHBT</w:t>
            </w:r>
          </w:p>
        </w:tc>
        <w:tc>
          <w:tcPr>
            <w:tcW w:w="1842" w:type="dxa"/>
            <w:vAlign w:val="center"/>
          </w:tcPr>
          <w:p w:rsidR="004465EB" w:rsidRPr="001570E5" w:rsidRDefault="004465EB" w:rsidP="002A4FBF">
            <w:r w:rsidRPr="001570E5">
              <w:t>125 MHz</w:t>
            </w:r>
          </w:p>
        </w:tc>
        <w:tc>
          <w:tcPr>
            <w:tcW w:w="1843" w:type="dxa"/>
            <w:vAlign w:val="center"/>
          </w:tcPr>
          <w:p w:rsidR="004465EB" w:rsidRPr="001570E5" w:rsidRDefault="004465EB" w:rsidP="002A4FBF">
            <w:r w:rsidRPr="001570E5">
              <w:t>FPGA</w:t>
            </w:r>
          </w:p>
        </w:tc>
        <w:tc>
          <w:tcPr>
            <w:tcW w:w="1985" w:type="dxa"/>
            <w:vAlign w:val="center"/>
          </w:tcPr>
          <w:p w:rsidR="004465EB" w:rsidRPr="001570E5" w:rsidRDefault="004465EB" w:rsidP="002A4FBF">
            <w:r w:rsidRPr="001570E5">
              <w:t>White Rabbit clock</w:t>
            </w:r>
          </w:p>
        </w:tc>
      </w:tr>
    </w:tbl>
    <w:p w:rsidR="004465EB" w:rsidRPr="001570E5" w:rsidRDefault="004465EB" w:rsidP="002A4FBF"/>
    <w:p w:rsidR="00D973FB" w:rsidRPr="001570E5" w:rsidRDefault="004465EB" w:rsidP="002A4FBF">
      <w:pPr>
        <w:pStyle w:val="Normale14"/>
      </w:pPr>
      <w:r w:rsidRPr="001570E5">
        <w:t>156,25 MHz, 20 MHZ and 125 MHz oscillators are controlled by onboard DACs. Thus a frequency stabilization and phase synchronization can be achieved</w:t>
      </w:r>
      <w:r w:rsidR="0025541C" w:rsidRPr="001570E5">
        <w:t xml:space="preserve"> which is implemented in PTP and related protocols</w:t>
      </w:r>
      <w:r w:rsidR="00D973FB" w:rsidRPr="001570E5">
        <w:t>.</w:t>
      </w:r>
    </w:p>
    <w:p w:rsidR="004465EB" w:rsidRPr="001570E5" w:rsidRDefault="004465EB" w:rsidP="002A4FBF">
      <w:pPr>
        <w:pStyle w:val="Normale14"/>
      </w:pPr>
    </w:p>
    <w:p w:rsidR="004465EB" w:rsidRPr="001570E5" w:rsidRDefault="00872722" w:rsidP="002A4FBF">
      <w:pPr>
        <w:pStyle w:val="Nagwek4"/>
      </w:pPr>
      <w:bookmarkStart w:id="204" w:name="_Toc414241714"/>
      <w:r w:rsidRPr="001570E5">
        <w:rPr>
          <w:caps w:val="0"/>
        </w:rPr>
        <w:t>VOLATILE MEMORY</w:t>
      </w:r>
      <w:bookmarkEnd w:id="204"/>
    </w:p>
    <w:p w:rsidR="004465EB" w:rsidRPr="001570E5" w:rsidRDefault="004465EB" w:rsidP="002A4FBF">
      <w:pPr>
        <w:pStyle w:val="Normale14"/>
      </w:pPr>
      <w:r w:rsidRPr="001570E5">
        <w:t xml:space="preserve">The Communication </w:t>
      </w:r>
      <w:r w:rsidR="00D973FB" w:rsidRPr="001570E5">
        <w:t>B</w:t>
      </w:r>
      <w:r w:rsidRPr="001570E5">
        <w:t xml:space="preserve">oard contains two </w:t>
      </w:r>
      <w:r w:rsidR="0025541C" w:rsidRPr="001570E5">
        <w:t xml:space="preserve">banks </w:t>
      </w:r>
      <w:r w:rsidRPr="001570E5">
        <w:t xml:space="preserve">of SDRAM DDR3 memory. Each </w:t>
      </w:r>
      <w:r w:rsidR="0025541C" w:rsidRPr="001570E5">
        <w:t xml:space="preserve">bank </w:t>
      </w:r>
      <w:r w:rsidRPr="001570E5">
        <w:t>contains</w:t>
      </w:r>
      <w:r w:rsidR="0025541C" w:rsidRPr="001570E5">
        <w:t xml:space="preserve"> </w:t>
      </w:r>
      <w:r w:rsidRPr="001570E5">
        <w:t xml:space="preserve">two 16-bit </w:t>
      </w:r>
      <w:r w:rsidR="0025541C" w:rsidRPr="001570E5">
        <w:t>128Mx16</w:t>
      </w:r>
      <w:r w:rsidRPr="001570E5">
        <w:t xml:space="preserve"> chips. The first memory group is controlled </w:t>
      </w:r>
      <w:r w:rsidR="00D973FB" w:rsidRPr="001570E5">
        <w:t xml:space="preserve">by </w:t>
      </w:r>
      <w:r w:rsidRPr="001570E5">
        <w:t xml:space="preserve">the FPGA, the second </w:t>
      </w:r>
      <w:r w:rsidR="00D973FB" w:rsidRPr="001570E5">
        <w:t xml:space="preserve">by </w:t>
      </w:r>
      <w:r w:rsidRPr="001570E5">
        <w:t xml:space="preserve">the ARM processor. The </w:t>
      </w:r>
      <w:r w:rsidR="00D973FB" w:rsidRPr="001570E5">
        <w:t>s</w:t>
      </w:r>
      <w:r w:rsidRPr="001570E5">
        <w:t xml:space="preserve">ingle memory chip has a capacity of 2Gb (512 MB). </w:t>
      </w:r>
    </w:p>
    <w:p w:rsidR="00D973FB" w:rsidRPr="001570E5" w:rsidRDefault="00D973FB" w:rsidP="002A4FBF">
      <w:pPr>
        <w:pStyle w:val="Normale14"/>
      </w:pPr>
    </w:p>
    <w:p w:rsidR="004465EB" w:rsidRPr="001570E5" w:rsidRDefault="00872722" w:rsidP="002A4FBF">
      <w:pPr>
        <w:pStyle w:val="Nagwek4"/>
      </w:pPr>
      <w:bookmarkStart w:id="205" w:name="_Toc414241715"/>
      <w:r w:rsidRPr="001570E5">
        <w:rPr>
          <w:caps w:val="0"/>
        </w:rPr>
        <w:t>NON-VOLATILE MEMORY</w:t>
      </w:r>
      <w:bookmarkEnd w:id="205"/>
    </w:p>
    <w:p w:rsidR="004465EB" w:rsidRPr="001570E5" w:rsidRDefault="004465EB" w:rsidP="002A4FBF">
      <w:pPr>
        <w:pStyle w:val="Normale14"/>
      </w:pPr>
      <w:r w:rsidRPr="001570E5">
        <w:t xml:space="preserve">There are three types of non-volatile memory on the </w:t>
      </w:r>
      <w:r w:rsidR="00D973FB" w:rsidRPr="001570E5">
        <w:t>C</w:t>
      </w:r>
      <w:r w:rsidRPr="001570E5">
        <w:t xml:space="preserve">ommunication </w:t>
      </w:r>
      <w:r w:rsidR="00D973FB" w:rsidRPr="001570E5">
        <w:t>B</w:t>
      </w:r>
      <w:r w:rsidRPr="001570E5">
        <w:t>oard. The first one is a NAND Flash, ONFI compatible. The MT29F8G08ABBCAH4 memory was chosen. It is single chip, 8Gbit (1GB), 8-bit NAND memory, for the intention to store Linux file</w:t>
      </w:r>
      <w:r w:rsidR="00672675" w:rsidRPr="001570E5">
        <w:t xml:space="preserve"> system</w:t>
      </w:r>
      <w:r w:rsidRPr="001570E5">
        <w:t>.</w:t>
      </w:r>
    </w:p>
    <w:p w:rsidR="004465EB" w:rsidRPr="001570E5" w:rsidRDefault="004465EB" w:rsidP="002A4FBF">
      <w:pPr>
        <w:pStyle w:val="Normale14"/>
      </w:pPr>
      <w:r w:rsidRPr="001570E5">
        <w:lastRenderedPageBreak/>
        <w:t>The operating system</w:t>
      </w:r>
      <w:r w:rsidR="00672675" w:rsidRPr="001570E5">
        <w:t xml:space="preserve"> data</w:t>
      </w:r>
      <w:r w:rsidRPr="001570E5">
        <w:t xml:space="preserve"> can be also stored in NOR Flash. Two S25FL128SAGMFIR01 chips are used. A single one is a 128Mbit (16MB) Flash memory chip with a fast quad-SPI interface. </w:t>
      </w:r>
    </w:p>
    <w:p w:rsidR="004465EB" w:rsidRPr="001570E5" w:rsidRDefault="004465EB" w:rsidP="002A4FBF">
      <w:pPr>
        <w:pStyle w:val="Normale14"/>
      </w:pPr>
      <w:r w:rsidRPr="001570E5">
        <w:t>The third memory is a micro SD card (user defined capacity). The TXS02612RTWR level translator is placed between the SoC and the SD card.</w:t>
      </w:r>
    </w:p>
    <w:p w:rsidR="004465EB" w:rsidRPr="001570E5" w:rsidRDefault="004465EB" w:rsidP="002A4FBF">
      <w:pPr>
        <w:pStyle w:val="Normale14"/>
      </w:pPr>
      <w:r w:rsidRPr="001570E5">
        <w:t>The ZynqSoc can boot from all of these memories. Jumpers can select the boot-mode.</w:t>
      </w:r>
    </w:p>
    <w:p w:rsidR="00622A9F" w:rsidRPr="001570E5" w:rsidRDefault="00622A9F" w:rsidP="002A4FBF">
      <w:pPr>
        <w:pStyle w:val="Normale14"/>
      </w:pPr>
    </w:p>
    <w:p w:rsidR="004465EB" w:rsidRPr="001570E5" w:rsidRDefault="00872722" w:rsidP="002A4FBF">
      <w:pPr>
        <w:pStyle w:val="Nagwek4"/>
      </w:pPr>
      <w:bookmarkStart w:id="206" w:name="_Toc414241716"/>
      <w:r w:rsidRPr="001570E5">
        <w:rPr>
          <w:caps w:val="0"/>
        </w:rPr>
        <w:t>SEARAY CONNECTOR</w:t>
      </w:r>
      <w:bookmarkEnd w:id="206"/>
    </w:p>
    <w:p w:rsidR="004465EB" w:rsidRPr="001570E5" w:rsidRDefault="004465EB" w:rsidP="002A4FBF">
      <w:pPr>
        <w:pStyle w:val="Normale14"/>
      </w:pPr>
      <w:r w:rsidRPr="001570E5">
        <w:t xml:space="preserve">This part (SEAF-20-01-X-10-X-RA) connects with the </w:t>
      </w:r>
      <w:r w:rsidR="00622A9F" w:rsidRPr="001570E5">
        <w:t>M</w:t>
      </w:r>
      <w:r w:rsidRPr="001570E5">
        <w:t>ainboard. It delivers supplies, MLVDS and LVCMOS interfaces to the rest of the electronic circuitry.</w:t>
      </w:r>
    </w:p>
    <w:p w:rsidR="00622A9F" w:rsidRPr="001570E5" w:rsidRDefault="00622A9F" w:rsidP="002A4FBF">
      <w:pPr>
        <w:pStyle w:val="Normale14"/>
      </w:pPr>
    </w:p>
    <w:p w:rsidR="004465EB" w:rsidRPr="001570E5" w:rsidRDefault="00872722" w:rsidP="002A4FBF">
      <w:pPr>
        <w:pStyle w:val="Nagwek4"/>
      </w:pPr>
      <w:bookmarkStart w:id="207" w:name="_Toc414241717"/>
      <w:r w:rsidRPr="001570E5">
        <w:rPr>
          <w:caps w:val="0"/>
        </w:rPr>
        <w:t>MINI-SAS CONNECTOR</w:t>
      </w:r>
      <w:bookmarkEnd w:id="207"/>
    </w:p>
    <w:p w:rsidR="004465EB" w:rsidRPr="001570E5" w:rsidRDefault="004465EB" w:rsidP="002A4FBF">
      <w:pPr>
        <w:pStyle w:val="Normale14"/>
      </w:pPr>
      <w:r w:rsidRPr="001570E5">
        <w:t xml:space="preserve">A Mini-SAS connector is optional and can be used in the future. It is electrically connected to the Zynq GTX transceivers. Thus PCIe x4 </w:t>
      </w:r>
      <w:r w:rsidR="00672675" w:rsidRPr="001570E5">
        <w:t xml:space="preserve">or 40Gbit Ethernet </w:t>
      </w:r>
      <w:r w:rsidRPr="001570E5">
        <w:t>can be implemented.</w:t>
      </w:r>
    </w:p>
    <w:p w:rsidR="00622A9F" w:rsidRPr="001570E5" w:rsidRDefault="00622A9F" w:rsidP="002A4FBF">
      <w:pPr>
        <w:pStyle w:val="Normale14"/>
      </w:pPr>
    </w:p>
    <w:p w:rsidR="004465EB" w:rsidRPr="001570E5" w:rsidRDefault="00872722" w:rsidP="002A4FBF">
      <w:pPr>
        <w:pStyle w:val="Nagwek4"/>
      </w:pPr>
      <w:bookmarkStart w:id="208" w:name="_Toc414241718"/>
      <w:r w:rsidRPr="001570E5">
        <w:rPr>
          <w:caps w:val="0"/>
        </w:rPr>
        <w:t>USB</w:t>
      </w:r>
      <w:bookmarkEnd w:id="208"/>
    </w:p>
    <w:p w:rsidR="004465EB" w:rsidRPr="001570E5" w:rsidRDefault="00622A9F" w:rsidP="002A4FBF">
      <w:pPr>
        <w:pStyle w:val="Normale14"/>
      </w:pPr>
      <w:r w:rsidRPr="001570E5">
        <w:t>A u</w:t>
      </w:r>
      <w:r w:rsidR="004465EB" w:rsidRPr="001570E5">
        <w:t>ser-friendly debugging interface is implemented. There are two CP2102-GM USB-to-UART bridges connected to the FPGA part of SoC.</w:t>
      </w:r>
    </w:p>
    <w:p w:rsidR="004465EB" w:rsidRPr="001570E5" w:rsidRDefault="004465EB" w:rsidP="002A4FBF">
      <w:pPr>
        <w:pStyle w:val="Normale14"/>
        <w:rPr>
          <w:szCs w:val="24"/>
        </w:rPr>
      </w:pPr>
      <w:r w:rsidRPr="001570E5">
        <w:rPr>
          <w:szCs w:val="24"/>
        </w:rPr>
        <w:t>Detailed electrical schematic is presented in USB.SchDoc-file.</w:t>
      </w:r>
    </w:p>
    <w:p w:rsidR="00622A9F" w:rsidRPr="001570E5" w:rsidRDefault="00622A9F" w:rsidP="002A4FBF">
      <w:pPr>
        <w:pStyle w:val="Normale14"/>
        <w:rPr>
          <w:szCs w:val="24"/>
        </w:rPr>
      </w:pPr>
    </w:p>
    <w:p w:rsidR="004465EB" w:rsidRPr="001570E5" w:rsidRDefault="00872722" w:rsidP="002A4FBF">
      <w:pPr>
        <w:pStyle w:val="Nagwek4"/>
      </w:pPr>
      <w:bookmarkStart w:id="209" w:name="_Toc414241719"/>
      <w:r w:rsidRPr="001570E5">
        <w:rPr>
          <w:caps w:val="0"/>
        </w:rPr>
        <w:t>SFP+</w:t>
      </w:r>
      <w:bookmarkEnd w:id="209"/>
    </w:p>
    <w:p w:rsidR="004465EB" w:rsidRPr="001570E5" w:rsidRDefault="004465EB" w:rsidP="002A4FBF">
      <w:pPr>
        <w:pStyle w:val="Normale14"/>
      </w:pPr>
      <w:r w:rsidRPr="001570E5">
        <w:t>One GTX transmitter and receiver of the SoC are connected to the SFP+ module. This part was chosen due to its ability to transceive</w:t>
      </w:r>
      <w:r w:rsidR="004D40C7">
        <w:t>r</w:t>
      </w:r>
      <w:r w:rsidRPr="001570E5">
        <w:t xml:space="preserve"> fast 1 and 10 Gbit signals used in Ethernet connections. The resistor tree provides backward compatibility with SFP module.</w:t>
      </w:r>
    </w:p>
    <w:p w:rsidR="004465EB" w:rsidRPr="001570E5" w:rsidRDefault="004465EB" w:rsidP="002A4FBF">
      <w:pPr>
        <w:pStyle w:val="Normale14"/>
        <w:rPr>
          <w:szCs w:val="24"/>
        </w:rPr>
      </w:pPr>
      <w:r w:rsidRPr="001570E5">
        <w:rPr>
          <w:szCs w:val="24"/>
        </w:rPr>
        <w:t>The detailed electrical schematic is presented in the SFP+.SCHDoc-file.</w:t>
      </w:r>
    </w:p>
    <w:p w:rsidR="00622A9F" w:rsidRPr="001570E5" w:rsidRDefault="00622A9F" w:rsidP="002A4FBF">
      <w:pPr>
        <w:pStyle w:val="Normale14"/>
        <w:rPr>
          <w:szCs w:val="24"/>
        </w:rPr>
      </w:pPr>
    </w:p>
    <w:p w:rsidR="004465EB" w:rsidRPr="001570E5" w:rsidRDefault="00872722" w:rsidP="002A4FBF">
      <w:pPr>
        <w:pStyle w:val="Nagwek4"/>
      </w:pPr>
      <w:bookmarkStart w:id="210" w:name="_Toc414241720"/>
      <w:r w:rsidRPr="001570E5">
        <w:rPr>
          <w:caps w:val="0"/>
        </w:rPr>
        <w:t>RS485 AND OPTO-INTERFACE</w:t>
      </w:r>
      <w:bookmarkEnd w:id="210"/>
    </w:p>
    <w:p w:rsidR="004465EB" w:rsidRPr="001570E5" w:rsidRDefault="004465EB" w:rsidP="002A4FBF">
      <w:pPr>
        <w:pStyle w:val="Normale14"/>
      </w:pPr>
      <w:r w:rsidRPr="001570E5">
        <w:t xml:space="preserve">These interfaces are </w:t>
      </w:r>
      <w:r w:rsidR="00672675" w:rsidRPr="001570E5">
        <w:t xml:space="preserve">used for </w:t>
      </w:r>
      <w:r w:rsidR="00622A9F" w:rsidRPr="001570E5">
        <w:t xml:space="preserve">the </w:t>
      </w:r>
      <w:r w:rsidR="00672675" w:rsidRPr="001570E5">
        <w:t>triggers and shutter control</w:t>
      </w:r>
      <w:r w:rsidRPr="001570E5">
        <w:t xml:space="preserve">. The RS485 is bi-directional; the opto-interface has </w:t>
      </w:r>
      <w:r w:rsidR="00672675" w:rsidRPr="001570E5">
        <w:t>four</w:t>
      </w:r>
      <w:r w:rsidRPr="001570E5">
        <w:t xml:space="preserve"> inputs.</w:t>
      </w:r>
    </w:p>
    <w:p w:rsidR="00672675" w:rsidRPr="001570E5" w:rsidRDefault="00672675" w:rsidP="002A4FBF">
      <w:pPr>
        <w:jc w:val="left"/>
        <w:rPr>
          <w:sz w:val="22"/>
        </w:rPr>
      </w:pPr>
      <w:r w:rsidRPr="001570E5">
        <w:br w:type="page"/>
      </w:r>
    </w:p>
    <w:p w:rsidR="004465EB" w:rsidRPr="001570E5" w:rsidRDefault="00872722" w:rsidP="002A4FBF">
      <w:pPr>
        <w:pStyle w:val="Nagwek4"/>
      </w:pPr>
      <w:bookmarkStart w:id="211" w:name="_Toc414241721"/>
      <w:r w:rsidRPr="001570E5">
        <w:rPr>
          <w:caps w:val="0"/>
        </w:rPr>
        <w:lastRenderedPageBreak/>
        <w:t>POWER SUPPLY</w:t>
      </w:r>
      <w:bookmarkEnd w:id="211"/>
    </w:p>
    <w:p w:rsidR="004465EB" w:rsidRPr="001570E5" w:rsidRDefault="004465EB" w:rsidP="002A4FBF">
      <w:pPr>
        <w:pStyle w:val="Normale14"/>
      </w:pPr>
      <w:r w:rsidRPr="001570E5">
        <w:t xml:space="preserve">The power supply chain of the Communication </w:t>
      </w:r>
      <w:r w:rsidR="00622A9F" w:rsidRPr="001570E5">
        <w:t>B</w:t>
      </w:r>
      <w:r w:rsidRPr="001570E5">
        <w:t xml:space="preserve">oard is </w:t>
      </w:r>
      <w:r w:rsidR="00672675" w:rsidRPr="001570E5">
        <w:t>presented in</w:t>
      </w:r>
      <w:r w:rsidRPr="001570E5">
        <w:t xml:space="preserve"> the block diagram </w:t>
      </w:r>
      <w:r w:rsidR="00D64FED" w:rsidRPr="001570E5">
        <w:t>(</w:t>
      </w:r>
      <w:fldSimple w:instr=" REF _Ref413617844 \h  \* MERGEFORMAT ">
        <w:r w:rsidR="00BF2758" w:rsidRPr="00BF2758">
          <w:rPr>
            <w:i/>
          </w:rPr>
          <w:t xml:space="preserve">Figure </w:t>
        </w:r>
        <w:r w:rsidR="00BF2758" w:rsidRPr="00BF2758">
          <w:rPr>
            <w:i/>
            <w:noProof/>
          </w:rPr>
          <w:t>5</w:t>
        </w:r>
        <w:r w:rsidR="00BF2758" w:rsidRPr="00BF2758">
          <w:rPr>
            <w:i/>
            <w:noProof/>
          </w:rPr>
          <w:noBreakHyphen/>
          <w:t>37</w:t>
        </w:r>
      </w:fldSimple>
      <w:r w:rsidR="00D64FED" w:rsidRPr="001570E5">
        <w:t>)</w:t>
      </w:r>
      <w:r w:rsidR="00884220" w:rsidRPr="001570E5">
        <w:t>.</w:t>
      </w:r>
    </w:p>
    <w:p w:rsidR="00884220" w:rsidRPr="001570E5" w:rsidRDefault="00884220" w:rsidP="002A4FBF">
      <w:pPr>
        <w:pStyle w:val="Normale14"/>
      </w:pPr>
      <w:r w:rsidRPr="001570E5">
        <w:t xml:space="preserve">View of the Communication Board is shown in </w:t>
      </w:r>
      <w:fldSimple w:instr=" REF _Ref413617908 \h  \* MERGEFORMAT ">
        <w:r w:rsidR="00BF2758" w:rsidRPr="00BF2758">
          <w:rPr>
            <w:i/>
          </w:rPr>
          <w:t xml:space="preserve">Figure </w:t>
        </w:r>
        <w:r w:rsidR="00BF2758" w:rsidRPr="00BF2758">
          <w:rPr>
            <w:i/>
            <w:noProof/>
          </w:rPr>
          <w:t>5</w:t>
        </w:r>
        <w:r w:rsidR="00BF2758" w:rsidRPr="00BF2758">
          <w:rPr>
            <w:i/>
            <w:noProof/>
          </w:rPr>
          <w:noBreakHyphen/>
          <w:t>38</w:t>
        </w:r>
      </w:fldSimple>
      <w:r w:rsidRPr="001570E5">
        <w:t>.</w:t>
      </w:r>
    </w:p>
    <w:p w:rsidR="004465EB" w:rsidRPr="001570E5" w:rsidRDefault="004465EB" w:rsidP="002A4FBF"/>
    <w:p w:rsidR="00D56B5B" w:rsidRPr="001570E5" w:rsidRDefault="004465EB" w:rsidP="002A4FBF">
      <w:pPr>
        <w:keepNext/>
        <w:jc w:val="center"/>
      </w:pPr>
      <w:r w:rsidRPr="001570E5">
        <w:rPr>
          <w:noProof/>
          <w:lang w:val="pl-PL" w:eastAsia="pl-PL"/>
        </w:rPr>
        <w:drawing>
          <wp:inline distT="0" distB="0" distL="0" distR="0">
            <wp:extent cx="5281717" cy="5218463"/>
            <wp:effectExtent l="0" t="0" r="0" b="1270"/>
            <wp:docPr id="7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t zasilania.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83595" cy="5220319"/>
                    </a:xfrm>
                    <a:prstGeom prst="rect">
                      <a:avLst/>
                    </a:prstGeom>
                  </pic:spPr>
                </pic:pic>
              </a:graphicData>
            </a:graphic>
          </wp:inline>
        </w:drawing>
      </w:r>
    </w:p>
    <w:p w:rsidR="00D56B5B" w:rsidRPr="001570E5" w:rsidRDefault="004465EB" w:rsidP="002A4FBF">
      <w:pPr>
        <w:pStyle w:val="Legenda"/>
        <w:jc w:val="center"/>
        <w:rPr>
          <w:sz w:val="22"/>
        </w:rPr>
      </w:pPr>
      <w:bookmarkStart w:id="212" w:name="_Ref413617844"/>
      <w:bookmarkStart w:id="213" w:name="_Toc41424179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37</w:t>
      </w:r>
      <w:r w:rsidR="00D236E6" w:rsidRPr="001570E5">
        <w:rPr>
          <w:sz w:val="22"/>
        </w:rPr>
        <w:fldChar w:fldCharType="end"/>
      </w:r>
      <w:bookmarkEnd w:id="212"/>
      <w:r w:rsidRPr="001570E5">
        <w:rPr>
          <w:sz w:val="22"/>
        </w:rPr>
        <w:t>:</w:t>
      </w:r>
      <w:r w:rsidR="007C06F6" w:rsidRPr="001570E5">
        <w:rPr>
          <w:sz w:val="22"/>
        </w:rPr>
        <w:t xml:space="preserve"> </w:t>
      </w:r>
      <w:r w:rsidRPr="001570E5">
        <w:rPr>
          <w:sz w:val="22"/>
        </w:rPr>
        <w:t xml:space="preserve">Power supply chain of the Communication </w:t>
      </w:r>
      <w:r w:rsidR="00622A9F" w:rsidRPr="001570E5">
        <w:rPr>
          <w:sz w:val="22"/>
        </w:rPr>
        <w:t>B</w:t>
      </w:r>
      <w:r w:rsidRPr="001570E5">
        <w:rPr>
          <w:sz w:val="22"/>
        </w:rPr>
        <w:t>oard</w:t>
      </w:r>
      <w:bookmarkEnd w:id="213"/>
    </w:p>
    <w:p w:rsidR="004465EB" w:rsidRPr="001570E5" w:rsidRDefault="004465EB" w:rsidP="002A4FBF"/>
    <w:p w:rsidR="004465EB" w:rsidRPr="001570E5" w:rsidRDefault="004465EB" w:rsidP="002A4FBF">
      <w:pPr>
        <w:pStyle w:val="Normale14"/>
      </w:pPr>
      <w:r w:rsidRPr="001570E5">
        <w:t xml:space="preserve">P12V0 is the main power supply from the external power adaptor. There are two </w:t>
      </w:r>
      <w:r w:rsidR="00672675" w:rsidRPr="001570E5">
        <w:t>quad synchronous buck converters</w:t>
      </w:r>
      <w:r w:rsidRPr="001570E5">
        <w:t xml:space="preserve"> that convert the main supply into </w:t>
      </w:r>
      <w:r w:rsidR="00672675" w:rsidRPr="001570E5">
        <w:t xml:space="preserve">several </w:t>
      </w:r>
      <w:r w:rsidRPr="001570E5">
        <w:t>voltage</w:t>
      </w:r>
      <w:r w:rsidR="00672675" w:rsidRPr="001570E5">
        <w:t>s</w:t>
      </w:r>
      <w:r w:rsidRPr="001570E5">
        <w:t xml:space="preserve">. </w:t>
      </w:r>
      <w:r w:rsidR="00672675" w:rsidRPr="001570E5">
        <w:t>Each converter channel</w:t>
      </w:r>
      <w:r w:rsidRPr="001570E5">
        <w:t xml:space="preserve"> consist</w:t>
      </w:r>
      <w:r w:rsidR="00672675" w:rsidRPr="001570E5">
        <w:t>s</w:t>
      </w:r>
      <w:r w:rsidRPr="001570E5">
        <w:t xml:space="preserve"> of a </w:t>
      </w:r>
      <w:r w:rsidR="00672675" w:rsidRPr="001570E5">
        <w:t xml:space="preserve">common </w:t>
      </w:r>
      <w:r w:rsidRPr="001570E5">
        <w:t xml:space="preserve">controller/driver </w:t>
      </w:r>
      <w:r w:rsidR="00672675" w:rsidRPr="001570E5">
        <w:t>(</w:t>
      </w:r>
      <w:r w:rsidRPr="001570E5">
        <w:t>XRP7724</w:t>
      </w:r>
      <w:r w:rsidR="00672675" w:rsidRPr="001570E5">
        <w:t>)</w:t>
      </w:r>
      <w:r w:rsidRPr="001570E5">
        <w:t xml:space="preserve"> and external, high power transistors</w:t>
      </w:r>
      <w:r w:rsidR="00672675" w:rsidRPr="001570E5">
        <w:t xml:space="preserve"> (</w:t>
      </w:r>
      <w:r w:rsidRPr="001570E5">
        <w:t>STL60N32N3LL</w:t>
      </w:r>
      <w:r w:rsidR="00672675" w:rsidRPr="001570E5">
        <w:t>)</w:t>
      </w:r>
      <w:r w:rsidRPr="001570E5">
        <w:t>. P1V2, P1V6, P2V9 and P5V0</w:t>
      </w:r>
      <w:r w:rsidR="00672675" w:rsidRPr="001570E5">
        <w:t xml:space="preserve"> rails</w:t>
      </w:r>
      <w:r w:rsidRPr="001570E5">
        <w:t xml:space="preserve"> supply the mainboard through a Searay Connector. Other voltages from a second DC/DC converter, P1V0, P1V5, P1V8 and P3V3 supply the SoC</w:t>
      </w:r>
      <w:r w:rsidR="00672675" w:rsidRPr="001570E5">
        <w:t>, some</w:t>
      </w:r>
      <w:r w:rsidRPr="001570E5">
        <w:t xml:space="preserve"> peripherals and LDOs. LDOs are used to supply noise-sensitive parts e.g. the SoC GTX transceivers or the DDR3 reference voltage. </w:t>
      </w:r>
    </w:p>
    <w:p w:rsidR="004465EB" w:rsidRPr="001570E5" w:rsidRDefault="004465EB" w:rsidP="002A4FBF">
      <w:pPr>
        <w:pStyle w:val="Normale14"/>
        <w:rPr>
          <w:szCs w:val="24"/>
        </w:rPr>
      </w:pPr>
      <w:r w:rsidRPr="001570E5">
        <w:rPr>
          <w:szCs w:val="24"/>
        </w:rPr>
        <w:t>Detailed electrical schematics are presented in the Power.SchDoc-, Power supply linear.SchDoc-</w:t>
      </w:r>
      <w:r w:rsidR="003B599E" w:rsidRPr="001570E5">
        <w:rPr>
          <w:szCs w:val="24"/>
        </w:rPr>
        <w:t xml:space="preserve"> </w:t>
      </w:r>
      <w:r w:rsidRPr="001570E5">
        <w:rPr>
          <w:szCs w:val="24"/>
        </w:rPr>
        <w:t>and Power supply switching.SchDoc-files.</w:t>
      </w:r>
      <w:r w:rsidR="007911A0" w:rsidRPr="001570E5">
        <w:rPr>
          <w:szCs w:val="24"/>
        </w:rPr>
        <w:t xml:space="preserve"> </w:t>
      </w:r>
      <w:r w:rsidR="00672675" w:rsidRPr="001570E5">
        <w:rPr>
          <w:szCs w:val="24"/>
        </w:rPr>
        <w:t xml:space="preserve"> The </w:t>
      </w:r>
      <w:r w:rsidR="003B599E" w:rsidRPr="001570E5">
        <w:rPr>
          <w:szCs w:val="24"/>
        </w:rPr>
        <w:t>v</w:t>
      </w:r>
      <w:r w:rsidR="007911A0" w:rsidRPr="001570E5">
        <w:rPr>
          <w:szCs w:val="24"/>
        </w:rPr>
        <w:t xml:space="preserve">iew of the Communication Board is shown in </w:t>
      </w:r>
      <w:fldSimple w:instr=" REF _Ref413617908 \h  \* MERGEFORMAT ">
        <w:r w:rsidR="00BF2758" w:rsidRPr="00BF2758">
          <w:rPr>
            <w:i/>
          </w:rPr>
          <w:t xml:space="preserve">Figure </w:t>
        </w:r>
        <w:r w:rsidR="00BF2758" w:rsidRPr="00BF2758">
          <w:rPr>
            <w:i/>
            <w:noProof/>
          </w:rPr>
          <w:t>5</w:t>
        </w:r>
        <w:r w:rsidR="00BF2758" w:rsidRPr="00BF2758">
          <w:rPr>
            <w:i/>
            <w:noProof/>
          </w:rPr>
          <w:noBreakHyphen/>
          <w:t>38</w:t>
        </w:r>
      </w:fldSimple>
      <w:r w:rsidR="007911A0" w:rsidRPr="001570E5">
        <w:rPr>
          <w:szCs w:val="24"/>
        </w:rPr>
        <w:t>.</w:t>
      </w:r>
    </w:p>
    <w:p w:rsidR="004465EB" w:rsidRPr="001570E5" w:rsidRDefault="004465EB" w:rsidP="002A4FBF">
      <w:pPr>
        <w:pStyle w:val="Normale14"/>
        <w:rPr>
          <w:szCs w:val="24"/>
        </w:rPr>
      </w:pPr>
      <w:r w:rsidRPr="001570E5">
        <w:rPr>
          <w:szCs w:val="24"/>
        </w:rPr>
        <w:lastRenderedPageBreak/>
        <w:t>Supply</w:t>
      </w:r>
      <w:r w:rsidR="003B599E" w:rsidRPr="001570E5">
        <w:rPr>
          <w:szCs w:val="24"/>
        </w:rPr>
        <w:t>,</w:t>
      </w:r>
      <w:r w:rsidRPr="001570E5">
        <w:rPr>
          <w:szCs w:val="24"/>
        </w:rPr>
        <w:t xml:space="preserve"> </w:t>
      </w:r>
      <w:r w:rsidR="00672675" w:rsidRPr="001570E5">
        <w:rPr>
          <w:szCs w:val="24"/>
        </w:rPr>
        <w:t>, shutter interface and trigger signals</w:t>
      </w:r>
      <w:r w:rsidRPr="001570E5">
        <w:rPr>
          <w:szCs w:val="24"/>
        </w:rPr>
        <w:t xml:space="preserve"> will be delivered using standard Amphenol</w:t>
      </w:r>
      <w:r w:rsidR="00672675" w:rsidRPr="001570E5">
        <w:rPr>
          <w:szCs w:val="24"/>
        </w:rPr>
        <w:t>, M12</w:t>
      </w:r>
      <w:r w:rsidRPr="001570E5">
        <w:rPr>
          <w:szCs w:val="24"/>
        </w:rPr>
        <w:t xml:space="preserve"> ruggedized connectors.</w:t>
      </w:r>
    </w:p>
    <w:p w:rsidR="004465EB" w:rsidRPr="001570E5" w:rsidRDefault="004465EB" w:rsidP="002A4FBF">
      <w:pPr>
        <w:pStyle w:val="Normale14"/>
      </w:pPr>
    </w:p>
    <w:p w:rsidR="00D56B5B" w:rsidRPr="001570E5" w:rsidRDefault="009F4677" w:rsidP="002A4FBF">
      <w:pPr>
        <w:pStyle w:val="Standard"/>
        <w:keepNext/>
        <w:jc w:val="center"/>
      </w:pPr>
      <w:r w:rsidRPr="001570E5">
        <w:rPr>
          <w:noProof/>
          <w:lang w:val="pl-PL" w:eastAsia="pl-PL"/>
        </w:rPr>
        <w:drawing>
          <wp:inline distT="0" distB="0" distL="0" distR="0">
            <wp:extent cx="6372860" cy="4655185"/>
            <wp:effectExtent l="0" t="0" r="889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_board_with_descr.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2860" cy="4655185"/>
                    </a:xfrm>
                    <a:prstGeom prst="rect">
                      <a:avLst/>
                    </a:prstGeom>
                  </pic:spPr>
                </pic:pic>
              </a:graphicData>
            </a:graphic>
          </wp:inline>
        </w:drawing>
      </w:r>
    </w:p>
    <w:p w:rsidR="00D56B5B" w:rsidRPr="001570E5" w:rsidRDefault="00C863CC" w:rsidP="002A4FBF">
      <w:pPr>
        <w:pStyle w:val="Legenda"/>
        <w:jc w:val="center"/>
        <w:rPr>
          <w:sz w:val="22"/>
        </w:rPr>
      </w:pPr>
      <w:bookmarkStart w:id="214" w:name="_Ref413617908"/>
      <w:bookmarkStart w:id="215" w:name="_Toc412736961"/>
      <w:bookmarkStart w:id="216" w:name="_Toc414241798"/>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38</w:t>
      </w:r>
      <w:r w:rsidR="00D236E6" w:rsidRPr="001570E5">
        <w:rPr>
          <w:sz w:val="22"/>
        </w:rPr>
        <w:fldChar w:fldCharType="end"/>
      </w:r>
      <w:bookmarkEnd w:id="214"/>
      <w:r w:rsidR="009F4677" w:rsidRPr="001570E5">
        <w:rPr>
          <w:sz w:val="22"/>
        </w:rPr>
        <w:t>: View of the communication board</w:t>
      </w:r>
      <w:bookmarkEnd w:id="215"/>
      <w:bookmarkEnd w:id="216"/>
    </w:p>
    <w:p w:rsidR="009F4677" w:rsidRPr="001570E5" w:rsidRDefault="009F4677" w:rsidP="002A4FBF"/>
    <w:p w:rsidR="00B54C87" w:rsidRPr="001570E5" w:rsidRDefault="00872722" w:rsidP="002A4FBF">
      <w:pPr>
        <w:pStyle w:val="Nagwek4"/>
      </w:pPr>
      <w:bookmarkStart w:id="217" w:name="_Toc414241722"/>
      <w:r w:rsidRPr="001570E5">
        <w:rPr>
          <w:caps w:val="0"/>
        </w:rPr>
        <w:t>LAN INTERFACE AND DATA LINK TRANSFER ASPECTS</w:t>
      </w:r>
      <w:bookmarkEnd w:id="217"/>
    </w:p>
    <w:p w:rsidR="00B54C87" w:rsidRPr="001570E5" w:rsidRDefault="00B54C87" w:rsidP="002A4FBF">
      <w:pPr>
        <w:pStyle w:val="Normale14"/>
      </w:pPr>
      <w:r w:rsidRPr="001570E5">
        <w:t xml:space="preserve">The </w:t>
      </w:r>
      <w:r w:rsidR="003B599E" w:rsidRPr="001570E5">
        <w:t>c</w:t>
      </w:r>
      <w:r w:rsidRPr="001570E5">
        <w:t>ommunication interface of the camera is provided by a SFP+ cage (Small Form-factor Pluggable Transceiver). Several types of optical or copper transceivers will be installed. Gigabit Ethernet or even PCI Express Gen II protocols can be used without hardware modifications.</w:t>
      </w:r>
    </w:p>
    <w:p w:rsidR="00B54C87" w:rsidRPr="001570E5" w:rsidRDefault="00B54C87" w:rsidP="002A4FBF">
      <w:pPr>
        <w:pStyle w:val="Normale14"/>
      </w:pPr>
      <w:r w:rsidRPr="001570E5">
        <w:t xml:space="preserve">To enable the communication between several cameras, Gigabit Ethernet and TCP protocol are implemented. This provides </w:t>
      </w:r>
      <w:r w:rsidR="00703ABE" w:rsidRPr="001570E5">
        <w:t xml:space="preserve">an </w:t>
      </w:r>
      <w:r w:rsidRPr="001570E5">
        <w:t xml:space="preserve">option for each camera </w:t>
      </w:r>
      <w:r w:rsidR="00703ABE" w:rsidRPr="001570E5">
        <w:t>for</w:t>
      </w:r>
      <w:r w:rsidRPr="001570E5">
        <w:t xml:space="preserve"> its full autonomy control and data acquisition. Since each camera has an independent operating system, the measurement data</w:t>
      </w:r>
      <w:r w:rsidR="00E85222" w:rsidRPr="001570E5">
        <w:t xml:space="preserve"> </w:t>
      </w:r>
      <w:r w:rsidRPr="001570E5">
        <w:t>(FITS files) can be stored directly using NFS or FTP protocols on suitable servers.</w:t>
      </w:r>
    </w:p>
    <w:p w:rsidR="00B54C87" w:rsidRPr="001570E5" w:rsidRDefault="00B54C87" w:rsidP="002A4FBF">
      <w:pPr>
        <w:pStyle w:val="Normale14"/>
      </w:pPr>
      <w:r w:rsidRPr="001570E5">
        <w:t>The main system architecture data path starts at the C</w:t>
      </w:r>
      <w:r w:rsidR="00884220" w:rsidRPr="001570E5">
        <w:t>CD sensor readout (16 ADCs</w:t>
      </w:r>
      <w:r w:rsidRPr="001570E5">
        <w:t>) and end at the FPGA fabric in Zynq SoC. The Data can be read from the sensor and sent to the processing system in real time. The latter packages the data into FITS format and sends the according FITS files to the control system (PC server) via a Giga</w:t>
      </w:r>
      <w:r w:rsidR="00703ABE" w:rsidRPr="001570E5">
        <w:t>b</w:t>
      </w:r>
      <w:r w:rsidRPr="001570E5">
        <w:t>it Ethernet interface (</w:t>
      </w:r>
      <w:fldSimple w:instr=" REF _Ref406659128 \h  \* MERGEFORMAT ">
        <w:r w:rsidR="00BF2758" w:rsidRPr="00BF2758">
          <w:rPr>
            <w:i/>
          </w:rPr>
          <w:t xml:space="preserve">Figure </w:t>
        </w:r>
        <w:r w:rsidR="00BF2758" w:rsidRPr="00BF2758">
          <w:rPr>
            <w:i/>
            <w:noProof/>
          </w:rPr>
          <w:t>5</w:t>
        </w:r>
        <w:r w:rsidR="00BF2758" w:rsidRPr="00BF2758">
          <w:rPr>
            <w:i/>
            <w:noProof/>
          </w:rPr>
          <w:noBreakHyphen/>
          <w:t>39</w:t>
        </w:r>
      </w:fldSimple>
      <w:r w:rsidRPr="001570E5">
        <w:t>)</w:t>
      </w:r>
      <w:r w:rsidRPr="001570E5">
        <w:rPr>
          <w:szCs w:val="22"/>
        </w:rPr>
        <w:t>. Gigabit Ethernet is implemented by means of a GTX transceiver and PCS/PMA logics. It cooperates with a hardcoded MAC block that is directly connected to the ZynQ CPU subsection.</w:t>
      </w:r>
    </w:p>
    <w:p w:rsidR="00B54C87" w:rsidRPr="001570E5" w:rsidRDefault="00B54C87" w:rsidP="002A4FBF">
      <w:pPr>
        <w:pStyle w:val="Normale14"/>
      </w:pPr>
      <w:r w:rsidRPr="001570E5">
        <w:rPr>
          <w:szCs w:val="22"/>
        </w:rPr>
        <w:lastRenderedPageBreak/>
        <w:t>The AFE produces 16 serial streams of 100Mbit/s</w:t>
      </w:r>
      <w:r w:rsidR="00703ABE" w:rsidRPr="001570E5">
        <w:rPr>
          <w:szCs w:val="22"/>
        </w:rPr>
        <w:t xml:space="preserve"> </w:t>
      </w:r>
      <w:r w:rsidR="00BC0703" w:rsidRPr="001570E5">
        <w:rPr>
          <w:szCs w:val="22"/>
        </w:rPr>
        <w:t>e</w:t>
      </w:r>
      <w:r w:rsidR="00703ABE" w:rsidRPr="001570E5">
        <w:rPr>
          <w:szCs w:val="22"/>
        </w:rPr>
        <w:t>ach</w:t>
      </w:r>
      <w:r w:rsidRPr="001570E5">
        <w:rPr>
          <w:szCs w:val="22"/>
        </w:rPr>
        <w:t xml:space="preserve">. These streams are de-serialized by </w:t>
      </w:r>
      <w:r w:rsidR="00703ABE" w:rsidRPr="001570E5">
        <w:rPr>
          <w:szCs w:val="22"/>
        </w:rPr>
        <w:t>the</w:t>
      </w:r>
      <w:r w:rsidRPr="001570E5">
        <w:rPr>
          <w:szCs w:val="22"/>
        </w:rPr>
        <w:t xml:space="preserve"> IP Core and transferred by </w:t>
      </w:r>
      <w:r w:rsidR="00703ABE" w:rsidRPr="001570E5">
        <w:rPr>
          <w:szCs w:val="22"/>
        </w:rPr>
        <w:t xml:space="preserve">the </w:t>
      </w:r>
      <w:r w:rsidRPr="001570E5">
        <w:rPr>
          <w:szCs w:val="22"/>
        </w:rPr>
        <w:t xml:space="preserve">AXI stream to the </w:t>
      </w:r>
      <w:r w:rsidR="00BC0703" w:rsidRPr="001570E5">
        <w:rPr>
          <w:szCs w:val="22"/>
        </w:rPr>
        <w:t>Zy</w:t>
      </w:r>
      <w:r w:rsidR="008E7AB5" w:rsidRPr="001570E5">
        <w:rPr>
          <w:szCs w:val="22"/>
        </w:rPr>
        <w:t>nQ</w:t>
      </w:r>
      <w:r w:rsidR="00BC0703" w:rsidRPr="001570E5">
        <w:rPr>
          <w:szCs w:val="22"/>
        </w:rPr>
        <w:t xml:space="preserve"> </w:t>
      </w:r>
      <w:r w:rsidRPr="001570E5">
        <w:rPr>
          <w:szCs w:val="22"/>
        </w:rPr>
        <w:t>memory.</w:t>
      </w:r>
    </w:p>
    <w:p w:rsidR="00B54C87" w:rsidRPr="001570E5" w:rsidRDefault="00D56B5B" w:rsidP="002A4FBF">
      <w:pPr>
        <w:spacing w:before="23" w:after="240"/>
        <w:rPr>
          <w:rFonts w:ascii="Times New Roman" w:hAnsi="Times New Roman"/>
          <w:sz w:val="24"/>
          <w:szCs w:val="24"/>
          <w:lang w:eastAsia="pl-PL"/>
        </w:rPr>
      </w:pPr>
      <w:r w:rsidRPr="001570E5">
        <w:rPr>
          <w:noProof/>
          <w:lang w:val="pl-PL" w:eastAsia="pl-PL"/>
        </w:rPr>
        <w:drawing>
          <wp:inline distT="0" distB="0" distL="0" distR="0">
            <wp:extent cx="6902673" cy="3384467"/>
            <wp:effectExtent l="0" t="0" r="0" b="6985"/>
            <wp:docPr id="95" name="Obraz 95" descr="C:\Users\achabroszewski\AppData\Local\Microsoft\Windows\Temporary Internet Files\Content.Word\data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habroszewski\AppData\Local\Microsoft\Windows\Temporary Internet Files\Content.Word\datapath.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07242" cy="3386707"/>
                    </a:xfrm>
                    <a:prstGeom prst="rect">
                      <a:avLst/>
                    </a:prstGeom>
                    <a:noFill/>
                    <a:ln>
                      <a:noFill/>
                    </a:ln>
                  </pic:spPr>
                </pic:pic>
              </a:graphicData>
            </a:graphic>
          </wp:inline>
        </w:drawing>
      </w:r>
    </w:p>
    <w:p w:rsidR="00B54C87" w:rsidRPr="001570E5" w:rsidRDefault="00B54C87" w:rsidP="002A4FBF">
      <w:pPr>
        <w:pStyle w:val="Normale14"/>
        <w:keepNext/>
      </w:pPr>
    </w:p>
    <w:p w:rsidR="00D56B5B" w:rsidRPr="001570E5" w:rsidRDefault="00B54C87" w:rsidP="002A4FBF">
      <w:pPr>
        <w:pStyle w:val="Legenda"/>
        <w:jc w:val="center"/>
        <w:rPr>
          <w:sz w:val="22"/>
        </w:rPr>
      </w:pPr>
      <w:bookmarkStart w:id="218" w:name="_Ref406659128"/>
      <w:bookmarkStart w:id="219" w:name="_Toc414241799"/>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39</w:t>
      </w:r>
      <w:r w:rsidR="00D236E6" w:rsidRPr="001570E5">
        <w:rPr>
          <w:sz w:val="22"/>
        </w:rPr>
        <w:fldChar w:fldCharType="end"/>
      </w:r>
      <w:bookmarkEnd w:id="218"/>
      <w:r w:rsidRPr="001570E5">
        <w:rPr>
          <w:sz w:val="22"/>
        </w:rPr>
        <w:t xml:space="preserve">: Data </w:t>
      </w:r>
      <w:r w:rsidR="00BC0703" w:rsidRPr="001570E5">
        <w:rPr>
          <w:sz w:val="22"/>
        </w:rPr>
        <w:t>p</w:t>
      </w:r>
      <w:r w:rsidRPr="001570E5">
        <w:rPr>
          <w:sz w:val="22"/>
        </w:rPr>
        <w:t>ath</w:t>
      </w:r>
      <w:bookmarkEnd w:id="219"/>
    </w:p>
    <w:p w:rsidR="00884220" w:rsidRPr="001570E5" w:rsidRDefault="00884220" w:rsidP="002A4FBF"/>
    <w:p w:rsidR="00B54C87" w:rsidRPr="001570E5" w:rsidRDefault="00872722" w:rsidP="002A4FBF">
      <w:pPr>
        <w:pStyle w:val="Nagwek4"/>
      </w:pPr>
      <w:bookmarkStart w:id="220" w:name="_Toc414241723"/>
      <w:r w:rsidRPr="001570E5">
        <w:rPr>
          <w:caps w:val="0"/>
        </w:rPr>
        <w:t>TIME AND SYNCHRONIZATION INTERFACE (NTP,PTP ETC)</w:t>
      </w:r>
      <w:bookmarkEnd w:id="220"/>
    </w:p>
    <w:p w:rsidR="00B54C87" w:rsidRPr="001570E5" w:rsidRDefault="00BC0703" w:rsidP="002A4FBF">
      <w:pPr>
        <w:pStyle w:val="Normale14"/>
      </w:pPr>
      <w:r w:rsidRPr="001570E5">
        <w:t>P</w:t>
      </w:r>
      <w:r w:rsidR="00B54C87" w:rsidRPr="001570E5">
        <w:t xml:space="preserve">recise time synchronization of the readout and </w:t>
      </w:r>
      <w:r w:rsidRPr="001570E5">
        <w:t xml:space="preserve">the </w:t>
      </w:r>
      <w:r w:rsidR="00B54C87" w:rsidRPr="001570E5">
        <w:t xml:space="preserve">shutter operation is ensured by </w:t>
      </w:r>
      <w:r w:rsidRPr="001570E5">
        <w:t xml:space="preserve">the </w:t>
      </w:r>
      <w:r w:rsidR="00B54C87" w:rsidRPr="001570E5">
        <w:t xml:space="preserve">readout and shutter controllers that are implemented entirely in the hardware, in particular to avoid an image smearing, </w:t>
      </w:r>
      <w:r w:rsidR="00734EB5" w:rsidRPr="001570E5">
        <w:t>e.g.</w:t>
      </w:r>
      <w:r w:rsidR="00B54C87" w:rsidRPr="001570E5">
        <w:t xml:space="preserve"> by starting the read-out before a complete closing of the shutter.</w:t>
      </w:r>
    </w:p>
    <w:p w:rsidR="00BF2758" w:rsidRPr="00BF2758" w:rsidRDefault="00B54C87" w:rsidP="00BF2758">
      <w:pPr>
        <w:pStyle w:val="Normale14"/>
        <w:rPr>
          <w:i/>
        </w:rPr>
      </w:pPr>
      <w:r w:rsidRPr="001570E5">
        <w:t xml:space="preserve">A low jitter </w:t>
      </w:r>
      <w:r w:rsidR="00087AD2" w:rsidRPr="001570E5">
        <w:t>of the</w:t>
      </w:r>
      <w:r w:rsidRPr="001570E5">
        <w:t xml:space="preserve"> order of </w:t>
      </w:r>
      <w:r w:rsidR="00087AD2" w:rsidRPr="001570E5">
        <w:t>10us</w:t>
      </w:r>
      <w:r w:rsidRPr="001570E5">
        <w:t xml:space="preserve"> shall guarantee homogeneity. For the precise knowledge about the exact position of the shutter blade(s) during opening and closing, a high precision encoder signal is recorded and stamped using </w:t>
      </w:r>
      <w:r w:rsidR="00087AD2" w:rsidRPr="001570E5">
        <w:t xml:space="preserve">the </w:t>
      </w:r>
      <w:r w:rsidRPr="001570E5">
        <w:t>PTP timing.</w:t>
      </w:r>
      <w:r w:rsidR="000A7AA1" w:rsidRPr="001570E5">
        <w:t xml:space="preserve"> PTP synchronization is shown in </w:t>
      </w:r>
      <w:r w:rsidR="00D236E6" w:rsidRPr="001570E5">
        <w:rPr>
          <w:i/>
        </w:rPr>
        <w:fldChar w:fldCharType="begin"/>
      </w:r>
      <w:r w:rsidR="000A7AA1" w:rsidRPr="001570E5">
        <w:rPr>
          <w:i/>
        </w:rPr>
        <w:instrText xml:space="preserve"> REF _Ref414107008 \h </w:instrText>
      </w:r>
      <w:r w:rsidR="00BC0703" w:rsidRPr="001570E5">
        <w:rPr>
          <w:i/>
        </w:rPr>
        <w:instrText xml:space="preserve"> \* MERGEFORMAT </w:instrText>
      </w:r>
      <w:r w:rsidR="00D236E6" w:rsidRPr="001570E5">
        <w:rPr>
          <w:i/>
        </w:rPr>
      </w:r>
      <w:r w:rsidR="00D236E6" w:rsidRPr="001570E5">
        <w:rPr>
          <w:i/>
        </w:rPr>
        <w:fldChar w:fldCharType="separate"/>
      </w:r>
    </w:p>
    <w:p w:rsidR="00B54C87" w:rsidRPr="001570E5" w:rsidRDefault="00BF2758" w:rsidP="002A4FBF">
      <w:pPr>
        <w:pStyle w:val="Normale14"/>
      </w:pPr>
      <w:r w:rsidRPr="001570E5">
        <w:rPr>
          <w:i/>
        </w:rPr>
        <w:t>Figure</w:t>
      </w:r>
      <w:r w:rsidRPr="001570E5">
        <w:rPr>
          <w:i/>
          <w:noProof/>
        </w:rPr>
        <w:t xml:space="preserve"> </w:t>
      </w:r>
      <w:r>
        <w:rPr>
          <w:i/>
          <w:noProof/>
        </w:rPr>
        <w:t>5</w:t>
      </w:r>
      <w:r w:rsidRPr="001570E5">
        <w:rPr>
          <w:i/>
          <w:noProof/>
        </w:rPr>
        <w:noBreakHyphen/>
      </w:r>
      <w:r>
        <w:rPr>
          <w:i/>
          <w:noProof/>
        </w:rPr>
        <w:t>40</w:t>
      </w:r>
      <w:r w:rsidR="00D236E6" w:rsidRPr="001570E5">
        <w:rPr>
          <w:i/>
        </w:rPr>
        <w:fldChar w:fldCharType="end"/>
      </w:r>
      <w:r w:rsidR="000A7AA1" w:rsidRPr="001570E5">
        <w:t>.</w:t>
      </w:r>
    </w:p>
    <w:p w:rsidR="00B54C87" w:rsidRPr="001570E5" w:rsidRDefault="00BC0703" w:rsidP="002A4FBF">
      <w:pPr>
        <w:pStyle w:val="Normale14"/>
      </w:pPr>
      <w:r w:rsidRPr="001570E5">
        <w:t>T</w:t>
      </w:r>
      <w:r w:rsidR="00B54C87" w:rsidRPr="001570E5">
        <w:t xml:space="preserve">he shutter can be triggered by the camera </w:t>
      </w:r>
      <w:r w:rsidRPr="001570E5">
        <w:t xml:space="preserve">in the proposed solution </w:t>
      </w:r>
      <w:r w:rsidR="00B54C87" w:rsidRPr="001570E5">
        <w:t xml:space="preserve">depending on its operational status (exposing, readout). </w:t>
      </w:r>
      <w:r w:rsidRPr="001570E5">
        <w:t xml:space="preserve"> S</w:t>
      </w:r>
      <w:r w:rsidR="00B54C87" w:rsidRPr="001570E5">
        <w:t xml:space="preserve">ynchronization between individual cameras will be ensured by </w:t>
      </w:r>
      <w:r w:rsidRPr="001570E5">
        <w:t>the</w:t>
      </w:r>
      <w:r w:rsidR="00B54C87" w:rsidRPr="001570E5">
        <w:t xml:space="preserve"> central trigger that will coordinate the functionalities of the different cameras in order to keep them in temporal coincidence. The </w:t>
      </w:r>
      <w:r w:rsidRPr="001570E5">
        <w:t>t</w:t>
      </w:r>
      <w:r w:rsidR="00B54C87" w:rsidRPr="001570E5">
        <w:t>rigger can be generated using an opto-coupled input or LAN at a specified time.</w:t>
      </w:r>
    </w:p>
    <w:p w:rsidR="00B54C87" w:rsidRPr="001570E5" w:rsidRDefault="00B54C87" w:rsidP="002A4FBF">
      <w:pPr>
        <w:pStyle w:val="Normale14"/>
      </w:pPr>
      <w:r w:rsidRPr="001570E5">
        <w:t>The ZynQ SoC Media Access Controller block already has a PTP protocol implemented.</w:t>
      </w:r>
      <w:r w:rsidR="00E85222" w:rsidRPr="001570E5">
        <w:t xml:space="preserve"> </w:t>
      </w:r>
      <w:r w:rsidR="00BC0703" w:rsidRPr="001570E5">
        <w:t>A microsecond accuracy is achievable w</w:t>
      </w:r>
      <w:r w:rsidRPr="001570E5">
        <w:t>ith a dedicated Linux driver. Other protocols like NTP are also implemented, using the standard Linux daemon service.</w:t>
      </w:r>
    </w:p>
    <w:p w:rsidR="00B54C87" w:rsidRPr="001570E5" w:rsidRDefault="00B54C87" w:rsidP="00E76E03">
      <w:pPr>
        <w:pStyle w:val="Normale14"/>
        <w:spacing w:after="0"/>
      </w:pPr>
      <w:r w:rsidRPr="001570E5">
        <w:t>The following actions of the camera are time-stamped:</w:t>
      </w:r>
    </w:p>
    <w:p w:rsidR="00B54C87" w:rsidRPr="001570E5" w:rsidRDefault="00B54C87" w:rsidP="002A4FBF">
      <w:pPr>
        <w:pStyle w:val="Normale14"/>
        <w:numPr>
          <w:ilvl w:val="0"/>
          <w:numId w:val="38"/>
        </w:numPr>
        <w:spacing w:after="0"/>
        <w:ind w:left="714" w:hanging="357"/>
      </w:pPr>
      <w:r w:rsidRPr="001570E5">
        <w:t>trigger event</w:t>
      </w:r>
    </w:p>
    <w:p w:rsidR="00B54C87" w:rsidRPr="001570E5" w:rsidRDefault="00B54C87" w:rsidP="002A4FBF">
      <w:pPr>
        <w:pStyle w:val="Normale14"/>
        <w:numPr>
          <w:ilvl w:val="0"/>
          <w:numId w:val="38"/>
        </w:numPr>
        <w:spacing w:after="0"/>
        <w:ind w:left="714" w:hanging="357"/>
      </w:pPr>
      <w:r w:rsidRPr="001570E5">
        <w:t>start of shutter opening</w:t>
      </w:r>
    </w:p>
    <w:p w:rsidR="00B54C87" w:rsidRPr="001570E5" w:rsidRDefault="00B54C87" w:rsidP="002A4FBF">
      <w:pPr>
        <w:pStyle w:val="Normale14"/>
        <w:numPr>
          <w:ilvl w:val="0"/>
          <w:numId w:val="38"/>
        </w:numPr>
        <w:spacing w:after="0"/>
        <w:ind w:left="714" w:hanging="357"/>
      </w:pPr>
      <w:r w:rsidRPr="001570E5">
        <w:t>end of shutter closing</w:t>
      </w:r>
    </w:p>
    <w:p w:rsidR="00B54C87" w:rsidRPr="001570E5" w:rsidRDefault="00B54C87" w:rsidP="002A4FBF">
      <w:pPr>
        <w:pStyle w:val="Normale14"/>
        <w:numPr>
          <w:ilvl w:val="0"/>
          <w:numId w:val="38"/>
        </w:numPr>
        <w:spacing w:after="0"/>
        <w:ind w:left="714" w:hanging="357"/>
      </w:pPr>
      <w:r w:rsidRPr="001570E5">
        <w:t>start of CCD readout</w:t>
      </w:r>
    </w:p>
    <w:p w:rsidR="00B54C87" w:rsidRPr="001570E5" w:rsidRDefault="00B54C87" w:rsidP="002A4FBF">
      <w:pPr>
        <w:pStyle w:val="Normale14"/>
        <w:numPr>
          <w:ilvl w:val="0"/>
          <w:numId w:val="38"/>
        </w:numPr>
        <w:spacing w:after="0"/>
        <w:ind w:left="714" w:hanging="357"/>
      </w:pPr>
      <w:r w:rsidRPr="001570E5">
        <w:lastRenderedPageBreak/>
        <w:t>end of CCD readout</w:t>
      </w:r>
    </w:p>
    <w:p w:rsidR="00B54C87" w:rsidRPr="001570E5" w:rsidRDefault="00B54C87" w:rsidP="002A4FBF">
      <w:pPr>
        <w:pStyle w:val="Normale14"/>
        <w:numPr>
          <w:ilvl w:val="0"/>
          <w:numId w:val="38"/>
        </w:numPr>
        <w:spacing w:after="0"/>
        <w:ind w:left="714" w:hanging="357"/>
      </w:pPr>
      <w:r w:rsidRPr="001570E5">
        <w:t>shutter profile</w:t>
      </w:r>
      <w:r w:rsidR="00BC0703" w:rsidRPr="001570E5">
        <w:t>.</w:t>
      </w:r>
    </w:p>
    <w:p w:rsidR="00B54C87" w:rsidRPr="001570E5" w:rsidRDefault="00B54C87" w:rsidP="002A4FBF">
      <w:pPr>
        <w:pStyle w:val="Normale14"/>
        <w:spacing w:before="120"/>
      </w:pPr>
      <w:r w:rsidRPr="001570E5">
        <w:t>Time-stamping is partially implemented in the hardware, partially also in the software. Each event triggers a Core 1 CPU interrupt that reads the time-stamp value from the PTP Ethernet register in MAC and assigns it to the specific event. Such a solution is a compromise between complexity and accuracy, because ZynQ does not give direct hardware access to the time-stamp register in PTP MAC.</w:t>
      </w:r>
    </w:p>
    <w:p w:rsidR="00515F99" w:rsidRPr="001570E5" w:rsidRDefault="008E7AB5" w:rsidP="002A4FBF">
      <w:pPr>
        <w:pStyle w:val="Normale14"/>
      </w:pPr>
      <w:r w:rsidRPr="001570E5">
        <w:t>The f</w:t>
      </w:r>
      <w:r w:rsidR="00515F99" w:rsidRPr="001570E5">
        <w:t>igure below presents schematic of PTP synchronization subsystem. Each camera as well as processing server PC is connected to common Gigabit Ethernet Switch with PTP capability. PTP time master is used to distribute time to whole NEOSTEL installation (</w:t>
      </w:r>
      <w:fldSimple w:instr=" REF _Ref414196492 \h  \* MERGEFORMAT ">
        <w:r w:rsidR="00BF2758" w:rsidRPr="00BF2758">
          <w:t xml:space="preserve">Figure </w:t>
        </w:r>
        <w:r w:rsidR="00BF2758" w:rsidRPr="00BF2758">
          <w:rPr>
            <w:noProof/>
          </w:rPr>
          <w:t>5</w:t>
        </w:r>
        <w:r w:rsidR="00BF2758" w:rsidRPr="00BF2758">
          <w:rPr>
            <w:noProof/>
          </w:rPr>
          <w:noBreakHyphen/>
          <w:t>40</w:t>
        </w:r>
      </w:fldSimple>
      <w:r w:rsidR="00515F99" w:rsidRPr="001570E5">
        <w:t>)</w:t>
      </w:r>
      <w:r w:rsidR="00E76E03">
        <w:t>.</w:t>
      </w:r>
      <w:r w:rsidR="00515F99" w:rsidRPr="001570E5">
        <w:t xml:space="preserve"> </w:t>
      </w:r>
    </w:p>
    <w:p w:rsidR="00B54C87" w:rsidRPr="001570E5" w:rsidRDefault="00B54C87" w:rsidP="002A4FBF">
      <w:pPr>
        <w:rPr>
          <w:sz w:val="24"/>
        </w:rPr>
      </w:pPr>
    </w:p>
    <w:p w:rsidR="00D56B5B" w:rsidRPr="001570E5" w:rsidRDefault="00D56B5B" w:rsidP="002A4FBF">
      <w:pPr>
        <w:jc w:val="center"/>
        <w:rPr>
          <w:sz w:val="24"/>
        </w:rPr>
      </w:pPr>
      <w:r w:rsidRPr="001570E5">
        <w:rPr>
          <w:noProof/>
          <w:sz w:val="24"/>
          <w:lang w:val="pl-PL" w:eastAsia="pl-PL"/>
        </w:rPr>
        <w:drawing>
          <wp:inline distT="0" distB="0" distL="0" distR="0">
            <wp:extent cx="4243154" cy="4944140"/>
            <wp:effectExtent l="0" t="0" r="0" b="0"/>
            <wp:docPr id="13" name="Obraz 13" descr="D:\Users\Greg\Documents\Creotech\ESA\NEOSTEL\RPD-new\obrazy\pt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Users\Greg\Documents\Creotech\ESA\NEOSTEL\RPD-new\obrazy\ptp.emf"/>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524" cy="4976031"/>
                    </a:xfrm>
                    <a:prstGeom prst="rect">
                      <a:avLst/>
                    </a:prstGeom>
                    <a:noFill/>
                    <a:ln>
                      <a:noFill/>
                    </a:ln>
                  </pic:spPr>
                </pic:pic>
              </a:graphicData>
            </a:graphic>
          </wp:inline>
        </w:drawing>
      </w:r>
    </w:p>
    <w:p w:rsidR="000D1885" w:rsidRPr="001570E5" w:rsidRDefault="000D1885" w:rsidP="002A4FBF">
      <w:pPr>
        <w:rPr>
          <w:sz w:val="22"/>
        </w:rPr>
      </w:pPr>
      <w:bookmarkStart w:id="221" w:name="_Ref414107008"/>
    </w:p>
    <w:p w:rsidR="00D56B5B" w:rsidRPr="001570E5" w:rsidRDefault="00673C65" w:rsidP="002A4FBF">
      <w:pPr>
        <w:jc w:val="center"/>
        <w:rPr>
          <w:i/>
          <w:sz w:val="22"/>
        </w:rPr>
      </w:pPr>
      <w:bookmarkStart w:id="222" w:name="_Ref414196492"/>
      <w:bookmarkStart w:id="223" w:name="_Toc414241800"/>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5</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40</w:t>
      </w:r>
      <w:r w:rsidR="00D236E6" w:rsidRPr="001570E5">
        <w:rPr>
          <w:i/>
          <w:sz w:val="22"/>
        </w:rPr>
        <w:fldChar w:fldCharType="end"/>
      </w:r>
      <w:bookmarkEnd w:id="221"/>
      <w:bookmarkEnd w:id="222"/>
      <w:r w:rsidRPr="001570E5">
        <w:rPr>
          <w:i/>
          <w:sz w:val="22"/>
        </w:rPr>
        <w:t>:</w:t>
      </w:r>
      <w:r w:rsidR="00E53FD1" w:rsidRPr="001570E5">
        <w:rPr>
          <w:i/>
          <w:sz w:val="22"/>
        </w:rPr>
        <w:t xml:space="preserve"> </w:t>
      </w:r>
      <w:r w:rsidR="00E76E03">
        <w:rPr>
          <w:i/>
          <w:sz w:val="22"/>
        </w:rPr>
        <w:t>PTP Synchroniz</w:t>
      </w:r>
      <w:r w:rsidRPr="001570E5">
        <w:rPr>
          <w:i/>
          <w:sz w:val="22"/>
        </w:rPr>
        <w:t>ation</w:t>
      </w:r>
      <w:bookmarkEnd w:id="223"/>
    </w:p>
    <w:p w:rsidR="00515F99" w:rsidRPr="001570E5" w:rsidRDefault="00515F99" w:rsidP="002A4FBF">
      <w:pPr>
        <w:jc w:val="left"/>
        <w:rPr>
          <w:sz w:val="24"/>
        </w:rPr>
      </w:pPr>
      <w:r w:rsidRPr="001570E5">
        <w:rPr>
          <w:sz w:val="24"/>
        </w:rPr>
        <w:br w:type="page"/>
      </w:r>
    </w:p>
    <w:p w:rsidR="00E53FD1" w:rsidRPr="001570E5" w:rsidRDefault="00E53FD1" w:rsidP="002A4FBF">
      <w:pPr>
        <w:rPr>
          <w:sz w:val="24"/>
        </w:rPr>
      </w:pPr>
    </w:p>
    <w:p w:rsidR="008E0C02" w:rsidRPr="001570E5" w:rsidRDefault="000A7AA1" w:rsidP="002A4FBF">
      <w:pPr>
        <w:pStyle w:val="Nagwek4"/>
      </w:pPr>
      <w:bookmarkStart w:id="224" w:name="_Toc414189057"/>
      <w:bookmarkStart w:id="225" w:name="_Toc414189058"/>
      <w:bookmarkStart w:id="226" w:name="_Toc414189059"/>
      <w:bookmarkStart w:id="227" w:name="_Toc414189060"/>
      <w:bookmarkStart w:id="228" w:name="_Toc414189061"/>
      <w:bookmarkStart w:id="229" w:name="_Toc414189062"/>
      <w:bookmarkStart w:id="230" w:name="_Toc414189063"/>
      <w:bookmarkStart w:id="231" w:name="_Toc414189064"/>
      <w:bookmarkStart w:id="232" w:name="_Toc414189065"/>
      <w:bookmarkStart w:id="233" w:name="_Toc414189066"/>
      <w:bookmarkStart w:id="234" w:name="_Toc414189067"/>
      <w:bookmarkStart w:id="235" w:name="_Toc414189068"/>
      <w:bookmarkStart w:id="236" w:name="_Toc414189069"/>
      <w:bookmarkStart w:id="237" w:name="_Toc414189070"/>
      <w:bookmarkStart w:id="238" w:name="_Toc414189071"/>
      <w:bookmarkStart w:id="239" w:name="_Toc414189072"/>
      <w:bookmarkStart w:id="240" w:name="_Toc414241724"/>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1570E5">
        <w:t>TRIGGER</w:t>
      </w:r>
      <w:bookmarkEnd w:id="240"/>
    </w:p>
    <w:p w:rsidR="000A7AA1" w:rsidRPr="001570E5" w:rsidRDefault="000A7AA1" w:rsidP="00E76E03">
      <w:pPr>
        <w:rPr>
          <w:sz w:val="22"/>
        </w:rPr>
      </w:pPr>
      <w:r w:rsidRPr="001570E5">
        <w:rPr>
          <w:sz w:val="22"/>
        </w:rPr>
        <w:t xml:space="preserve">Multiple </w:t>
      </w:r>
      <w:r w:rsidR="00407FAD" w:rsidRPr="001570E5">
        <w:rPr>
          <w:sz w:val="22"/>
        </w:rPr>
        <w:t>NEOSTEL</w:t>
      </w:r>
      <w:r w:rsidRPr="001570E5">
        <w:rPr>
          <w:sz w:val="22"/>
        </w:rPr>
        <w:t xml:space="preserve"> cameras image capture can be triggered in two scenarios: by hardware and</w:t>
      </w:r>
      <w:r w:rsidR="00515F99" w:rsidRPr="001570E5">
        <w:rPr>
          <w:sz w:val="22"/>
        </w:rPr>
        <w:t xml:space="preserve"> by</w:t>
      </w:r>
      <w:r w:rsidRPr="001570E5">
        <w:rPr>
          <w:sz w:val="22"/>
        </w:rPr>
        <w:t xml:space="preserve"> software. </w:t>
      </w:r>
      <w:r w:rsidR="008E7AB5" w:rsidRPr="001570E5">
        <w:rPr>
          <w:sz w:val="22"/>
        </w:rPr>
        <w:t>An e</w:t>
      </w:r>
      <w:r w:rsidRPr="001570E5">
        <w:rPr>
          <w:sz w:val="22"/>
        </w:rPr>
        <w:t xml:space="preserve">xternal hardware trigger is applied through optocoupled </w:t>
      </w:r>
      <w:r w:rsidR="00515F99" w:rsidRPr="001570E5">
        <w:rPr>
          <w:sz w:val="22"/>
        </w:rPr>
        <w:t>logic level</w:t>
      </w:r>
      <w:r w:rsidRPr="001570E5">
        <w:rPr>
          <w:sz w:val="22"/>
        </w:rPr>
        <w:t xml:space="preserve"> inputs (there will be no ground loop problem). Firstly an external electronics module can control analog trigger signals for all cameras. Secondly cameras itself can control image capture (via EPICS or </w:t>
      </w:r>
      <w:r w:rsidR="00734EB5" w:rsidRPr="001570E5">
        <w:rPr>
          <w:sz w:val="22"/>
        </w:rPr>
        <w:t>continuously</w:t>
      </w:r>
      <w:r w:rsidRPr="001570E5">
        <w:rPr>
          <w:sz w:val="22"/>
        </w:rPr>
        <w:t xml:space="preserve"> with</w:t>
      </w:r>
      <w:r w:rsidR="008E7AB5" w:rsidRPr="001570E5">
        <w:rPr>
          <w:sz w:val="22"/>
        </w:rPr>
        <w:t>in</w:t>
      </w:r>
      <w:r w:rsidRPr="001570E5">
        <w:rPr>
          <w:sz w:val="22"/>
        </w:rPr>
        <w:t xml:space="preserve"> a certain period). Each signal assertion is time</w:t>
      </w:r>
      <w:r w:rsidR="008E7AB5" w:rsidRPr="001570E5">
        <w:rPr>
          <w:sz w:val="22"/>
        </w:rPr>
        <w:t>-</w:t>
      </w:r>
      <w:r w:rsidRPr="001570E5">
        <w:rPr>
          <w:sz w:val="22"/>
        </w:rPr>
        <w:t>stamped. Trigger signals are: Open/Close blade #1, Open/Close blade #2, Arm camera and Trigger</w:t>
      </w:r>
      <w:r w:rsidR="00515F99" w:rsidRPr="001570E5">
        <w:rPr>
          <w:sz w:val="22"/>
        </w:rPr>
        <w:t xml:space="preserve"> CCD readout</w:t>
      </w:r>
      <w:r w:rsidRPr="001570E5">
        <w:rPr>
          <w:sz w:val="22"/>
        </w:rPr>
        <w:t xml:space="preserve">. Shutter blades are controlled separately and cannot be opened when the camera is not armed. Triggering scheme is shown in </w:t>
      </w:r>
      <w:fldSimple w:instr=" REF _Ref414107489 \h  \* MERGEFORMAT ">
        <w:r w:rsidR="00BF2758" w:rsidRPr="00BF2758">
          <w:rPr>
            <w:sz w:val="22"/>
          </w:rPr>
          <w:t xml:space="preserve">Figure </w:t>
        </w:r>
        <w:r w:rsidR="00BF2758" w:rsidRPr="00BF2758">
          <w:rPr>
            <w:noProof/>
            <w:sz w:val="22"/>
          </w:rPr>
          <w:t>5</w:t>
        </w:r>
        <w:r w:rsidR="00BF2758" w:rsidRPr="00BF2758">
          <w:rPr>
            <w:noProof/>
            <w:sz w:val="22"/>
          </w:rPr>
          <w:noBreakHyphen/>
          <w:t>41</w:t>
        </w:r>
      </w:fldSimple>
    </w:p>
    <w:p w:rsidR="00E53FD1" w:rsidRPr="001570E5" w:rsidRDefault="00E53FD1" w:rsidP="002A4FBF">
      <w:pPr>
        <w:jc w:val="left"/>
        <w:rPr>
          <w:sz w:val="22"/>
        </w:rPr>
      </w:pPr>
    </w:p>
    <w:p w:rsidR="000A7AA1" w:rsidRPr="001570E5" w:rsidRDefault="00E53FD1" w:rsidP="002A4FBF">
      <w:pPr>
        <w:rPr>
          <w:rFonts w:ascii="Times New Roman" w:hAnsi="Times New Roman"/>
          <w:sz w:val="24"/>
          <w:szCs w:val="24"/>
          <w:lang w:eastAsia="pl-PL"/>
        </w:rPr>
      </w:pPr>
      <w:r w:rsidRPr="001570E5">
        <w:rPr>
          <w:rFonts w:ascii="Times New Roman" w:hAnsi="Times New Roman"/>
          <w:noProof/>
          <w:sz w:val="24"/>
          <w:szCs w:val="24"/>
          <w:lang w:val="pl-PL" w:eastAsia="pl-PL"/>
        </w:rPr>
        <w:drawing>
          <wp:inline distT="0" distB="0" distL="0" distR="0">
            <wp:extent cx="6310156" cy="5961413"/>
            <wp:effectExtent l="0" t="0" r="0" b="1270"/>
            <wp:docPr id="102" name="Obraz 102" descr="C:\Neostel\5. Documentation\4. Design\PDR_20150303\pic\Zdunek\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Neostel\5. Documentation\4. Design\PDR_20150303\pic\Zdunek\trigger.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4019" cy="5965063"/>
                    </a:xfrm>
                    <a:prstGeom prst="rect">
                      <a:avLst/>
                    </a:prstGeom>
                    <a:noFill/>
                    <a:ln>
                      <a:noFill/>
                    </a:ln>
                  </pic:spPr>
                </pic:pic>
              </a:graphicData>
            </a:graphic>
          </wp:inline>
        </w:drawing>
      </w:r>
    </w:p>
    <w:p w:rsidR="00E53FD1" w:rsidRPr="001570E5" w:rsidRDefault="00E53FD1" w:rsidP="002A4FBF">
      <w:pPr>
        <w:rPr>
          <w:sz w:val="22"/>
        </w:rPr>
      </w:pPr>
    </w:p>
    <w:p w:rsidR="00D56B5B" w:rsidRPr="001570E5" w:rsidRDefault="000A7AA1" w:rsidP="002A4FBF">
      <w:pPr>
        <w:jc w:val="center"/>
        <w:rPr>
          <w:i/>
          <w:sz w:val="22"/>
        </w:rPr>
      </w:pPr>
      <w:bookmarkStart w:id="241" w:name="_Ref414107489"/>
      <w:bookmarkStart w:id="242" w:name="_Toc414241801"/>
      <w:r w:rsidRPr="001570E5">
        <w:rPr>
          <w:i/>
          <w:sz w:val="22"/>
        </w:rPr>
        <w:t xml:space="preserve">Figure </w:t>
      </w:r>
      <w:r w:rsidR="00D236E6" w:rsidRPr="001570E5">
        <w:rPr>
          <w:i/>
          <w:sz w:val="22"/>
        </w:rPr>
        <w:fldChar w:fldCharType="begin"/>
      </w:r>
      <w:r w:rsidRPr="001570E5">
        <w:rPr>
          <w:i/>
          <w:sz w:val="22"/>
        </w:rPr>
        <w:instrText xml:space="preserve"> STYLEREF 1 \s </w:instrText>
      </w:r>
      <w:r w:rsidR="00D236E6" w:rsidRPr="001570E5">
        <w:rPr>
          <w:i/>
          <w:sz w:val="22"/>
        </w:rPr>
        <w:fldChar w:fldCharType="separate"/>
      </w:r>
      <w:r w:rsidR="00BF2758">
        <w:rPr>
          <w:i/>
          <w:noProof/>
          <w:sz w:val="22"/>
        </w:rPr>
        <w:t>5</w:t>
      </w:r>
      <w:r w:rsidR="00D236E6" w:rsidRPr="001570E5">
        <w:rPr>
          <w:i/>
          <w:sz w:val="22"/>
        </w:rPr>
        <w:fldChar w:fldCharType="end"/>
      </w:r>
      <w:r w:rsidRPr="001570E5">
        <w:rPr>
          <w:i/>
          <w:sz w:val="22"/>
        </w:rPr>
        <w:noBreakHyphen/>
      </w:r>
      <w:r w:rsidR="00D236E6" w:rsidRPr="001570E5">
        <w:rPr>
          <w:i/>
          <w:sz w:val="22"/>
        </w:rPr>
        <w:fldChar w:fldCharType="begin"/>
      </w:r>
      <w:r w:rsidRPr="001570E5">
        <w:rPr>
          <w:i/>
          <w:sz w:val="22"/>
        </w:rPr>
        <w:instrText xml:space="preserve"> SEQ Figure \* ARABIC \s 1 </w:instrText>
      </w:r>
      <w:r w:rsidR="00D236E6" w:rsidRPr="001570E5">
        <w:rPr>
          <w:i/>
          <w:sz w:val="22"/>
        </w:rPr>
        <w:fldChar w:fldCharType="separate"/>
      </w:r>
      <w:r w:rsidR="00BF2758">
        <w:rPr>
          <w:i/>
          <w:noProof/>
          <w:sz w:val="22"/>
        </w:rPr>
        <w:t>41</w:t>
      </w:r>
      <w:r w:rsidR="00D236E6" w:rsidRPr="001570E5">
        <w:rPr>
          <w:i/>
          <w:sz w:val="22"/>
        </w:rPr>
        <w:fldChar w:fldCharType="end"/>
      </w:r>
      <w:bookmarkEnd w:id="241"/>
      <w:r w:rsidRPr="001570E5">
        <w:rPr>
          <w:i/>
          <w:sz w:val="22"/>
        </w:rPr>
        <w:t>:</w:t>
      </w:r>
      <w:r w:rsidR="00E53FD1" w:rsidRPr="001570E5">
        <w:rPr>
          <w:i/>
          <w:sz w:val="22"/>
        </w:rPr>
        <w:t xml:space="preserve"> </w:t>
      </w:r>
      <w:r w:rsidRPr="001570E5">
        <w:rPr>
          <w:i/>
          <w:sz w:val="22"/>
        </w:rPr>
        <w:t>Triggering Scheme</w:t>
      </w:r>
      <w:bookmarkEnd w:id="242"/>
    </w:p>
    <w:p w:rsidR="000A7AA1" w:rsidRPr="001570E5" w:rsidRDefault="000A7AA1" w:rsidP="002A4FBF">
      <w:pPr>
        <w:jc w:val="left"/>
        <w:rPr>
          <w:rFonts w:ascii="Times New Roman" w:hAnsi="Times New Roman"/>
          <w:sz w:val="24"/>
          <w:szCs w:val="24"/>
          <w:lang w:eastAsia="pl-PL"/>
        </w:rPr>
      </w:pPr>
    </w:p>
    <w:p w:rsidR="008E0C02" w:rsidRPr="001570E5" w:rsidRDefault="008E0C02" w:rsidP="002A4FBF">
      <w:pPr>
        <w:rPr>
          <w:sz w:val="24"/>
        </w:rPr>
      </w:pPr>
    </w:p>
    <w:p w:rsidR="004465EB" w:rsidRPr="001570E5" w:rsidRDefault="00872722" w:rsidP="002A4FBF">
      <w:pPr>
        <w:pStyle w:val="Nagwek3"/>
      </w:pPr>
      <w:bookmarkStart w:id="243" w:name="_Toc414189074"/>
      <w:bookmarkStart w:id="244" w:name="_Toc414189075"/>
      <w:bookmarkStart w:id="245" w:name="_Toc414189076"/>
      <w:bookmarkStart w:id="246" w:name="_Toc414189077"/>
      <w:bookmarkStart w:id="247" w:name="_Toc414189078"/>
      <w:bookmarkStart w:id="248" w:name="_Toc414189079"/>
      <w:bookmarkStart w:id="249" w:name="_Toc414189080"/>
      <w:bookmarkStart w:id="250" w:name="_Toc414189081"/>
      <w:bookmarkStart w:id="251" w:name="_Toc414189082"/>
      <w:bookmarkStart w:id="252" w:name="_Toc414189083"/>
      <w:bookmarkStart w:id="253" w:name="_Toc414189084"/>
      <w:bookmarkStart w:id="254" w:name="_Toc414189085"/>
      <w:bookmarkStart w:id="255" w:name="_Toc414189086"/>
      <w:bookmarkStart w:id="256" w:name="_Toc414189087"/>
      <w:bookmarkStart w:id="257" w:name="_Toc414189088"/>
      <w:bookmarkStart w:id="258" w:name="_Toc414189089"/>
      <w:bookmarkStart w:id="259" w:name="_Toc414189090"/>
      <w:bookmarkStart w:id="260" w:name="_Toc414189091"/>
      <w:bookmarkStart w:id="261" w:name="_Toc414189092"/>
      <w:bookmarkStart w:id="262" w:name="_Toc414189093"/>
      <w:bookmarkStart w:id="263" w:name="_Toc414189094"/>
      <w:bookmarkStart w:id="264" w:name="_Toc414241725"/>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Pr="001570E5">
        <w:rPr>
          <w:caps w:val="0"/>
        </w:rPr>
        <w:t>MAINBOARD</w:t>
      </w:r>
      <w:bookmarkEnd w:id="264"/>
    </w:p>
    <w:p w:rsidR="00D56B5B" w:rsidRPr="001570E5" w:rsidRDefault="000A7AA1" w:rsidP="002A4FBF">
      <w:pPr>
        <w:pStyle w:val="Legenda"/>
        <w:jc w:val="center"/>
        <w:rPr>
          <w:i w:val="0"/>
          <w:sz w:val="22"/>
        </w:rPr>
      </w:pPr>
      <w:bookmarkStart w:id="265" w:name="_Ref413618003"/>
      <w:r w:rsidRPr="001570E5">
        <w:rPr>
          <w:i w:val="0"/>
          <w:noProof/>
          <w:sz w:val="22"/>
          <w:lang w:val="pl-PL" w:eastAsia="pl-PL"/>
        </w:rPr>
        <w:drawing>
          <wp:inline distT="0" distB="0" distL="0" distR="0">
            <wp:extent cx="6673933" cy="4470980"/>
            <wp:effectExtent l="0" t="0" r="0" b="6350"/>
            <wp:docPr id="99" name="Obraz 99" descr="C:\Neostel\5. Documentation\4. Design\PDR_20150303\pic\Zdunek\main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eostel\5. Documentation\4. Design\PDR_20150303\pic\Zdunek\mainboard2.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76068" cy="4472410"/>
                    </a:xfrm>
                    <a:prstGeom prst="rect">
                      <a:avLst/>
                    </a:prstGeom>
                    <a:noFill/>
                    <a:ln>
                      <a:noFill/>
                    </a:ln>
                  </pic:spPr>
                </pic:pic>
              </a:graphicData>
            </a:graphic>
          </wp:inline>
        </w:drawing>
      </w:r>
    </w:p>
    <w:p w:rsidR="00D56B5B" w:rsidRPr="001570E5" w:rsidRDefault="00657620" w:rsidP="002A4FBF">
      <w:pPr>
        <w:pStyle w:val="Legenda"/>
        <w:jc w:val="center"/>
        <w:rPr>
          <w:sz w:val="22"/>
        </w:rPr>
      </w:pPr>
      <w:bookmarkStart w:id="266" w:name="_Toc414241802"/>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42</w:t>
      </w:r>
      <w:r w:rsidR="00D236E6" w:rsidRPr="001570E5">
        <w:rPr>
          <w:sz w:val="22"/>
        </w:rPr>
        <w:fldChar w:fldCharType="end"/>
      </w:r>
      <w:bookmarkEnd w:id="265"/>
      <w:r w:rsidRPr="001570E5">
        <w:rPr>
          <w:sz w:val="22"/>
        </w:rPr>
        <w:t xml:space="preserve">: </w:t>
      </w:r>
      <w:r w:rsidR="001F58A8" w:rsidRPr="001570E5">
        <w:rPr>
          <w:sz w:val="22"/>
        </w:rPr>
        <w:t>Mainboard, CCD and shutter  block diagram</w:t>
      </w:r>
      <w:bookmarkEnd w:id="266"/>
    </w:p>
    <w:p w:rsidR="00BF2758" w:rsidRPr="001570E5" w:rsidRDefault="00D236E6" w:rsidP="00BF2758">
      <w:pPr>
        <w:pStyle w:val="Normale11"/>
        <w:rPr>
          <w:i/>
        </w:rPr>
      </w:pPr>
      <w:r w:rsidRPr="001570E5">
        <w:lastRenderedPageBreak/>
        <w:fldChar w:fldCharType="begin"/>
      </w:r>
      <w:r w:rsidR="007911A0" w:rsidRPr="001570E5">
        <w:instrText xml:space="preserve"> REF _Ref413618003 \h </w:instrText>
      </w:r>
      <w:r w:rsidR="000D1885" w:rsidRPr="001570E5">
        <w:instrText xml:space="preserve"> \* MERGEFORMAT </w:instrText>
      </w:r>
      <w:r w:rsidRPr="001570E5">
        <w:fldChar w:fldCharType="separate"/>
      </w:r>
      <w:r w:rsidR="00BF2758" w:rsidRPr="00BF2758">
        <w:rPr>
          <w:noProof/>
          <w:lang w:val="pl-PL" w:eastAsia="pl-PL"/>
        </w:rPr>
        <w:drawing>
          <wp:inline distT="0" distB="0" distL="0" distR="0">
            <wp:extent cx="6673933" cy="4470980"/>
            <wp:effectExtent l="0" t="0" r="0" b="6350"/>
            <wp:docPr id="24" name="Obraz 99" descr="C:\Neostel\5. Documentation\4. Design\PDR_20150303\pic\Zdunek\main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eostel\5. Documentation\4. Design\PDR_20150303\pic\Zdunek\mainboard2.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76068" cy="4472410"/>
                    </a:xfrm>
                    <a:prstGeom prst="rect">
                      <a:avLst/>
                    </a:prstGeom>
                    <a:noFill/>
                    <a:ln>
                      <a:noFill/>
                    </a:ln>
                  </pic:spPr>
                </pic:pic>
              </a:graphicData>
            </a:graphic>
          </wp:inline>
        </w:drawing>
      </w:r>
    </w:p>
    <w:p w:rsidR="00D56B5B" w:rsidRPr="001570E5" w:rsidRDefault="00BF2758" w:rsidP="002A4FBF">
      <w:pPr>
        <w:pStyle w:val="Normale11"/>
        <w:jc w:val="center"/>
      </w:pPr>
      <w:r w:rsidRPr="00BF2758">
        <w:rPr>
          <w:i/>
        </w:rPr>
        <w:t>Figure 5</w:t>
      </w:r>
      <w:r w:rsidRPr="00BF2758">
        <w:rPr>
          <w:i/>
        </w:rPr>
        <w:noBreakHyphen/>
        <w:t>42</w:t>
      </w:r>
      <w:r w:rsidR="00D236E6" w:rsidRPr="001570E5">
        <w:fldChar w:fldCharType="end"/>
      </w:r>
      <w:r w:rsidR="007911A0" w:rsidRPr="001570E5">
        <w:t xml:space="preserve"> </w:t>
      </w:r>
      <w:r w:rsidR="00657620" w:rsidRPr="001570E5">
        <w:t xml:space="preserve">shows the block diagram of the systems connected to </w:t>
      </w:r>
      <w:r w:rsidR="008E7AB5" w:rsidRPr="001570E5">
        <w:t>M</w:t>
      </w:r>
      <w:r w:rsidR="00657620" w:rsidRPr="001570E5">
        <w:t>ainboard.</w:t>
      </w:r>
    </w:p>
    <w:p w:rsidR="00E76E03" w:rsidRDefault="00E76E03" w:rsidP="002A4FBF">
      <w:pPr>
        <w:pStyle w:val="Normale14"/>
      </w:pPr>
    </w:p>
    <w:p w:rsidR="004465EB" w:rsidRPr="001570E5" w:rsidRDefault="004465EB" w:rsidP="002A4FBF">
      <w:pPr>
        <w:pStyle w:val="Normale14"/>
      </w:pPr>
      <w:r w:rsidRPr="001570E5">
        <w:t xml:space="preserve">The </w:t>
      </w:r>
      <w:r w:rsidR="00515F99" w:rsidRPr="001570E5">
        <w:t>A</w:t>
      </w:r>
      <w:r w:rsidRPr="001570E5">
        <w:t xml:space="preserve">nalog Devices </w:t>
      </w:r>
      <w:r w:rsidR="00515F99" w:rsidRPr="001570E5">
        <w:t xml:space="preserve"> ADC (</w:t>
      </w:r>
      <w:r w:rsidRPr="001570E5">
        <w:t>AD7960</w:t>
      </w:r>
      <w:r w:rsidR="00515F99" w:rsidRPr="001570E5">
        <w:t>)</w:t>
      </w:r>
      <w:r w:rsidRPr="001570E5">
        <w:t xml:space="preserve"> 18bit SAR converters have been selected due to their low noise abilities, a high SNR and the relative high sampling rate. Four ADCs will be implemented to sample each CCD channel – the goal is to oversample the signal and to utilize a digital signal processing to filter white and correlated noise. To lower the jitter of sampling clocks, an additional buffer will be used</w:t>
      </w:r>
      <w:r w:rsidR="00515F99" w:rsidRPr="001570E5">
        <w:t xml:space="preserve"> that distributes the signal point-to-point</w:t>
      </w:r>
      <w:r w:rsidRPr="001570E5">
        <w:t>.</w:t>
      </w:r>
    </w:p>
    <w:p w:rsidR="004465EB" w:rsidRPr="001570E5" w:rsidRDefault="004465EB" w:rsidP="002A4FBF">
      <w:pPr>
        <w:pStyle w:val="Normale14"/>
      </w:pPr>
      <w:r w:rsidRPr="001570E5">
        <w:t>The Analog-Front-End (AFE) board contain</w:t>
      </w:r>
      <w:r w:rsidR="00515F99" w:rsidRPr="001570E5">
        <w:t>s</w:t>
      </w:r>
      <w:r w:rsidRPr="001570E5">
        <w:t xml:space="preserve"> a circuitry designed to process raw analogue data from the CCD matrix. Depending on its implementation it can be CDS, adaptive filtering and buffering of the input signal. Several implementations are considered and the one with best noise characteristics will be used in the final version of the camera.</w:t>
      </w:r>
    </w:p>
    <w:p w:rsidR="004465EB" w:rsidRPr="001570E5" w:rsidRDefault="004465EB" w:rsidP="002A4FBF">
      <w:pPr>
        <w:pStyle w:val="Normale14"/>
      </w:pPr>
      <w:r w:rsidRPr="001570E5">
        <w:t xml:space="preserve">The </w:t>
      </w:r>
      <w:r w:rsidR="008E7AB5" w:rsidRPr="001570E5">
        <w:t>S</w:t>
      </w:r>
      <w:r w:rsidRPr="001570E5">
        <w:t>hutter driver is</w:t>
      </w:r>
      <w:r w:rsidR="00515F99" w:rsidRPr="001570E5">
        <w:t xml:space="preserve"> enclosed in </w:t>
      </w:r>
      <w:r w:rsidR="008E7AB5" w:rsidRPr="001570E5">
        <w:t xml:space="preserve">the </w:t>
      </w:r>
      <w:r w:rsidR="00515F99" w:rsidRPr="001570E5">
        <w:t>shutter case and</w:t>
      </w:r>
      <w:r w:rsidRPr="001570E5">
        <w:t xml:space="preserve"> implemented as a linear amplifier with a current limiter (through feedback), working in a half bridge configuration. The position detection of the shutter </w:t>
      </w:r>
      <w:r w:rsidR="00515F99" w:rsidRPr="001570E5">
        <w:t>position is</w:t>
      </w:r>
      <w:r w:rsidRPr="001570E5">
        <w:t xml:space="preserve"> based on </w:t>
      </w:r>
      <w:r w:rsidR="00515F99" w:rsidRPr="001570E5">
        <w:t>differential</w:t>
      </w:r>
      <w:r w:rsidRPr="001570E5">
        <w:t xml:space="preserve"> </w:t>
      </w:r>
      <w:r w:rsidR="00515F99" w:rsidRPr="001570E5">
        <w:t>capacitive sensor. It is connected with the Mainboard using dedicated sealed connector where RS485, I2C and logic control signals are distributed</w:t>
      </w:r>
      <w:r w:rsidR="008E7AB5" w:rsidRPr="001570E5">
        <w:t>.</w:t>
      </w:r>
    </w:p>
    <w:p w:rsidR="004465EB" w:rsidRPr="001570E5" w:rsidRDefault="004465EB" w:rsidP="002A4FBF">
      <w:pPr>
        <w:pStyle w:val="Normale14"/>
      </w:pPr>
      <w:r w:rsidRPr="001570E5">
        <w:t xml:space="preserve">The </w:t>
      </w:r>
      <w:r w:rsidR="00515F99" w:rsidRPr="001570E5">
        <w:t>Mainb</w:t>
      </w:r>
      <w:r w:rsidRPr="001570E5">
        <w:t xml:space="preserve">oard also contains the Peltier Thermoelectric Cooler (TEC) with a half bridge driver set trough a </w:t>
      </w:r>
      <w:r w:rsidR="00515F99" w:rsidRPr="001570E5">
        <w:t>P</w:t>
      </w:r>
      <w:r w:rsidRPr="001570E5">
        <w:t xml:space="preserve">WM controller. An additional feedback circuit </w:t>
      </w:r>
      <w:r w:rsidR="00515F99" w:rsidRPr="001570E5">
        <w:t>is used</w:t>
      </w:r>
      <w:r w:rsidRPr="001570E5">
        <w:t xml:space="preserve"> on the </w:t>
      </w:r>
      <w:r w:rsidR="00515F99" w:rsidRPr="001570E5">
        <w:t>b</w:t>
      </w:r>
      <w:r w:rsidRPr="001570E5">
        <w:t>oard to measure the current of the Peltier module. The PWM operation is synchronized with the CCD operation to prevent a noise interference propagation to the AFE chain.</w:t>
      </w:r>
    </w:p>
    <w:p w:rsidR="004465EB" w:rsidRPr="001570E5" w:rsidRDefault="004465EB" w:rsidP="002A4FBF">
      <w:pPr>
        <w:pStyle w:val="Normale14"/>
      </w:pPr>
      <w:r w:rsidRPr="001570E5">
        <w:lastRenderedPageBreak/>
        <w:t xml:space="preserve">The </w:t>
      </w:r>
      <w:r w:rsidR="00515F99" w:rsidRPr="001570E5">
        <w:t>b</w:t>
      </w:r>
      <w:r w:rsidRPr="001570E5">
        <w:t xml:space="preserve">oard also has a dedicated ADC for reading the PT1000 temperature sensors that measure the temperature in different parts of the camera. </w:t>
      </w:r>
    </w:p>
    <w:p w:rsidR="004579D0" w:rsidRPr="001570E5" w:rsidRDefault="004579D0" w:rsidP="002A4FBF">
      <w:pPr>
        <w:pStyle w:val="Normale14"/>
      </w:pPr>
    </w:p>
    <w:p w:rsidR="00B321F3" w:rsidRPr="001570E5" w:rsidRDefault="00872722" w:rsidP="002A4FBF">
      <w:pPr>
        <w:pStyle w:val="Nagwek4"/>
      </w:pPr>
      <w:bookmarkStart w:id="267" w:name="_Toc414189096"/>
      <w:bookmarkStart w:id="268" w:name="_Toc414241726"/>
      <w:bookmarkEnd w:id="267"/>
      <w:r w:rsidRPr="001570E5">
        <w:rPr>
          <w:caps w:val="0"/>
        </w:rPr>
        <w:t>CCD AND CCD DRIVING SIGNAL</w:t>
      </w:r>
      <w:bookmarkEnd w:id="268"/>
      <w:r w:rsidRPr="001570E5">
        <w:rPr>
          <w:caps w:val="0"/>
        </w:rPr>
        <w:t xml:space="preserve"> </w:t>
      </w:r>
    </w:p>
    <w:p w:rsidR="00576B17" w:rsidRPr="001570E5" w:rsidRDefault="00576B17" w:rsidP="002A4FBF">
      <w:pPr>
        <w:pStyle w:val="Normale14"/>
      </w:pPr>
      <w:r w:rsidRPr="001570E5">
        <w:t xml:space="preserve">The main task of </w:t>
      </w:r>
      <w:r w:rsidR="009A55BE" w:rsidRPr="001570E5">
        <w:t xml:space="preserve">the camera </w:t>
      </w:r>
      <w:r w:rsidR="00515F99" w:rsidRPr="001570E5">
        <w:t>M</w:t>
      </w:r>
      <w:r w:rsidR="009A55BE" w:rsidRPr="001570E5">
        <w:t>ain</w:t>
      </w:r>
      <w:r w:rsidR="00FA277D" w:rsidRPr="001570E5">
        <w:t>board</w:t>
      </w:r>
      <w:r w:rsidRPr="001570E5">
        <w:t xml:space="preserve"> </w:t>
      </w:r>
      <w:r w:rsidR="00FA277D" w:rsidRPr="001570E5">
        <w:t xml:space="preserve">is </w:t>
      </w:r>
      <w:r w:rsidRPr="001570E5">
        <w:t>to provide power to all other modules of the camera - generated from one single standard 24V power entry</w:t>
      </w:r>
      <w:r w:rsidR="00FA277D" w:rsidRPr="001570E5">
        <w:t xml:space="preserve"> </w:t>
      </w:r>
      <w:r w:rsidR="002E6AD0" w:rsidRPr="001570E5">
        <w:t>and CCD control</w:t>
      </w:r>
      <w:r w:rsidRPr="001570E5">
        <w:t xml:space="preserve">.  </w:t>
      </w:r>
      <w:r w:rsidR="00FA277D" w:rsidRPr="001570E5">
        <w:t>A</w:t>
      </w:r>
      <w:r w:rsidRPr="001570E5">
        <w:t>ll</w:t>
      </w:r>
      <w:r w:rsidR="009A55BE" w:rsidRPr="001570E5">
        <w:t xml:space="preserve"> </w:t>
      </w:r>
      <w:r w:rsidRPr="001570E5">
        <w:t>voltages  needed by th</w:t>
      </w:r>
      <w:r w:rsidR="009A55BE" w:rsidRPr="001570E5">
        <w:t>e detector module - power, bia</w:t>
      </w:r>
      <w:r w:rsidRPr="001570E5">
        <w:t>s, reset and clocking upper and lower levels</w:t>
      </w:r>
      <w:r w:rsidR="005E5FB8" w:rsidRPr="001570E5">
        <w:t xml:space="preserve"> - </w:t>
      </w:r>
      <w:r w:rsidR="00FA277D" w:rsidRPr="001570E5">
        <w:t xml:space="preserve"> are adjustable by </w:t>
      </w:r>
      <w:r w:rsidR="005E5FB8" w:rsidRPr="001570E5">
        <w:t>Digital-to-Analog Converters (</w:t>
      </w:r>
      <w:r w:rsidR="00FA277D" w:rsidRPr="001570E5">
        <w:t>DACs</w:t>
      </w:r>
      <w:r w:rsidR="005E5FB8" w:rsidRPr="001570E5">
        <w:t>)</w:t>
      </w:r>
      <w:r w:rsidR="00FA277D" w:rsidRPr="001570E5">
        <w:t>. The programmable range</w:t>
      </w:r>
      <w:r w:rsidRPr="001570E5">
        <w:t xml:space="preserve"> fit</w:t>
      </w:r>
      <w:r w:rsidR="00FA277D" w:rsidRPr="001570E5">
        <w:t>s</w:t>
      </w:r>
      <w:r w:rsidRPr="001570E5">
        <w:t xml:space="preserve"> within </w:t>
      </w:r>
      <w:r w:rsidR="009A55BE" w:rsidRPr="001570E5">
        <w:t xml:space="preserve">the </w:t>
      </w:r>
      <w:r w:rsidR="005E5FB8" w:rsidRPr="001570E5">
        <w:t>safety</w:t>
      </w:r>
      <w:r w:rsidRPr="001570E5">
        <w:t xml:space="preserve"> region defined by the sensor manufacturer.</w:t>
      </w:r>
    </w:p>
    <w:p w:rsidR="00B321F3" w:rsidRPr="001570E5" w:rsidRDefault="005E5FB8" w:rsidP="002A4FBF">
      <w:pPr>
        <w:pStyle w:val="Normale14"/>
      </w:pPr>
      <w:r w:rsidRPr="001570E5">
        <w:t>T</w:t>
      </w:r>
      <w:r w:rsidR="009A55BE" w:rsidRPr="001570E5">
        <w:t>he sensor is the most critical part of the design. Therefore, the NEOSTEL</w:t>
      </w:r>
      <w:r w:rsidR="00B321F3" w:rsidRPr="001570E5">
        <w:t xml:space="preserve"> camera was designed to support </w:t>
      </w:r>
      <w:r w:rsidR="009A55BE" w:rsidRPr="001570E5">
        <w:t>at least two different CCD vendors</w:t>
      </w:r>
      <w:r w:rsidR="004579D0" w:rsidRPr="001570E5">
        <w:t xml:space="preserve"> – E2V and Andanta</w:t>
      </w:r>
      <w:r w:rsidR="009A55BE" w:rsidRPr="001570E5">
        <w:t xml:space="preserve">, given the possibility that </w:t>
      </w:r>
      <w:r w:rsidRPr="001570E5">
        <w:t>one CCD prototype could</w:t>
      </w:r>
      <w:r w:rsidR="009A55BE" w:rsidRPr="001570E5">
        <w:t xml:space="preserve"> not be available at the time of deployment</w:t>
      </w:r>
      <w:r w:rsidR="00B321F3" w:rsidRPr="001570E5">
        <w:t>.</w:t>
      </w:r>
      <w:r w:rsidR="00FA277D" w:rsidRPr="001570E5">
        <w:t xml:space="preserve"> </w:t>
      </w:r>
      <w:r w:rsidR="009A55BE" w:rsidRPr="001570E5">
        <w:t>A t</w:t>
      </w:r>
      <w:r w:rsidR="00FA277D" w:rsidRPr="001570E5">
        <w:t>hird</w:t>
      </w:r>
      <w:r w:rsidR="009A55BE" w:rsidRPr="001570E5">
        <w:t xml:space="preserve"> vendor, Fairchild Imaging does </w:t>
      </w:r>
      <w:r w:rsidR="00FA277D" w:rsidRPr="001570E5">
        <w:t>not produce suitable sensor</w:t>
      </w:r>
      <w:r w:rsidR="009A55BE" w:rsidRPr="001570E5">
        <w:t>s anymore</w:t>
      </w:r>
      <w:r w:rsidR="00FA277D" w:rsidRPr="001570E5">
        <w:t>.</w:t>
      </w:r>
      <w:r w:rsidR="002964A3" w:rsidRPr="001570E5">
        <w:t xml:space="preserve"> The </w:t>
      </w:r>
      <w:fldSimple w:instr=" REF _Ref413618233 \h  \* MERGEFORMAT ">
        <w:r w:rsidR="00BF2758" w:rsidRPr="00BF2758">
          <w:rPr>
            <w:i/>
          </w:rPr>
          <w:t xml:space="preserve">Table </w:t>
        </w:r>
        <w:r w:rsidR="00BF2758" w:rsidRPr="00BF2758">
          <w:rPr>
            <w:i/>
            <w:noProof/>
          </w:rPr>
          <w:t>5</w:t>
        </w:r>
        <w:r w:rsidR="00BF2758" w:rsidRPr="00BF2758">
          <w:rPr>
            <w:i/>
            <w:noProof/>
          </w:rPr>
          <w:noBreakHyphen/>
          <w:t>6</w:t>
        </w:r>
      </w:fldSimple>
      <w:r w:rsidR="002964A3" w:rsidRPr="001570E5">
        <w:t xml:space="preserve"> summarizes the parameters of the two foreseen sensors.</w:t>
      </w:r>
    </w:p>
    <w:p w:rsidR="002E6AD0" w:rsidRPr="001570E5" w:rsidRDefault="00F56B70" w:rsidP="002A4FBF">
      <w:pPr>
        <w:pStyle w:val="Normale14"/>
      </w:pPr>
      <w:r w:rsidRPr="001570E5">
        <w:t>The E2V sensor is</w:t>
      </w:r>
      <w:r w:rsidR="00B321F3" w:rsidRPr="001570E5">
        <w:t xml:space="preserve"> described </w:t>
      </w:r>
      <w:r w:rsidR="00EB68C3" w:rsidRPr="001570E5">
        <w:t xml:space="preserve">by the manufacturer </w:t>
      </w:r>
      <w:r w:rsidR="00B321F3" w:rsidRPr="001570E5">
        <w:t xml:space="preserve">in </w:t>
      </w:r>
      <w:r w:rsidRPr="001570E5">
        <w:t xml:space="preserve">a </w:t>
      </w:r>
      <w:r w:rsidR="00B321F3" w:rsidRPr="001570E5">
        <w:t>substrate biased</w:t>
      </w:r>
      <w:r w:rsidRPr="001570E5">
        <w:t xml:space="preserve"> configuration</w:t>
      </w:r>
      <w:r w:rsidR="00B321F3" w:rsidRPr="001570E5">
        <w:t xml:space="preserve"> at positive level </w:t>
      </w:r>
      <w:r w:rsidRPr="001570E5">
        <w:t>(</w:t>
      </w:r>
      <w:r w:rsidR="00B321F3" w:rsidRPr="001570E5">
        <w:t>instead of ground</w:t>
      </w:r>
      <w:r w:rsidRPr="001570E5">
        <w:t>)</w:t>
      </w:r>
      <w:r w:rsidR="00B321F3" w:rsidRPr="001570E5">
        <w:t xml:space="preserve"> to enable positive voltage biasing and c</w:t>
      </w:r>
      <w:r w:rsidR="00EB68C3" w:rsidRPr="001570E5">
        <w:t>locking. However, a</w:t>
      </w:r>
      <w:r w:rsidR="00B321F3" w:rsidRPr="001570E5">
        <w:t xml:space="preserve"> bipolar operation</w:t>
      </w:r>
      <w:r w:rsidR="00515F99" w:rsidRPr="001570E5">
        <w:t xml:space="preserve"> was selected,</w:t>
      </w:r>
      <w:r w:rsidR="00B321F3" w:rsidRPr="001570E5">
        <w:t xml:space="preserve"> with </w:t>
      </w:r>
      <w:r w:rsidR="00EB68C3" w:rsidRPr="001570E5">
        <w:t xml:space="preserve">the </w:t>
      </w:r>
      <w:r w:rsidR="00B321F3" w:rsidRPr="001570E5">
        <w:t xml:space="preserve">substrate connected to </w:t>
      </w:r>
      <w:r w:rsidR="00EB68C3" w:rsidRPr="001570E5">
        <w:t xml:space="preserve">the </w:t>
      </w:r>
      <w:r w:rsidR="00B321F3" w:rsidRPr="001570E5">
        <w:t>ground</w:t>
      </w:r>
      <w:r w:rsidR="00EB68C3" w:rsidRPr="001570E5">
        <w:t xml:space="preserve"> to preserve similar</w:t>
      </w:r>
      <w:r w:rsidR="00FA277D" w:rsidRPr="001570E5">
        <w:t xml:space="preserve"> supply and driving circuits for both sensors</w:t>
      </w:r>
      <w:r w:rsidR="00EB68C3" w:rsidRPr="001570E5">
        <w:t xml:space="preserve">. All </w:t>
      </w:r>
      <w:r w:rsidR="00B321F3" w:rsidRPr="001570E5">
        <w:t>driving and biasing voltages</w:t>
      </w:r>
      <w:r w:rsidR="00FA277D" w:rsidRPr="001570E5">
        <w:t xml:space="preserve"> specified </w:t>
      </w:r>
      <w:r w:rsidR="00EB68C3" w:rsidRPr="001570E5">
        <w:t xml:space="preserve">by the manufacturer </w:t>
      </w:r>
      <w:r w:rsidR="00B321F3" w:rsidRPr="001570E5">
        <w:t xml:space="preserve">were corrected by the </w:t>
      </w:r>
      <w:r w:rsidR="00EB68C3" w:rsidRPr="001570E5">
        <w:t xml:space="preserve">resulting </w:t>
      </w:r>
      <w:r w:rsidR="00B321F3" w:rsidRPr="001570E5">
        <w:t>bias voltage</w:t>
      </w:r>
      <w:r w:rsidR="00EB68C3" w:rsidRPr="001570E5">
        <w:t>s</w:t>
      </w:r>
      <w:r w:rsidR="00B321F3" w:rsidRPr="001570E5">
        <w:t>. T</w:t>
      </w:r>
      <w:r w:rsidR="005E5FB8" w:rsidRPr="001570E5">
        <w:t>hanks to this</w:t>
      </w:r>
      <w:r w:rsidR="00EB68C3" w:rsidRPr="001570E5">
        <w:t xml:space="preserve"> approach, </w:t>
      </w:r>
      <w:r w:rsidR="00B321F3" w:rsidRPr="001570E5">
        <w:t xml:space="preserve">both sensors </w:t>
      </w:r>
      <w:r w:rsidR="00EB68C3" w:rsidRPr="001570E5">
        <w:t xml:space="preserve">can be driven by </w:t>
      </w:r>
      <w:r w:rsidR="00B321F3" w:rsidRPr="001570E5">
        <w:t xml:space="preserve">similar voltage levels and differences can </w:t>
      </w:r>
      <w:r w:rsidR="00EB68C3" w:rsidRPr="001570E5">
        <w:t xml:space="preserve">just </w:t>
      </w:r>
      <w:r w:rsidR="00B321F3" w:rsidRPr="001570E5">
        <w:t xml:space="preserve">be </w:t>
      </w:r>
      <w:r w:rsidR="00EB68C3" w:rsidRPr="001570E5">
        <w:t>compensated</w:t>
      </w:r>
      <w:r w:rsidR="00B321F3" w:rsidRPr="001570E5">
        <w:t xml:space="preserve"> by</w:t>
      </w:r>
      <w:r w:rsidR="00EB68C3" w:rsidRPr="001570E5">
        <w:t xml:space="preserve"> means of</w:t>
      </w:r>
      <w:r w:rsidR="00B321F3" w:rsidRPr="001570E5">
        <w:t xml:space="preserve"> resistive dividers </w:t>
      </w:r>
      <w:r w:rsidR="00515F99" w:rsidRPr="001570E5">
        <w:t>at</w:t>
      </w:r>
      <w:r w:rsidR="00FA277D" w:rsidRPr="001570E5">
        <w:t xml:space="preserve"> the</w:t>
      </w:r>
      <w:r w:rsidR="00B321F3" w:rsidRPr="001570E5">
        <w:t xml:space="preserve"> LDO regulators.</w:t>
      </w:r>
      <w:r w:rsidR="00CE1779" w:rsidRPr="001570E5">
        <w:t xml:space="preserve"> </w:t>
      </w:r>
      <w:r w:rsidR="00EB68C3" w:rsidRPr="001570E5">
        <w:t xml:space="preserve">The </w:t>
      </w:r>
      <w:r w:rsidR="00CE1779" w:rsidRPr="001570E5">
        <w:t xml:space="preserve">E2V </w:t>
      </w:r>
      <w:r w:rsidRPr="001570E5">
        <w:t xml:space="preserve">CCD230-84 is considered as </w:t>
      </w:r>
      <w:r w:rsidR="00EB68C3" w:rsidRPr="001570E5">
        <w:t xml:space="preserve">the </w:t>
      </w:r>
      <w:r w:rsidRPr="001570E5">
        <w:t>pref</w:t>
      </w:r>
      <w:r w:rsidR="00CE1779" w:rsidRPr="001570E5">
        <w:t>er</w:t>
      </w:r>
      <w:r w:rsidRPr="001570E5">
        <w:t>r</w:t>
      </w:r>
      <w:r w:rsidR="00CE1779" w:rsidRPr="001570E5">
        <w:t>ed sensor while A</w:t>
      </w:r>
      <w:r w:rsidR="00D835B3" w:rsidRPr="001570E5">
        <w:t>n</w:t>
      </w:r>
      <w:r w:rsidR="00EB68C3" w:rsidRPr="001570E5">
        <w:t>danta CCD4150A is the</w:t>
      </w:r>
      <w:r w:rsidR="00CE1779" w:rsidRPr="001570E5">
        <w:t xml:space="preserve"> backup one</w:t>
      </w:r>
      <w:r w:rsidR="002F335A" w:rsidRPr="001570E5">
        <w:t>.</w:t>
      </w:r>
      <w:r w:rsidR="002E6AD0" w:rsidRPr="001570E5">
        <w:t xml:space="preserve"> </w:t>
      </w:r>
    </w:p>
    <w:p w:rsidR="00D5497B" w:rsidRPr="001570E5" w:rsidRDefault="00D5497B" w:rsidP="002A4FBF">
      <w:pPr>
        <w:pStyle w:val="Legenda"/>
        <w:jc w:val="both"/>
        <w:rPr>
          <w:sz w:val="22"/>
        </w:rPr>
      </w:pPr>
      <w:bookmarkStart w:id="269" w:name="_Ref413618233"/>
      <w:bookmarkStart w:id="270" w:name="_Toc414241831"/>
      <w:r w:rsidRPr="001570E5">
        <w:rPr>
          <w:sz w:val="22"/>
        </w:rPr>
        <w:t xml:space="preserve">Table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Table \* ARABIC \s 1 </w:instrText>
      </w:r>
      <w:r w:rsidR="00D236E6" w:rsidRPr="001570E5">
        <w:rPr>
          <w:sz w:val="22"/>
        </w:rPr>
        <w:fldChar w:fldCharType="separate"/>
      </w:r>
      <w:r w:rsidR="00BF2758">
        <w:rPr>
          <w:noProof/>
          <w:sz w:val="22"/>
        </w:rPr>
        <w:t>6</w:t>
      </w:r>
      <w:r w:rsidR="00D236E6" w:rsidRPr="001570E5">
        <w:rPr>
          <w:sz w:val="22"/>
        </w:rPr>
        <w:fldChar w:fldCharType="end"/>
      </w:r>
      <w:bookmarkEnd w:id="269"/>
      <w:r w:rsidRPr="001570E5">
        <w:rPr>
          <w:sz w:val="22"/>
        </w:rPr>
        <w:t>: CCD Sensors Comparison</w:t>
      </w:r>
      <w:bookmarkEnd w:id="270"/>
    </w:p>
    <w:tbl>
      <w:tblPr>
        <w:tblW w:w="10520" w:type="dxa"/>
        <w:tblInd w:w="57" w:type="dxa"/>
        <w:tblCellMar>
          <w:left w:w="70" w:type="dxa"/>
          <w:right w:w="70" w:type="dxa"/>
        </w:tblCellMar>
        <w:tblLook w:val="04A0"/>
      </w:tblPr>
      <w:tblGrid>
        <w:gridCol w:w="4546"/>
        <w:gridCol w:w="2468"/>
        <w:gridCol w:w="2710"/>
        <w:gridCol w:w="796"/>
      </w:tblGrid>
      <w:tr w:rsidR="00B321F3" w:rsidRPr="001570E5" w:rsidTr="002964A3">
        <w:trPr>
          <w:trHeight w:val="210"/>
        </w:trPr>
        <w:tc>
          <w:tcPr>
            <w:tcW w:w="10520" w:type="dxa"/>
            <w:gridSpan w:val="4"/>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B321F3" w:rsidRPr="001570E5" w:rsidRDefault="00B321F3" w:rsidP="002A4FBF">
            <w:pPr>
              <w:rPr>
                <w:rFonts w:ascii="Calibri" w:hAnsi="Calibri"/>
                <w:color w:val="000000"/>
                <w:sz w:val="36"/>
                <w:szCs w:val="36"/>
                <w:lang w:val="pl-PL" w:eastAsia="pl-PL"/>
              </w:rPr>
            </w:pPr>
            <w:r w:rsidRPr="001570E5">
              <w:rPr>
                <w:rFonts w:ascii="Calibri" w:hAnsi="Calibri"/>
                <w:color w:val="000000"/>
                <w:sz w:val="32"/>
                <w:szCs w:val="36"/>
                <w:lang w:val="pl-PL" w:eastAsia="pl-PL"/>
              </w:rPr>
              <w:t>CCD sensors comparison</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000000" w:fill="FFFFFF"/>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Parameter</w:t>
            </w:r>
          </w:p>
        </w:tc>
        <w:tc>
          <w:tcPr>
            <w:tcW w:w="2468" w:type="dxa"/>
            <w:tcBorders>
              <w:top w:val="nil"/>
              <w:left w:val="nil"/>
              <w:bottom w:val="single" w:sz="4" w:space="0" w:color="auto"/>
              <w:right w:val="single" w:sz="4" w:space="0" w:color="auto"/>
            </w:tcBorders>
            <w:shd w:val="clear" w:color="000000" w:fill="FFFFFF"/>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Sensor 1</w:t>
            </w:r>
          </w:p>
        </w:tc>
        <w:tc>
          <w:tcPr>
            <w:tcW w:w="2710" w:type="dxa"/>
            <w:tcBorders>
              <w:top w:val="nil"/>
              <w:left w:val="nil"/>
              <w:bottom w:val="single" w:sz="4" w:space="0" w:color="auto"/>
              <w:right w:val="single" w:sz="4" w:space="0" w:color="auto"/>
            </w:tcBorders>
            <w:shd w:val="clear" w:color="000000" w:fill="FFFFFF"/>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Sensor 2</w:t>
            </w:r>
            <w:r w:rsidR="00CE1779" w:rsidRPr="001570E5">
              <w:rPr>
                <w:rFonts w:ascii="Calibri" w:hAnsi="Calibri"/>
                <w:color w:val="000000"/>
                <w:sz w:val="22"/>
                <w:szCs w:val="22"/>
                <w:lang w:val="pl-PL" w:eastAsia="pl-PL"/>
              </w:rPr>
              <w:t xml:space="preserve"> (preferred)</w:t>
            </w:r>
          </w:p>
        </w:tc>
        <w:tc>
          <w:tcPr>
            <w:tcW w:w="796" w:type="dxa"/>
            <w:tcBorders>
              <w:top w:val="nil"/>
              <w:left w:val="nil"/>
              <w:bottom w:val="single" w:sz="4" w:space="0" w:color="auto"/>
              <w:right w:val="single" w:sz="4" w:space="0" w:color="auto"/>
            </w:tcBorders>
            <w:shd w:val="clear" w:color="000000" w:fill="FFFFFF"/>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Unit</w:t>
            </w:r>
          </w:p>
        </w:tc>
      </w:tr>
      <w:tr w:rsidR="00B321F3" w:rsidRPr="001570E5" w:rsidTr="00B321F3">
        <w:trPr>
          <w:trHeight w:val="300"/>
        </w:trPr>
        <w:tc>
          <w:tcPr>
            <w:tcW w:w="10520" w:type="dxa"/>
            <w:gridSpan w:val="4"/>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Summary specification</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Sensor name</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sz w:val="22"/>
                <w:szCs w:val="22"/>
                <w:lang w:val="pl-PL" w:eastAsia="pl-PL"/>
              </w:rPr>
            </w:pPr>
            <w:r w:rsidRPr="001570E5">
              <w:rPr>
                <w:rFonts w:ascii="Calibri" w:hAnsi="Calibri"/>
                <w:sz w:val="22"/>
                <w:szCs w:val="22"/>
                <w:lang w:val="pl-PL" w:eastAsia="pl-PL"/>
              </w:rPr>
              <w:t>CCD4150A</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CCD230-84</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 </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Manufacturer</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Andanta</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E2V</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 </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Resolution</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4096 x 4096</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4096 x 4096</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pix</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Pixel size</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15 x 15</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15 x 15</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μm</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Image Area</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61.44 x 61.44</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61.44 x 61.44</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mm</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Clocking sequence</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three-phase</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four-phase</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 </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Illumination</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backside</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backside</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 </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Outputs</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4</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4</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 </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Fill factor</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near 100</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near 100</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eastAsia="pl-PL"/>
              </w:rPr>
            </w:pPr>
            <w:r w:rsidRPr="001570E5">
              <w:rPr>
                <w:rFonts w:ascii="Calibri" w:hAnsi="Calibri"/>
                <w:color w:val="000000"/>
                <w:sz w:val="22"/>
                <w:szCs w:val="22"/>
                <w:lang w:eastAsia="pl-PL"/>
              </w:rPr>
              <w:t>Maximum rate of heating or cooling</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N/A</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K/min</w:t>
            </w:r>
          </w:p>
        </w:tc>
      </w:tr>
      <w:tr w:rsidR="00B321F3" w:rsidRPr="001570E5" w:rsidTr="00B321F3">
        <w:trPr>
          <w:trHeight w:val="300"/>
        </w:trPr>
        <w:tc>
          <w:tcPr>
            <w:tcW w:w="10520" w:type="dxa"/>
            <w:gridSpan w:val="4"/>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Performance specification</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Full well capacity (Image)</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300 k</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150 k</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e-</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Output amplifier sensitivity</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2.5</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μV/e-</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Charge transfer efficiency</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&gt;99</w:t>
            </w:r>
            <w:r w:rsidR="00CE1779" w:rsidRPr="001570E5">
              <w:rPr>
                <w:rFonts w:ascii="Calibri" w:hAnsi="Calibri"/>
                <w:color w:val="000000"/>
                <w:sz w:val="22"/>
                <w:szCs w:val="22"/>
                <w:lang w:val="pl-PL" w:eastAsia="pl-PL"/>
              </w:rPr>
              <w:t>.</w:t>
            </w:r>
            <w:r w:rsidRPr="001570E5">
              <w:rPr>
                <w:rFonts w:ascii="Calibri" w:hAnsi="Calibri"/>
                <w:color w:val="000000"/>
                <w:sz w:val="22"/>
                <w:szCs w:val="22"/>
                <w:lang w:val="pl-PL" w:eastAsia="pl-PL"/>
              </w:rPr>
              <w:t>999</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99.995</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w:t>
            </w:r>
          </w:p>
        </w:tc>
      </w:tr>
      <w:tr w:rsidR="00B321F3"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Spectral range</w:t>
            </w:r>
          </w:p>
        </w:tc>
        <w:tc>
          <w:tcPr>
            <w:tcW w:w="2468"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300 -1060</w:t>
            </w:r>
          </w:p>
        </w:tc>
        <w:tc>
          <w:tcPr>
            <w:tcW w:w="2710"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300 -1060</w:t>
            </w:r>
          </w:p>
        </w:tc>
        <w:tc>
          <w:tcPr>
            <w:tcW w:w="796" w:type="dxa"/>
            <w:tcBorders>
              <w:top w:val="nil"/>
              <w:left w:val="nil"/>
              <w:bottom w:val="single" w:sz="4" w:space="0" w:color="auto"/>
              <w:right w:val="single" w:sz="4" w:space="0" w:color="auto"/>
            </w:tcBorders>
            <w:shd w:val="clear" w:color="auto" w:fill="auto"/>
            <w:noWrap/>
            <w:vAlign w:val="bottom"/>
            <w:hideMark/>
          </w:tcPr>
          <w:p w:rsidR="00B321F3" w:rsidRPr="001570E5" w:rsidRDefault="00B321F3"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nm</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Maximum readout frequency</w:t>
            </w:r>
          </w:p>
        </w:tc>
        <w:tc>
          <w:tcPr>
            <w:tcW w:w="2468" w:type="dxa"/>
            <w:tcBorders>
              <w:top w:val="nil"/>
              <w:left w:val="nil"/>
              <w:bottom w:val="single" w:sz="4" w:space="0" w:color="auto"/>
              <w:right w:val="single" w:sz="4" w:space="0" w:color="auto"/>
            </w:tcBorders>
            <w:shd w:val="clear" w:color="auto" w:fill="auto"/>
            <w:noWrap/>
            <w:vAlign w:val="bottom"/>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3</w:t>
            </w:r>
          </w:p>
        </w:tc>
        <w:tc>
          <w:tcPr>
            <w:tcW w:w="2710" w:type="dxa"/>
            <w:tcBorders>
              <w:top w:val="nil"/>
              <w:left w:val="nil"/>
              <w:bottom w:val="single" w:sz="4" w:space="0" w:color="auto"/>
              <w:right w:val="single" w:sz="4" w:space="0" w:color="auto"/>
            </w:tcBorders>
            <w:shd w:val="clear" w:color="auto" w:fill="auto"/>
            <w:noWrap/>
            <w:vAlign w:val="bottom"/>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796" w:type="dxa"/>
            <w:tcBorders>
              <w:top w:val="nil"/>
              <w:left w:val="nil"/>
              <w:bottom w:val="single" w:sz="4" w:space="0" w:color="auto"/>
              <w:right w:val="single" w:sz="4" w:space="0" w:color="auto"/>
            </w:tcBorders>
            <w:shd w:val="clear" w:color="auto" w:fill="auto"/>
            <w:noWrap/>
            <w:vAlign w:val="bottom"/>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MHz</w:t>
            </w:r>
          </w:p>
        </w:tc>
      </w:tr>
      <w:tr w:rsidR="00CE1779" w:rsidRPr="001570E5" w:rsidTr="00B321F3">
        <w:trPr>
          <w:trHeight w:val="300"/>
        </w:trPr>
        <w:tc>
          <w:tcPr>
            <w:tcW w:w="10520" w:type="dxa"/>
            <w:gridSpan w:val="4"/>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DC Operating voltages</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Substrate</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0</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0</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lastRenderedPageBreak/>
              <w:t>Output Drain</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24</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20</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Reset Drain</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15</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8</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Output Transfer Gate</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-7</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Output DC Level</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16</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15</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10520" w:type="dxa"/>
            <w:gridSpan w:val="4"/>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Clock voltages</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Reset Gate low</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-2</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Reset Gate high</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8</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Summing Well gate low</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Summing Well gate high</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Horizontal clocks low</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B321F3">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Horizontal clocks high</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5</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2217B5">
        <w:trPr>
          <w:trHeight w:val="300"/>
        </w:trPr>
        <w:tc>
          <w:tcPr>
            <w:tcW w:w="4546" w:type="dxa"/>
            <w:tcBorders>
              <w:top w:val="nil"/>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Vertical clocks low</w:t>
            </w:r>
          </w:p>
        </w:tc>
        <w:tc>
          <w:tcPr>
            <w:tcW w:w="2468"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w:t>
            </w:r>
          </w:p>
        </w:tc>
        <w:tc>
          <w:tcPr>
            <w:tcW w:w="2710"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-9</w:t>
            </w:r>
          </w:p>
        </w:tc>
        <w:tc>
          <w:tcPr>
            <w:tcW w:w="796" w:type="dxa"/>
            <w:tcBorders>
              <w:top w:val="nil"/>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r w:rsidR="00CE1779" w:rsidRPr="001570E5" w:rsidTr="002217B5">
        <w:trPr>
          <w:trHeight w:val="300"/>
        </w:trPr>
        <w:tc>
          <w:tcPr>
            <w:tcW w:w="45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Vertical clocks high</w:t>
            </w:r>
          </w:p>
        </w:tc>
        <w:tc>
          <w:tcPr>
            <w:tcW w:w="2468" w:type="dxa"/>
            <w:tcBorders>
              <w:top w:val="single" w:sz="4" w:space="0" w:color="auto"/>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3</w:t>
            </w:r>
          </w:p>
        </w:tc>
        <w:tc>
          <w:tcPr>
            <w:tcW w:w="2710" w:type="dxa"/>
            <w:tcBorders>
              <w:top w:val="single" w:sz="4" w:space="0" w:color="auto"/>
              <w:left w:val="nil"/>
              <w:bottom w:val="single" w:sz="4" w:space="0" w:color="auto"/>
              <w:right w:val="single" w:sz="4" w:space="0" w:color="auto"/>
            </w:tcBorders>
            <w:shd w:val="clear" w:color="auto" w:fill="auto"/>
            <w:noWrap/>
            <w:vAlign w:val="bottom"/>
            <w:hideMark/>
          </w:tcPr>
          <w:p w:rsidR="00CE1779" w:rsidRPr="001570E5" w:rsidRDefault="00CE1779"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1</w:t>
            </w:r>
          </w:p>
        </w:tc>
        <w:tc>
          <w:tcPr>
            <w:tcW w:w="796" w:type="dxa"/>
            <w:tcBorders>
              <w:top w:val="single" w:sz="4" w:space="0" w:color="auto"/>
              <w:left w:val="nil"/>
              <w:bottom w:val="single" w:sz="4" w:space="0" w:color="auto"/>
              <w:right w:val="single" w:sz="4" w:space="0" w:color="auto"/>
            </w:tcBorders>
            <w:shd w:val="clear" w:color="auto" w:fill="auto"/>
            <w:noWrap/>
            <w:vAlign w:val="bottom"/>
            <w:hideMark/>
          </w:tcPr>
          <w:p w:rsidR="00CE1779" w:rsidRPr="001570E5" w:rsidRDefault="00CE1779" w:rsidP="002A4FBF">
            <w:pPr>
              <w:keepNext/>
              <w:rPr>
                <w:rFonts w:ascii="Calibri" w:hAnsi="Calibri"/>
                <w:color w:val="000000"/>
                <w:sz w:val="22"/>
                <w:szCs w:val="22"/>
                <w:lang w:val="pl-PL" w:eastAsia="pl-PL"/>
              </w:rPr>
            </w:pPr>
            <w:r w:rsidRPr="001570E5">
              <w:rPr>
                <w:rFonts w:ascii="Calibri" w:hAnsi="Calibri"/>
                <w:color w:val="000000"/>
                <w:sz w:val="22"/>
                <w:szCs w:val="22"/>
                <w:lang w:val="pl-PL" w:eastAsia="pl-PL"/>
              </w:rPr>
              <w:t>V</w:t>
            </w:r>
          </w:p>
        </w:tc>
      </w:tr>
    </w:tbl>
    <w:p w:rsidR="000D1885" w:rsidRPr="001570E5" w:rsidRDefault="000D1885" w:rsidP="002A4FBF">
      <w:pPr>
        <w:pStyle w:val="Normale14"/>
      </w:pPr>
    </w:p>
    <w:p w:rsidR="00B321F3" w:rsidRPr="001570E5" w:rsidRDefault="00B321F3" w:rsidP="002A4FBF">
      <w:pPr>
        <w:pStyle w:val="Normale14"/>
      </w:pPr>
      <w:r w:rsidRPr="001570E5">
        <w:t>The CCD sensor requires sever</w:t>
      </w:r>
      <w:r w:rsidR="00FA277D" w:rsidRPr="001570E5">
        <w:t>a</w:t>
      </w:r>
      <w:r w:rsidRPr="001570E5">
        <w:t>l bias voltages that are genera</w:t>
      </w:r>
      <w:r w:rsidR="008973B5" w:rsidRPr="001570E5">
        <w:t xml:space="preserve">ted by low noise </w:t>
      </w:r>
      <w:r w:rsidR="004579D0" w:rsidRPr="001570E5">
        <w:t xml:space="preserve">– </w:t>
      </w:r>
      <w:r w:rsidR="005E5FB8" w:rsidRPr="001570E5">
        <w:rPr>
          <w:rFonts w:eastAsia="PMingLiU"/>
          <w:szCs w:val="22"/>
        </w:rPr>
        <w:t>Low Drop Out</w:t>
      </w:r>
      <w:r w:rsidR="005E5FB8" w:rsidRPr="001570E5">
        <w:t xml:space="preserve"> (</w:t>
      </w:r>
      <w:r w:rsidR="008973B5" w:rsidRPr="001570E5">
        <w:t>LDO</w:t>
      </w:r>
      <w:r w:rsidR="005E5FB8" w:rsidRPr="001570E5">
        <w:t>)</w:t>
      </w:r>
      <w:r w:rsidR="008973B5" w:rsidRPr="001570E5">
        <w:t xml:space="preserve"> regulators that</w:t>
      </w:r>
      <w:r w:rsidRPr="001570E5">
        <w:t xml:space="preserve"> </w:t>
      </w:r>
      <w:r w:rsidR="008973B5" w:rsidRPr="001570E5">
        <w:t xml:space="preserve">are </w:t>
      </w:r>
      <w:r w:rsidRPr="001570E5">
        <w:t>trimmed by DACs.</w:t>
      </w:r>
    </w:p>
    <w:p w:rsidR="00D835B3" w:rsidRPr="001570E5" w:rsidRDefault="005E5FB8" w:rsidP="002A4FBF">
      <w:pPr>
        <w:pStyle w:val="Normale14"/>
      </w:pPr>
      <w:r w:rsidRPr="001570E5">
        <w:t xml:space="preserve">The </w:t>
      </w:r>
      <w:r w:rsidR="00B321F3" w:rsidRPr="001570E5">
        <w:t>CCD</w:t>
      </w:r>
      <w:r w:rsidR="00B321F3" w:rsidRPr="001570E5">
        <w:rPr>
          <w:szCs w:val="24"/>
        </w:rPr>
        <w:t xml:space="preserve"> drivers require</w:t>
      </w:r>
      <w:r w:rsidR="00EB68C3" w:rsidRPr="001570E5">
        <w:t xml:space="preserve"> a low ripple and</w:t>
      </w:r>
      <w:r w:rsidR="00B321F3" w:rsidRPr="001570E5">
        <w:t xml:space="preserve"> stab</w:t>
      </w:r>
      <w:r w:rsidRPr="001570E5">
        <w:t xml:space="preserve">le power supply. </w:t>
      </w:r>
      <w:r w:rsidR="00857789" w:rsidRPr="001570E5">
        <w:t xml:space="preserve">Therefore, </w:t>
      </w:r>
      <w:r w:rsidR="004579D0" w:rsidRPr="001570E5">
        <w:t>a</w:t>
      </w:r>
      <w:r w:rsidR="00515F99" w:rsidRPr="001570E5">
        <w:t>ll</w:t>
      </w:r>
      <w:r w:rsidR="00B321F3" w:rsidRPr="001570E5">
        <w:t xml:space="preserve"> needed power voltages </w:t>
      </w:r>
      <w:r w:rsidR="00FA277D" w:rsidRPr="001570E5">
        <w:t>are</w:t>
      </w:r>
      <w:r w:rsidR="00EB68C3" w:rsidRPr="001570E5">
        <w:t xml:space="preserve"> provided by</w:t>
      </w:r>
      <w:r w:rsidR="00B321F3" w:rsidRPr="001570E5">
        <w:t xml:space="preserve"> LM1117</w:t>
      </w:r>
      <w:r w:rsidR="00B321F3" w:rsidRPr="001570E5">
        <w:rPr>
          <w:szCs w:val="24"/>
        </w:rPr>
        <w:t>/LM337</w:t>
      </w:r>
      <w:r w:rsidR="00B321F3" w:rsidRPr="001570E5">
        <w:t xml:space="preserve"> </w:t>
      </w:r>
      <w:r w:rsidRPr="001570E5">
        <w:rPr>
          <w:szCs w:val="24"/>
        </w:rPr>
        <w:t>LDO</w:t>
      </w:r>
      <w:r w:rsidR="00B321F3" w:rsidRPr="001570E5">
        <w:rPr>
          <w:szCs w:val="24"/>
        </w:rPr>
        <w:t xml:space="preserve"> </w:t>
      </w:r>
      <w:r w:rsidR="008973B5" w:rsidRPr="001570E5">
        <w:rPr>
          <w:szCs w:val="24"/>
        </w:rPr>
        <w:t xml:space="preserve">and </w:t>
      </w:r>
      <w:r w:rsidR="00B321F3" w:rsidRPr="001570E5">
        <w:rPr>
          <w:szCs w:val="24"/>
        </w:rPr>
        <w:t xml:space="preserve">linear regulators </w:t>
      </w:r>
      <w:r w:rsidR="008973B5" w:rsidRPr="001570E5">
        <w:rPr>
          <w:szCs w:val="24"/>
        </w:rPr>
        <w:t xml:space="preserve">that are </w:t>
      </w:r>
      <w:r w:rsidRPr="001570E5">
        <w:rPr>
          <w:szCs w:val="24"/>
        </w:rPr>
        <w:t>trimmed by DACs</w:t>
      </w:r>
      <w:r w:rsidR="00CE1779" w:rsidRPr="001570E5">
        <w:rPr>
          <w:szCs w:val="24"/>
        </w:rPr>
        <w:t xml:space="preserve">. </w:t>
      </w:r>
      <w:r w:rsidR="00EB68C3" w:rsidRPr="001570E5">
        <w:rPr>
          <w:szCs w:val="24"/>
        </w:rPr>
        <w:t>The i</w:t>
      </w:r>
      <w:r w:rsidR="00CE1779" w:rsidRPr="001570E5">
        <w:rPr>
          <w:szCs w:val="24"/>
        </w:rPr>
        <w:t>ndustrial temperature range fo</w:t>
      </w:r>
      <w:r w:rsidR="00EB68C3" w:rsidRPr="001570E5">
        <w:rPr>
          <w:szCs w:val="24"/>
        </w:rPr>
        <w:t xml:space="preserve">r all semiconductors </w:t>
      </w:r>
      <w:r w:rsidR="004579D0" w:rsidRPr="001570E5">
        <w:rPr>
          <w:szCs w:val="24"/>
        </w:rPr>
        <w:t>wa</w:t>
      </w:r>
      <w:r w:rsidR="00515F99" w:rsidRPr="001570E5">
        <w:rPr>
          <w:szCs w:val="24"/>
        </w:rPr>
        <w:t>s chosen</w:t>
      </w:r>
      <w:r w:rsidR="00CE1779" w:rsidRPr="001570E5">
        <w:rPr>
          <w:szCs w:val="24"/>
        </w:rPr>
        <w:t>.</w:t>
      </w:r>
    </w:p>
    <w:p w:rsidR="0004163C" w:rsidRPr="001570E5" w:rsidRDefault="00B321F3" w:rsidP="002A4FBF">
      <w:pPr>
        <w:pStyle w:val="Normale14"/>
      </w:pPr>
      <w:r w:rsidRPr="001570E5">
        <w:t>For</w:t>
      </w:r>
      <w:r w:rsidRPr="001570E5">
        <w:rPr>
          <w:szCs w:val="24"/>
        </w:rPr>
        <w:t xml:space="preserve"> </w:t>
      </w:r>
      <w:r w:rsidR="00EB68C3" w:rsidRPr="001570E5">
        <w:rPr>
          <w:szCs w:val="24"/>
        </w:rPr>
        <w:t xml:space="preserve">the </w:t>
      </w:r>
      <w:r w:rsidRPr="001570E5">
        <w:rPr>
          <w:szCs w:val="24"/>
        </w:rPr>
        <w:t xml:space="preserve">horizontal </w:t>
      </w:r>
      <w:r w:rsidRPr="001570E5">
        <w:t xml:space="preserve">and vertical </w:t>
      </w:r>
      <w:r w:rsidRPr="001570E5">
        <w:rPr>
          <w:szCs w:val="24"/>
        </w:rPr>
        <w:t>transfer electrodes</w:t>
      </w:r>
      <w:r w:rsidR="00EB68C3" w:rsidRPr="001570E5">
        <w:rPr>
          <w:szCs w:val="24"/>
        </w:rPr>
        <w:t>,</w:t>
      </w:r>
      <w:r w:rsidR="00EB68C3" w:rsidRPr="001570E5">
        <w:t xml:space="preserve"> EL7457 drivers are</w:t>
      </w:r>
      <w:r w:rsidR="00857789" w:rsidRPr="001570E5">
        <w:t xml:space="preserve"> used. At the output</w:t>
      </w:r>
      <w:r w:rsidRPr="001570E5">
        <w:t xml:space="preserve"> of these drivers</w:t>
      </w:r>
      <w:r w:rsidR="00EB68C3" w:rsidRPr="001570E5">
        <w:t>,</w:t>
      </w:r>
      <w:r w:rsidRPr="001570E5">
        <w:t xml:space="preserve"> resistors are installed that limit dv/dt. </w:t>
      </w:r>
      <w:r w:rsidR="00EB68C3" w:rsidRPr="001570E5">
        <w:t>A t</w:t>
      </w:r>
      <w:r w:rsidRPr="001570E5">
        <w:t xml:space="preserve">oo high dv/dt </w:t>
      </w:r>
      <w:r w:rsidR="00EB68C3" w:rsidRPr="001570E5">
        <w:t>would cause</w:t>
      </w:r>
      <w:r w:rsidRPr="001570E5">
        <w:t xml:space="preserve"> charge efficiency degradation</w:t>
      </w:r>
      <w:r w:rsidR="00EB68C3" w:rsidRPr="001570E5">
        <w:t>s</w:t>
      </w:r>
      <w:r w:rsidRPr="001570E5">
        <w:t>.</w:t>
      </w:r>
    </w:p>
    <w:p w:rsidR="0004163C" w:rsidRPr="001570E5" w:rsidRDefault="0004163C" w:rsidP="002A4FBF">
      <w:pPr>
        <w:pStyle w:val="Normale14"/>
      </w:pPr>
      <w:r w:rsidRPr="001570E5">
        <w:t xml:space="preserve">CCD </w:t>
      </w:r>
      <w:r w:rsidR="004579D0" w:rsidRPr="001570E5">
        <w:t>d</w:t>
      </w:r>
      <w:r w:rsidRPr="001570E5">
        <w:t>river</w:t>
      </w:r>
      <w:r w:rsidRPr="001570E5">
        <w:rPr>
          <w:szCs w:val="24"/>
        </w:rPr>
        <w:t>s are controlled together</w:t>
      </w:r>
      <w:r w:rsidRPr="001570E5">
        <w:t xml:space="preserve"> </w:t>
      </w:r>
      <w:r w:rsidRPr="001570E5">
        <w:rPr>
          <w:szCs w:val="24"/>
        </w:rPr>
        <w:t>with AFE</w:t>
      </w:r>
      <w:r w:rsidRPr="001570E5">
        <w:t xml:space="preserve"> control signals </w:t>
      </w:r>
      <w:r w:rsidRPr="001570E5">
        <w:rPr>
          <w:szCs w:val="24"/>
        </w:rPr>
        <w:t xml:space="preserve">by </w:t>
      </w:r>
      <w:r w:rsidR="00EB68C3" w:rsidRPr="001570E5">
        <w:rPr>
          <w:szCs w:val="24"/>
        </w:rPr>
        <w:t>a micro-</w:t>
      </w:r>
      <w:r w:rsidR="00FA277D" w:rsidRPr="001570E5">
        <w:rPr>
          <w:szCs w:val="24"/>
        </w:rPr>
        <w:t>programmed</w:t>
      </w:r>
      <w:r w:rsidR="00EB68C3" w:rsidRPr="001570E5">
        <w:rPr>
          <w:szCs w:val="24"/>
        </w:rPr>
        <w:t xml:space="preserve"> state-</w:t>
      </w:r>
      <w:r w:rsidRPr="001570E5">
        <w:rPr>
          <w:szCs w:val="24"/>
        </w:rPr>
        <w:t>machine (automata)</w:t>
      </w:r>
      <w:r w:rsidRPr="001570E5">
        <w:t xml:space="preserve"> with stack, capable of generating </w:t>
      </w:r>
      <w:r w:rsidR="00FB6C94" w:rsidRPr="001570E5">
        <w:t>set-</w:t>
      </w:r>
      <w:r w:rsidRPr="001570E5">
        <w:t xml:space="preserve">up signal patterns and interpreting simple conditional commands. </w:t>
      </w:r>
      <w:r w:rsidR="00FB6C94" w:rsidRPr="001570E5">
        <w:t xml:space="preserve">The </w:t>
      </w:r>
      <w:r w:rsidRPr="001570E5">
        <w:t>CCD driver</w:t>
      </w:r>
      <w:r w:rsidR="00FB6C94" w:rsidRPr="001570E5">
        <w:t>s are</w:t>
      </w:r>
      <w:r w:rsidRPr="001570E5">
        <w:t xml:space="preserve"> implemented </w:t>
      </w:r>
      <w:r w:rsidR="008973B5" w:rsidRPr="001570E5">
        <w:t xml:space="preserve">by means of </w:t>
      </w:r>
      <w:r w:rsidRPr="001570E5">
        <w:t xml:space="preserve"> RAM memory and can </w:t>
      </w:r>
      <w:r w:rsidR="00FB6C94" w:rsidRPr="001570E5">
        <w:t xml:space="preserve">be programmed </w:t>
      </w:r>
      <w:r w:rsidR="00ED195A" w:rsidRPr="001570E5">
        <w:t xml:space="preserve">via an </w:t>
      </w:r>
      <w:r w:rsidR="00FB6C94" w:rsidRPr="001570E5">
        <w:t>AXI Lite bus directly by</w:t>
      </w:r>
      <w:r w:rsidRPr="001570E5">
        <w:t xml:space="preserve"> software on PS.</w:t>
      </w:r>
      <w:r w:rsidR="00FB6C94" w:rsidRPr="001570E5">
        <w:rPr>
          <w:szCs w:val="24"/>
        </w:rPr>
        <w:t xml:space="preserve"> Optional binning </w:t>
      </w:r>
      <w:r w:rsidRPr="001570E5">
        <w:rPr>
          <w:szCs w:val="24"/>
        </w:rPr>
        <w:t>and advanced readout modes can be easily implemented by dedicated sub-routines</w:t>
      </w:r>
      <w:r w:rsidR="00FB6C94" w:rsidRPr="001570E5">
        <w:rPr>
          <w:szCs w:val="24"/>
        </w:rPr>
        <w:t>.</w:t>
      </w:r>
    </w:p>
    <w:p w:rsidR="00D44894" w:rsidRPr="001570E5" w:rsidRDefault="00D44894" w:rsidP="002A4FBF">
      <w:pPr>
        <w:pStyle w:val="Normale14"/>
        <w:rPr>
          <w:szCs w:val="22"/>
        </w:rPr>
      </w:pPr>
      <w:r w:rsidRPr="001570E5">
        <w:rPr>
          <w:szCs w:val="22"/>
        </w:rPr>
        <w:t xml:space="preserve">Control and readout for </w:t>
      </w:r>
      <w:r w:rsidR="00FB6C94" w:rsidRPr="001570E5">
        <w:rPr>
          <w:szCs w:val="22"/>
        </w:rPr>
        <w:t xml:space="preserve">the CCD sensor are performed </w:t>
      </w:r>
      <w:r w:rsidRPr="001570E5">
        <w:rPr>
          <w:szCs w:val="22"/>
        </w:rPr>
        <w:t xml:space="preserve">entirely </w:t>
      </w:r>
      <w:r w:rsidR="004579D0" w:rsidRPr="001570E5">
        <w:rPr>
          <w:szCs w:val="22"/>
        </w:rPr>
        <w:t>o</w:t>
      </w:r>
      <w:r w:rsidRPr="001570E5">
        <w:rPr>
          <w:szCs w:val="22"/>
        </w:rPr>
        <w:t xml:space="preserve">n </w:t>
      </w:r>
      <w:r w:rsidR="00515F99" w:rsidRPr="001570E5">
        <w:rPr>
          <w:szCs w:val="22"/>
        </w:rPr>
        <w:t>Communication Board</w:t>
      </w:r>
      <w:r w:rsidR="002E7C6F" w:rsidRPr="001570E5">
        <w:rPr>
          <w:szCs w:val="22"/>
        </w:rPr>
        <w:t xml:space="preserve">. </w:t>
      </w:r>
      <w:r w:rsidRPr="001570E5">
        <w:rPr>
          <w:szCs w:val="22"/>
        </w:rPr>
        <w:t>16 ADC</w:t>
      </w:r>
      <w:r w:rsidR="00FA277D" w:rsidRPr="001570E5">
        <w:rPr>
          <w:szCs w:val="22"/>
        </w:rPr>
        <w:t>s</w:t>
      </w:r>
      <w:r w:rsidR="00FB6C94" w:rsidRPr="001570E5">
        <w:rPr>
          <w:szCs w:val="22"/>
        </w:rPr>
        <w:t xml:space="preserve"> are controlled for</w:t>
      </w:r>
      <w:r w:rsidRPr="001570E5">
        <w:rPr>
          <w:szCs w:val="22"/>
        </w:rPr>
        <w:t xml:space="preserve"> </w:t>
      </w:r>
      <w:r w:rsidR="00FB6C94" w:rsidRPr="001570E5">
        <w:rPr>
          <w:szCs w:val="22"/>
        </w:rPr>
        <w:t xml:space="preserve">the </w:t>
      </w:r>
      <w:r w:rsidRPr="001570E5">
        <w:rPr>
          <w:szCs w:val="22"/>
        </w:rPr>
        <w:t>read</w:t>
      </w:r>
      <w:r w:rsidR="00FB6C94" w:rsidRPr="001570E5">
        <w:rPr>
          <w:szCs w:val="22"/>
        </w:rPr>
        <w:t>ing</w:t>
      </w:r>
      <w:r w:rsidRPr="001570E5">
        <w:rPr>
          <w:szCs w:val="22"/>
        </w:rPr>
        <w:t xml:space="preserve"> </w:t>
      </w:r>
      <w:r w:rsidR="00FB6C94" w:rsidRPr="001570E5">
        <w:rPr>
          <w:szCs w:val="22"/>
        </w:rPr>
        <w:t xml:space="preserve">of the </w:t>
      </w:r>
      <w:r w:rsidRPr="001570E5">
        <w:rPr>
          <w:szCs w:val="22"/>
        </w:rPr>
        <w:t xml:space="preserve">CCD data. </w:t>
      </w:r>
      <w:r w:rsidR="00E934B2" w:rsidRPr="001570E5">
        <w:rPr>
          <w:szCs w:val="22"/>
        </w:rPr>
        <w:t>The IP</w:t>
      </w:r>
      <w:r w:rsidRPr="001570E5">
        <w:rPr>
          <w:szCs w:val="22"/>
        </w:rPr>
        <w:t xml:space="preserve"> core </w:t>
      </w:r>
      <w:r w:rsidR="00FA277D" w:rsidRPr="001570E5">
        <w:rPr>
          <w:szCs w:val="22"/>
        </w:rPr>
        <w:t>has</w:t>
      </w:r>
      <w:r w:rsidRPr="001570E5">
        <w:rPr>
          <w:szCs w:val="22"/>
        </w:rPr>
        <w:t xml:space="preserve"> status, control and config</w:t>
      </w:r>
      <w:r w:rsidR="00FA277D" w:rsidRPr="001570E5">
        <w:rPr>
          <w:szCs w:val="22"/>
        </w:rPr>
        <w:t>uration</w:t>
      </w:r>
      <w:r w:rsidRPr="001570E5">
        <w:rPr>
          <w:szCs w:val="22"/>
        </w:rPr>
        <w:t xml:space="preserve"> register</w:t>
      </w:r>
      <w:r w:rsidR="00FA277D" w:rsidRPr="001570E5">
        <w:rPr>
          <w:szCs w:val="22"/>
        </w:rPr>
        <w:t>s</w:t>
      </w:r>
      <w:r w:rsidRPr="001570E5">
        <w:rPr>
          <w:szCs w:val="22"/>
        </w:rPr>
        <w:t xml:space="preserve"> which are available v</w:t>
      </w:r>
      <w:r w:rsidR="00FB6C94" w:rsidRPr="001570E5">
        <w:rPr>
          <w:szCs w:val="22"/>
        </w:rPr>
        <w:t xml:space="preserve">ia </w:t>
      </w:r>
      <w:r w:rsidR="00857789" w:rsidRPr="001570E5">
        <w:rPr>
          <w:szCs w:val="22"/>
        </w:rPr>
        <w:t xml:space="preserve">the </w:t>
      </w:r>
      <w:r w:rsidR="00FB6C94" w:rsidRPr="001570E5">
        <w:rPr>
          <w:szCs w:val="22"/>
        </w:rPr>
        <w:t>system bus. Two different</w:t>
      </w:r>
      <w:r w:rsidRPr="001570E5">
        <w:rPr>
          <w:szCs w:val="22"/>
        </w:rPr>
        <w:t xml:space="preserve"> trigger signals can trigger t</w:t>
      </w:r>
      <w:r w:rsidR="00FB6C94" w:rsidRPr="001570E5">
        <w:rPr>
          <w:szCs w:val="22"/>
        </w:rPr>
        <w:t xml:space="preserve">he sensor frame acquisition: </w:t>
      </w:r>
      <w:r w:rsidR="008973B5" w:rsidRPr="001570E5">
        <w:rPr>
          <w:szCs w:val="22"/>
        </w:rPr>
        <w:t xml:space="preserve">an </w:t>
      </w:r>
      <w:r w:rsidRPr="001570E5">
        <w:rPr>
          <w:szCs w:val="22"/>
        </w:rPr>
        <w:t xml:space="preserve">external trigger or internal trigger. </w:t>
      </w:r>
      <w:r w:rsidR="00FB6C94" w:rsidRPr="001570E5">
        <w:rPr>
          <w:szCs w:val="22"/>
        </w:rPr>
        <w:t>The i</w:t>
      </w:r>
      <w:r w:rsidRPr="001570E5">
        <w:rPr>
          <w:szCs w:val="22"/>
        </w:rPr>
        <w:t xml:space="preserve">nternal trigger is controlled by software and can be </w:t>
      </w:r>
      <w:r w:rsidR="00857789" w:rsidRPr="001570E5">
        <w:rPr>
          <w:szCs w:val="22"/>
        </w:rPr>
        <w:t>synchronized</w:t>
      </w:r>
      <w:r w:rsidRPr="001570E5">
        <w:rPr>
          <w:szCs w:val="22"/>
        </w:rPr>
        <w:t xml:space="preserve"> via PTP (by a software running </w:t>
      </w:r>
      <w:r w:rsidR="00FB6C94" w:rsidRPr="001570E5">
        <w:rPr>
          <w:szCs w:val="22"/>
        </w:rPr>
        <w:t>daemon</w:t>
      </w:r>
      <w:r w:rsidRPr="001570E5">
        <w:rPr>
          <w:szCs w:val="22"/>
        </w:rPr>
        <w:t xml:space="preserve">). As mentioned </w:t>
      </w:r>
      <w:r w:rsidR="00FB6C94" w:rsidRPr="001570E5">
        <w:rPr>
          <w:szCs w:val="22"/>
        </w:rPr>
        <w:t>with</w:t>
      </w:r>
      <w:r w:rsidRPr="001570E5">
        <w:rPr>
          <w:szCs w:val="22"/>
        </w:rPr>
        <w:t xml:space="preserve">in </w:t>
      </w:r>
      <w:r w:rsidR="00FB6C94" w:rsidRPr="001570E5">
        <w:rPr>
          <w:szCs w:val="22"/>
        </w:rPr>
        <w:t xml:space="preserve">the </w:t>
      </w:r>
      <w:r w:rsidRPr="001570E5">
        <w:rPr>
          <w:szCs w:val="22"/>
        </w:rPr>
        <w:t>system</w:t>
      </w:r>
      <w:r w:rsidR="00FB6C94" w:rsidRPr="001570E5">
        <w:rPr>
          <w:szCs w:val="22"/>
        </w:rPr>
        <w:t xml:space="preserve"> diagram</w:t>
      </w:r>
      <w:r w:rsidRPr="001570E5">
        <w:rPr>
          <w:szCs w:val="22"/>
        </w:rPr>
        <w:t>, certain actions are time</w:t>
      </w:r>
      <w:r w:rsidR="00FB6C94" w:rsidRPr="001570E5">
        <w:rPr>
          <w:szCs w:val="22"/>
        </w:rPr>
        <w:t>-stamped and an exposition-</w:t>
      </w:r>
      <w:r w:rsidR="008973B5" w:rsidRPr="001570E5">
        <w:rPr>
          <w:szCs w:val="22"/>
        </w:rPr>
        <w:t xml:space="preserve">time </w:t>
      </w:r>
      <w:r w:rsidRPr="001570E5">
        <w:rPr>
          <w:szCs w:val="22"/>
        </w:rPr>
        <w:t>timer counts the frame exposition.</w:t>
      </w:r>
    </w:p>
    <w:p w:rsidR="00CE1779" w:rsidRPr="001570E5" w:rsidRDefault="00FB6C94" w:rsidP="002A4FBF">
      <w:pPr>
        <w:pStyle w:val="Normale14"/>
        <w:rPr>
          <w:lang w:eastAsia="pl-PL"/>
        </w:rPr>
      </w:pPr>
      <w:r w:rsidRPr="001570E5">
        <w:rPr>
          <w:lang w:eastAsia="pl-PL"/>
        </w:rPr>
        <w:t xml:space="preserve">The </w:t>
      </w:r>
      <w:r w:rsidR="00CE1779" w:rsidRPr="001570E5">
        <w:rPr>
          <w:lang w:eastAsia="pl-PL"/>
        </w:rPr>
        <w:t xml:space="preserve">Readout frequency is programmable </w:t>
      </w:r>
      <w:r w:rsidRPr="001570E5">
        <w:rPr>
          <w:lang w:eastAsia="pl-PL"/>
        </w:rPr>
        <w:t>and can be adjusted by means of</w:t>
      </w:r>
      <w:r w:rsidR="00CE1779" w:rsidRPr="001570E5">
        <w:rPr>
          <w:lang w:eastAsia="pl-PL"/>
        </w:rPr>
        <w:t xml:space="preserve"> two timers </w:t>
      </w:r>
      <w:r w:rsidRPr="001570E5">
        <w:rPr>
          <w:lang w:eastAsia="pl-PL"/>
        </w:rPr>
        <w:t>as</w:t>
      </w:r>
      <w:r w:rsidR="00CE1779" w:rsidRPr="001570E5">
        <w:rPr>
          <w:lang w:eastAsia="pl-PL"/>
        </w:rPr>
        <w:t xml:space="preserve"> part of </w:t>
      </w:r>
      <w:r w:rsidRPr="001570E5">
        <w:rPr>
          <w:lang w:eastAsia="pl-PL"/>
        </w:rPr>
        <w:t xml:space="preserve">the </w:t>
      </w:r>
      <w:r w:rsidR="00CE1779" w:rsidRPr="001570E5">
        <w:rPr>
          <w:lang w:eastAsia="pl-PL"/>
        </w:rPr>
        <w:t xml:space="preserve">CCD control </w:t>
      </w:r>
      <w:r w:rsidR="008F5483" w:rsidRPr="001570E5">
        <w:rPr>
          <w:rFonts w:eastAsia="PMingLiU"/>
          <w:szCs w:val="22"/>
        </w:rPr>
        <w:t>Finite State Machine</w:t>
      </w:r>
      <w:r w:rsidR="008F5483" w:rsidRPr="001570E5">
        <w:rPr>
          <w:lang w:eastAsia="pl-PL"/>
        </w:rPr>
        <w:t xml:space="preserve"> (</w:t>
      </w:r>
      <w:r w:rsidR="00CE1779" w:rsidRPr="001570E5">
        <w:rPr>
          <w:lang w:eastAsia="pl-PL"/>
        </w:rPr>
        <w:t>FSM</w:t>
      </w:r>
      <w:r w:rsidR="008F5483" w:rsidRPr="001570E5">
        <w:rPr>
          <w:lang w:eastAsia="pl-PL"/>
        </w:rPr>
        <w:t>)</w:t>
      </w:r>
      <w:r w:rsidR="00CE1779" w:rsidRPr="001570E5">
        <w:rPr>
          <w:lang w:eastAsia="pl-PL"/>
        </w:rPr>
        <w:t xml:space="preserve">. Any multiple of </w:t>
      </w:r>
      <w:r w:rsidRPr="001570E5">
        <w:rPr>
          <w:lang w:eastAsia="pl-PL"/>
        </w:rPr>
        <w:t xml:space="preserve">the </w:t>
      </w:r>
      <w:r w:rsidR="00CE1779" w:rsidRPr="001570E5">
        <w:rPr>
          <w:lang w:eastAsia="pl-PL"/>
        </w:rPr>
        <w:t>clock</w:t>
      </w:r>
      <w:r w:rsidR="00E934B2" w:rsidRPr="001570E5">
        <w:rPr>
          <w:lang w:eastAsia="pl-PL"/>
        </w:rPr>
        <w:t xml:space="preserve"> frequency</w:t>
      </w:r>
      <w:r w:rsidR="00CE1779" w:rsidRPr="001570E5">
        <w:rPr>
          <w:lang w:eastAsia="pl-PL"/>
        </w:rPr>
        <w:t xml:space="preserve"> can be programmed including 2MHz and 500kHz.</w:t>
      </w:r>
    </w:p>
    <w:p w:rsidR="00CE1779" w:rsidRPr="001570E5" w:rsidRDefault="00FB6C94" w:rsidP="002A4FBF">
      <w:pPr>
        <w:pStyle w:val="Normale14"/>
        <w:rPr>
          <w:lang w:eastAsia="pl-PL"/>
        </w:rPr>
      </w:pPr>
      <w:r w:rsidRPr="001570E5">
        <w:rPr>
          <w:szCs w:val="22"/>
        </w:rPr>
        <w:t>The</w:t>
      </w:r>
      <w:r w:rsidR="008973B5" w:rsidRPr="001570E5">
        <w:rPr>
          <w:szCs w:val="22"/>
        </w:rPr>
        <w:t xml:space="preserve"> requirement for the usage of</w:t>
      </w:r>
      <w:r w:rsidR="00D44894" w:rsidRPr="001570E5">
        <w:rPr>
          <w:szCs w:val="22"/>
        </w:rPr>
        <w:t xml:space="preserve"> different sensors</w:t>
      </w:r>
      <w:r w:rsidRPr="001570E5">
        <w:rPr>
          <w:szCs w:val="22"/>
        </w:rPr>
        <w:t xml:space="preserve"> is another key-aspect</w:t>
      </w:r>
      <w:r w:rsidR="00D44894" w:rsidRPr="001570E5">
        <w:rPr>
          <w:szCs w:val="22"/>
        </w:rPr>
        <w:t xml:space="preserve">. The CCD Control FSM consists of a programmable pattern generator which controls outputs that </w:t>
      </w:r>
      <w:r w:rsidR="008973B5" w:rsidRPr="001570E5">
        <w:rPr>
          <w:szCs w:val="22"/>
        </w:rPr>
        <w:t xml:space="preserve">further </w:t>
      </w:r>
      <w:r w:rsidR="00D44894" w:rsidRPr="001570E5">
        <w:rPr>
          <w:szCs w:val="22"/>
        </w:rPr>
        <w:t>control</w:t>
      </w:r>
      <w:r w:rsidR="004579D0" w:rsidRPr="001570E5">
        <w:rPr>
          <w:szCs w:val="22"/>
        </w:rPr>
        <w:t>s</w:t>
      </w:r>
      <w:r w:rsidR="00D44894" w:rsidRPr="001570E5">
        <w:rPr>
          <w:szCs w:val="22"/>
        </w:rPr>
        <w:t xml:space="preserve"> </w:t>
      </w:r>
      <w:r w:rsidRPr="001570E5">
        <w:rPr>
          <w:szCs w:val="22"/>
        </w:rPr>
        <w:t>the analogue</w:t>
      </w:r>
      <w:r w:rsidR="00D44894" w:rsidRPr="001570E5">
        <w:rPr>
          <w:szCs w:val="22"/>
        </w:rPr>
        <w:t xml:space="preserve"> front end of the sensor an</w:t>
      </w:r>
      <w:r w:rsidR="008973B5" w:rsidRPr="001570E5">
        <w:rPr>
          <w:szCs w:val="22"/>
        </w:rPr>
        <w:t>d generate</w:t>
      </w:r>
      <w:r w:rsidR="00A9357C" w:rsidRPr="001570E5">
        <w:rPr>
          <w:szCs w:val="22"/>
        </w:rPr>
        <w:t>s</w:t>
      </w:r>
      <w:r w:rsidRPr="001570E5">
        <w:rPr>
          <w:szCs w:val="22"/>
        </w:rPr>
        <w:t xml:space="preserve"> the necessary clock and reset</w:t>
      </w:r>
      <w:r w:rsidR="00D44894" w:rsidRPr="001570E5">
        <w:rPr>
          <w:szCs w:val="22"/>
        </w:rPr>
        <w:t xml:space="preserve"> signals. The internal program of the pattern generator can be changed</w:t>
      </w:r>
      <w:r w:rsidRPr="001570E5">
        <w:rPr>
          <w:szCs w:val="22"/>
        </w:rPr>
        <w:t>, as</w:t>
      </w:r>
      <w:r w:rsidR="008973B5" w:rsidRPr="001570E5">
        <w:rPr>
          <w:szCs w:val="22"/>
        </w:rPr>
        <w:t xml:space="preserve"> it is </w:t>
      </w:r>
      <w:r w:rsidR="00D44894" w:rsidRPr="001570E5">
        <w:rPr>
          <w:szCs w:val="22"/>
        </w:rPr>
        <w:t>implemented in the system as Block RAM memory.</w:t>
      </w:r>
      <w:r w:rsidRPr="001570E5">
        <w:rPr>
          <w:szCs w:val="22"/>
        </w:rPr>
        <w:t xml:space="preserve"> </w:t>
      </w:r>
      <w:r w:rsidR="00CE1779" w:rsidRPr="001570E5">
        <w:rPr>
          <w:lang w:eastAsia="pl-PL"/>
        </w:rPr>
        <w:t>T</w:t>
      </w:r>
      <w:r w:rsidR="008973B5" w:rsidRPr="001570E5">
        <w:rPr>
          <w:lang w:eastAsia="pl-PL"/>
        </w:rPr>
        <w:t xml:space="preserve">he difference in </w:t>
      </w:r>
      <w:r w:rsidR="00CE1779" w:rsidRPr="001570E5">
        <w:rPr>
          <w:lang w:eastAsia="pl-PL"/>
        </w:rPr>
        <w:t>clocking sequence between E2V and Andanta is part of the actual dual CCD source solution.</w:t>
      </w:r>
    </w:p>
    <w:p w:rsidR="00091F7A" w:rsidRPr="001570E5" w:rsidRDefault="00ED7E79" w:rsidP="002A4FBF">
      <w:pPr>
        <w:pStyle w:val="Normale14"/>
      </w:pPr>
      <w:r w:rsidRPr="001570E5">
        <w:t xml:space="preserve">When it comes to the CCD sensor decision E2V is regarded as a better solution, due to the fact that it has better dark current noise parameter which is one of the key parameters for the designed camera. </w:t>
      </w:r>
      <w:r w:rsidRPr="001570E5">
        <w:lastRenderedPageBreak/>
        <w:t>Additional advantage over the alternative sensor is that it has got additional inputs which allows for faster binning and cleanup process.</w:t>
      </w:r>
    </w:p>
    <w:p w:rsidR="00023DC3" w:rsidRPr="001570E5" w:rsidRDefault="00023DC3" w:rsidP="002A4FBF">
      <w:pPr>
        <w:pStyle w:val="Normale14"/>
      </w:pPr>
    </w:p>
    <w:p w:rsidR="000E5363" w:rsidRPr="001570E5" w:rsidRDefault="00872722" w:rsidP="002A4FBF">
      <w:pPr>
        <w:pStyle w:val="Nagwek4"/>
      </w:pPr>
      <w:bookmarkStart w:id="271" w:name="_Toc414189098"/>
      <w:bookmarkStart w:id="272" w:name="_Toc414189099"/>
      <w:bookmarkStart w:id="273" w:name="_Toc414189100"/>
      <w:bookmarkStart w:id="274" w:name="_Toc414189101"/>
      <w:bookmarkStart w:id="275" w:name="_Toc414189102"/>
      <w:bookmarkStart w:id="276" w:name="_Toc414189103"/>
      <w:bookmarkStart w:id="277" w:name="_Toc414189104"/>
      <w:bookmarkStart w:id="278" w:name="_Toc414189105"/>
      <w:bookmarkStart w:id="279" w:name="_Toc414189106"/>
      <w:bookmarkStart w:id="280" w:name="_Toc414189108"/>
      <w:bookmarkStart w:id="281" w:name="_Toc414189109"/>
      <w:bookmarkStart w:id="282" w:name="_Toc414189111"/>
      <w:bookmarkStart w:id="283" w:name="_Toc414241727"/>
      <w:bookmarkEnd w:id="271"/>
      <w:bookmarkEnd w:id="272"/>
      <w:bookmarkEnd w:id="273"/>
      <w:bookmarkEnd w:id="274"/>
      <w:bookmarkEnd w:id="275"/>
      <w:bookmarkEnd w:id="276"/>
      <w:bookmarkEnd w:id="277"/>
      <w:bookmarkEnd w:id="278"/>
      <w:bookmarkEnd w:id="279"/>
      <w:bookmarkEnd w:id="280"/>
      <w:bookmarkEnd w:id="281"/>
      <w:bookmarkEnd w:id="282"/>
      <w:r w:rsidRPr="001570E5">
        <w:rPr>
          <w:caps w:val="0"/>
        </w:rPr>
        <w:t>SENSORS AND MONITORING HARDWARE</w:t>
      </w:r>
      <w:bookmarkEnd w:id="283"/>
    </w:p>
    <w:p w:rsidR="000E5363" w:rsidRPr="001570E5" w:rsidRDefault="000E5363" w:rsidP="002A4FBF">
      <w:pPr>
        <w:pStyle w:val="Normale14"/>
        <w:rPr>
          <w:lang w:eastAsia="pl-PL"/>
        </w:rPr>
      </w:pPr>
      <w:r w:rsidRPr="001570E5">
        <w:rPr>
          <w:lang w:eastAsia="pl-PL"/>
        </w:rPr>
        <w:t xml:space="preserve">The </w:t>
      </w:r>
      <w:r w:rsidR="004579D0" w:rsidRPr="001570E5">
        <w:rPr>
          <w:lang w:eastAsia="pl-PL"/>
        </w:rPr>
        <w:t>Mainb</w:t>
      </w:r>
      <w:r w:rsidRPr="001570E5">
        <w:rPr>
          <w:lang w:eastAsia="pl-PL"/>
        </w:rPr>
        <w:t xml:space="preserve">oard will have an ADC to connect with the PT100 temperature sensors which will measure the temperature at the different parts of the camera. An additional integrated 3-axis accelerometer and  temperature sensor will be placed on the PCB. The function of the accelerometer is detection of vibrations caused by </w:t>
      </w:r>
      <w:r w:rsidR="00734EB5" w:rsidRPr="001570E5">
        <w:rPr>
          <w:lang w:eastAsia="pl-PL"/>
        </w:rPr>
        <w:t>e.g.</w:t>
      </w:r>
      <w:r w:rsidRPr="001570E5">
        <w:rPr>
          <w:lang w:eastAsia="pl-PL"/>
        </w:rPr>
        <w:t xml:space="preserve"> the shutter.</w:t>
      </w:r>
    </w:p>
    <w:p w:rsidR="000E5363" w:rsidRPr="001570E5" w:rsidRDefault="000E5363" w:rsidP="002A4FBF">
      <w:pPr>
        <w:pStyle w:val="Normale14"/>
        <w:rPr>
          <w:lang w:eastAsia="pl-PL"/>
        </w:rPr>
      </w:pPr>
      <w:r w:rsidRPr="001570E5">
        <w:rPr>
          <w:lang w:eastAsia="pl-PL"/>
        </w:rPr>
        <w:t>In addition, several temperature sensors will be installed at the cooling inlet and outputs, close to the CPU and other critical camera components. The temperature sensors will be equipped with hardware monitors that can shut down the TEC operation by wire.</w:t>
      </w:r>
    </w:p>
    <w:p w:rsidR="00894FDB" w:rsidRPr="001570E5" w:rsidRDefault="00894FDB" w:rsidP="002A4FBF">
      <w:pPr>
        <w:pStyle w:val="Normale14"/>
        <w:rPr>
          <w:lang w:eastAsia="pl-PL"/>
        </w:rPr>
      </w:pPr>
    </w:p>
    <w:p w:rsidR="000E5363" w:rsidRPr="001570E5" w:rsidRDefault="00872722" w:rsidP="002A4FBF">
      <w:pPr>
        <w:pStyle w:val="Nagwek3"/>
      </w:pPr>
      <w:bookmarkStart w:id="284" w:name="_Toc414241728"/>
      <w:r w:rsidRPr="001570E5">
        <w:rPr>
          <w:caps w:val="0"/>
        </w:rPr>
        <w:t>ANALOG FRONT END</w:t>
      </w:r>
      <w:bookmarkEnd w:id="284"/>
    </w:p>
    <w:p w:rsidR="000E5363" w:rsidRPr="001570E5" w:rsidRDefault="000E5363" w:rsidP="002A4FBF">
      <w:pPr>
        <w:pStyle w:val="Normale14"/>
      </w:pPr>
      <w:r w:rsidRPr="001570E5">
        <w:t xml:space="preserve">The main task of </w:t>
      </w:r>
      <w:r w:rsidR="00515F99" w:rsidRPr="001570E5">
        <w:t>the</w:t>
      </w:r>
      <w:r w:rsidRPr="001570E5">
        <w:t xml:space="preserve"> </w:t>
      </w:r>
      <w:r w:rsidRPr="001570E5">
        <w:rPr>
          <w:rFonts w:eastAsia="PMingLiU"/>
          <w:szCs w:val="22"/>
        </w:rPr>
        <w:t>Analogue Front End</w:t>
      </w:r>
      <w:r w:rsidRPr="001570E5">
        <w:t xml:space="preserve"> (AFE) is to digitalize analogue CCD output signals with Analogue Digital Converters (ADCs) and to feed them into the FPGA. The separation of the AFE from the rest of the digital modules and high current sinking components provides additional noise and jitter immunity. The sampling clock is generated locally by means of a low phase noise generator for the reduction of additional jitter. Digitalized data are passed serially to the </w:t>
      </w:r>
      <w:r w:rsidR="004579D0" w:rsidRPr="001570E5">
        <w:t>C</w:t>
      </w:r>
      <w:r w:rsidRPr="001570E5">
        <w:t xml:space="preserve">ommunication </w:t>
      </w:r>
      <w:r w:rsidR="004579D0" w:rsidRPr="001570E5">
        <w:t>B</w:t>
      </w:r>
      <w:r w:rsidRPr="001570E5">
        <w:t>oard with a minimum of noise induced by the sampling process. This requires low voltage output (differential) interfaces and some additional digital buffering near the ADC components.</w:t>
      </w:r>
    </w:p>
    <w:p w:rsidR="000E5363" w:rsidRPr="001570E5" w:rsidRDefault="000E5363" w:rsidP="002A4FBF">
      <w:pPr>
        <w:pStyle w:val="Normale14"/>
      </w:pPr>
      <w:r w:rsidRPr="001570E5">
        <w:t xml:space="preserve">This approach (given a proper </w:t>
      </w:r>
      <w:r w:rsidRPr="001570E5">
        <w:rPr>
          <w:rFonts w:eastAsia="PMingLiU"/>
          <w:szCs w:val="22"/>
        </w:rPr>
        <w:t>Printed Circuit Board</w:t>
      </w:r>
      <w:r w:rsidRPr="001570E5">
        <w:t xml:space="preserve"> (PCB) routing) enables a conversion of the CCD readout without compromising the S/N ratio over a wide band of frequencies and allows a 4x oversampling ratio and  the application of digital filtering techniques implemented in the FPGA.</w:t>
      </w:r>
    </w:p>
    <w:p w:rsidR="00577CA8" w:rsidRPr="001570E5" w:rsidRDefault="000E5363" w:rsidP="002A4FBF">
      <w:pPr>
        <w:pStyle w:val="Normale14"/>
        <w:rPr>
          <w:lang w:eastAsia="pl-PL"/>
        </w:rPr>
      </w:pPr>
      <w:r w:rsidRPr="001570E5">
        <w:rPr>
          <w:lang w:eastAsia="pl-PL"/>
        </w:rPr>
        <w:t xml:space="preserve">Sixteen AD7960 ADCs are used. Each of them is a high precision18 bit SAR running at max. 5MSPS i.e. resulting in a minimum of 200 ns between consecutive samples. In order to enable oversampling, 4 ADCs per channel are used. </w:t>
      </w:r>
      <w:r w:rsidR="002D7EFE" w:rsidRPr="001570E5">
        <w:rPr>
          <w:lang w:eastAsia="pl-PL"/>
        </w:rPr>
        <w:t xml:space="preserve">As it is well known, few last LSB represents noise and INL differences between channels. In order to account </w:t>
      </w:r>
      <w:r w:rsidR="008369BD" w:rsidRPr="001570E5">
        <w:rPr>
          <w:lang w:eastAsia="pl-PL"/>
        </w:rPr>
        <w:t>for</w:t>
      </w:r>
      <w:r w:rsidR="002D7EFE" w:rsidRPr="001570E5">
        <w:rPr>
          <w:lang w:eastAsia="pl-PL"/>
        </w:rPr>
        <w:t xml:space="preserve"> that we discard the last two bits (LSBs). </w:t>
      </w:r>
    </w:p>
    <w:p w:rsidR="003E451F" w:rsidRPr="001570E5" w:rsidRDefault="003E451F" w:rsidP="002A4FBF">
      <w:pPr>
        <w:pStyle w:val="Normale14"/>
        <w:rPr>
          <w:lang w:eastAsia="pl-PL"/>
        </w:rPr>
      </w:pPr>
      <w:r w:rsidRPr="001570E5">
        <w:rPr>
          <w:lang w:eastAsia="pl-PL"/>
        </w:rPr>
        <w:t xml:space="preserve">The ADC interface is responsible for reading sampled data from the ADC, grouping these data into pixels and sending the data along with synchronization signals (data valid, frame valid) to the </w:t>
      </w:r>
      <w:r w:rsidRPr="001570E5">
        <w:rPr>
          <w:rFonts w:eastAsia="PMingLiU"/>
          <w:szCs w:val="22"/>
        </w:rPr>
        <w:t>Direct Memory Access</w:t>
      </w:r>
      <w:r w:rsidRPr="001570E5">
        <w:rPr>
          <w:lang w:eastAsia="pl-PL"/>
        </w:rPr>
        <w:t xml:space="preserve"> (DMA) engine. Because the CCD sensor has 4 read channels, the ADCs are aggregated into four groups of four ADCs each. Each group of ADCs samples both black and video levels of the CCD signal for a single channel as shown </w:t>
      </w:r>
      <w:r w:rsidR="008369BD" w:rsidRPr="001570E5">
        <w:rPr>
          <w:lang w:eastAsia="pl-PL"/>
        </w:rPr>
        <w:t>i</w:t>
      </w:r>
      <w:r w:rsidRPr="001570E5">
        <w:rPr>
          <w:lang w:eastAsia="pl-PL"/>
        </w:rPr>
        <w:t xml:space="preserve">n the following </w:t>
      </w:r>
      <w:r w:rsidR="008369BD" w:rsidRPr="001570E5">
        <w:rPr>
          <w:lang w:eastAsia="pl-PL"/>
        </w:rPr>
        <w:t>figure</w:t>
      </w:r>
      <w:r w:rsidRPr="001570E5">
        <w:rPr>
          <w:lang w:eastAsia="pl-PL"/>
        </w:rPr>
        <w:t>. Each ADC group needs 4 phase-shifted CNV signals to trigger the ADC sampling at the appropriate moment.</w:t>
      </w:r>
    </w:p>
    <w:p w:rsidR="003E451F" w:rsidRPr="001570E5" w:rsidRDefault="008369BD" w:rsidP="002A4FBF">
      <w:pPr>
        <w:pStyle w:val="Normale14"/>
        <w:rPr>
          <w:lang w:eastAsia="pl-PL"/>
        </w:rPr>
      </w:pPr>
      <w:r w:rsidRPr="001570E5">
        <w:rPr>
          <w:lang w:eastAsia="pl-PL"/>
        </w:rPr>
        <w:t xml:space="preserve">Due to </w:t>
      </w:r>
      <w:r w:rsidR="003E451F" w:rsidRPr="001570E5">
        <w:rPr>
          <w:lang w:eastAsia="pl-PL"/>
        </w:rPr>
        <w:t xml:space="preserve">the maximum speed of each ADC </w:t>
      </w:r>
      <w:r w:rsidR="00734EB5" w:rsidRPr="001570E5">
        <w:rPr>
          <w:lang w:eastAsia="pl-PL"/>
        </w:rPr>
        <w:t>being</w:t>
      </w:r>
      <w:r w:rsidRPr="001570E5">
        <w:rPr>
          <w:lang w:eastAsia="pl-PL"/>
        </w:rPr>
        <w:t xml:space="preserve"> </w:t>
      </w:r>
      <w:r w:rsidR="003E451F" w:rsidRPr="001570E5">
        <w:rPr>
          <w:lang w:eastAsia="pl-PL"/>
        </w:rPr>
        <w:t>5MSPS, the maximum achievable pixel-readout speed is 2.5MP</w:t>
      </w:r>
      <w:r w:rsidR="00515F99" w:rsidRPr="001570E5">
        <w:rPr>
          <w:lang w:eastAsia="pl-PL"/>
        </w:rPr>
        <w:t>ix per second</w:t>
      </w:r>
      <w:r w:rsidR="003E451F" w:rsidRPr="001570E5">
        <w:rPr>
          <w:lang w:eastAsia="pl-PL"/>
        </w:rPr>
        <w:t xml:space="preserve"> in the proposed configuration. The </w:t>
      </w:r>
      <w:r w:rsidRPr="001570E5">
        <w:rPr>
          <w:lang w:eastAsia="pl-PL"/>
        </w:rPr>
        <w:t>m</w:t>
      </w:r>
      <w:r w:rsidR="003E451F" w:rsidRPr="001570E5">
        <w:rPr>
          <w:lang w:eastAsia="pl-PL"/>
        </w:rPr>
        <w:t>inimum data readout clock at 5MSPS is 125MHz.</w:t>
      </w:r>
    </w:p>
    <w:p w:rsidR="003E451F" w:rsidRPr="001570E5" w:rsidRDefault="003E451F" w:rsidP="002A4FBF">
      <w:pPr>
        <w:pStyle w:val="Normale14"/>
        <w:rPr>
          <w:lang w:eastAsia="pl-PL"/>
        </w:rPr>
      </w:pPr>
      <w:r w:rsidRPr="001570E5">
        <w:rPr>
          <w:lang w:eastAsia="pl-PL"/>
        </w:rPr>
        <w:t xml:space="preserve">A general block chart of the ADC interface (ADCI) is presented in </w:t>
      </w:r>
      <w:fldSimple w:instr=" REF _Ref406658747 \h  \* MERGEFORMAT ">
        <w:r w:rsidR="00BF2758" w:rsidRPr="00BF2758">
          <w:rPr>
            <w:i/>
          </w:rPr>
          <w:t xml:space="preserve">Figure </w:t>
        </w:r>
        <w:r w:rsidR="00BF2758" w:rsidRPr="00BF2758">
          <w:rPr>
            <w:i/>
            <w:noProof/>
          </w:rPr>
          <w:t>5</w:t>
        </w:r>
        <w:r w:rsidR="00BF2758" w:rsidRPr="00BF2758">
          <w:rPr>
            <w:i/>
            <w:noProof/>
          </w:rPr>
          <w:noBreakHyphen/>
          <w:t>43</w:t>
        </w:r>
      </w:fldSimple>
      <w:r w:rsidRPr="001570E5">
        <w:rPr>
          <w:lang w:eastAsia="pl-PL"/>
        </w:rPr>
        <w:t xml:space="preserve">. The ADC Interface consists of a general control state machine, of sync-signal generating state-machines and 16 ADC readout cores. The general-control state-machine is responsible for overall core synchronization of the control signals that are generated by the CCD driver </w:t>
      </w:r>
      <w:r w:rsidRPr="001570E5">
        <w:rPr>
          <w:rFonts w:eastAsia="PMingLiU"/>
          <w:szCs w:val="22"/>
        </w:rPr>
        <w:t>Finite State Machine</w:t>
      </w:r>
      <w:r w:rsidRPr="001570E5">
        <w:rPr>
          <w:lang w:eastAsia="pl-PL"/>
        </w:rPr>
        <w:t xml:space="preserve"> (FSM). Sync signal generating state machines along with appropriate counters generate the video control signals needed by the </w:t>
      </w:r>
      <w:r w:rsidRPr="001570E5">
        <w:t>Video Direct Memory Access</w:t>
      </w:r>
      <w:r w:rsidRPr="001570E5">
        <w:rPr>
          <w:lang w:eastAsia="pl-PL"/>
        </w:rPr>
        <w:t xml:space="preserve"> (VDMA).</w:t>
      </w:r>
      <w:r w:rsidRPr="001570E5">
        <w:rPr>
          <w:color w:val="FF0000"/>
          <w:lang w:eastAsia="pl-PL"/>
        </w:rPr>
        <w:t xml:space="preserve"> </w:t>
      </w:r>
      <w:r w:rsidRPr="001570E5">
        <w:rPr>
          <w:lang w:eastAsia="pl-PL"/>
        </w:rPr>
        <w:t xml:space="preserve">16 ADC readout cores are responsible for generating the readout clock for the ADC, the readout of serial data, the deserialization and the grouping of the samples of the CCD signal into pixels. Each pixel consists of 4 samples of black level and 4 samples of </w:t>
      </w:r>
      <w:r w:rsidRPr="001570E5">
        <w:rPr>
          <w:lang w:eastAsia="pl-PL"/>
        </w:rPr>
        <w:lastRenderedPageBreak/>
        <w:t>video level. Pixel data and video control signals are connected to the DMA engine, as described in the next section.</w:t>
      </w:r>
    </w:p>
    <w:p w:rsidR="003E451F" w:rsidRPr="001570E5" w:rsidRDefault="003E451F" w:rsidP="002A4FBF">
      <w:pPr>
        <w:pStyle w:val="Normale14"/>
        <w:rPr>
          <w:lang w:eastAsia="pl-PL"/>
        </w:rPr>
      </w:pPr>
      <w:r w:rsidRPr="001570E5">
        <w:rPr>
          <w:lang w:eastAsia="pl-PL"/>
        </w:rPr>
        <w:t>All signals sourced in the FPGA (clocks and data signals) are characterized by a certain amount of jitter (even 1ns pp). For some signals, the jitter is noncritical, provided that adequate timing margins are ensured. For the ADC conversion trigger, jitter is a critical parameter for achieving the expected SNR. CNV signals coming from the CCD Driver will be resynchronized by internal I</w:t>
      </w:r>
      <w:r w:rsidR="00515F99" w:rsidRPr="001570E5">
        <w:rPr>
          <w:lang w:eastAsia="pl-PL"/>
        </w:rPr>
        <w:t>nput Output Blocks</w:t>
      </w:r>
      <w:r w:rsidRPr="001570E5">
        <w:rPr>
          <w:lang w:eastAsia="pl-PL"/>
        </w:rPr>
        <w:t xml:space="preserve"> in</w:t>
      </w:r>
      <w:r w:rsidR="00515F99" w:rsidRPr="001570E5">
        <w:rPr>
          <w:lang w:eastAsia="pl-PL"/>
        </w:rPr>
        <w:t xml:space="preserve"> the</w:t>
      </w:r>
      <w:r w:rsidRPr="001570E5">
        <w:rPr>
          <w:lang w:eastAsia="pl-PL"/>
        </w:rPr>
        <w:t xml:space="preserve"> FPGA. </w:t>
      </w:r>
    </w:p>
    <w:p w:rsidR="003E451F" w:rsidRPr="001570E5" w:rsidRDefault="003E451F" w:rsidP="002A4FBF">
      <w:pPr>
        <w:pStyle w:val="Normale14"/>
        <w:rPr>
          <w:lang w:eastAsia="pl-PL"/>
        </w:rPr>
      </w:pPr>
      <w:r w:rsidRPr="001570E5">
        <w:rPr>
          <w:lang w:eastAsia="pl-PL"/>
        </w:rPr>
        <w:t>The</w:t>
      </w:r>
      <w:r w:rsidRPr="001570E5">
        <w:t xml:space="preserve"> entire readout electronics has a common clock source. All clocks responsible for the CCD readout, sampling and charge shift are derived from a common clock source. There are different frequencies but they remain in constant phase relationship. The AFE is placed on a dedicated, shielded module. Common mode chokes and Signal Integrity control methods are used to minimize cross-talks.</w:t>
      </w:r>
    </w:p>
    <w:p w:rsidR="00D56B5B" w:rsidRPr="001570E5" w:rsidRDefault="00952B76" w:rsidP="002A4FBF">
      <w:pPr>
        <w:pStyle w:val="Normale14"/>
        <w:keepNext/>
        <w:jc w:val="center"/>
      </w:pPr>
      <w:r w:rsidRPr="001570E5">
        <w:rPr>
          <w:noProof/>
          <w:lang w:val="pl-PL" w:eastAsia="pl-PL"/>
        </w:rPr>
        <w:lastRenderedPageBreak/>
        <w:drawing>
          <wp:inline distT="0" distB="0" distL="0" distR="0">
            <wp:extent cx="5003110" cy="7078435"/>
            <wp:effectExtent l="0" t="0" r="7620" b="825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interface.bmp"/>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07502" cy="7084648"/>
                    </a:xfrm>
                    <a:prstGeom prst="rect">
                      <a:avLst/>
                    </a:prstGeom>
                  </pic:spPr>
                </pic:pic>
              </a:graphicData>
            </a:graphic>
          </wp:inline>
        </w:drawing>
      </w:r>
    </w:p>
    <w:p w:rsidR="00D56B5B" w:rsidRPr="001570E5" w:rsidRDefault="003E451F" w:rsidP="002A4FBF">
      <w:pPr>
        <w:pStyle w:val="Legenda"/>
        <w:jc w:val="center"/>
        <w:rPr>
          <w:sz w:val="22"/>
        </w:rPr>
      </w:pPr>
      <w:bookmarkStart w:id="285" w:name="_Ref406658747"/>
      <w:bookmarkStart w:id="286" w:name="_Toc414241803"/>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43</w:t>
      </w:r>
      <w:r w:rsidR="00D236E6" w:rsidRPr="001570E5">
        <w:rPr>
          <w:sz w:val="22"/>
        </w:rPr>
        <w:fldChar w:fldCharType="end"/>
      </w:r>
      <w:bookmarkEnd w:id="285"/>
      <w:r w:rsidRPr="001570E5">
        <w:rPr>
          <w:sz w:val="22"/>
        </w:rPr>
        <w:t>: AFE block schematic</w:t>
      </w:r>
      <w:bookmarkEnd w:id="286"/>
    </w:p>
    <w:p w:rsidR="00515F99" w:rsidRPr="001570E5" w:rsidRDefault="00515F99" w:rsidP="002A4FBF">
      <w:pPr>
        <w:jc w:val="left"/>
        <w:rPr>
          <w:sz w:val="22"/>
          <w:lang w:eastAsia="pl-PL"/>
        </w:rPr>
      </w:pPr>
      <w:r w:rsidRPr="001570E5">
        <w:rPr>
          <w:lang w:eastAsia="pl-PL"/>
        </w:rPr>
        <w:br w:type="page"/>
      </w:r>
    </w:p>
    <w:p w:rsidR="00816C65" w:rsidRPr="001570E5" w:rsidRDefault="00872722" w:rsidP="002A4FBF">
      <w:pPr>
        <w:pStyle w:val="Nagwek4"/>
      </w:pPr>
      <w:bookmarkStart w:id="287" w:name="_Toc414241729"/>
      <w:r w:rsidRPr="001570E5">
        <w:rPr>
          <w:caps w:val="0"/>
        </w:rPr>
        <w:lastRenderedPageBreak/>
        <w:t>NOISE MITIGATION</w:t>
      </w:r>
      <w:bookmarkEnd w:id="287"/>
    </w:p>
    <w:p w:rsidR="00816C65" w:rsidRPr="001570E5" w:rsidRDefault="00816C65" w:rsidP="002A4FBF">
      <w:pPr>
        <w:pStyle w:val="Normale14"/>
      </w:pPr>
      <w:r w:rsidRPr="001570E5">
        <w:t>Readout noise is one of the limiting factors that affect camera sensitivity and SNR. There are several noise sources in the design that need to be carefully investigated.</w:t>
      </w:r>
    </w:p>
    <w:p w:rsidR="00816C65" w:rsidRPr="001570E5" w:rsidRDefault="00816C65" w:rsidP="002A4FBF">
      <w:pPr>
        <w:pStyle w:val="Normale14"/>
      </w:pPr>
      <w:r w:rsidRPr="001570E5">
        <w:t>Each acquisition channel is sampled by four Analog Device AD7960 5Msps 18bit SAR</w:t>
      </w:r>
      <w:r w:rsidRPr="001570E5">
        <w:rPr>
          <w:color w:val="FF0000"/>
        </w:rPr>
        <w:t xml:space="preserve"> </w:t>
      </w:r>
      <w:r w:rsidRPr="001570E5">
        <w:t>ADCs.</w:t>
      </w:r>
      <w:r w:rsidRPr="001570E5">
        <w:rPr>
          <w:color w:val="FF0000"/>
        </w:rPr>
        <w:t xml:space="preserve"> </w:t>
      </w:r>
      <w:r w:rsidRPr="002A4FBF">
        <w:rPr>
          <w:color w:val="000000"/>
        </w:rPr>
        <w:t>All of the AD</w:t>
      </w:r>
      <w:r w:rsidR="00C67E56" w:rsidRPr="002A4FBF">
        <w:rPr>
          <w:color w:val="000000"/>
        </w:rPr>
        <w:t>C</w:t>
      </w:r>
      <w:r w:rsidRPr="002A4FBF">
        <w:rPr>
          <w:color w:val="000000"/>
        </w:rPr>
        <w:t>s' sampling clocks inputs are driven by the signals equal in frequency but with different phase</w:t>
      </w:r>
      <w:r w:rsidRPr="001570E5">
        <w:t xml:space="preserve">. This allows to oversample reference and pixel levels </w:t>
      </w:r>
      <w:r w:rsidRPr="002A4FBF">
        <w:t>of the output signal and use DSP techniques to enhance signal to noise ratio</w:t>
      </w:r>
      <w:r w:rsidRPr="001570E5">
        <w:rPr>
          <w:color w:val="FF0000"/>
        </w:rPr>
        <w:t>.</w:t>
      </w:r>
      <w:r w:rsidRPr="001570E5">
        <w:t xml:space="preserve"> (</w:t>
      </w:r>
      <w:fldSimple w:instr=" REF _Ref406658778 \h  \* MERGEFORMAT ">
        <w:r w:rsidR="00BF2758" w:rsidRPr="00BF2758">
          <w:rPr>
            <w:i/>
          </w:rPr>
          <w:t xml:space="preserve">Figure </w:t>
        </w:r>
        <w:r w:rsidR="00BF2758" w:rsidRPr="00BF2758">
          <w:rPr>
            <w:i/>
            <w:noProof/>
          </w:rPr>
          <w:t>5</w:t>
        </w:r>
        <w:r w:rsidR="00BF2758" w:rsidRPr="00BF2758">
          <w:rPr>
            <w:i/>
            <w:noProof/>
          </w:rPr>
          <w:noBreakHyphen/>
          <w:t>44</w:t>
        </w:r>
      </w:fldSimple>
      <w:r w:rsidRPr="001570E5">
        <w:t>).</w:t>
      </w:r>
    </w:p>
    <w:p w:rsidR="00816C65" w:rsidRPr="001570E5" w:rsidRDefault="00816C65" w:rsidP="002A4FBF">
      <w:pPr>
        <w:pStyle w:val="Normale14"/>
      </w:pPr>
      <w:r w:rsidRPr="001570E5">
        <w:t>SAR ADCs show best resolution and accuracy versus sampling rate ratio. In contrary, Sigma-Delta ADCs would offer up to 24 bits but have limited bandwidth and lower accuracy. Flash ADCs would reach Gsps but with an Effective Number Of Bits (</w:t>
      </w:r>
      <w:r w:rsidRPr="001570E5">
        <w:rPr>
          <w:szCs w:val="24"/>
        </w:rPr>
        <w:t>ENOB)</w:t>
      </w:r>
      <w:r w:rsidRPr="001570E5">
        <w:rPr>
          <w:color w:val="FF0000"/>
        </w:rPr>
        <w:t xml:space="preserve"> </w:t>
      </w:r>
      <w:r w:rsidRPr="001570E5">
        <w:t>around 8-12bits. The AD7960 has best fit</w:t>
      </w:r>
      <w:r w:rsidRPr="001570E5">
        <w:rPr>
          <w:szCs w:val="24"/>
        </w:rPr>
        <w:t>t</w:t>
      </w:r>
      <w:r w:rsidRPr="001570E5">
        <w:t>ed parameters for the application – 5Msps are close to the pixel clock and 18bit resolution necessary to reach a sufficient SNR.</w:t>
      </w:r>
    </w:p>
    <w:p w:rsidR="0067035B" w:rsidRPr="001570E5" w:rsidRDefault="0067035B" w:rsidP="002A4FBF">
      <w:pPr>
        <w:pStyle w:val="Normale14"/>
      </w:pPr>
    </w:p>
    <w:p w:rsidR="00816C65" w:rsidRPr="001570E5" w:rsidRDefault="00872722" w:rsidP="002A4FBF">
      <w:pPr>
        <w:pStyle w:val="Nagwek4"/>
      </w:pPr>
      <w:bookmarkStart w:id="288" w:name="_Toc414241730"/>
      <w:r w:rsidRPr="001570E5">
        <w:rPr>
          <w:caps w:val="0"/>
        </w:rPr>
        <w:t>OVERSAMPLING</w:t>
      </w:r>
      <w:bookmarkEnd w:id="288"/>
    </w:p>
    <w:p w:rsidR="00816C65" w:rsidRPr="001570E5" w:rsidRDefault="00816C65" w:rsidP="002A4FBF">
      <w:pPr>
        <w:pStyle w:val="Normale14"/>
      </w:pPr>
      <w:r w:rsidRPr="001570E5">
        <w:t xml:space="preserve">The timing diagram below shows the sampling scheme used for a single channel of the CCD acquisition system </w:t>
      </w:r>
      <w:r w:rsidRPr="002A4FBF">
        <w:t>when highest readout frequency of 2MHz is used. Under this condition duration of pixel and reference levels is about 250ns, minus signal edges and reset pulse. Usage of four 5 Msps ADCs allows to gather 4 samples per each signal level. Considering that the video information itself is the arithmetic difference between voltages of the levels, oversampling allows to gather 8 samples per pixel.</w:t>
      </w:r>
      <w:r w:rsidRPr="001570E5">
        <w:t xml:space="preserve"> Oversampling allows to reduce the thermal noise level which will be shown later on. In</w:t>
      </w:r>
      <w:r w:rsidR="002E7C6F" w:rsidRPr="001570E5">
        <w:t xml:space="preserve"> </w:t>
      </w:r>
      <w:fldSimple w:instr=" REF _Ref406658778 \h  \* MERGEFORMAT ">
        <w:r w:rsidR="00BF2758" w:rsidRPr="00BF2758">
          <w:rPr>
            <w:i/>
          </w:rPr>
          <w:t xml:space="preserve">Figure </w:t>
        </w:r>
        <w:r w:rsidR="00BF2758" w:rsidRPr="00BF2758">
          <w:rPr>
            <w:i/>
            <w:noProof/>
          </w:rPr>
          <w:t>5</w:t>
        </w:r>
        <w:r w:rsidR="00BF2758" w:rsidRPr="00BF2758">
          <w:rPr>
            <w:i/>
            <w:noProof/>
          </w:rPr>
          <w:noBreakHyphen/>
          <w:t>44</w:t>
        </w:r>
      </w:fldSimple>
      <w:r w:rsidR="00FA4DEA" w:rsidRPr="001570E5">
        <w:t xml:space="preserve"> </w:t>
      </w:r>
      <w:r w:rsidRPr="001570E5">
        <w:t xml:space="preserve">Sxy denotes Sample y from ADX x. </w:t>
      </w:r>
    </w:p>
    <w:p w:rsidR="00816C65" w:rsidRPr="001570E5" w:rsidRDefault="00816C65" w:rsidP="002A4FBF">
      <w:pPr>
        <w:pStyle w:val="Normale14"/>
      </w:pPr>
    </w:p>
    <w:p w:rsidR="00816C65" w:rsidRPr="001570E5" w:rsidRDefault="00816C65" w:rsidP="002A4FBF">
      <w:pPr>
        <w:pStyle w:val="Normale14"/>
      </w:pPr>
    </w:p>
    <w:p w:rsidR="00816C65" w:rsidRPr="001570E5" w:rsidRDefault="00816C65" w:rsidP="002A4FBF">
      <w:pPr>
        <w:pStyle w:val="Normale14"/>
        <w:keepNext/>
        <w:ind w:firstLine="1276"/>
      </w:pPr>
      <w:r w:rsidRPr="001570E5">
        <w:rPr>
          <w:noProof/>
          <w:lang w:val="pl-PL" w:eastAsia="pl-PL"/>
        </w:rPr>
        <w:drawing>
          <wp:inline distT="0" distB="0" distL="0" distR="0">
            <wp:extent cx="4850130" cy="1945640"/>
            <wp:effectExtent l="19050" t="0" r="0" b="0"/>
            <wp:docPr id="11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4850130" cy="1945640"/>
                    </a:xfrm>
                    <a:prstGeom prst="rect">
                      <a:avLst/>
                    </a:prstGeom>
                    <a:noFill/>
                    <a:ln w="9525">
                      <a:noFill/>
                      <a:miter lim="800000"/>
                      <a:headEnd/>
                      <a:tailEnd/>
                    </a:ln>
                  </pic:spPr>
                </pic:pic>
              </a:graphicData>
            </a:graphic>
          </wp:inline>
        </w:drawing>
      </w:r>
    </w:p>
    <w:p w:rsidR="00816C65" w:rsidRPr="001570E5" w:rsidRDefault="00816C65" w:rsidP="002A4FBF">
      <w:pPr>
        <w:pStyle w:val="Legenda"/>
        <w:jc w:val="center"/>
        <w:rPr>
          <w:sz w:val="22"/>
        </w:rPr>
      </w:pPr>
      <w:bookmarkStart w:id="289" w:name="_Ref406658778"/>
      <w:bookmarkStart w:id="290" w:name="_Toc414241804"/>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44</w:t>
      </w:r>
      <w:r w:rsidR="00D236E6" w:rsidRPr="001570E5">
        <w:rPr>
          <w:sz w:val="22"/>
        </w:rPr>
        <w:fldChar w:fldCharType="end"/>
      </w:r>
      <w:bookmarkEnd w:id="289"/>
      <w:r w:rsidRPr="001570E5">
        <w:rPr>
          <w:sz w:val="22"/>
        </w:rPr>
        <w:t>: CCD signal oversampling (Reset pulse not shown)</w:t>
      </w:r>
      <w:bookmarkEnd w:id="290"/>
    </w:p>
    <w:p w:rsidR="00816C65" w:rsidRPr="001570E5" w:rsidRDefault="00816C65" w:rsidP="002A4FBF">
      <w:pPr>
        <w:pStyle w:val="Normale14"/>
        <w:rPr>
          <w:rFonts w:ascii="Times New Roman" w:hAnsi="Times New Roman"/>
          <w:sz w:val="24"/>
          <w:szCs w:val="24"/>
          <w:lang w:eastAsia="pl-PL"/>
        </w:rPr>
      </w:pPr>
    </w:p>
    <w:p w:rsidR="00816C65" w:rsidRPr="001570E5" w:rsidRDefault="00816C65" w:rsidP="002A4FBF">
      <w:pPr>
        <w:pStyle w:val="Normale14"/>
      </w:pPr>
      <w:r w:rsidRPr="001570E5">
        <w:t>Without oversampling, SNR for a single ADC is equal to:</w:t>
      </w:r>
    </w:p>
    <w:p w:rsidR="00816C65" w:rsidRPr="001570E5" w:rsidRDefault="00816C65" w:rsidP="002A4FBF">
      <w:pPr>
        <w:pStyle w:val="Normale14"/>
        <w:ind w:firstLine="708"/>
      </w:pPr>
      <w:r w:rsidRPr="001570E5">
        <w:t>SNR(dB) = 6.02*ENOB + 1.76</w:t>
      </w:r>
    </w:p>
    <w:p w:rsidR="00816C65" w:rsidRPr="001570E5" w:rsidRDefault="00816C65" w:rsidP="002A4FBF">
      <w:pPr>
        <w:pStyle w:val="Normale14"/>
      </w:pPr>
      <w:r w:rsidRPr="001570E5">
        <w:t>Oversampling with k samples improves SNR by 10log10(k).</w:t>
      </w:r>
    </w:p>
    <w:p w:rsidR="00816C65" w:rsidRPr="001570E5" w:rsidRDefault="00816C65" w:rsidP="002A4FBF">
      <w:pPr>
        <w:pStyle w:val="Normale14"/>
      </w:pPr>
      <w:r w:rsidRPr="001570E5">
        <w:t>In the ideal case, a 18bit ADC and 4 samples per pixel  would result in a SNR of:</w:t>
      </w:r>
    </w:p>
    <w:p w:rsidR="00816C65" w:rsidRPr="001570E5" w:rsidRDefault="00816C65" w:rsidP="002A4FBF">
      <w:pPr>
        <w:pStyle w:val="Normale14"/>
        <w:ind w:firstLine="708"/>
      </w:pPr>
      <w:r w:rsidRPr="001570E5">
        <w:t>SNR(dB) = 18*6,02 + 1.76 + 10log10(4) = 117dB</w:t>
      </w:r>
    </w:p>
    <w:p w:rsidR="00816C65" w:rsidRPr="001570E5" w:rsidRDefault="00816C65" w:rsidP="002A4FBF">
      <w:pPr>
        <w:pStyle w:val="Normale14"/>
      </w:pPr>
      <w:r w:rsidRPr="001570E5">
        <w:lastRenderedPageBreak/>
        <w:t>After the consideration of  noise, INL</w:t>
      </w:r>
      <w:r w:rsidRPr="001570E5">
        <w:rPr>
          <w:color w:val="FF0000"/>
        </w:rPr>
        <w:t xml:space="preserve">, </w:t>
      </w:r>
      <w:r w:rsidRPr="001570E5">
        <w:t xml:space="preserve">and DNL </w:t>
      </w:r>
      <w:r w:rsidRPr="001570E5">
        <w:rPr>
          <w:color w:val="FF0000"/>
        </w:rPr>
        <w:t xml:space="preserve"> </w:t>
      </w:r>
      <w:r w:rsidRPr="001570E5">
        <w:t xml:space="preserve">between four ADCs, 2 </w:t>
      </w:r>
      <w:r w:rsidRPr="001570E5">
        <w:rPr>
          <w:rFonts w:eastAsia="PMingLiU"/>
          <w:szCs w:val="22"/>
        </w:rPr>
        <w:t>Least Significant Bits</w:t>
      </w:r>
      <w:r w:rsidRPr="001570E5">
        <w:t xml:space="preserve"> (LSBs) have to be dropped</w:t>
      </w:r>
      <w:r w:rsidR="00C67E56" w:rsidRPr="001570E5">
        <w:t>:</w:t>
      </w:r>
    </w:p>
    <w:p w:rsidR="00816C65" w:rsidRPr="001570E5" w:rsidRDefault="00816C65" w:rsidP="002A4FBF">
      <w:pPr>
        <w:pStyle w:val="Normale14"/>
        <w:ind w:firstLine="708"/>
      </w:pPr>
      <w:r w:rsidRPr="001570E5">
        <w:t>SNR(dB) = 16*6,02 + 1.76 + 10log10(4) = 104dB</w:t>
      </w:r>
    </w:p>
    <w:p w:rsidR="00816C65" w:rsidRPr="001570E5" w:rsidRDefault="00816C65" w:rsidP="002A4FBF">
      <w:pPr>
        <w:pStyle w:val="Normale14"/>
      </w:pPr>
      <w:r w:rsidRPr="001570E5">
        <w:t>The oversampled signal has to be averaged and subtracted for obtaining the actual pixel value. This operation in digital signal processing corresponds to a Correlated Double Sampling in analogue processing. It  lowers the white noise in magnitude – the effective oversampling amounts to a factor of eight, not four:</w:t>
      </w:r>
    </w:p>
    <w:p w:rsidR="00816C65" w:rsidRPr="001570E5" w:rsidRDefault="00816C65" w:rsidP="002A4FBF">
      <w:pPr>
        <w:pStyle w:val="Normale14"/>
        <w:ind w:firstLine="708"/>
      </w:pPr>
      <w:r w:rsidRPr="001570E5">
        <w:t>SNR(dB) = 16*6,02 + 1.76 + 10log10(8) = 107dB</w:t>
      </w:r>
    </w:p>
    <w:p w:rsidR="00816C65" w:rsidRPr="001570E5" w:rsidRDefault="00816C65" w:rsidP="002A4FBF">
      <w:pPr>
        <w:pStyle w:val="Normale14"/>
      </w:pPr>
      <w:r w:rsidRPr="001570E5">
        <w:t xml:space="preserve">Oversampling and </w:t>
      </w:r>
      <w:r w:rsidRPr="001570E5">
        <w:rPr>
          <w:rFonts w:eastAsia="PMingLiU"/>
          <w:szCs w:val="22"/>
        </w:rPr>
        <w:t>Correlated Double Sampling</w:t>
      </w:r>
      <w:r w:rsidRPr="001570E5">
        <w:t xml:space="preserve"> (CDS) do not remove the correlated noise – unless they are in phase with the sampling clock. To remove the correlated noise, an estimator for both levels has to be calculated and subtracted from the signal before an averaging and the CDS. A X^2 estimator is used, because it does not consider any specific noise distribution. This </w:t>
      </w:r>
      <w:r w:rsidR="00C67E56" w:rsidRPr="001570E5">
        <w:t>e</w:t>
      </w:r>
      <w:r w:rsidRPr="001570E5">
        <w:t>stimation allows the removal of the reset noise and power line hum. However, it is difficult to predict how much this will improve the SNR.</w:t>
      </w:r>
    </w:p>
    <w:p w:rsidR="00816C65" w:rsidRPr="001570E5" w:rsidRDefault="00816C65" w:rsidP="002A4FBF">
      <w:pPr>
        <w:pStyle w:val="Normale14"/>
      </w:pPr>
      <w:r w:rsidRPr="001570E5">
        <w:t xml:space="preserve">Readout noise is proportional to the bandwidth. In </w:t>
      </w:r>
      <w:r w:rsidR="00C67E56" w:rsidRPr="001570E5">
        <w:t>the NEOSTEL camera</w:t>
      </w:r>
      <w:r w:rsidRPr="001570E5">
        <w:t xml:space="preserve"> case, the bandwidth is shaped in the digital domain by a digital filtering. The readout noise then depends on the readout frequency – the higher the frequency, the higher the noise.</w:t>
      </w:r>
    </w:p>
    <w:p w:rsidR="00816C65" w:rsidRPr="001570E5" w:rsidRDefault="00816C65" w:rsidP="002A4FBF">
      <w:pPr>
        <w:pStyle w:val="Normale14"/>
        <w:rPr>
          <w:lang w:eastAsia="pl-PL"/>
        </w:rPr>
      </w:pPr>
      <w:r w:rsidRPr="001570E5">
        <w:rPr>
          <w:lang w:eastAsia="pl-PL"/>
        </w:rPr>
        <w:t>The oversampling will not impact on the final data transfer rate.</w:t>
      </w:r>
    </w:p>
    <w:p w:rsidR="00816C65" w:rsidRPr="001570E5" w:rsidRDefault="00816C65" w:rsidP="002A4FBF">
      <w:pPr>
        <w:pStyle w:val="Normale14"/>
      </w:pPr>
    </w:p>
    <w:p w:rsidR="00816C65" w:rsidRPr="001570E5" w:rsidRDefault="00872722" w:rsidP="002A4FBF">
      <w:pPr>
        <w:pStyle w:val="Nagwek4"/>
        <w:rPr>
          <w:lang w:eastAsia="pl-PL"/>
        </w:rPr>
      </w:pPr>
      <w:bookmarkStart w:id="291" w:name="_Toc414241731"/>
      <w:r w:rsidRPr="001570E5">
        <w:rPr>
          <w:caps w:val="0"/>
          <w:lang w:eastAsia="pl-PL"/>
        </w:rPr>
        <w:t>ANALOGUE SIGNAL PATH NOISE</w:t>
      </w:r>
      <w:bookmarkEnd w:id="291"/>
    </w:p>
    <w:p w:rsidR="00816C65" w:rsidRPr="001570E5" w:rsidRDefault="00816C65" w:rsidP="002A4FBF">
      <w:pPr>
        <w:pStyle w:val="Normale14"/>
      </w:pPr>
      <w:r w:rsidRPr="001570E5">
        <w:t>The block diagram below</w:t>
      </w:r>
      <w:r w:rsidR="002E7C6F" w:rsidRPr="001570E5">
        <w:t xml:space="preserve"> (</w:t>
      </w:r>
      <w:fldSimple w:instr=" REF _Ref413618791 \h  \* MERGEFORMAT ">
        <w:r w:rsidR="00BF2758" w:rsidRPr="00BF2758">
          <w:rPr>
            <w:i/>
          </w:rPr>
          <w:t xml:space="preserve">Figure </w:t>
        </w:r>
        <w:r w:rsidR="00BF2758" w:rsidRPr="00BF2758">
          <w:rPr>
            <w:i/>
            <w:noProof/>
          </w:rPr>
          <w:t>5</w:t>
        </w:r>
        <w:r w:rsidR="00BF2758" w:rsidRPr="00BF2758">
          <w:rPr>
            <w:i/>
            <w:noProof/>
          </w:rPr>
          <w:noBreakHyphen/>
          <w:t>45</w:t>
        </w:r>
      </w:fldSimple>
      <w:r w:rsidR="002E7C6F" w:rsidRPr="001570E5">
        <w:t>)</w:t>
      </w:r>
      <w:r w:rsidRPr="001570E5">
        <w:t xml:space="preserve"> shows the signal path between one CCD output and one group of ADCs. </w:t>
      </w:r>
    </w:p>
    <w:p w:rsidR="00816C65" w:rsidRPr="001570E5" w:rsidRDefault="00816C65" w:rsidP="002A4FBF">
      <w:pPr>
        <w:pStyle w:val="Normale14"/>
        <w:keepNext/>
      </w:pPr>
      <w:r w:rsidRPr="001570E5">
        <w:rPr>
          <w:noProof/>
          <w:lang w:val="pl-PL" w:eastAsia="pl-PL"/>
        </w:rPr>
        <w:drawing>
          <wp:inline distT="0" distB="0" distL="0" distR="0">
            <wp:extent cx="6372860" cy="1515206"/>
            <wp:effectExtent l="19050" t="0" r="8890" b="0"/>
            <wp:docPr id="11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6372860" cy="1515206"/>
                    </a:xfrm>
                    <a:prstGeom prst="rect">
                      <a:avLst/>
                    </a:prstGeom>
                    <a:noFill/>
                    <a:ln w="9525">
                      <a:noFill/>
                      <a:miter lim="800000"/>
                      <a:headEnd/>
                      <a:tailEnd/>
                    </a:ln>
                  </pic:spPr>
                </pic:pic>
              </a:graphicData>
            </a:graphic>
          </wp:inline>
        </w:drawing>
      </w:r>
    </w:p>
    <w:p w:rsidR="00816C65" w:rsidRPr="001570E5" w:rsidRDefault="00816C65" w:rsidP="002A4FBF">
      <w:pPr>
        <w:pStyle w:val="Legenda"/>
        <w:jc w:val="center"/>
        <w:rPr>
          <w:sz w:val="22"/>
        </w:rPr>
      </w:pPr>
      <w:bookmarkStart w:id="292" w:name="_Ref413618791"/>
      <w:bookmarkStart w:id="293" w:name="_Toc414241805"/>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45</w:t>
      </w:r>
      <w:r w:rsidR="00D236E6" w:rsidRPr="001570E5">
        <w:rPr>
          <w:sz w:val="22"/>
        </w:rPr>
        <w:fldChar w:fldCharType="end"/>
      </w:r>
      <w:bookmarkEnd w:id="292"/>
      <w:r w:rsidRPr="001570E5">
        <w:rPr>
          <w:sz w:val="22"/>
        </w:rPr>
        <w:t>: Analog signal path</w:t>
      </w:r>
      <w:bookmarkEnd w:id="293"/>
    </w:p>
    <w:p w:rsidR="00816C65" w:rsidRPr="001570E5" w:rsidRDefault="00816C65" w:rsidP="002A4FBF">
      <w:pPr>
        <w:pStyle w:val="Normale14"/>
      </w:pPr>
    </w:p>
    <w:p w:rsidR="00816C65" w:rsidRPr="001570E5" w:rsidRDefault="00816C65" w:rsidP="002A4FBF">
      <w:pPr>
        <w:pStyle w:val="Normale14"/>
      </w:pPr>
      <w:r w:rsidRPr="001570E5">
        <w:t xml:space="preserve">The output of the CCD is a transistor with an open drain output. To be operational, it needs additional resistor load, which is installed on the AFE board. A </w:t>
      </w:r>
      <w:r w:rsidR="00170CF5" w:rsidRPr="001570E5">
        <w:t>c</w:t>
      </w:r>
      <w:r w:rsidRPr="001570E5">
        <w:t xml:space="preserve">apacitor is placed to cut </w:t>
      </w:r>
      <w:r w:rsidR="00734EB5" w:rsidRPr="001570E5">
        <w:t>off</w:t>
      </w:r>
      <w:r w:rsidRPr="001570E5">
        <w:t xml:space="preserve"> the DC level from the CCD which tends to depend on temperature and additional factors. A MOSFET transistor driven by a CLAMP signal is used to </w:t>
      </w:r>
      <w:r w:rsidRPr="002A4FBF">
        <w:t>shift the reference level to zero volt. This solution ensures that pixel level voltage will be negative and referenced to the ground. Reset pulse will be therefore positive, and has to</w:t>
      </w:r>
      <w:r w:rsidRPr="001570E5">
        <w:rPr>
          <w:shd w:val="clear" w:color="auto" w:fill="FFFF00"/>
        </w:rPr>
        <w:t xml:space="preserve"> </w:t>
      </w:r>
      <w:r w:rsidRPr="002A4FBF">
        <w:t xml:space="preserve">be cut out to protect signal amplifier input from overvoltage. The protection is implemented by </w:t>
      </w:r>
      <w:r w:rsidR="00170CF5" w:rsidRPr="002A4FBF">
        <w:t xml:space="preserve">a </w:t>
      </w:r>
      <w:r w:rsidRPr="002A4FBF">
        <w:t>diode in operational amplifier's feedback loop.</w:t>
      </w:r>
      <w:r w:rsidRPr="001570E5">
        <w:rPr>
          <w:shd w:val="clear" w:color="auto" w:fill="FFFF00"/>
        </w:rPr>
        <w:t xml:space="preserve"> </w:t>
      </w:r>
    </w:p>
    <w:p w:rsidR="00816C65" w:rsidRPr="001570E5" w:rsidRDefault="00816C65" w:rsidP="002A4FBF">
      <w:pPr>
        <w:pStyle w:val="Normale14"/>
      </w:pPr>
      <w:r w:rsidRPr="001570E5">
        <w:t xml:space="preserve">A </w:t>
      </w:r>
      <w:r w:rsidR="00170CF5" w:rsidRPr="001570E5">
        <w:t>n</w:t>
      </w:r>
      <w:r w:rsidRPr="001570E5">
        <w:t xml:space="preserve">oise reduction section is implemented </w:t>
      </w:r>
      <w:r w:rsidRPr="002A4FBF">
        <w:t xml:space="preserve">as a RC low-pass filter with an adjustable bandwidth. Pass frequency is change by switching serial resistance of the filter. </w:t>
      </w:r>
      <w:r w:rsidR="00170CF5" w:rsidRPr="002A4FBF">
        <w:t>A s</w:t>
      </w:r>
      <w:r w:rsidRPr="002A4FBF">
        <w:t xml:space="preserve">mall resistor is used to provide wide bandwidth which is required to transfer sharp signal edges. When reference or pixel level is reached, </w:t>
      </w:r>
      <w:r w:rsidRPr="002A4FBF">
        <w:lastRenderedPageBreak/>
        <w:t xml:space="preserve">DC value of the signal is measured. To minimize noise, filter is switched to higher resistance which narrows the bandwidth.  </w:t>
      </w:r>
      <w:r w:rsidRPr="001570E5">
        <w:t xml:space="preserve">The </w:t>
      </w:r>
      <w:r w:rsidR="00170CF5" w:rsidRPr="001570E5">
        <w:t>n</w:t>
      </w:r>
      <w:r w:rsidRPr="001570E5">
        <w:t xml:space="preserve">oise added by the filter depends only on the capacitor value. </w:t>
      </w:r>
    </w:p>
    <w:p w:rsidR="00816C65" w:rsidRPr="001570E5" w:rsidRDefault="00816C65" w:rsidP="002A4FBF">
      <w:pPr>
        <w:pStyle w:val="Normale14"/>
      </w:pPr>
      <w:r w:rsidRPr="001570E5">
        <w:t xml:space="preserve">After the noise reduction, the signal is transformed from a single ended to a differential signal with a high common mode rejection of RF noise. </w:t>
      </w:r>
      <w:r w:rsidR="00170CF5" w:rsidRPr="002A4FBF">
        <w:rPr>
          <w:color w:val="000000"/>
        </w:rPr>
        <w:t>T</w:t>
      </w:r>
      <w:r w:rsidRPr="002A4FBF">
        <w:rPr>
          <w:color w:val="000000"/>
        </w:rPr>
        <w:t xml:space="preserve">he signal is adjusted </w:t>
      </w:r>
      <w:r w:rsidR="00170CF5" w:rsidRPr="002A4FBF">
        <w:rPr>
          <w:color w:val="000000"/>
        </w:rPr>
        <w:t xml:space="preserve">on the Mainboard </w:t>
      </w:r>
      <w:r w:rsidRPr="002A4FBF">
        <w:rPr>
          <w:color w:val="000000"/>
        </w:rPr>
        <w:t>to fit ADC's accepted input levels.</w:t>
      </w:r>
    </w:p>
    <w:p w:rsidR="00816C65" w:rsidRPr="001570E5" w:rsidRDefault="00816C65" w:rsidP="002A4FBF">
      <w:pPr>
        <w:pStyle w:val="Normale14"/>
      </w:pPr>
      <w:r w:rsidRPr="001570E5">
        <w:t>For the initial simulation in a Tina-TI simulator</w:t>
      </w:r>
      <w:r w:rsidR="002E7C6F" w:rsidRPr="001570E5">
        <w:t xml:space="preserve"> (</w:t>
      </w:r>
      <w:fldSimple w:instr=" REF _Ref413618873 \h  \* MERGEFORMAT ">
        <w:r w:rsidR="00BF2758" w:rsidRPr="00BF2758">
          <w:rPr>
            <w:i/>
          </w:rPr>
          <w:t xml:space="preserve">Figure </w:t>
        </w:r>
        <w:r w:rsidR="00BF2758" w:rsidRPr="00BF2758">
          <w:rPr>
            <w:i/>
            <w:noProof/>
          </w:rPr>
          <w:t>5</w:t>
        </w:r>
        <w:r w:rsidR="00BF2758" w:rsidRPr="00BF2758">
          <w:rPr>
            <w:i/>
            <w:noProof/>
          </w:rPr>
          <w:noBreakHyphen/>
          <w:t>46</w:t>
        </w:r>
      </w:fldSimple>
      <w:r w:rsidR="002E7C6F" w:rsidRPr="001570E5">
        <w:t>)</w:t>
      </w:r>
      <w:r w:rsidRPr="001570E5">
        <w:t xml:space="preserve">, an equivalent circuit has been designed. The </w:t>
      </w:r>
      <w:r w:rsidR="00170CF5" w:rsidRPr="001570E5">
        <w:t>s</w:t>
      </w:r>
      <w:r w:rsidRPr="001570E5">
        <w:t>ignal amplification was implemented with a</w:t>
      </w:r>
      <w:r w:rsidR="00170CF5" w:rsidRPr="001570E5">
        <w:t>n</w:t>
      </w:r>
      <w:r w:rsidRPr="001570E5">
        <w:t xml:space="preserve"> OPA355 OPAMP whereas the buffering was realized with a THS4531 OPAMP. The results of this filtering are presented below. The noise reduction module moves the corner frequency of 1/f noise from the original position of few megahertz to 300Hz. This improves the noise in the band from zero to 5MHz (sampling rate of the ADC) by more than a factor of 10.</w:t>
      </w:r>
    </w:p>
    <w:p w:rsidR="002E7C6F" w:rsidRPr="001570E5" w:rsidRDefault="002E7C6F" w:rsidP="002A4FBF">
      <w:pPr>
        <w:pStyle w:val="Normale14"/>
        <w:keepNext/>
      </w:pPr>
    </w:p>
    <w:p w:rsidR="00816C65" w:rsidRPr="001570E5" w:rsidRDefault="00816C65" w:rsidP="002A4FBF">
      <w:pPr>
        <w:pStyle w:val="Normale14"/>
        <w:keepNext/>
      </w:pPr>
      <w:r w:rsidRPr="001570E5">
        <w:rPr>
          <w:noProof/>
          <w:lang w:val="pl-PL" w:eastAsia="pl-PL"/>
        </w:rPr>
        <w:drawing>
          <wp:inline distT="0" distB="0" distL="0" distR="0">
            <wp:extent cx="5567292" cy="3896079"/>
            <wp:effectExtent l="0" t="0" r="0" b="9525"/>
            <wp:docPr id="3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5570314" cy="3898194"/>
                    </a:xfrm>
                    <a:prstGeom prst="rect">
                      <a:avLst/>
                    </a:prstGeom>
                    <a:noFill/>
                    <a:ln w="9525">
                      <a:noFill/>
                      <a:miter lim="800000"/>
                      <a:headEnd/>
                      <a:tailEnd/>
                    </a:ln>
                  </pic:spPr>
                </pic:pic>
              </a:graphicData>
            </a:graphic>
          </wp:inline>
        </w:drawing>
      </w:r>
    </w:p>
    <w:p w:rsidR="00AC4508" w:rsidRPr="001570E5" w:rsidRDefault="00AC4508" w:rsidP="002A4FBF">
      <w:pPr>
        <w:pStyle w:val="Legenda"/>
        <w:jc w:val="center"/>
        <w:rPr>
          <w:sz w:val="22"/>
        </w:rPr>
      </w:pPr>
      <w:bookmarkStart w:id="294" w:name="_Ref413618873"/>
      <w:bookmarkStart w:id="295" w:name="_Toc414241806"/>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46</w:t>
      </w:r>
      <w:r w:rsidR="00D236E6" w:rsidRPr="001570E5">
        <w:rPr>
          <w:sz w:val="22"/>
        </w:rPr>
        <w:fldChar w:fldCharType="end"/>
      </w:r>
      <w:bookmarkEnd w:id="294"/>
      <w:r w:rsidRPr="001570E5">
        <w:rPr>
          <w:sz w:val="22"/>
        </w:rPr>
        <w:t>: Filtering Results</w:t>
      </w:r>
      <w:bookmarkEnd w:id="295"/>
    </w:p>
    <w:p w:rsidR="00816C65" w:rsidRPr="001570E5" w:rsidRDefault="00816C65" w:rsidP="002A4FBF">
      <w:pPr>
        <w:pStyle w:val="Normale14"/>
        <w:rPr>
          <w:lang w:eastAsia="pl-PL"/>
        </w:rPr>
      </w:pPr>
    </w:p>
    <w:p w:rsidR="008151B1" w:rsidRPr="001570E5" w:rsidRDefault="00872722" w:rsidP="002A4FBF">
      <w:pPr>
        <w:pStyle w:val="Nagwek3"/>
        <w:rPr>
          <w:caps w:val="0"/>
        </w:rPr>
      </w:pPr>
      <w:bookmarkStart w:id="296" w:name="_Toc414241732"/>
      <w:r w:rsidRPr="001570E5">
        <w:rPr>
          <w:caps w:val="0"/>
        </w:rPr>
        <w:lastRenderedPageBreak/>
        <w:t>SHUTTER ELECTRICAL DESIGN</w:t>
      </w:r>
      <w:bookmarkEnd w:id="296"/>
    </w:p>
    <w:p w:rsidR="00D329FC" w:rsidRPr="001570E5" w:rsidRDefault="00D56B5B" w:rsidP="002A4FBF">
      <w:pPr>
        <w:pStyle w:val="Contents1"/>
        <w:keepNext/>
        <w:jc w:val="both"/>
      </w:pPr>
      <w:r w:rsidRPr="001570E5">
        <w:rPr>
          <w:noProof/>
          <w:lang w:val="pl-PL" w:eastAsia="pl-PL"/>
        </w:rPr>
        <w:drawing>
          <wp:inline distT="0" distB="0" distL="0" distR="0">
            <wp:extent cx="6372860" cy="4192270"/>
            <wp:effectExtent l="0" t="0" r="889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_electronics.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2860" cy="4192270"/>
                    </a:xfrm>
                    <a:prstGeom prst="rect">
                      <a:avLst/>
                    </a:prstGeom>
                  </pic:spPr>
                </pic:pic>
              </a:graphicData>
            </a:graphic>
          </wp:inline>
        </w:drawing>
      </w:r>
      <w:r w:rsidR="00BF55AC" w:rsidRPr="001570E5">
        <w:t xml:space="preserve"> </w:t>
      </w:r>
    </w:p>
    <w:p w:rsidR="00D56B5B" w:rsidRPr="001570E5" w:rsidRDefault="00D329FC" w:rsidP="002A4FBF">
      <w:pPr>
        <w:pStyle w:val="Legenda"/>
        <w:jc w:val="center"/>
        <w:rPr>
          <w:sz w:val="28"/>
          <w:szCs w:val="24"/>
        </w:rPr>
      </w:pPr>
      <w:bookmarkStart w:id="297" w:name="_Ref413495163"/>
      <w:bookmarkStart w:id="298" w:name="_Toc41424180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47</w:t>
      </w:r>
      <w:r w:rsidR="00D236E6" w:rsidRPr="001570E5">
        <w:rPr>
          <w:sz w:val="22"/>
        </w:rPr>
        <w:fldChar w:fldCharType="end"/>
      </w:r>
      <w:bookmarkEnd w:id="297"/>
      <w:r w:rsidRPr="001570E5">
        <w:rPr>
          <w:sz w:val="22"/>
        </w:rPr>
        <w:t>: Shutter's module block diagram</w:t>
      </w:r>
      <w:bookmarkEnd w:id="298"/>
    </w:p>
    <w:p w:rsidR="00CE2596" w:rsidRPr="001570E5" w:rsidRDefault="00D329FC" w:rsidP="002A4FBF">
      <w:pPr>
        <w:pStyle w:val="Normale11"/>
      </w:pPr>
      <w:r w:rsidRPr="001570E5">
        <w:t xml:space="preserve">Electronics </w:t>
      </w:r>
      <w:r w:rsidR="00515F99" w:rsidRPr="001570E5">
        <w:t>of the</w:t>
      </w:r>
      <w:r w:rsidRPr="001570E5">
        <w:t xml:space="preserve"> shutter is placed inside the shutter’s replaceable module. It consists of an FPGA which controls the shutter mechanism and receives the information about shutter position from </w:t>
      </w:r>
      <w:r w:rsidR="00170CF5" w:rsidRPr="001570E5">
        <w:t xml:space="preserve">the </w:t>
      </w:r>
      <w:r w:rsidRPr="001570E5">
        <w:t xml:space="preserve">shutter sensor. </w:t>
      </w:r>
      <w:r w:rsidR="00170CF5" w:rsidRPr="001570E5">
        <w:t>The s</w:t>
      </w:r>
      <w:r w:rsidRPr="001570E5">
        <w:t xml:space="preserve">hutter module is configurable via UART interface. </w:t>
      </w:r>
      <w:r w:rsidR="00170CF5" w:rsidRPr="001570E5">
        <w:t>The s</w:t>
      </w:r>
      <w:r w:rsidRPr="001570E5">
        <w:t xml:space="preserve">hutter can also </w:t>
      </w:r>
      <w:r w:rsidR="00170CF5" w:rsidRPr="001570E5">
        <w:t xml:space="preserve">be </w:t>
      </w:r>
      <w:r w:rsidRPr="001570E5">
        <w:t xml:space="preserve">controlled via UART or analog trigger signals. Output event signals are asserted when certain actions take place like correct shutter opening and closure. </w:t>
      </w:r>
      <w:fldSimple w:instr=" REF _Ref413495163 \h  \* MERGEFORMAT ">
        <w:r w:rsidR="00BF2758" w:rsidRPr="00BF2758">
          <w:rPr>
            <w:i/>
          </w:rPr>
          <w:t xml:space="preserve">Figure </w:t>
        </w:r>
        <w:r w:rsidR="00BF2758" w:rsidRPr="00BF2758">
          <w:rPr>
            <w:i/>
            <w:noProof/>
          </w:rPr>
          <w:t>5</w:t>
        </w:r>
        <w:r w:rsidR="00BF2758" w:rsidRPr="00BF2758">
          <w:rPr>
            <w:i/>
            <w:noProof/>
          </w:rPr>
          <w:noBreakHyphen/>
          <w:t>47</w:t>
        </w:r>
      </w:fldSimple>
      <w:r w:rsidRPr="001570E5">
        <w:t xml:space="preserve"> presents the block diagram of the shutter’s module internals.</w:t>
      </w:r>
    </w:p>
    <w:p w:rsidR="00515F99" w:rsidRPr="001570E5" w:rsidRDefault="00515F99" w:rsidP="002A4FBF">
      <w:pPr>
        <w:jc w:val="left"/>
      </w:pPr>
      <w:r w:rsidRPr="001570E5">
        <w:br w:type="page"/>
      </w:r>
    </w:p>
    <w:p w:rsidR="00D329FC" w:rsidRPr="001570E5" w:rsidRDefault="00D329FC" w:rsidP="002A4FBF"/>
    <w:p w:rsidR="008151B1" w:rsidRPr="001570E5" w:rsidRDefault="00872722" w:rsidP="002A4FBF">
      <w:pPr>
        <w:pStyle w:val="Nagwek4"/>
      </w:pPr>
      <w:bookmarkStart w:id="299" w:name="_Toc414241733"/>
      <w:r w:rsidRPr="001570E5">
        <w:rPr>
          <w:caps w:val="0"/>
        </w:rPr>
        <w:t>SHUTTER POSITION SENSOR</w:t>
      </w:r>
      <w:bookmarkEnd w:id="299"/>
    </w:p>
    <w:p w:rsidR="009E6B51" w:rsidRPr="001570E5" w:rsidRDefault="009E6B51" w:rsidP="002A4FBF"/>
    <w:p w:rsidR="008151B1" w:rsidRPr="001570E5" w:rsidRDefault="008151B1" w:rsidP="002A4FBF">
      <w:pPr>
        <w:pStyle w:val="Normale14"/>
        <w:rPr>
          <w:lang w:eastAsia="pl-PL"/>
        </w:rPr>
      </w:pPr>
      <w:r w:rsidRPr="001570E5">
        <w:rPr>
          <w:lang w:eastAsia="pl-PL"/>
        </w:rPr>
        <w:t xml:space="preserve">The shutter positioning system is based on a capacitance measurement. A Small PCB copper plane is placed under each shutter leaf, creating a capacitor whose capacitance dependents upon the position of the leaf. A high frequency generator is connected to the shutter and the plane – leading to a current flow which depends on the shutter-plane capacitance. The </w:t>
      </w:r>
      <w:r w:rsidR="00170CF5" w:rsidRPr="001570E5">
        <w:rPr>
          <w:lang w:eastAsia="pl-PL"/>
        </w:rPr>
        <w:t>c</w:t>
      </w:r>
      <w:r w:rsidRPr="001570E5">
        <w:rPr>
          <w:lang w:eastAsia="pl-PL"/>
        </w:rPr>
        <w:t>urrent is directed to a known resistance. This allows to measure the voltage drop-out and to calculate the shutter-plane capacitance (</w:t>
      </w:r>
      <w:fldSimple w:instr=" REF _Ref406662435 \h  \* MERGEFORMAT ">
        <w:r w:rsidR="00BF2758" w:rsidRPr="00BF2758">
          <w:rPr>
            <w:i/>
          </w:rPr>
          <w:t xml:space="preserve">Figure </w:t>
        </w:r>
        <w:r w:rsidR="00BF2758" w:rsidRPr="00BF2758">
          <w:rPr>
            <w:i/>
            <w:noProof/>
          </w:rPr>
          <w:t>5</w:t>
        </w:r>
        <w:r w:rsidR="00BF2758" w:rsidRPr="00BF2758">
          <w:rPr>
            <w:i/>
            <w:noProof/>
          </w:rPr>
          <w:noBreakHyphen/>
          <w:t>48</w:t>
        </w:r>
      </w:fldSimple>
      <w:r w:rsidRPr="001570E5">
        <w:rPr>
          <w:lang w:eastAsia="pl-PL"/>
        </w:rPr>
        <w:t>).</w:t>
      </w:r>
    </w:p>
    <w:p w:rsidR="00D56B5B" w:rsidRPr="001570E5" w:rsidRDefault="008151B1" w:rsidP="002A4FBF">
      <w:pPr>
        <w:keepNext/>
        <w:spacing w:before="100" w:beforeAutospacing="1"/>
        <w:jc w:val="center"/>
      </w:pPr>
      <w:r w:rsidRPr="001570E5">
        <w:rPr>
          <w:rFonts w:ascii="Times New Roman" w:hAnsi="Times New Roman"/>
          <w:noProof/>
          <w:sz w:val="24"/>
          <w:szCs w:val="24"/>
          <w:lang w:val="pl-PL" w:eastAsia="pl-PL"/>
        </w:rPr>
        <w:drawing>
          <wp:inline distT="0" distB="0" distL="0" distR="0">
            <wp:extent cx="4731385" cy="2009775"/>
            <wp:effectExtent l="19050" t="0" r="0" b="0"/>
            <wp:docPr id="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4731385" cy="2009775"/>
                    </a:xfrm>
                    <a:prstGeom prst="rect">
                      <a:avLst/>
                    </a:prstGeom>
                    <a:noFill/>
                    <a:ln w="9525">
                      <a:noFill/>
                      <a:miter lim="800000"/>
                      <a:headEnd/>
                      <a:tailEnd/>
                    </a:ln>
                  </pic:spPr>
                </pic:pic>
              </a:graphicData>
            </a:graphic>
          </wp:inline>
        </w:drawing>
      </w:r>
    </w:p>
    <w:p w:rsidR="00D56B5B" w:rsidRPr="001570E5" w:rsidRDefault="008151B1" w:rsidP="002A4FBF">
      <w:pPr>
        <w:pStyle w:val="Legenda"/>
        <w:jc w:val="center"/>
        <w:rPr>
          <w:sz w:val="22"/>
        </w:rPr>
      </w:pPr>
      <w:bookmarkStart w:id="300" w:name="_Ref406662435"/>
      <w:bookmarkStart w:id="301" w:name="_Toc414241808"/>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48</w:t>
      </w:r>
      <w:r w:rsidR="00D236E6" w:rsidRPr="001570E5">
        <w:rPr>
          <w:sz w:val="22"/>
        </w:rPr>
        <w:fldChar w:fldCharType="end"/>
      </w:r>
      <w:bookmarkEnd w:id="300"/>
      <w:r w:rsidRPr="001570E5">
        <w:rPr>
          <w:sz w:val="22"/>
        </w:rPr>
        <w:t>: Position sensor schematic</w:t>
      </w:r>
      <w:r w:rsidR="0043168D" w:rsidRPr="001570E5">
        <w:rPr>
          <w:sz w:val="22"/>
        </w:rPr>
        <w:t xml:space="preserve"> (describe how it works)</w:t>
      </w:r>
      <w:bookmarkEnd w:id="301"/>
    </w:p>
    <w:p w:rsidR="002C10C9" w:rsidRPr="001570E5" w:rsidRDefault="002C10C9" w:rsidP="002A4FBF"/>
    <w:p w:rsidR="008151B1" w:rsidRPr="001570E5" w:rsidRDefault="00872722" w:rsidP="002A4FBF">
      <w:pPr>
        <w:pStyle w:val="Nagwek4"/>
        <w:rPr>
          <w:lang w:eastAsia="pl-PL"/>
        </w:rPr>
      </w:pPr>
      <w:bookmarkStart w:id="302" w:name="_Toc414241734"/>
      <w:r w:rsidRPr="001570E5">
        <w:rPr>
          <w:caps w:val="0"/>
          <w:lang w:eastAsia="pl-PL"/>
        </w:rPr>
        <w:t>SHUTTER DRIVER</w:t>
      </w:r>
      <w:bookmarkEnd w:id="302"/>
    </w:p>
    <w:p w:rsidR="00170CF5" w:rsidRPr="001570E5" w:rsidRDefault="008151B1" w:rsidP="002A4FBF">
      <w:pPr>
        <w:pStyle w:val="Normale14"/>
        <w:rPr>
          <w:lang w:eastAsia="pl-PL"/>
        </w:rPr>
      </w:pPr>
      <w:r w:rsidRPr="001570E5">
        <w:rPr>
          <w:lang w:eastAsia="pl-PL"/>
        </w:rPr>
        <w:t xml:space="preserve">Each shutter motor has an independent driver channel, allowing to control the movement of each leaf. The separation of the individual channels allows a synchronization of the speed of both leafs despite the differences in the direction of the gravitational force. The diagram below shows one single shutter driver channel. </w:t>
      </w:r>
    </w:p>
    <w:p w:rsidR="00170CF5" w:rsidRPr="001570E5" w:rsidRDefault="00170CF5" w:rsidP="002A4FBF">
      <w:pPr>
        <w:pStyle w:val="Normale14"/>
        <w:rPr>
          <w:lang w:eastAsia="pl-PL"/>
        </w:rPr>
      </w:pPr>
    </w:p>
    <w:p w:rsidR="008151B1" w:rsidRPr="001570E5" w:rsidRDefault="00D56B5B" w:rsidP="002A4FBF">
      <w:pPr>
        <w:pStyle w:val="Normale14"/>
        <w:rPr>
          <w:lang w:eastAsia="pl-PL"/>
        </w:rPr>
      </w:pPr>
      <w:r w:rsidRPr="001570E5">
        <w:rPr>
          <w:noProof/>
          <w:lang w:val="pl-PL" w:eastAsia="pl-PL"/>
        </w:rPr>
        <w:drawing>
          <wp:inline distT="0" distB="0" distL="0" distR="0">
            <wp:extent cx="6372860" cy="2186940"/>
            <wp:effectExtent l="0" t="0" r="889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860" cy="2186940"/>
                    </a:xfrm>
                    <a:prstGeom prst="rect">
                      <a:avLst/>
                    </a:prstGeom>
                  </pic:spPr>
                </pic:pic>
              </a:graphicData>
            </a:graphic>
          </wp:inline>
        </w:drawing>
      </w:r>
    </w:p>
    <w:p w:rsidR="00D56B5B" w:rsidRPr="000339E8" w:rsidRDefault="003B426E" w:rsidP="002A4FBF">
      <w:pPr>
        <w:spacing w:before="100" w:beforeAutospacing="1"/>
        <w:jc w:val="center"/>
        <w:rPr>
          <w:sz w:val="22"/>
          <w:szCs w:val="22"/>
        </w:rPr>
      </w:pPr>
      <w:bookmarkStart w:id="303" w:name="_Ref413619051"/>
      <w:bookmarkStart w:id="304" w:name="_Ref413743976"/>
      <w:bookmarkStart w:id="305" w:name="_Toc414241809"/>
      <w:r w:rsidRPr="000339E8">
        <w:rPr>
          <w:sz w:val="22"/>
          <w:szCs w:val="22"/>
        </w:rPr>
        <w:t xml:space="preserve">Figure </w:t>
      </w:r>
      <w:r w:rsidR="00D236E6" w:rsidRPr="000339E8">
        <w:rPr>
          <w:sz w:val="22"/>
          <w:szCs w:val="22"/>
        </w:rPr>
        <w:fldChar w:fldCharType="begin"/>
      </w:r>
      <w:r w:rsidRPr="000339E8">
        <w:rPr>
          <w:sz w:val="22"/>
          <w:szCs w:val="22"/>
        </w:rPr>
        <w:instrText xml:space="preserve"> STYLEREF 1 \s </w:instrText>
      </w:r>
      <w:r w:rsidR="00D236E6" w:rsidRPr="000339E8">
        <w:rPr>
          <w:sz w:val="22"/>
          <w:szCs w:val="22"/>
        </w:rPr>
        <w:fldChar w:fldCharType="separate"/>
      </w:r>
      <w:r w:rsidR="00BF2758">
        <w:rPr>
          <w:noProof/>
          <w:sz w:val="22"/>
          <w:szCs w:val="22"/>
        </w:rPr>
        <w:t>5</w:t>
      </w:r>
      <w:r w:rsidR="00D236E6" w:rsidRPr="000339E8">
        <w:rPr>
          <w:sz w:val="22"/>
          <w:szCs w:val="22"/>
        </w:rPr>
        <w:fldChar w:fldCharType="end"/>
      </w:r>
      <w:r w:rsidRPr="000339E8">
        <w:rPr>
          <w:sz w:val="22"/>
          <w:szCs w:val="22"/>
        </w:rPr>
        <w:noBreakHyphen/>
      </w:r>
      <w:r w:rsidR="00D236E6" w:rsidRPr="000339E8">
        <w:rPr>
          <w:sz w:val="22"/>
          <w:szCs w:val="22"/>
        </w:rPr>
        <w:fldChar w:fldCharType="begin"/>
      </w:r>
      <w:r w:rsidRPr="000339E8">
        <w:rPr>
          <w:sz w:val="22"/>
          <w:szCs w:val="22"/>
        </w:rPr>
        <w:instrText xml:space="preserve"> SEQ Figure \* ARABIC \s 1 </w:instrText>
      </w:r>
      <w:r w:rsidR="00D236E6" w:rsidRPr="000339E8">
        <w:rPr>
          <w:sz w:val="22"/>
          <w:szCs w:val="22"/>
        </w:rPr>
        <w:fldChar w:fldCharType="separate"/>
      </w:r>
      <w:r w:rsidR="00BF2758">
        <w:rPr>
          <w:noProof/>
          <w:sz w:val="22"/>
          <w:szCs w:val="22"/>
        </w:rPr>
        <w:t>49</w:t>
      </w:r>
      <w:r w:rsidR="00D236E6" w:rsidRPr="000339E8">
        <w:rPr>
          <w:sz w:val="22"/>
          <w:szCs w:val="22"/>
        </w:rPr>
        <w:fldChar w:fldCharType="end"/>
      </w:r>
      <w:bookmarkEnd w:id="303"/>
      <w:bookmarkEnd w:id="304"/>
      <w:r w:rsidRPr="000339E8">
        <w:rPr>
          <w:sz w:val="22"/>
          <w:szCs w:val="22"/>
        </w:rPr>
        <w:t>: Shutter driver channel</w:t>
      </w:r>
      <w:r w:rsidR="0043168D" w:rsidRPr="000339E8">
        <w:rPr>
          <w:sz w:val="22"/>
          <w:szCs w:val="22"/>
        </w:rPr>
        <w:t xml:space="preserve"> (shutter actuator)</w:t>
      </w:r>
      <w:bookmarkEnd w:id="305"/>
    </w:p>
    <w:p w:rsidR="000339E8" w:rsidRDefault="000339E8" w:rsidP="002A4FBF">
      <w:pPr>
        <w:pStyle w:val="Normale14"/>
        <w:rPr>
          <w:lang w:eastAsia="pl-PL"/>
        </w:rPr>
      </w:pPr>
    </w:p>
    <w:p w:rsidR="008151B1" w:rsidRPr="001570E5" w:rsidRDefault="008151B1" w:rsidP="002A4FBF">
      <w:pPr>
        <w:pStyle w:val="Normale14"/>
        <w:rPr>
          <w:lang w:eastAsia="pl-PL"/>
        </w:rPr>
      </w:pPr>
      <w:r w:rsidRPr="001570E5">
        <w:rPr>
          <w:lang w:eastAsia="pl-PL"/>
        </w:rPr>
        <w:lastRenderedPageBreak/>
        <w:t>The shutter driver channel</w:t>
      </w:r>
      <w:r w:rsidR="00515F99" w:rsidRPr="001570E5">
        <w:rPr>
          <w:lang w:eastAsia="pl-PL"/>
        </w:rPr>
        <w:t>s</w:t>
      </w:r>
      <w:r w:rsidR="00884220" w:rsidRPr="001570E5">
        <w:rPr>
          <w:lang w:eastAsia="pl-PL"/>
        </w:rPr>
        <w:t xml:space="preserve"> (</w:t>
      </w:r>
      <w:fldSimple w:instr=" REF _Ref413743976 \h  \* MERGEFORMAT ">
        <w:r w:rsidR="00BF2758" w:rsidRPr="00BF2758">
          <w:rPr>
            <w:i/>
          </w:rPr>
          <w:t xml:space="preserve">Figure </w:t>
        </w:r>
        <w:r w:rsidR="00BF2758" w:rsidRPr="00BF2758">
          <w:rPr>
            <w:i/>
            <w:noProof/>
          </w:rPr>
          <w:t>5</w:t>
        </w:r>
        <w:r w:rsidR="00BF2758" w:rsidRPr="00BF2758">
          <w:rPr>
            <w:i/>
            <w:noProof/>
          </w:rPr>
          <w:noBreakHyphen/>
          <w:t>49</w:t>
        </w:r>
      </w:fldSimple>
      <w:r w:rsidR="00190A76" w:rsidRPr="001570E5">
        <w:rPr>
          <w:lang w:eastAsia="pl-PL"/>
        </w:rPr>
        <w:t>)</w:t>
      </w:r>
      <w:r w:rsidRPr="001570E5">
        <w:rPr>
          <w:lang w:eastAsia="pl-PL"/>
        </w:rPr>
        <w:t xml:space="preserve"> are controlled by a single SPI Digital to Analogue Converter (DAC) with two independent analogue outputs – DAC7612. To provide the motors with sufficient current, an additional differential buffer is used. Thus buffer is implemented on OPA548 operational amplifiers with an output current up to 5A. The buffers have an implemented thermal shut-down to protect the shutter driver from overheating. Buffers are connected to output headers by LC P</w:t>
      </w:r>
      <w:r w:rsidR="00515F99" w:rsidRPr="001570E5">
        <w:rPr>
          <w:lang w:eastAsia="pl-PL"/>
        </w:rPr>
        <w:t>I-type</w:t>
      </w:r>
      <w:r w:rsidRPr="001570E5">
        <w:rPr>
          <w:lang w:eastAsia="pl-PL"/>
        </w:rPr>
        <w:t xml:space="preserve"> filters to minimize the EMI.</w:t>
      </w:r>
    </w:p>
    <w:p w:rsidR="008151B1" w:rsidRPr="001570E5" w:rsidRDefault="008151B1" w:rsidP="002A4FBF">
      <w:pPr>
        <w:pStyle w:val="Normale14"/>
        <w:rPr>
          <w:lang w:eastAsia="pl-PL"/>
        </w:rPr>
      </w:pPr>
      <w:r w:rsidRPr="001570E5">
        <w:rPr>
          <w:lang w:eastAsia="pl-PL"/>
        </w:rPr>
        <w:t>The positive output of the differential buffer is connected to a current monitor, which is implemented</w:t>
      </w:r>
      <w:r w:rsidR="00515F99" w:rsidRPr="001570E5">
        <w:rPr>
          <w:lang w:eastAsia="pl-PL"/>
        </w:rPr>
        <w:t xml:space="preserve"> </w:t>
      </w:r>
      <w:r w:rsidRPr="001570E5">
        <w:rPr>
          <w:lang w:eastAsia="pl-PL"/>
        </w:rPr>
        <w:t xml:space="preserve">as a 10mOhm resistor with an AD8031 operational amplifier, set to a gain of 20. The output of the current monitor is connected to an ADS7945 SPI SAR 14-bit ADC and creates a feedback path. This solution allows to implement control algorithms that can modulate the DAC output to accomplish a constant current drive instead of a constant voltage. </w:t>
      </w:r>
    </w:p>
    <w:p w:rsidR="008151B1" w:rsidRPr="001570E5" w:rsidRDefault="008151B1" w:rsidP="002A4FBF">
      <w:pPr>
        <w:pStyle w:val="Normale14"/>
      </w:pPr>
      <w:r w:rsidRPr="001570E5">
        <w:t>Two modes of shutter driver operation are being considered – an operation with feedback from the shutter positioning subsystem or an operation based on lookup tables. In the first solution, a digital controller e.g. PID is feed with the shutter position and the motor drive current. This allows the adjustment of the speed of the leaf. In the second solution, a table of drive values is created, based on calculation and adjusted by experiments. The table will contain a set of analogue values for the DACs that will be applied within a specific time interval to obtain a repeatable shutter movement.</w:t>
      </w:r>
    </w:p>
    <w:p w:rsidR="00515F99" w:rsidRPr="001570E5" w:rsidRDefault="00515F99" w:rsidP="002A4FBF">
      <w:pPr>
        <w:jc w:val="left"/>
        <w:rPr>
          <w:b/>
          <w:caps/>
          <w:sz w:val="24"/>
        </w:rPr>
      </w:pPr>
      <w:r w:rsidRPr="001570E5">
        <w:br w:type="page"/>
      </w:r>
    </w:p>
    <w:p w:rsidR="00647572" w:rsidRPr="001570E5" w:rsidRDefault="00872722" w:rsidP="002A4FBF">
      <w:pPr>
        <w:pStyle w:val="Nagwek2"/>
        <w:rPr>
          <w:lang w:eastAsia="pl-PL"/>
        </w:rPr>
      </w:pPr>
      <w:bookmarkStart w:id="306" w:name="_Toc414241735"/>
      <w:r w:rsidRPr="001570E5">
        <w:rPr>
          <w:caps w:val="0"/>
          <w:lang w:eastAsia="pl-PL"/>
        </w:rPr>
        <w:lastRenderedPageBreak/>
        <w:t>FIRMWARE (ARM SOFTWARE + FPGA DESIGN)</w:t>
      </w:r>
      <w:bookmarkEnd w:id="306"/>
    </w:p>
    <w:p w:rsidR="00647572" w:rsidRPr="001570E5" w:rsidRDefault="00872722" w:rsidP="002A4FBF">
      <w:pPr>
        <w:pStyle w:val="Nagwek3"/>
        <w:rPr>
          <w:sz w:val="24"/>
          <w:szCs w:val="24"/>
        </w:rPr>
      </w:pPr>
      <w:bookmarkStart w:id="307" w:name="__RefHeading__11870_1978528297"/>
      <w:bookmarkStart w:id="308" w:name="_Toc414241736"/>
      <w:bookmarkEnd w:id="307"/>
      <w:r w:rsidRPr="001570E5">
        <w:rPr>
          <w:caps w:val="0"/>
        </w:rPr>
        <w:t>SOFTWARE</w:t>
      </w:r>
      <w:bookmarkEnd w:id="308"/>
    </w:p>
    <w:p w:rsidR="00647572" w:rsidRPr="001570E5" w:rsidRDefault="00872722" w:rsidP="002A4FBF">
      <w:pPr>
        <w:pStyle w:val="Nagwek4"/>
      </w:pPr>
      <w:bookmarkStart w:id="309" w:name="_Toc414241737"/>
      <w:r w:rsidRPr="001570E5">
        <w:rPr>
          <w:caps w:val="0"/>
        </w:rPr>
        <w:t>OPERATING SYSTEM ARCHITECTURE</w:t>
      </w:r>
      <w:bookmarkEnd w:id="309"/>
    </w:p>
    <w:p w:rsidR="00603325" w:rsidRPr="001570E5" w:rsidRDefault="00603325" w:rsidP="002A4FBF">
      <w:pPr>
        <w:pStyle w:val="Normale14"/>
      </w:pPr>
      <w:r w:rsidRPr="001570E5">
        <w:t xml:space="preserve">The Camera operating system architecture is shown in the </w:t>
      </w:r>
      <w:r w:rsidR="002C10C9" w:rsidRPr="001570E5">
        <w:t>diagram below (</w:t>
      </w:r>
      <w:fldSimple w:instr=" REF _Ref413661558 \h  \* MERGEFORMAT ">
        <w:r w:rsidR="00BF2758" w:rsidRPr="00BF2758">
          <w:rPr>
            <w:i/>
          </w:rPr>
          <w:t xml:space="preserve">Figure </w:t>
        </w:r>
        <w:r w:rsidR="00BF2758" w:rsidRPr="00BF2758">
          <w:rPr>
            <w:i/>
            <w:noProof/>
          </w:rPr>
          <w:t>5</w:t>
        </w:r>
        <w:r w:rsidR="00BF2758" w:rsidRPr="00BF2758">
          <w:rPr>
            <w:i/>
            <w:noProof/>
          </w:rPr>
          <w:noBreakHyphen/>
          <w:t>50</w:t>
        </w:r>
      </w:fldSimple>
      <w:r w:rsidR="002C10C9" w:rsidRPr="001570E5">
        <w:t>)</w:t>
      </w:r>
      <w:r w:rsidR="00170CF5" w:rsidRPr="001570E5">
        <w:t>.</w:t>
      </w:r>
    </w:p>
    <w:p w:rsidR="00D56B5B" w:rsidRPr="001570E5" w:rsidRDefault="00A67B2E" w:rsidP="002A4FBF">
      <w:pPr>
        <w:jc w:val="center"/>
      </w:pPr>
      <w:r w:rsidRPr="001570E5">
        <w:rPr>
          <w:b/>
          <w:noProof/>
          <w:sz w:val="22"/>
          <w:szCs w:val="22"/>
          <w:lang w:val="pl-PL" w:eastAsia="pl-PL"/>
        </w:rPr>
        <w:drawing>
          <wp:inline distT="0" distB="0" distL="0" distR="0">
            <wp:extent cx="5237018" cy="3837950"/>
            <wp:effectExtent l="0" t="0" r="0" b="0"/>
            <wp:docPr id="1" name="Obraz 1" descr="Z:\neo\syso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neo\sysover1.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1457" cy="3841203"/>
                    </a:xfrm>
                    <a:prstGeom prst="rect">
                      <a:avLst/>
                    </a:prstGeom>
                    <a:noFill/>
                    <a:ln>
                      <a:noFill/>
                    </a:ln>
                  </pic:spPr>
                </pic:pic>
              </a:graphicData>
            </a:graphic>
          </wp:inline>
        </w:drawing>
      </w:r>
    </w:p>
    <w:p w:rsidR="00FA4DEA" w:rsidRPr="001570E5" w:rsidRDefault="00FA4DEA" w:rsidP="002A4FBF">
      <w:pPr>
        <w:pStyle w:val="Legenda"/>
        <w:jc w:val="center"/>
        <w:rPr>
          <w:sz w:val="22"/>
        </w:rPr>
      </w:pPr>
      <w:bookmarkStart w:id="310" w:name="_Ref413661558"/>
      <w:bookmarkStart w:id="311" w:name="_Toc414241810"/>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50</w:t>
      </w:r>
      <w:r w:rsidR="00D236E6" w:rsidRPr="001570E5">
        <w:rPr>
          <w:sz w:val="22"/>
        </w:rPr>
        <w:fldChar w:fldCharType="end"/>
      </w:r>
      <w:bookmarkEnd w:id="310"/>
      <w:r w:rsidRPr="001570E5">
        <w:rPr>
          <w:sz w:val="22"/>
        </w:rPr>
        <w:t>: Operating System Architecture</w:t>
      </w:r>
      <w:bookmarkEnd w:id="311"/>
    </w:p>
    <w:p w:rsidR="00603325" w:rsidRPr="001570E5" w:rsidRDefault="00603325" w:rsidP="002A4FBF"/>
    <w:p w:rsidR="00603325" w:rsidRPr="001570E5" w:rsidRDefault="00603325" w:rsidP="002A4FBF">
      <w:pPr>
        <w:pStyle w:val="Normale14"/>
      </w:pPr>
      <w:r w:rsidRPr="001570E5">
        <w:t xml:space="preserve">The </w:t>
      </w:r>
      <w:r w:rsidR="00170CF5" w:rsidRPr="001570E5">
        <w:t>c</w:t>
      </w:r>
      <w:r w:rsidRPr="001570E5">
        <w:t>amera is running two operating systems</w:t>
      </w:r>
      <w:r w:rsidR="00170CF5" w:rsidRPr="001570E5">
        <w:t>: a</w:t>
      </w:r>
      <w:r w:rsidRPr="001570E5">
        <w:t>n embedded Linux system and RTOS. Linux is used for the communication and the control of the entire system. RTOS is used for time critical tasks.</w:t>
      </w:r>
    </w:p>
    <w:p w:rsidR="00603325" w:rsidRPr="001570E5" w:rsidRDefault="00603325" w:rsidP="002A4FBF">
      <w:pPr>
        <w:pStyle w:val="Normale14"/>
      </w:pPr>
      <w:r w:rsidRPr="001570E5">
        <w:t>The SoC that is used in this design is a two core unit which supports the AMP operation. This way one core is used for Linux and the other is reserved for RTOS.</w:t>
      </w:r>
      <w:r w:rsidR="00170CF5" w:rsidRPr="001570E5">
        <w:t xml:space="preserve"> It was verified that </w:t>
      </w:r>
      <w:r w:rsidR="0043168D" w:rsidRPr="001570E5">
        <w:t>FITS</w:t>
      </w:r>
      <w:r w:rsidR="00170CF5" w:rsidRPr="001570E5">
        <w:t xml:space="preserve"> </w:t>
      </w:r>
      <w:r w:rsidR="0043168D" w:rsidRPr="001570E5">
        <w:t>meets spec</w:t>
      </w:r>
      <w:r w:rsidR="00170CF5" w:rsidRPr="001570E5">
        <w:t>ification</w:t>
      </w:r>
      <w:r w:rsidR="00A514A8" w:rsidRPr="001570E5">
        <w:t xml:space="preserve"> regarding the header size required for </w:t>
      </w:r>
      <w:r w:rsidR="0043168D" w:rsidRPr="001570E5">
        <w:t xml:space="preserve"> time</w:t>
      </w:r>
      <w:r w:rsidR="00A514A8" w:rsidRPr="001570E5">
        <w:t>-</w:t>
      </w:r>
      <w:r w:rsidR="0043168D" w:rsidRPr="001570E5">
        <w:t>stamping</w:t>
      </w:r>
      <w:r w:rsidR="00A514A8" w:rsidRPr="001570E5">
        <w:t>.</w:t>
      </w:r>
    </w:p>
    <w:p w:rsidR="00515F99" w:rsidRPr="001570E5" w:rsidRDefault="00515F99" w:rsidP="002A4FBF">
      <w:pPr>
        <w:jc w:val="left"/>
        <w:rPr>
          <w:b/>
          <w:caps/>
          <w:sz w:val="22"/>
        </w:rPr>
      </w:pPr>
      <w:r w:rsidRPr="001570E5">
        <w:br w:type="page"/>
      </w:r>
    </w:p>
    <w:p w:rsidR="00A67B2E" w:rsidRPr="001570E5" w:rsidRDefault="00872722" w:rsidP="002A4FBF">
      <w:pPr>
        <w:pStyle w:val="Nagwek4"/>
      </w:pPr>
      <w:bookmarkStart w:id="312" w:name="_Toc414241738"/>
      <w:r w:rsidRPr="001570E5">
        <w:rPr>
          <w:caps w:val="0"/>
        </w:rPr>
        <w:lastRenderedPageBreak/>
        <w:t>RTOS</w:t>
      </w:r>
      <w:bookmarkEnd w:id="312"/>
    </w:p>
    <w:p w:rsidR="00A67B2E" w:rsidRPr="001570E5" w:rsidRDefault="00A67B2E" w:rsidP="002A4FBF">
      <w:pPr>
        <w:pStyle w:val="Normale14"/>
        <w:rPr>
          <w:b/>
          <w:szCs w:val="22"/>
        </w:rPr>
      </w:pPr>
      <w:r w:rsidRPr="001570E5">
        <w:rPr>
          <w:szCs w:val="22"/>
        </w:rPr>
        <w:t>The purpose of using the Real Time OS is to provide uninterruptable procedure of handling the hardware related events and processes. The RTOS core is connected through AXI bus to the FPGA logic containing IP cores providing:</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1570E5">
        <w:rPr>
          <w:szCs w:val="22"/>
        </w:rPr>
        <w:t xml:space="preserve">CCD </w:t>
      </w:r>
      <w:r w:rsidRPr="004D0E2B">
        <w:rPr>
          <w:rFonts w:cs="Arial"/>
          <w:color w:val="000000"/>
          <w:sz w:val="22"/>
          <w:szCs w:val="24"/>
          <w:lang w:val="en-GB"/>
        </w:rPr>
        <w:t>IP Core (FSM)</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 xml:space="preserve">Shutter </w:t>
      </w:r>
      <w:r w:rsidR="00515F99" w:rsidRPr="004D0E2B">
        <w:rPr>
          <w:rFonts w:cs="Arial"/>
          <w:color w:val="000000"/>
          <w:sz w:val="22"/>
          <w:szCs w:val="24"/>
          <w:lang w:val="en-GB"/>
        </w:rPr>
        <w:t>interface control</w:t>
      </w:r>
      <w:r w:rsidRPr="004D0E2B">
        <w:rPr>
          <w:rFonts w:cs="Arial"/>
          <w:color w:val="000000"/>
          <w:sz w:val="22"/>
          <w:szCs w:val="24"/>
          <w:lang w:val="en-GB"/>
        </w:rPr>
        <w:t xml:space="preserve"> </w:t>
      </w:r>
      <w:r w:rsidR="00515F99" w:rsidRPr="004D0E2B">
        <w:rPr>
          <w:rFonts w:cs="Arial"/>
          <w:color w:val="000000"/>
          <w:sz w:val="22"/>
          <w:szCs w:val="24"/>
          <w:lang w:val="en-GB"/>
        </w:rPr>
        <w:t xml:space="preserve"> IP</w:t>
      </w:r>
      <w:r w:rsidR="004D0E2B">
        <w:rPr>
          <w:rFonts w:cs="Arial"/>
          <w:color w:val="000000"/>
          <w:sz w:val="22"/>
          <w:szCs w:val="24"/>
          <w:lang w:val="en-GB"/>
        </w:rPr>
        <w:t xml:space="preserve"> </w:t>
      </w:r>
      <w:r w:rsidRPr="004D0E2B">
        <w:rPr>
          <w:rFonts w:cs="Arial"/>
          <w:color w:val="000000"/>
          <w:sz w:val="22"/>
          <w:szCs w:val="24"/>
          <w:lang w:val="en-GB"/>
        </w:rPr>
        <w:t>Core</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Sensor read IP Core</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Cooling subsystem IP Core</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Slow control (actuators etc.) IP Core</w:t>
      </w:r>
    </w:p>
    <w:p w:rsidR="00A67B2E" w:rsidRPr="001570E5" w:rsidRDefault="00A67B2E" w:rsidP="002A4FBF">
      <w:pPr>
        <w:pStyle w:val="Akapitzlist"/>
        <w:numPr>
          <w:ilvl w:val="0"/>
          <w:numId w:val="21"/>
        </w:numPr>
        <w:rPr>
          <w:b/>
          <w:sz w:val="22"/>
          <w:szCs w:val="22"/>
        </w:rPr>
      </w:pPr>
      <w:r w:rsidRPr="004D0E2B">
        <w:rPr>
          <w:rFonts w:cs="Arial"/>
          <w:color w:val="000000"/>
          <w:sz w:val="22"/>
          <w:szCs w:val="22"/>
          <w:lang w:val="en-GB"/>
        </w:rPr>
        <w:t>Min</w:t>
      </w:r>
      <w:r w:rsidRPr="001570E5">
        <w:rPr>
          <w:sz w:val="22"/>
          <w:szCs w:val="22"/>
        </w:rPr>
        <w:t>or peripheral control IP Cores</w:t>
      </w:r>
      <w:r w:rsidR="00A514A8" w:rsidRPr="001570E5">
        <w:rPr>
          <w:sz w:val="22"/>
          <w:szCs w:val="22"/>
        </w:rPr>
        <w:t>.</w:t>
      </w:r>
    </w:p>
    <w:p w:rsidR="00A514A8" w:rsidRPr="001570E5" w:rsidRDefault="00A514A8" w:rsidP="002A4FBF">
      <w:pPr>
        <w:pStyle w:val="Akapitzlist"/>
        <w:rPr>
          <w:b/>
          <w:szCs w:val="22"/>
        </w:rPr>
      </w:pPr>
    </w:p>
    <w:p w:rsidR="00A67B2E" w:rsidRPr="001570E5" w:rsidRDefault="00A67B2E" w:rsidP="002A4FBF">
      <w:pPr>
        <w:pStyle w:val="Normale14"/>
        <w:suppressAutoHyphens/>
        <w:autoSpaceDN w:val="0"/>
        <w:textAlignment w:val="baseline"/>
        <w:rPr>
          <w:b/>
          <w:szCs w:val="22"/>
        </w:rPr>
      </w:pPr>
      <w:r w:rsidRPr="001570E5">
        <w:rPr>
          <w:szCs w:val="22"/>
        </w:rPr>
        <w:t xml:space="preserve">All IP </w:t>
      </w:r>
      <w:r w:rsidR="00A514A8" w:rsidRPr="001570E5">
        <w:rPr>
          <w:szCs w:val="22"/>
        </w:rPr>
        <w:t>c</w:t>
      </w:r>
      <w:r w:rsidRPr="001570E5">
        <w:rPr>
          <w:szCs w:val="22"/>
        </w:rPr>
        <w:t>ores have control, configuration and status registers that provide full control over them.</w:t>
      </w:r>
    </w:p>
    <w:p w:rsidR="00A67B2E" w:rsidRPr="001570E5" w:rsidRDefault="00A67B2E" w:rsidP="002A4FBF">
      <w:pPr>
        <w:pStyle w:val="Normale14"/>
        <w:suppressAutoHyphens/>
        <w:autoSpaceDN w:val="0"/>
        <w:textAlignment w:val="baseline"/>
        <w:rPr>
          <w:b/>
          <w:szCs w:val="22"/>
        </w:rPr>
      </w:pPr>
      <w:r w:rsidRPr="001570E5">
        <w:rPr>
          <w:szCs w:val="22"/>
        </w:rPr>
        <w:t>Due to security reasons there is no direct access to the RTOS functions. All of the remote interactions are handled by the Linux OS, to which RTOS is connected with IPC solution.</w:t>
      </w:r>
    </w:p>
    <w:p w:rsidR="00A67B2E" w:rsidRPr="001570E5" w:rsidRDefault="00A67B2E" w:rsidP="002A4FBF">
      <w:pPr>
        <w:pStyle w:val="Normale14"/>
        <w:suppressAutoHyphens/>
        <w:autoSpaceDN w:val="0"/>
        <w:textAlignment w:val="baseline"/>
        <w:rPr>
          <w:b/>
          <w:szCs w:val="22"/>
        </w:rPr>
      </w:pPr>
      <w:r w:rsidRPr="001570E5">
        <w:rPr>
          <w:szCs w:val="22"/>
        </w:rPr>
        <w:t xml:space="preserve">IPC is based on built-in OCM inside Zynq SoC providing memory access with access arbitration through Snoop Control Unit and Cache Coherency Bus. The caching of shared memory is disabled in MMU unit of the SoC. </w:t>
      </w:r>
      <w:r w:rsidR="00A514A8" w:rsidRPr="001570E5">
        <w:rPr>
          <w:szCs w:val="22"/>
        </w:rPr>
        <w:t>T</w:t>
      </w:r>
      <w:r w:rsidRPr="001570E5">
        <w:rPr>
          <w:szCs w:val="22"/>
        </w:rPr>
        <w:t>here are implemented basic mechanisms</w:t>
      </w:r>
      <w:r w:rsidR="00A514A8" w:rsidRPr="001570E5">
        <w:rPr>
          <w:szCs w:val="22"/>
        </w:rPr>
        <w:t xml:space="preserve"> in OCM</w:t>
      </w:r>
      <w:r w:rsidRPr="001570E5">
        <w:rPr>
          <w:szCs w:val="22"/>
        </w:rPr>
        <w:t xml:space="preserve"> such as semaphores, mutexes and message queues. This solution solves the problems with IPC communication such as locks and synchronization problems in case of interconnecting two processors working in asymmetric scheme. </w:t>
      </w:r>
    </w:p>
    <w:p w:rsidR="00A67B2E" w:rsidRPr="001570E5" w:rsidRDefault="00A67B2E" w:rsidP="002A4FBF">
      <w:pPr>
        <w:pStyle w:val="Normale14"/>
        <w:suppressAutoHyphens/>
        <w:autoSpaceDN w:val="0"/>
        <w:textAlignment w:val="baseline"/>
        <w:rPr>
          <w:b/>
          <w:szCs w:val="22"/>
        </w:rPr>
      </w:pPr>
    </w:p>
    <w:p w:rsidR="00A67B2E" w:rsidRPr="001570E5" w:rsidRDefault="00872722" w:rsidP="002A4FBF">
      <w:pPr>
        <w:pStyle w:val="Nagwek4"/>
      </w:pPr>
      <w:bookmarkStart w:id="313" w:name="_Toc414241739"/>
      <w:r w:rsidRPr="001570E5">
        <w:rPr>
          <w:caps w:val="0"/>
        </w:rPr>
        <w:t>LINUX OS</w:t>
      </w:r>
      <w:bookmarkEnd w:id="313"/>
    </w:p>
    <w:p w:rsidR="00A67B2E" w:rsidRPr="001570E5" w:rsidRDefault="00A67B2E" w:rsidP="002A4FBF">
      <w:pPr>
        <w:pStyle w:val="Standard"/>
        <w:spacing w:before="23" w:after="240"/>
        <w:rPr>
          <w:rFonts w:eastAsia="Times New Roman" w:cs="Times New Roman"/>
          <w:kern w:val="0"/>
          <w:sz w:val="22"/>
          <w:szCs w:val="22"/>
        </w:rPr>
      </w:pPr>
      <w:r w:rsidRPr="001570E5">
        <w:rPr>
          <w:rFonts w:eastAsia="Times New Roman" w:cs="Times New Roman"/>
          <w:kern w:val="0"/>
          <w:sz w:val="22"/>
          <w:szCs w:val="22"/>
        </w:rPr>
        <w:t>To provide the remote control and data acquisition from the camera, Linux OS is used. It provides flexible, convenient method to achieve:</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1570E5">
        <w:rPr>
          <w:sz w:val="22"/>
          <w:szCs w:val="22"/>
        </w:rPr>
        <w:t xml:space="preserve">Facility </w:t>
      </w:r>
      <w:r w:rsidRPr="004D0E2B">
        <w:rPr>
          <w:rFonts w:cs="Arial"/>
          <w:color w:val="000000"/>
          <w:sz w:val="22"/>
          <w:szCs w:val="24"/>
          <w:lang w:val="en-GB"/>
        </w:rPr>
        <w:t>level integration with other equ</w:t>
      </w:r>
      <w:r w:rsidR="00872722" w:rsidRPr="004D0E2B">
        <w:rPr>
          <w:rFonts w:cs="Arial"/>
          <w:color w:val="000000"/>
          <w:sz w:val="22"/>
          <w:szCs w:val="24"/>
          <w:lang w:val="en-GB"/>
        </w:rPr>
        <w:t>ipment using EPICS SCADA server</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Data encapsulation in self-describing, interchangeabl</w:t>
      </w:r>
      <w:r w:rsidR="00872722" w:rsidRPr="004D0E2B">
        <w:rPr>
          <w:rFonts w:cs="Arial"/>
          <w:color w:val="000000"/>
          <w:sz w:val="22"/>
          <w:szCs w:val="24"/>
          <w:lang w:val="en-GB"/>
        </w:rPr>
        <w:t>e format using FITS file format</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API for camera funct</w:t>
      </w:r>
      <w:r w:rsidR="00872722" w:rsidRPr="004D0E2B">
        <w:rPr>
          <w:rFonts w:cs="Arial"/>
          <w:color w:val="000000"/>
          <w:sz w:val="22"/>
          <w:szCs w:val="24"/>
          <w:lang w:val="en-GB"/>
        </w:rPr>
        <w:t>ions described in this document</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Data storage on external machines using transports based on TCP/IP, for example NFS or FTP</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Easy camera access with Linux tools, such as SSH etc.</w:t>
      </w:r>
    </w:p>
    <w:p w:rsidR="00A67B2E" w:rsidRPr="001570E5" w:rsidRDefault="00A67B2E" w:rsidP="002A4FBF">
      <w:pPr>
        <w:pStyle w:val="Akapitzlist"/>
        <w:numPr>
          <w:ilvl w:val="0"/>
          <w:numId w:val="21"/>
        </w:numPr>
        <w:rPr>
          <w:sz w:val="22"/>
          <w:szCs w:val="22"/>
        </w:rPr>
      </w:pPr>
      <w:r w:rsidRPr="004D0E2B">
        <w:rPr>
          <w:rFonts w:cs="Arial"/>
          <w:color w:val="000000"/>
          <w:sz w:val="22"/>
          <w:szCs w:val="24"/>
          <w:lang w:val="en-GB"/>
        </w:rPr>
        <w:t>Internal diagnostics</w:t>
      </w:r>
      <w:r w:rsidRPr="001570E5">
        <w:rPr>
          <w:sz w:val="22"/>
          <w:szCs w:val="22"/>
        </w:rPr>
        <w:t xml:space="preserve"> processes checking for software and hardware faults (including external hardware watchdog for system hung)</w:t>
      </w:r>
      <w:r w:rsidR="00A514A8" w:rsidRPr="001570E5">
        <w:rPr>
          <w:sz w:val="22"/>
          <w:szCs w:val="22"/>
        </w:rPr>
        <w:t>.</w:t>
      </w:r>
    </w:p>
    <w:p w:rsidR="00515F99" w:rsidRPr="001570E5" w:rsidRDefault="00A67B2E" w:rsidP="004D0E2B">
      <w:pPr>
        <w:pStyle w:val="Standard"/>
        <w:spacing w:before="120"/>
        <w:rPr>
          <w:rFonts w:eastAsia="Times New Roman" w:cs="Times New Roman"/>
          <w:kern w:val="0"/>
          <w:sz w:val="22"/>
          <w:szCs w:val="22"/>
        </w:rPr>
      </w:pPr>
      <w:r w:rsidRPr="001570E5">
        <w:rPr>
          <w:rFonts w:eastAsia="Times New Roman" w:cs="Times New Roman"/>
          <w:kern w:val="0"/>
          <w:sz w:val="22"/>
          <w:szCs w:val="22"/>
        </w:rPr>
        <w:t>Linux OS is based on PetaLinux provided by Xilinx for Zynq SoC family. The Linux is compiled from BSP and customized to fulfill requirements of the camera. There are several processes running continuously.</w:t>
      </w:r>
    </w:p>
    <w:p w:rsidR="00A67B2E" w:rsidRPr="001570E5" w:rsidRDefault="00A67B2E" w:rsidP="002A4FBF">
      <w:pPr>
        <w:pStyle w:val="Standard"/>
        <w:spacing w:before="23" w:after="240"/>
        <w:rPr>
          <w:sz w:val="22"/>
          <w:szCs w:val="22"/>
        </w:rPr>
      </w:pPr>
      <w:r w:rsidRPr="001570E5">
        <w:rPr>
          <w:sz w:val="22"/>
          <w:szCs w:val="22"/>
        </w:rPr>
        <w:br w:type="page"/>
      </w:r>
    </w:p>
    <w:p w:rsidR="00A67B2E" w:rsidRPr="001570E5" w:rsidRDefault="004A12D9" w:rsidP="002A4FBF">
      <w:pPr>
        <w:pStyle w:val="Nagwek4"/>
        <w:rPr>
          <w:sz w:val="20"/>
        </w:rPr>
      </w:pPr>
      <w:bookmarkStart w:id="314" w:name="_Toc414241740"/>
      <w:r w:rsidRPr="001570E5">
        <w:rPr>
          <w:caps w:val="0"/>
        </w:rPr>
        <w:lastRenderedPageBreak/>
        <w:t>EPICS SERVER</w:t>
      </w:r>
      <w:bookmarkEnd w:id="314"/>
    </w:p>
    <w:p w:rsidR="00A67B2E" w:rsidRPr="001570E5" w:rsidRDefault="00A67B2E" w:rsidP="002A4FBF">
      <w:pPr>
        <w:pStyle w:val="Standard"/>
        <w:spacing w:before="23" w:after="240"/>
        <w:rPr>
          <w:rFonts w:eastAsia="Times New Roman" w:cs="Times New Roman"/>
          <w:kern w:val="0"/>
          <w:sz w:val="22"/>
          <w:szCs w:val="22"/>
        </w:rPr>
      </w:pPr>
      <w:r w:rsidRPr="001570E5">
        <w:rPr>
          <w:rFonts w:eastAsia="Times New Roman" w:cs="Times New Roman"/>
          <w:kern w:val="0"/>
          <w:sz w:val="22"/>
          <w:szCs w:val="22"/>
        </w:rPr>
        <w:t xml:space="preserve">EPICS soft IOC is used for providing handlers for API procedures based on IOC database. </w:t>
      </w:r>
    </w:p>
    <w:p w:rsidR="00A67B2E" w:rsidRPr="001570E5" w:rsidRDefault="00A67B2E" w:rsidP="002A4FBF">
      <w:pPr>
        <w:pStyle w:val="Standard"/>
        <w:spacing w:before="23" w:after="240"/>
        <w:rPr>
          <w:rFonts w:eastAsia="Times New Roman" w:cs="Times New Roman"/>
          <w:kern w:val="0"/>
          <w:sz w:val="22"/>
          <w:szCs w:val="22"/>
        </w:rPr>
      </w:pPr>
      <w:r w:rsidRPr="001570E5">
        <w:rPr>
          <w:rFonts w:eastAsia="Times New Roman" w:cs="Times New Roman"/>
          <w:kern w:val="0"/>
          <w:sz w:val="22"/>
          <w:szCs w:val="22"/>
        </w:rPr>
        <w:t>EPICS enables the facility control software to easily access the functionalities implemented in the camera including:</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1570E5">
        <w:rPr>
          <w:sz w:val="22"/>
          <w:szCs w:val="22"/>
        </w:rPr>
        <w:t xml:space="preserve">Triggering </w:t>
      </w:r>
      <w:r w:rsidRPr="004D0E2B">
        <w:rPr>
          <w:rFonts w:cs="Arial"/>
          <w:color w:val="000000"/>
          <w:sz w:val="22"/>
          <w:szCs w:val="24"/>
          <w:lang w:val="en-GB"/>
        </w:rPr>
        <w:t>actions performed by firmware and/or hardware</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Reading values from the system</w:t>
      </w:r>
    </w:p>
    <w:p w:rsidR="00A67B2E" w:rsidRPr="001570E5" w:rsidRDefault="00A67B2E"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Implementing alarms and alarm monitoring of values of diagnostic procedures implemented in the camera</w:t>
      </w:r>
    </w:p>
    <w:p w:rsidR="00A67B2E" w:rsidRPr="001570E5" w:rsidRDefault="00A67B2E" w:rsidP="002A4FBF">
      <w:pPr>
        <w:pStyle w:val="Akapitzlist"/>
        <w:numPr>
          <w:ilvl w:val="0"/>
          <w:numId w:val="21"/>
        </w:numPr>
        <w:rPr>
          <w:sz w:val="22"/>
          <w:szCs w:val="22"/>
        </w:rPr>
      </w:pPr>
      <w:r w:rsidRPr="004D0E2B">
        <w:rPr>
          <w:rFonts w:cs="Arial"/>
          <w:color w:val="000000"/>
          <w:sz w:val="22"/>
          <w:szCs w:val="24"/>
          <w:lang w:val="en-GB"/>
        </w:rPr>
        <w:t>Periodic</w:t>
      </w:r>
      <w:r w:rsidRPr="001570E5">
        <w:rPr>
          <w:sz w:val="22"/>
          <w:szCs w:val="22"/>
        </w:rPr>
        <w:t xml:space="preserve"> scanning of values provided by system components</w:t>
      </w:r>
    </w:p>
    <w:p w:rsidR="00A67B2E" w:rsidRPr="001570E5" w:rsidRDefault="00A67B2E" w:rsidP="004D0E2B">
      <w:pPr>
        <w:pStyle w:val="Standard"/>
        <w:spacing w:before="120" w:after="120"/>
        <w:rPr>
          <w:rFonts w:eastAsia="Times New Roman" w:cs="Times New Roman"/>
          <w:kern w:val="0"/>
          <w:sz w:val="22"/>
          <w:szCs w:val="22"/>
        </w:rPr>
      </w:pPr>
      <w:r w:rsidRPr="001570E5">
        <w:rPr>
          <w:rFonts w:eastAsia="Times New Roman" w:cs="Times New Roman"/>
          <w:kern w:val="0"/>
          <w:sz w:val="22"/>
          <w:szCs w:val="22"/>
        </w:rPr>
        <w:t>The EPICS server is based on Channel Access protocol implemented over the TCP/IP protocol and the gigabit Ethernet connection.</w:t>
      </w:r>
    </w:p>
    <w:p w:rsidR="00A514A8" w:rsidRPr="001570E5" w:rsidRDefault="00A514A8" w:rsidP="002A4FBF">
      <w:pPr>
        <w:pStyle w:val="Standard"/>
        <w:spacing w:before="23" w:after="240"/>
        <w:rPr>
          <w:rFonts w:eastAsia="Times New Roman" w:cs="Times New Roman"/>
          <w:kern w:val="0"/>
          <w:sz w:val="22"/>
          <w:szCs w:val="22"/>
        </w:rPr>
      </w:pPr>
    </w:p>
    <w:p w:rsidR="00A67B2E" w:rsidRPr="001570E5" w:rsidRDefault="00F4343E" w:rsidP="002A4FBF">
      <w:pPr>
        <w:pStyle w:val="Nagwek4"/>
      </w:pPr>
      <w:bookmarkStart w:id="315" w:name="_Toc414241741"/>
      <w:r w:rsidRPr="001570E5">
        <w:rPr>
          <w:caps w:val="0"/>
        </w:rPr>
        <w:t>FITS FORMAT</w:t>
      </w:r>
      <w:bookmarkEnd w:id="315"/>
    </w:p>
    <w:p w:rsidR="00A67B2E" w:rsidRPr="001570E5" w:rsidRDefault="00A67B2E" w:rsidP="002A4FBF">
      <w:pPr>
        <w:pStyle w:val="Contents1"/>
        <w:jc w:val="both"/>
        <w:rPr>
          <w:b w:val="0"/>
          <w:caps w:val="0"/>
          <w:kern w:val="0"/>
          <w:sz w:val="22"/>
          <w:szCs w:val="22"/>
        </w:rPr>
      </w:pPr>
      <w:r w:rsidRPr="001570E5">
        <w:rPr>
          <w:b w:val="0"/>
          <w:caps w:val="0"/>
          <w:kern w:val="0"/>
          <w:sz w:val="22"/>
          <w:szCs w:val="22"/>
        </w:rPr>
        <w:t>The FITS format is very versatile since it allows the storage of several non-typical parameters in its header. It is useful for the foreseen monitoring of e.g. temperature and humidity inside and outside the chamber, vibration level, critical digital voltages and currents, TEC current, CCD voltages, and operational status (exposure, readout, idle, failure, vacuum, etc.). The liquid cooling flow is monitored by means of two temperature sensors at the input and output pipes of the camera.</w:t>
      </w:r>
    </w:p>
    <w:p w:rsidR="005F6714" w:rsidRPr="001570E5" w:rsidRDefault="005F6714" w:rsidP="002A4FBF">
      <w:pPr>
        <w:pStyle w:val="Contents1"/>
        <w:jc w:val="both"/>
        <w:rPr>
          <w:b w:val="0"/>
          <w:caps w:val="0"/>
          <w:kern w:val="0"/>
          <w:sz w:val="22"/>
          <w:szCs w:val="22"/>
        </w:rPr>
      </w:pPr>
      <w:r w:rsidRPr="001570E5">
        <w:rPr>
          <w:b w:val="0"/>
          <w:caps w:val="0"/>
          <w:kern w:val="0"/>
          <w:sz w:val="22"/>
          <w:szCs w:val="22"/>
        </w:rPr>
        <w:t>The file format will be implemented according to FITS 3.0 standard defined in “Definition of the Flexible Image Transport System (FITS)” document from the FITS Working Group published 18 November 2010.</w:t>
      </w:r>
    </w:p>
    <w:p w:rsidR="005F6714" w:rsidRPr="001570E5" w:rsidRDefault="005F6714" w:rsidP="002A4FBF">
      <w:pPr>
        <w:pStyle w:val="Contents1"/>
        <w:jc w:val="both"/>
        <w:rPr>
          <w:b w:val="0"/>
          <w:caps w:val="0"/>
          <w:kern w:val="0"/>
          <w:sz w:val="22"/>
          <w:szCs w:val="22"/>
        </w:rPr>
      </w:pPr>
      <w:r w:rsidRPr="001570E5">
        <w:rPr>
          <w:b w:val="0"/>
          <w:caps w:val="0"/>
          <w:kern w:val="0"/>
          <w:sz w:val="22"/>
          <w:szCs w:val="22"/>
        </w:rPr>
        <w:t>Output of the camera with diagnostic data will be fitted in Single Image FITS (SIF) since the additional diagnostics and time</w:t>
      </w:r>
      <w:r w:rsidR="00A514A8" w:rsidRPr="001570E5">
        <w:rPr>
          <w:b w:val="0"/>
          <w:caps w:val="0"/>
          <w:kern w:val="0"/>
          <w:sz w:val="22"/>
          <w:szCs w:val="22"/>
        </w:rPr>
        <w:t>-</w:t>
      </w:r>
      <w:r w:rsidRPr="001570E5">
        <w:rPr>
          <w:b w:val="0"/>
          <w:caps w:val="0"/>
          <w:kern w:val="0"/>
          <w:sz w:val="22"/>
          <w:szCs w:val="22"/>
        </w:rPr>
        <w:t>stamping information can be stored as the header keyword values as standard printable ASCII (positions 32-126 in ASCII table) strings which limitation far exceeds the need of representation diagnostic values and timestamps. Minor data can be stored as comments if needed.</w:t>
      </w:r>
    </w:p>
    <w:p w:rsidR="005F6714" w:rsidRPr="001570E5" w:rsidRDefault="005F6714" w:rsidP="002A4FBF">
      <w:pPr>
        <w:pStyle w:val="Contents1"/>
        <w:jc w:val="both"/>
        <w:rPr>
          <w:b w:val="0"/>
          <w:caps w:val="0"/>
          <w:kern w:val="0"/>
          <w:sz w:val="22"/>
          <w:szCs w:val="22"/>
        </w:rPr>
      </w:pPr>
      <w:r w:rsidRPr="001570E5">
        <w:rPr>
          <w:b w:val="0"/>
          <w:caps w:val="0"/>
          <w:kern w:val="0"/>
          <w:sz w:val="22"/>
          <w:szCs w:val="22"/>
        </w:rPr>
        <w:t>The FITS standard allows to store image data as two dimension matrix with integer values. The integer size can be defined up to 64 bit representation, thus it exceeds the 16bit readout of the ADC data. Since there is no limitation for file length additional data can be added if needed.</w:t>
      </w:r>
    </w:p>
    <w:p w:rsidR="00A67B2E" w:rsidRPr="001570E5" w:rsidRDefault="00A67B2E" w:rsidP="002A4FBF">
      <w:pPr>
        <w:pStyle w:val="Contents1"/>
        <w:jc w:val="both"/>
        <w:rPr>
          <w:b w:val="0"/>
          <w:caps w:val="0"/>
          <w:kern w:val="0"/>
          <w:sz w:val="22"/>
          <w:szCs w:val="22"/>
        </w:rPr>
      </w:pPr>
      <w:r w:rsidRPr="001570E5">
        <w:rPr>
          <w:b w:val="0"/>
          <w:caps w:val="0"/>
          <w:kern w:val="0"/>
          <w:sz w:val="22"/>
          <w:szCs w:val="22"/>
        </w:rPr>
        <w:t xml:space="preserve">Calibration activities: the flat fielding, </w:t>
      </w:r>
      <w:r w:rsidR="005F6714" w:rsidRPr="001570E5">
        <w:rPr>
          <w:b w:val="0"/>
          <w:caps w:val="0"/>
          <w:kern w:val="0"/>
          <w:sz w:val="22"/>
          <w:szCs w:val="22"/>
        </w:rPr>
        <w:t xml:space="preserve">dark current, bias subtraction and </w:t>
      </w:r>
      <w:r w:rsidRPr="001570E5">
        <w:rPr>
          <w:b w:val="0"/>
          <w:caps w:val="0"/>
          <w:kern w:val="0"/>
          <w:sz w:val="22"/>
          <w:szCs w:val="22"/>
        </w:rPr>
        <w:t>pointing model update will be handled by software, but can be also implemented directly into the camera firmware, if necessary.</w:t>
      </w:r>
    </w:p>
    <w:p w:rsidR="00A67B2E" w:rsidRPr="001570E5" w:rsidRDefault="00A67B2E" w:rsidP="002A4FBF">
      <w:pPr>
        <w:pStyle w:val="Contents1"/>
        <w:jc w:val="both"/>
        <w:rPr>
          <w:b w:val="0"/>
          <w:caps w:val="0"/>
          <w:kern w:val="0"/>
          <w:sz w:val="22"/>
          <w:szCs w:val="22"/>
        </w:rPr>
      </w:pPr>
      <w:r w:rsidRPr="001570E5">
        <w:rPr>
          <w:b w:val="0"/>
          <w:caps w:val="0"/>
          <w:kern w:val="0"/>
          <w:sz w:val="22"/>
          <w:szCs w:val="22"/>
        </w:rPr>
        <w:t xml:space="preserve">The storage of the FITS file will be performed by a CFITSIO/CCFITS library. The FITS headers and HDUs will be filled following the NEO-CAM-DR-0150 requirement. Test images (with filled headers and stub raw data) will be supplied </w:t>
      </w:r>
      <w:r w:rsidR="005F6714" w:rsidRPr="001570E5">
        <w:rPr>
          <w:b w:val="0"/>
          <w:caps w:val="0"/>
          <w:kern w:val="0"/>
          <w:sz w:val="22"/>
          <w:szCs w:val="22"/>
        </w:rPr>
        <w:t>with camera.</w:t>
      </w:r>
    </w:p>
    <w:p w:rsidR="00515F99" w:rsidRPr="001570E5" w:rsidRDefault="00515F99" w:rsidP="002A4FBF">
      <w:pPr>
        <w:jc w:val="left"/>
        <w:rPr>
          <w:sz w:val="22"/>
          <w:szCs w:val="22"/>
        </w:rPr>
      </w:pPr>
      <w:r w:rsidRPr="001570E5">
        <w:rPr>
          <w:b/>
          <w:caps/>
          <w:szCs w:val="22"/>
        </w:rPr>
        <w:br w:type="page"/>
      </w:r>
    </w:p>
    <w:p w:rsidR="00D22645" w:rsidRPr="001570E5" w:rsidRDefault="00F4343E" w:rsidP="002A4FBF">
      <w:pPr>
        <w:pStyle w:val="Nagwek4"/>
      </w:pPr>
      <w:bookmarkStart w:id="316" w:name="_Toc414241742"/>
      <w:r w:rsidRPr="001570E5">
        <w:rPr>
          <w:caps w:val="0"/>
        </w:rPr>
        <w:lastRenderedPageBreak/>
        <w:t>BOOT SEQUENCE</w:t>
      </w:r>
      <w:bookmarkEnd w:id="316"/>
    </w:p>
    <w:p w:rsidR="00D22645" w:rsidRPr="001570E5" w:rsidRDefault="00D22645" w:rsidP="002A4FBF">
      <w:pPr>
        <w:pStyle w:val="Normale14"/>
      </w:pPr>
      <w:r w:rsidRPr="001570E5">
        <w:t>When the input power is applied to the camera, the system starts booting. The Initial boot sequence works as depicted in the diagram below</w:t>
      </w:r>
      <w:r w:rsidR="009A3562" w:rsidRPr="001570E5">
        <w:t xml:space="preserve"> (</w:t>
      </w:r>
      <w:fldSimple w:instr=" REF _Ref413619134 \h  \* MERGEFORMAT ">
        <w:r w:rsidR="00BF2758" w:rsidRPr="00BF2758">
          <w:rPr>
            <w:i/>
          </w:rPr>
          <w:t xml:space="preserve">Figure </w:t>
        </w:r>
        <w:r w:rsidR="00BF2758" w:rsidRPr="00BF2758">
          <w:rPr>
            <w:i/>
            <w:noProof/>
          </w:rPr>
          <w:t>5</w:t>
        </w:r>
        <w:r w:rsidR="00BF2758" w:rsidRPr="00BF2758">
          <w:rPr>
            <w:i/>
            <w:noProof/>
          </w:rPr>
          <w:noBreakHyphen/>
          <w:t>51</w:t>
        </w:r>
      </w:fldSimple>
      <w:r w:rsidR="009A3562" w:rsidRPr="001570E5">
        <w:t>)</w:t>
      </w:r>
      <w:r w:rsidRPr="001570E5">
        <w:t>.</w:t>
      </w:r>
    </w:p>
    <w:p w:rsidR="00D22645" w:rsidRPr="001570E5" w:rsidRDefault="00D22645" w:rsidP="002A4FBF">
      <w:pPr>
        <w:pStyle w:val="Normale14"/>
      </w:pPr>
      <w:r w:rsidRPr="001570E5">
        <w:t xml:space="preserve">The boot sequence incorporates an initial system test. Basic peripherals needed for the operation are checked. Due to the fact that the system is a multi-camera design, the operational system image is stored remotely. (e.g. on a server available via NFS). </w:t>
      </w:r>
    </w:p>
    <w:p w:rsidR="00D22645" w:rsidRPr="001570E5" w:rsidRDefault="00D22645" w:rsidP="002A4FBF">
      <w:pPr>
        <w:pStyle w:val="Normale14"/>
      </w:pPr>
      <w:r w:rsidRPr="001570E5">
        <w:t xml:space="preserve">Initially a test version is booted from the QSPI Flash memory. If the initial test has passed, the remotely available image is loaded and the system is restarted. In the second scenario a fail-safe system version is booted. </w:t>
      </w:r>
    </w:p>
    <w:p w:rsidR="00D22645" w:rsidRPr="001570E5" w:rsidRDefault="00D22645" w:rsidP="002A4FBF">
      <w:pPr>
        <w:pStyle w:val="Normale14"/>
      </w:pPr>
      <w:r w:rsidRPr="001570E5">
        <w:t xml:space="preserve">The </w:t>
      </w:r>
      <w:r w:rsidR="00A514A8" w:rsidRPr="001570E5">
        <w:t>i</w:t>
      </w:r>
      <w:r w:rsidRPr="001570E5">
        <w:t>nitial testing will be performed using uboot procedures. The entire diagnostic output during the boot is logged on a SD card that is attached to the designed board to enable future problem tracing and debug possibilities.</w:t>
      </w:r>
    </w:p>
    <w:p w:rsidR="00D22645" w:rsidRPr="001570E5" w:rsidRDefault="00D22645" w:rsidP="002A4FBF">
      <w:pPr>
        <w:keepNext/>
      </w:pPr>
      <w:r w:rsidRPr="001570E5">
        <w:rPr>
          <w:noProof/>
          <w:lang w:val="pl-PL" w:eastAsia="pl-PL"/>
        </w:rPr>
        <w:lastRenderedPageBreak/>
        <w:drawing>
          <wp:inline distT="0" distB="0" distL="0" distR="0">
            <wp:extent cx="6245566" cy="7920842"/>
            <wp:effectExtent l="0" t="0" r="3175" b="4445"/>
            <wp:docPr id="6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46807" cy="7922416"/>
                    </a:xfrm>
                    <a:prstGeom prst="rect">
                      <a:avLst/>
                    </a:prstGeom>
                  </pic:spPr>
                </pic:pic>
              </a:graphicData>
            </a:graphic>
          </wp:inline>
        </w:drawing>
      </w:r>
    </w:p>
    <w:p w:rsidR="00D56B5B" w:rsidRPr="001570E5" w:rsidRDefault="00D22645" w:rsidP="002A4FBF">
      <w:pPr>
        <w:pStyle w:val="Legenda"/>
        <w:jc w:val="center"/>
        <w:rPr>
          <w:sz w:val="22"/>
        </w:rPr>
      </w:pPr>
      <w:bookmarkStart w:id="317" w:name="_Ref413619134"/>
      <w:bookmarkStart w:id="318" w:name="_Toc414241811"/>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51</w:t>
      </w:r>
      <w:r w:rsidR="00D236E6" w:rsidRPr="001570E5">
        <w:rPr>
          <w:sz w:val="22"/>
        </w:rPr>
        <w:fldChar w:fldCharType="end"/>
      </w:r>
      <w:bookmarkEnd w:id="317"/>
      <w:r w:rsidRPr="001570E5">
        <w:rPr>
          <w:sz w:val="22"/>
        </w:rPr>
        <w:t>: Boot sequence</w:t>
      </w:r>
      <w:bookmarkEnd w:id="318"/>
    </w:p>
    <w:p w:rsidR="00D22645" w:rsidRPr="001570E5" w:rsidRDefault="00F4343E" w:rsidP="002A4FBF">
      <w:pPr>
        <w:pStyle w:val="Nagwek4"/>
      </w:pPr>
      <w:bookmarkStart w:id="319" w:name="_Toc414241743"/>
      <w:r w:rsidRPr="001570E5">
        <w:rPr>
          <w:caps w:val="0"/>
        </w:rPr>
        <w:lastRenderedPageBreak/>
        <w:t>LINUX START</w:t>
      </w:r>
      <w:bookmarkEnd w:id="319"/>
    </w:p>
    <w:p w:rsidR="00D22645" w:rsidRPr="001570E5" w:rsidRDefault="00D22645" w:rsidP="002A4FBF">
      <w:pPr>
        <w:pStyle w:val="Normale14"/>
      </w:pPr>
      <w:r w:rsidRPr="001570E5">
        <w:t>The Linux start sequence is shown below</w:t>
      </w:r>
      <w:r w:rsidR="009A3562" w:rsidRPr="001570E5">
        <w:t xml:space="preserve"> (</w:t>
      </w:r>
      <w:fldSimple w:instr=" REF _Ref413619158 \h  \* MERGEFORMAT ">
        <w:r w:rsidR="00BF2758" w:rsidRPr="00BF2758">
          <w:rPr>
            <w:i/>
          </w:rPr>
          <w:t xml:space="preserve">Figure </w:t>
        </w:r>
        <w:r w:rsidR="00BF2758" w:rsidRPr="00BF2758">
          <w:rPr>
            <w:i/>
            <w:noProof/>
          </w:rPr>
          <w:t>5</w:t>
        </w:r>
        <w:r w:rsidR="00BF2758" w:rsidRPr="00BF2758">
          <w:rPr>
            <w:i/>
            <w:noProof/>
          </w:rPr>
          <w:noBreakHyphen/>
          <w:t>52</w:t>
        </w:r>
      </w:fldSimple>
      <w:r w:rsidR="009A3562" w:rsidRPr="001570E5">
        <w:t>)</w:t>
      </w:r>
      <w:r w:rsidRPr="001570E5">
        <w:t>.</w:t>
      </w:r>
    </w:p>
    <w:p w:rsidR="00D22645" w:rsidRPr="001570E5" w:rsidRDefault="00D22645" w:rsidP="002A4FBF">
      <w:pPr>
        <w:keepNext/>
      </w:pPr>
      <w:r w:rsidRPr="001570E5">
        <w:rPr>
          <w:noProof/>
          <w:lang w:val="pl-PL" w:eastAsia="pl-PL"/>
        </w:rPr>
        <w:drawing>
          <wp:inline distT="0" distB="0" distL="0" distR="0">
            <wp:extent cx="5949872" cy="6143142"/>
            <wp:effectExtent l="0" t="0" r="0" b="0"/>
            <wp:docPr id="6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1733" cy="6145064"/>
                    </a:xfrm>
                    <a:prstGeom prst="rect">
                      <a:avLst/>
                    </a:prstGeom>
                  </pic:spPr>
                </pic:pic>
              </a:graphicData>
            </a:graphic>
          </wp:inline>
        </w:drawing>
      </w:r>
    </w:p>
    <w:p w:rsidR="00D56B5B" w:rsidRPr="001570E5" w:rsidRDefault="00D22645" w:rsidP="002A4FBF">
      <w:pPr>
        <w:pStyle w:val="Legenda"/>
        <w:jc w:val="center"/>
        <w:rPr>
          <w:sz w:val="22"/>
        </w:rPr>
      </w:pPr>
      <w:bookmarkStart w:id="320" w:name="_Ref413619158"/>
      <w:bookmarkStart w:id="321" w:name="_Toc414241812"/>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52</w:t>
      </w:r>
      <w:r w:rsidR="00D236E6" w:rsidRPr="001570E5">
        <w:rPr>
          <w:sz w:val="22"/>
        </w:rPr>
        <w:fldChar w:fldCharType="end"/>
      </w:r>
      <w:bookmarkEnd w:id="320"/>
      <w:r w:rsidRPr="001570E5">
        <w:rPr>
          <w:sz w:val="22"/>
        </w:rPr>
        <w:t>: Linux start sequence</w:t>
      </w:r>
      <w:bookmarkEnd w:id="321"/>
    </w:p>
    <w:p w:rsidR="00D22645" w:rsidRPr="001570E5" w:rsidRDefault="00D22645" w:rsidP="002A4FBF">
      <w:pPr>
        <w:pStyle w:val="Normale14"/>
      </w:pPr>
      <w:r w:rsidRPr="001570E5">
        <w:t>After a correct boot procedure, Linux OS starts all processes needed for the proper operation. These processes are responsible for controlling all peripherals and the CCD data acquisition. At this moment normal embedded Linux OS is running and all typical applications and access methods such as SSH are available. Logs are stored internally on a SD Card and can be send additionally via EPICS to the control system or viewed on a serial console. If all processes started correctly the system is moving to the A1 state, which is the normal operation. In the second scenario the system goes to E2 state which means that some subsystems are not fully operational.</w:t>
      </w:r>
    </w:p>
    <w:p w:rsidR="00D22645" w:rsidRPr="001570E5" w:rsidRDefault="00F4343E" w:rsidP="002A4FBF">
      <w:pPr>
        <w:pStyle w:val="Nagwek4"/>
        <w:rPr>
          <w:rFonts w:ascii="Times New Roman" w:hAnsi="Times New Roman"/>
          <w:lang w:val="pl-PL"/>
        </w:rPr>
      </w:pPr>
      <w:bookmarkStart w:id="322" w:name="_Toc414241744"/>
      <w:r w:rsidRPr="001570E5">
        <w:rPr>
          <w:caps w:val="0"/>
        </w:rPr>
        <w:lastRenderedPageBreak/>
        <w:t>NORMAL SYSTEM OPERATION</w:t>
      </w:r>
      <w:bookmarkEnd w:id="322"/>
    </w:p>
    <w:p w:rsidR="00D22645" w:rsidRPr="001570E5" w:rsidRDefault="00D22645" w:rsidP="002A4FBF">
      <w:pPr>
        <w:keepNext/>
        <w:ind w:firstLine="708"/>
      </w:pPr>
      <w:r w:rsidRPr="001570E5">
        <w:rPr>
          <w:noProof/>
          <w:sz w:val="24"/>
          <w:szCs w:val="24"/>
          <w:lang w:val="pl-PL" w:eastAsia="pl-PL"/>
        </w:rPr>
        <w:drawing>
          <wp:inline distT="0" distB="0" distL="0" distR="0">
            <wp:extent cx="5899012" cy="2198904"/>
            <wp:effectExtent l="0" t="0" r="6985" b="0"/>
            <wp:docPr id="6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0445" cy="2199438"/>
                    </a:xfrm>
                    <a:prstGeom prst="rect">
                      <a:avLst/>
                    </a:prstGeom>
                  </pic:spPr>
                </pic:pic>
              </a:graphicData>
            </a:graphic>
          </wp:inline>
        </w:drawing>
      </w:r>
    </w:p>
    <w:p w:rsidR="00D56B5B" w:rsidRPr="001570E5" w:rsidRDefault="00D22645" w:rsidP="002A4FBF">
      <w:pPr>
        <w:pStyle w:val="Legenda"/>
        <w:jc w:val="center"/>
        <w:rPr>
          <w:sz w:val="22"/>
        </w:rPr>
      </w:pPr>
      <w:bookmarkStart w:id="323" w:name="_Ref413619188"/>
      <w:bookmarkStart w:id="324" w:name="_Toc414241813"/>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53</w:t>
      </w:r>
      <w:r w:rsidR="00D236E6" w:rsidRPr="001570E5">
        <w:rPr>
          <w:sz w:val="22"/>
        </w:rPr>
        <w:fldChar w:fldCharType="end"/>
      </w:r>
      <w:bookmarkEnd w:id="323"/>
      <w:r w:rsidRPr="001570E5">
        <w:rPr>
          <w:sz w:val="22"/>
        </w:rPr>
        <w:t>: OS processes</w:t>
      </w:r>
      <w:bookmarkEnd w:id="324"/>
    </w:p>
    <w:p w:rsidR="00C6306C" w:rsidRPr="001570E5" w:rsidRDefault="00C6306C" w:rsidP="002A4FBF">
      <w:pPr>
        <w:pStyle w:val="Normale14"/>
      </w:pPr>
    </w:p>
    <w:p w:rsidR="00D22645" w:rsidRPr="001570E5" w:rsidRDefault="00D22645" w:rsidP="002A4FBF">
      <w:pPr>
        <w:pStyle w:val="Normale14"/>
      </w:pPr>
      <w:r w:rsidRPr="001570E5">
        <w:t>The scheme above</w:t>
      </w:r>
      <w:r w:rsidR="009A3562" w:rsidRPr="001570E5">
        <w:t xml:space="preserve"> (</w:t>
      </w:r>
      <w:fldSimple w:instr=" REF _Ref413619188 \h  \* MERGEFORMAT ">
        <w:r w:rsidR="00BF2758" w:rsidRPr="00BF2758">
          <w:rPr>
            <w:i/>
          </w:rPr>
          <w:t xml:space="preserve">Figure </w:t>
        </w:r>
        <w:r w:rsidR="00BF2758" w:rsidRPr="00BF2758">
          <w:rPr>
            <w:i/>
            <w:noProof/>
          </w:rPr>
          <w:t>5</w:t>
        </w:r>
        <w:r w:rsidR="00BF2758" w:rsidRPr="00BF2758">
          <w:rPr>
            <w:i/>
            <w:noProof/>
          </w:rPr>
          <w:noBreakHyphen/>
          <w:t>53</w:t>
        </w:r>
      </w:fldSimple>
      <w:r w:rsidR="009A3562" w:rsidRPr="001570E5">
        <w:t>)</w:t>
      </w:r>
      <w:r w:rsidRPr="001570E5">
        <w:t xml:space="preserve"> shows the normal system operation. An </w:t>
      </w:r>
      <w:r w:rsidR="00C6306C" w:rsidRPr="001570E5">
        <w:t>e</w:t>
      </w:r>
      <w:r w:rsidRPr="001570E5">
        <w:t>mbedded Linux is running along with all processes. EPICS control is using processes and programs that control all of the peripherals.</w:t>
      </w:r>
    </w:p>
    <w:p w:rsidR="00D22645" w:rsidRPr="001570E5" w:rsidRDefault="00D22645" w:rsidP="002A4FBF">
      <w:pPr>
        <w:pStyle w:val="Normale14"/>
      </w:pPr>
      <w:r w:rsidRPr="001570E5">
        <w:t>The system can be controlled via EPICS or manually by logging directly to the system.</w:t>
      </w:r>
    </w:p>
    <w:p w:rsidR="00D22645" w:rsidRPr="001570E5" w:rsidRDefault="00D22645" w:rsidP="002A4FBF">
      <w:pPr>
        <w:pStyle w:val="Normale14"/>
      </w:pPr>
      <w:r w:rsidRPr="001570E5">
        <w:t>The initial setup script, running at the beginning of the boot sequence,  provides the default configuration of the device.</w:t>
      </w:r>
    </w:p>
    <w:p w:rsidR="00D22645" w:rsidRPr="001570E5" w:rsidRDefault="00D22645" w:rsidP="002A4FBF">
      <w:pPr>
        <w:pStyle w:val="Normale14"/>
      </w:pPr>
      <w:r w:rsidRPr="001570E5">
        <w:t>Processes running on the camera are responsible for:</w:t>
      </w:r>
    </w:p>
    <w:p w:rsidR="00D22645" w:rsidRPr="001570E5" w:rsidRDefault="00D22645"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Maintenance – checking all peripherals and the runtime behavio</w:t>
      </w:r>
      <w:r w:rsidR="004D0E2B">
        <w:rPr>
          <w:rFonts w:cs="Arial"/>
          <w:color w:val="000000"/>
          <w:sz w:val="22"/>
          <w:szCs w:val="24"/>
          <w:lang w:val="en-GB"/>
        </w:rPr>
        <w:t>u</w:t>
      </w:r>
      <w:r w:rsidRPr="004D0E2B">
        <w:rPr>
          <w:rFonts w:cs="Arial"/>
          <w:color w:val="000000"/>
          <w:sz w:val="22"/>
          <w:szCs w:val="24"/>
          <w:lang w:val="en-GB"/>
        </w:rPr>
        <w:t>r</w:t>
      </w:r>
    </w:p>
    <w:p w:rsidR="00D22645" w:rsidRPr="001570E5" w:rsidRDefault="00D22645"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Configuration – set-up of the camera configuration</w:t>
      </w:r>
    </w:p>
    <w:p w:rsidR="00D22645" w:rsidRPr="001570E5" w:rsidRDefault="00D22645"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Logic control – IP Cores control and set-up</w:t>
      </w:r>
    </w:p>
    <w:p w:rsidR="00D22645" w:rsidRPr="001570E5" w:rsidRDefault="00D22645" w:rsidP="002A4FBF">
      <w:pPr>
        <w:pStyle w:val="Akapitzlist"/>
        <w:numPr>
          <w:ilvl w:val="0"/>
          <w:numId w:val="21"/>
        </w:numPr>
        <w:rPr>
          <w:rFonts w:cs="Arial"/>
          <w:color w:val="000000"/>
          <w:sz w:val="22"/>
          <w:szCs w:val="24"/>
          <w:shd w:val="clear" w:color="auto" w:fill="FFFF00"/>
          <w:lang w:val="en-GB"/>
        </w:rPr>
      </w:pPr>
      <w:r w:rsidRPr="004D0E2B">
        <w:rPr>
          <w:rFonts w:cs="Arial"/>
          <w:color w:val="000000"/>
          <w:sz w:val="22"/>
          <w:szCs w:val="24"/>
          <w:lang w:val="en-GB"/>
        </w:rPr>
        <w:t>Logging – storing the entire system behavio</w:t>
      </w:r>
      <w:r w:rsidR="004D0E2B">
        <w:rPr>
          <w:rFonts w:cs="Arial"/>
          <w:color w:val="000000"/>
          <w:sz w:val="22"/>
          <w:szCs w:val="24"/>
          <w:lang w:val="en-GB"/>
        </w:rPr>
        <w:t>u</w:t>
      </w:r>
      <w:r w:rsidRPr="004D0E2B">
        <w:rPr>
          <w:rFonts w:cs="Arial"/>
          <w:color w:val="000000"/>
          <w:sz w:val="22"/>
          <w:szCs w:val="24"/>
          <w:lang w:val="en-GB"/>
        </w:rPr>
        <w:t>r</w:t>
      </w:r>
      <w:r w:rsidRPr="001570E5">
        <w:rPr>
          <w:rFonts w:cs="Arial"/>
          <w:color w:val="000000"/>
          <w:sz w:val="22"/>
          <w:szCs w:val="24"/>
          <w:shd w:val="clear" w:color="auto" w:fill="FFFF00"/>
          <w:lang w:val="en-GB"/>
        </w:rPr>
        <w:t xml:space="preserve"> </w:t>
      </w:r>
    </w:p>
    <w:p w:rsidR="00D22645" w:rsidRPr="004D0E2B" w:rsidRDefault="00D22645" w:rsidP="002A4FBF">
      <w:pPr>
        <w:pStyle w:val="Akapitzlist"/>
        <w:numPr>
          <w:ilvl w:val="0"/>
          <w:numId w:val="21"/>
        </w:numPr>
        <w:rPr>
          <w:sz w:val="22"/>
          <w:szCs w:val="22"/>
        </w:rPr>
      </w:pPr>
      <w:r w:rsidRPr="004D0E2B">
        <w:rPr>
          <w:rFonts w:cs="Arial"/>
          <w:color w:val="000000"/>
          <w:sz w:val="22"/>
          <w:szCs w:val="22"/>
          <w:lang w:val="en-GB"/>
        </w:rPr>
        <w:t>Camera</w:t>
      </w:r>
      <w:r w:rsidRPr="004D0E2B">
        <w:rPr>
          <w:sz w:val="22"/>
          <w:szCs w:val="22"/>
        </w:rPr>
        <w:t xml:space="preserve"> control – image acquisition, shutter and readout control.</w:t>
      </w:r>
    </w:p>
    <w:p w:rsidR="00515F99" w:rsidRPr="001570E5" w:rsidRDefault="00515F99" w:rsidP="002A4FBF">
      <w:pPr>
        <w:jc w:val="left"/>
        <w:rPr>
          <w:b/>
          <w:caps/>
          <w:sz w:val="22"/>
        </w:rPr>
      </w:pPr>
      <w:r w:rsidRPr="001570E5">
        <w:br w:type="page"/>
      </w:r>
    </w:p>
    <w:p w:rsidR="00D22645" w:rsidRPr="001570E5" w:rsidRDefault="00F4343E" w:rsidP="002A4FBF">
      <w:pPr>
        <w:pStyle w:val="Nagwek4"/>
        <w:rPr>
          <w:rFonts w:ascii="Times New Roman" w:hAnsi="Times New Roman"/>
          <w:lang w:val="pl-PL"/>
        </w:rPr>
      </w:pPr>
      <w:bookmarkStart w:id="325" w:name="_Toc414241745"/>
      <w:r w:rsidRPr="001570E5">
        <w:rPr>
          <w:caps w:val="0"/>
        </w:rPr>
        <w:lastRenderedPageBreak/>
        <w:t>CAMERA PROCESS</w:t>
      </w:r>
      <w:bookmarkEnd w:id="325"/>
    </w:p>
    <w:p w:rsidR="00D22645" w:rsidRPr="001570E5" w:rsidRDefault="00D22645" w:rsidP="002A4FBF">
      <w:pPr>
        <w:pStyle w:val="Normale14"/>
      </w:pPr>
      <w:r w:rsidRPr="001570E5">
        <w:t>The scheme below</w:t>
      </w:r>
      <w:r w:rsidR="009A3562" w:rsidRPr="001570E5">
        <w:t xml:space="preserve"> (</w:t>
      </w:r>
      <w:fldSimple w:instr=" REF _Ref413619222 \h  \* MERGEFORMAT ">
        <w:r w:rsidR="00BF2758" w:rsidRPr="00BF2758">
          <w:rPr>
            <w:i/>
          </w:rPr>
          <w:t xml:space="preserve">Figure </w:t>
        </w:r>
        <w:r w:rsidR="00BF2758" w:rsidRPr="00BF2758">
          <w:rPr>
            <w:i/>
            <w:noProof/>
          </w:rPr>
          <w:t>5</w:t>
        </w:r>
        <w:r w:rsidR="00BF2758" w:rsidRPr="00BF2758">
          <w:rPr>
            <w:i/>
            <w:noProof/>
          </w:rPr>
          <w:noBreakHyphen/>
          <w:t>54</w:t>
        </w:r>
      </w:fldSimple>
      <w:r w:rsidR="009A3562" w:rsidRPr="001570E5">
        <w:t>)</w:t>
      </w:r>
      <w:r w:rsidRPr="001570E5">
        <w:t xml:space="preserve"> shows the system behavior when the image trigger is started. A first basic testing consists in a check if all systems are operational. Then the shutter opening is started.</w:t>
      </w:r>
    </w:p>
    <w:p w:rsidR="00D22645" w:rsidRPr="001570E5" w:rsidRDefault="00D22645" w:rsidP="002A4FBF">
      <w:pPr>
        <w:keepNext/>
        <w:spacing w:line="360" w:lineRule="auto"/>
      </w:pPr>
      <w:r w:rsidRPr="001570E5">
        <w:rPr>
          <w:noProof/>
          <w:sz w:val="24"/>
          <w:szCs w:val="24"/>
          <w:lang w:val="pl-PL" w:eastAsia="pl-PL"/>
        </w:rPr>
        <w:drawing>
          <wp:inline distT="0" distB="0" distL="0" distR="0">
            <wp:extent cx="6372860" cy="7120255"/>
            <wp:effectExtent l="0" t="0" r="8890" b="4445"/>
            <wp:docPr id="6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2860" cy="7120255"/>
                    </a:xfrm>
                    <a:prstGeom prst="rect">
                      <a:avLst/>
                    </a:prstGeom>
                  </pic:spPr>
                </pic:pic>
              </a:graphicData>
            </a:graphic>
          </wp:inline>
        </w:drawing>
      </w:r>
    </w:p>
    <w:p w:rsidR="00D56B5B" w:rsidRPr="001570E5" w:rsidRDefault="00D22645" w:rsidP="002A4FBF">
      <w:pPr>
        <w:pStyle w:val="Legenda"/>
        <w:jc w:val="center"/>
        <w:rPr>
          <w:sz w:val="22"/>
        </w:rPr>
      </w:pPr>
      <w:bookmarkStart w:id="326" w:name="_Ref413619222"/>
      <w:bookmarkStart w:id="327" w:name="_Toc414241814"/>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54</w:t>
      </w:r>
      <w:r w:rsidR="00D236E6" w:rsidRPr="001570E5">
        <w:rPr>
          <w:sz w:val="22"/>
        </w:rPr>
        <w:fldChar w:fldCharType="end"/>
      </w:r>
      <w:bookmarkEnd w:id="326"/>
      <w:r w:rsidRPr="001570E5">
        <w:rPr>
          <w:sz w:val="22"/>
        </w:rPr>
        <w:t>: Camera process</w:t>
      </w:r>
      <w:bookmarkEnd w:id="327"/>
    </w:p>
    <w:p w:rsidR="00D22645" w:rsidRPr="001570E5" w:rsidRDefault="00D22645" w:rsidP="002A4FBF">
      <w:pPr>
        <w:pStyle w:val="Normale14"/>
      </w:pPr>
      <w:r w:rsidRPr="001570E5">
        <w:lastRenderedPageBreak/>
        <w:t>The camera process behavior after the opening of the shutter is shown below</w:t>
      </w:r>
      <w:r w:rsidR="009A3562" w:rsidRPr="001570E5">
        <w:t xml:space="preserve"> (</w:t>
      </w:r>
      <w:fldSimple w:instr=" REF _Ref413619088 \h  \* MERGEFORMAT ">
        <w:r w:rsidR="00BF2758" w:rsidRPr="00BF2758">
          <w:rPr>
            <w:i/>
          </w:rPr>
          <w:t xml:space="preserve">Figure </w:t>
        </w:r>
        <w:r w:rsidR="00BF2758" w:rsidRPr="00BF2758">
          <w:rPr>
            <w:i/>
            <w:noProof/>
          </w:rPr>
          <w:t>5</w:t>
        </w:r>
        <w:r w:rsidR="00BF2758" w:rsidRPr="00BF2758">
          <w:rPr>
            <w:i/>
            <w:noProof/>
          </w:rPr>
          <w:noBreakHyphen/>
          <w:t>55</w:t>
        </w:r>
      </w:fldSimple>
      <w:r w:rsidR="009A3562" w:rsidRPr="001570E5">
        <w:t>)</w:t>
      </w:r>
      <w:r w:rsidRPr="001570E5">
        <w:t>. Shutter opening and CCD readout are time stamped. Along with time, the sensor data are stored for each timestamp. Time stamping itself is done within the processing system. The precision of this approach is equal to approx. 3 µs. After the shutter opening, the exposure time is measured and after finishing, the shutter closure procedure is started. Both opening and closing of the shutter can fail, in this scenario the camera process is terminated and disabled.</w:t>
      </w:r>
    </w:p>
    <w:p w:rsidR="00D56B5B" w:rsidRPr="001570E5" w:rsidRDefault="00D22645" w:rsidP="002A4FBF">
      <w:pPr>
        <w:keepNext/>
        <w:spacing w:line="360" w:lineRule="auto"/>
        <w:jc w:val="center"/>
      </w:pPr>
      <w:r w:rsidRPr="001570E5">
        <w:rPr>
          <w:noProof/>
          <w:sz w:val="24"/>
          <w:szCs w:val="24"/>
          <w:lang w:val="pl-PL" w:eastAsia="pl-PL"/>
        </w:rPr>
        <w:drawing>
          <wp:inline distT="0" distB="0" distL="0" distR="0">
            <wp:extent cx="3552074" cy="6469970"/>
            <wp:effectExtent l="19050" t="0" r="0" b="0"/>
            <wp:docPr id="6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4019" cy="6473513"/>
                    </a:xfrm>
                    <a:prstGeom prst="rect">
                      <a:avLst/>
                    </a:prstGeom>
                  </pic:spPr>
                </pic:pic>
              </a:graphicData>
            </a:graphic>
          </wp:inline>
        </w:drawing>
      </w:r>
    </w:p>
    <w:p w:rsidR="00D56B5B" w:rsidRPr="001570E5" w:rsidRDefault="00D22645" w:rsidP="002A4FBF">
      <w:pPr>
        <w:pStyle w:val="Legenda"/>
        <w:jc w:val="center"/>
        <w:rPr>
          <w:sz w:val="22"/>
        </w:rPr>
      </w:pPr>
      <w:bookmarkStart w:id="328" w:name="_Ref413619088"/>
      <w:bookmarkStart w:id="329" w:name="_Toc414241815"/>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55</w:t>
      </w:r>
      <w:r w:rsidR="00D236E6" w:rsidRPr="001570E5">
        <w:rPr>
          <w:sz w:val="22"/>
        </w:rPr>
        <w:fldChar w:fldCharType="end"/>
      </w:r>
      <w:bookmarkEnd w:id="328"/>
      <w:r w:rsidRPr="001570E5">
        <w:rPr>
          <w:sz w:val="22"/>
        </w:rPr>
        <w:t>: CCD acquisition process</w:t>
      </w:r>
      <w:bookmarkEnd w:id="329"/>
    </w:p>
    <w:p w:rsidR="009A3562" w:rsidRPr="001570E5" w:rsidRDefault="009A3562" w:rsidP="002A4FBF"/>
    <w:p w:rsidR="009A3562" w:rsidRPr="001570E5" w:rsidRDefault="009A3562" w:rsidP="002A4FBF"/>
    <w:p w:rsidR="009A3562" w:rsidRPr="001570E5" w:rsidRDefault="009A3562" w:rsidP="002A4FBF"/>
    <w:p w:rsidR="00D22645" w:rsidRPr="001570E5" w:rsidRDefault="00D22645" w:rsidP="002A4FBF">
      <w:pPr>
        <w:pStyle w:val="Normale14"/>
      </w:pPr>
      <w:r w:rsidRPr="001570E5">
        <w:lastRenderedPageBreak/>
        <w:t>The operations of other background processes are shown below</w:t>
      </w:r>
      <w:r w:rsidR="009A3562" w:rsidRPr="001570E5">
        <w:t xml:space="preserve"> (</w:t>
      </w:r>
      <w:fldSimple w:instr=" REF _Ref413619272 \h  \* MERGEFORMAT ">
        <w:r w:rsidR="00BF2758" w:rsidRPr="00BF2758">
          <w:rPr>
            <w:i/>
          </w:rPr>
          <w:t xml:space="preserve">Figure </w:t>
        </w:r>
        <w:r w:rsidR="00BF2758" w:rsidRPr="00BF2758">
          <w:rPr>
            <w:i/>
            <w:noProof/>
          </w:rPr>
          <w:t>5</w:t>
        </w:r>
        <w:r w:rsidR="00BF2758" w:rsidRPr="00BF2758">
          <w:rPr>
            <w:i/>
            <w:noProof/>
          </w:rPr>
          <w:noBreakHyphen/>
          <w:t>56</w:t>
        </w:r>
      </w:fldSimple>
      <w:r w:rsidR="009A3562" w:rsidRPr="001570E5">
        <w:t>)</w:t>
      </w:r>
      <w:r w:rsidRPr="001570E5">
        <w:t>.</w:t>
      </w:r>
    </w:p>
    <w:p w:rsidR="00D56B5B" w:rsidRPr="001570E5" w:rsidRDefault="00D22645" w:rsidP="002A4FBF">
      <w:pPr>
        <w:keepNext/>
        <w:spacing w:line="360" w:lineRule="auto"/>
        <w:jc w:val="center"/>
      </w:pPr>
      <w:r w:rsidRPr="001570E5">
        <w:rPr>
          <w:noProof/>
          <w:sz w:val="24"/>
          <w:szCs w:val="24"/>
          <w:lang w:val="pl-PL" w:eastAsia="pl-PL"/>
        </w:rPr>
        <w:drawing>
          <wp:inline distT="0" distB="0" distL="0" distR="0">
            <wp:extent cx="5605669" cy="4989582"/>
            <wp:effectExtent l="0" t="0" r="0" b="1905"/>
            <wp:docPr id="6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7260" cy="4990998"/>
                    </a:xfrm>
                    <a:prstGeom prst="rect">
                      <a:avLst/>
                    </a:prstGeom>
                  </pic:spPr>
                </pic:pic>
              </a:graphicData>
            </a:graphic>
          </wp:inline>
        </w:drawing>
      </w:r>
    </w:p>
    <w:p w:rsidR="00D56B5B" w:rsidRPr="001570E5" w:rsidRDefault="00D22645" w:rsidP="002A4FBF">
      <w:pPr>
        <w:pStyle w:val="Legenda"/>
        <w:jc w:val="center"/>
        <w:rPr>
          <w:sz w:val="22"/>
        </w:rPr>
      </w:pPr>
      <w:bookmarkStart w:id="330" w:name="_Ref413619272"/>
      <w:bookmarkStart w:id="331" w:name="_Toc414241816"/>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56</w:t>
      </w:r>
      <w:r w:rsidR="00D236E6" w:rsidRPr="001570E5">
        <w:rPr>
          <w:sz w:val="22"/>
        </w:rPr>
        <w:fldChar w:fldCharType="end"/>
      </w:r>
      <w:bookmarkEnd w:id="330"/>
      <w:r w:rsidRPr="001570E5">
        <w:rPr>
          <w:sz w:val="22"/>
        </w:rPr>
        <w:t>: Other processes running in background</w:t>
      </w:r>
      <w:bookmarkEnd w:id="331"/>
    </w:p>
    <w:p w:rsidR="00515F99" w:rsidRPr="001570E5" w:rsidRDefault="00515F99" w:rsidP="002A4FBF">
      <w:pPr>
        <w:jc w:val="left"/>
      </w:pPr>
      <w:r w:rsidRPr="001570E5">
        <w:br w:type="page"/>
      </w:r>
    </w:p>
    <w:p w:rsidR="009A3562" w:rsidRPr="001570E5" w:rsidRDefault="009A3562" w:rsidP="002A4FBF"/>
    <w:p w:rsidR="00D22645" w:rsidRPr="001570E5" w:rsidRDefault="00D22645" w:rsidP="002A4FBF">
      <w:pPr>
        <w:pStyle w:val="Normale14"/>
      </w:pPr>
      <w:r w:rsidRPr="001570E5">
        <w:t xml:space="preserve">The diagram below </w:t>
      </w:r>
      <w:r w:rsidR="009A3562" w:rsidRPr="001570E5">
        <w:t>(</w:t>
      </w:r>
      <w:fldSimple w:instr=" REF _Ref413619304 \h  \* MERGEFORMAT ">
        <w:r w:rsidR="00BF2758" w:rsidRPr="00BF2758">
          <w:rPr>
            <w:i/>
          </w:rPr>
          <w:t xml:space="preserve">Figure </w:t>
        </w:r>
        <w:r w:rsidR="00BF2758" w:rsidRPr="00BF2758">
          <w:rPr>
            <w:i/>
            <w:noProof/>
          </w:rPr>
          <w:t>5</w:t>
        </w:r>
        <w:r w:rsidR="00BF2758" w:rsidRPr="00BF2758">
          <w:rPr>
            <w:i/>
            <w:noProof/>
          </w:rPr>
          <w:noBreakHyphen/>
          <w:t>57</w:t>
        </w:r>
      </w:fldSimple>
      <w:r w:rsidR="009A3562" w:rsidRPr="001570E5">
        <w:t>)</w:t>
      </w:r>
      <w:r w:rsidR="00C75B93" w:rsidRPr="001570E5">
        <w:t xml:space="preserve"> </w:t>
      </w:r>
      <w:r w:rsidRPr="001570E5">
        <w:t>presents different error handling processes.</w:t>
      </w:r>
    </w:p>
    <w:p w:rsidR="00D56B5B" w:rsidRPr="001570E5" w:rsidRDefault="00D22645" w:rsidP="002A4FBF">
      <w:pPr>
        <w:keepNext/>
        <w:spacing w:line="360" w:lineRule="auto"/>
        <w:jc w:val="center"/>
      </w:pPr>
      <w:r w:rsidRPr="001570E5">
        <w:rPr>
          <w:noProof/>
          <w:sz w:val="24"/>
          <w:szCs w:val="24"/>
          <w:lang w:val="pl-PL" w:eastAsia="pl-PL"/>
        </w:rPr>
        <w:drawing>
          <wp:inline distT="0" distB="0" distL="0" distR="0">
            <wp:extent cx="5831060" cy="7432916"/>
            <wp:effectExtent l="0" t="0" r="0" b="0"/>
            <wp:docPr id="69"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5522" cy="7438604"/>
                    </a:xfrm>
                    <a:prstGeom prst="rect">
                      <a:avLst/>
                    </a:prstGeom>
                  </pic:spPr>
                </pic:pic>
              </a:graphicData>
            </a:graphic>
          </wp:inline>
        </w:drawing>
      </w:r>
    </w:p>
    <w:p w:rsidR="00D56B5B" w:rsidRPr="001570E5" w:rsidRDefault="00D22645" w:rsidP="002A4FBF">
      <w:pPr>
        <w:pStyle w:val="Legenda"/>
        <w:jc w:val="center"/>
        <w:rPr>
          <w:sz w:val="22"/>
        </w:rPr>
      </w:pPr>
      <w:bookmarkStart w:id="332" w:name="_Ref413619304"/>
      <w:bookmarkStart w:id="333" w:name="_Toc414241817"/>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57</w:t>
      </w:r>
      <w:r w:rsidR="00D236E6" w:rsidRPr="001570E5">
        <w:rPr>
          <w:sz w:val="22"/>
        </w:rPr>
        <w:fldChar w:fldCharType="end"/>
      </w:r>
      <w:bookmarkEnd w:id="332"/>
      <w:r w:rsidRPr="001570E5">
        <w:rPr>
          <w:sz w:val="22"/>
        </w:rPr>
        <w:t>: Errors handling processes</w:t>
      </w:r>
      <w:bookmarkEnd w:id="333"/>
    </w:p>
    <w:p w:rsidR="00C66749" w:rsidRPr="001570E5" w:rsidRDefault="00C66749" w:rsidP="002A4FBF"/>
    <w:p w:rsidR="00C66749" w:rsidRPr="001570E5" w:rsidRDefault="00F4343E" w:rsidP="002A4FBF">
      <w:pPr>
        <w:pStyle w:val="Nagwek4"/>
      </w:pPr>
      <w:bookmarkStart w:id="334" w:name="_Toc414241746"/>
      <w:r w:rsidRPr="001570E5">
        <w:rPr>
          <w:caps w:val="0"/>
        </w:rPr>
        <w:t>TASKS ON FREERTOS</w:t>
      </w:r>
      <w:bookmarkEnd w:id="334"/>
    </w:p>
    <w:p w:rsidR="00C66749" w:rsidRPr="001570E5" w:rsidRDefault="00C66749" w:rsidP="002A4FBF"/>
    <w:p w:rsidR="00C66749" w:rsidRPr="001570E5" w:rsidRDefault="00C66749" w:rsidP="002A4FBF">
      <w:pPr>
        <w:pStyle w:val="Normale14"/>
        <w:keepNext/>
      </w:pPr>
      <w:r w:rsidRPr="001570E5">
        <w:rPr>
          <w:noProof/>
          <w:lang w:val="pl-PL" w:eastAsia="pl-PL"/>
        </w:rPr>
        <w:drawing>
          <wp:inline distT="0" distB="0" distL="0" distR="0">
            <wp:extent cx="6372860" cy="5127916"/>
            <wp:effectExtent l="19050" t="0" r="8890" b="0"/>
            <wp:docPr id="46"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6372860" cy="5127916"/>
                    </a:xfrm>
                    <a:prstGeom prst="rect">
                      <a:avLst/>
                    </a:prstGeom>
                    <a:noFill/>
                    <a:ln w="9525">
                      <a:noFill/>
                      <a:miter lim="800000"/>
                      <a:headEnd/>
                      <a:tailEnd/>
                    </a:ln>
                  </pic:spPr>
                </pic:pic>
              </a:graphicData>
            </a:graphic>
          </wp:inline>
        </w:drawing>
      </w:r>
    </w:p>
    <w:p w:rsidR="00D56B5B" w:rsidRPr="001570E5" w:rsidRDefault="00C66749" w:rsidP="002A4FBF">
      <w:pPr>
        <w:pStyle w:val="Legenda"/>
        <w:jc w:val="center"/>
        <w:rPr>
          <w:sz w:val="22"/>
        </w:rPr>
      </w:pPr>
      <w:bookmarkStart w:id="335" w:name="_Ref413619351"/>
      <w:bookmarkStart w:id="336" w:name="_Toc414241818"/>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58</w:t>
      </w:r>
      <w:r w:rsidR="00D236E6" w:rsidRPr="001570E5">
        <w:rPr>
          <w:sz w:val="22"/>
        </w:rPr>
        <w:fldChar w:fldCharType="end"/>
      </w:r>
      <w:bookmarkEnd w:id="335"/>
      <w:r w:rsidRPr="001570E5">
        <w:rPr>
          <w:sz w:val="22"/>
        </w:rPr>
        <w:t xml:space="preserve">: </w:t>
      </w:r>
      <w:r w:rsidR="00515F99" w:rsidRPr="001570E5">
        <w:rPr>
          <w:sz w:val="22"/>
        </w:rPr>
        <w:t>RT</w:t>
      </w:r>
      <w:r w:rsidRPr="001570E5">
        <w:rPr>
          <w:sz w:val="22"/>
        </w:rPr>
        <w:t>OS tasks</w:t>
      </w:r>
      <w:bookmarkEnd w:id="336"/>
    </w:p>
    <w:p w:rsidR="00D56B5B" w:rsidRPr="001570E5" w:rsidRDefault="00D56B5B" w:rsidP="002A4FBF"/>
    <w:p w:rsidR="00C66749" w:rsidRPr="001570E5" w:rsidRDefault="00C66749" w:rsidP="002A4FBF">
      <w:pPr>
        <w:pStyle w:val="Normale14"/>
        <w:rPr>
          <w:color w:val="FF0000"/>
        </w:rPr>
      </w:pPr>
      <w:r w:rsidRPr="001570E5">
        <w:t>The RTOS task controls the image acquisition</w:t>
      </w:r>
      <w:r w:rsidR="009A3562" w:rsidRPr="001570E5">
        <w:t xml:space="preserve"> (</w:t>
      </w:r>
      <w:fldSimple w:instr=" REF _Ref413619351 \h  \* MERGEFORMAT ">
        <w:r w:rsidR="00BF2758" w:rsidRPr="00BF2758">
          <w:rPr>
            <w:i/>
          </w:rPr>
          <w:t xml:space="preserve">Figure </w:t>
        </w:r>
        <w:r w:rsidR="00BF2758" w:rsidRPr="00BF2758">
          <w:rPr>
            <w:i/>
            <w:noProof/>
          </w:rPr>
          <w:t>5</w:t>
        </w:r>
        <w:r w:rsidR="00BF2758" w:rsidRPr="00BF2758">
          <w:rPr>
            <w:i/>
            <w:noProof/>
          </w:rPr>
          <w:noBreakHyphen/>
          <w:t>58</w:t>
        </w:r>
      </w:fldSimple>
      <w:r w:rsidR="009A3562" w:rsidRPr="001570E5">
        <w:t>)</w:t>
      </w:r>
      <w:r w:rsidRPr="001570E5">
        <w:t>. The image acquisition is triggered by an external (e.g. via RS485) or internal trigger</w:t>
      </w:r>
      <w:r w:rsidR="00C6306C" w:rsidRPr="001570E5">
        <w:t>.</w:t>
      </w:r>
      <w:r w:rsidRPr="001570E5">
        <w:t xml:space="preserve"> In parallel task, the RTOS  measures the temperature and adjusts the power of the cooling system</w:t>
      </w:r>
      <w:r w:rsidRPr="001570E5">
        <w:rPr>
          <w:color w:val="FF0000"/>
        </w:rPr>
        <w:t xml:space="preserve">. </w:t>
      </w:r>
      <w:r w:rsidRPr="002A4FBF">
        <w:rPr>
          <w:bCs/>
          <w:color w:val="000000"/>
          <w:szCs w:val="22"/>
        </w:rPr>
        <w:t xml:space="preserve">It is essential to consider that the power adjustment of the cooling system during readout depends on the number of lines being read. </w:t>
      </w:r>
      <w:r w:rsidR="00C6306C" w:rsidRPr="002A4FBF">
        <w:rPr>
          <w:bCs/>
          <w:color w:val="000000"/>
          <w:szCs w:val="22"/>
        </w:rPr>
        <w:t>The c</w:t>
      </w:r>
      <w:r w:rsidRPr="002A4FBF">
        <w:rPr>
          <w:bCs/>
          <w:color w:val="000000"/>
          <w:szCs w:val="22"/>
        </w:rPr>
        <w:t>ooling system control is done in such a way that it won't be run when data are being read, so that it won't add any additional noise to the acquired sensor</w:t>
      </w:r>
      <w:r w:rsidRPr="002A4FBF">
        <w:rPr>
          <w:rFonts w:ascii="arial;sans-serif" w:hAnsi="arial;sans-serif"/>
          <w:b/>
          <w:color w:val="222222"/>
          <w:sz w:val="18"/>
        </w:rPr>
        <w:t xml:space="preserve"> </w:t>
      </w:r>
      <w:r w:rsidRPr="002A4FBF">
        <w:rPr>
          <w:bCs/>
          <w:color w:val="000000"/>
          <w:szCs w:val="22"/>
        </w:rPr>
        <w:t xml:space="preserve">data. </w:t>
      </w:r>
      <w:r w:rsidRPr="002A4FBF">
        <w:rPr>
          <w:color w:val="FF0000"/>
        </w:rPr>
        <w:t xml:space="preserve"> </w:t>
      </w:r>
    </w:p>
    <w:p w:rsidR="00515F99" w:rsidRPr="001570E5" w:rsidRDefault="00515F99" w:rsidP="002A4FBF">
      <w:pPr>
        <w:jc w:val="left"/>
        <w:rPr>
          <w:b/>
          <w:caps/>
          <w:color w:val="FF0000"/>
          <w:sz w:val="22"/>
        </w:rPr>
      </w:pPr>
      <w:r w:rsidRPr="001570E5">
        <w:rPr>
          <w:color w:val="FF0000"/>
        </w:rPr>
        <w:br w:type="page"/>
      </w:r>
    </w:p>
    <w:p w:rsidR="00C66749" w:rsidRPr="001570E5" w:rsidRDefault="00F4343E" w:rsidP="002A4FBF">
      <w:pPr>
        <w:pStyle w:val="Nagwek4"/>
      </w:pPr>
      <w:bookmarkStart w:id="337" w:name="_Toc414189132"/>
      <w:bookmarkStart w:id="338" w:name="_Toc414241747"/>
      <w:bookmarkEnd w:id="337"/>
      <w:r w:rsidRPr="001570E5">
        <w:rPr>
          <w:caps w:val="0"/>
        </w:rPr>
        <w:lastRenderedPageBreak/>
        <w:t>SOFTWARE</w:t>
      </w:r>
      <w:bookmarkEnd w:id="338"/>
    </w:p>
    <w:p w:rsidR="00C66749" w:rsidRPr="001570E5" w:rsidRDefault="00C66749" w:rsidP="002A4FBF">
      <w:pPr>
        <w:pStyle w:val="Normale14"/>
        <w:spacing w:after="0"/>
        <w:rPr>
          <w:rFonts w:ascii="Times New Roman" w:hAnsi="Times New Roman"/>
          <w:sz w:val="24"/>
          <w:szCs w:val="24"/>
        </w:rPr>
      </w:pPr>
      <w:r w:rsidRPr="001570E5">
        <w:t xml:space="preserve">The System design is developed entirely </w:t>
      </w:r>
      <w:r w:rsidR="00C6306C" w:rsidRPr="001570E5">
        <w:t xml:space="preserve">using </w:t>
      </w:r>
      <w:r w:rsidRPr="001570E5">
        <w:t>Xilinx tools</w:t>
      </w:r>
      <w:r w:rsidR="00C6306C" w:rsidRPr="001570E5">
        <w:t>:</w:t>
      </w:r>
      <w:r w:rsidRPr="001570E5">
        <w:t xml:space="preserve"> </w:t>
      </w:r>
    </w:p>
    <w:p w:rsidR="00C66749" w:rsidRPr="001570E5" w:rsidRDefault="00C66749" w:rsidP="002A4FBF">
      <w:pPr>
        <w:pStyle w:val="Akapitzlist"/>
        <w:numPr>
          <w:ilvl w:val="0"/>
          <w:numId w:val="21"/>
        </w:numPr>
        <w:rPr>
          <w:rFonts w:cs="Arial"/>
          <w:color w:val="000000"/>
          <w:sz w:val="22"/>
          <w:szCs w:val="22"/>
          <w:shd w:val="clear" w:color="auto" w:fill="FFFF00"/>
          <w:lang w:val="en-GB"/>
        </w:rPr>
      </w:pPr>
      <w:r w:rsidRPr="001570E5">
        <w:rPr>
          <w:sz w:val="22"/>
          <w:szCs w:val="22"/>
        </w:rPr>
        <w:t xml:space="preserve">Vivado Design </w:t>
      </w:r>
      <w:r w:rsidRPr="004D0E2B">
        <w:rPr>
          <w:rFonts w:cs="Arial"/>
          <w:color w:val="000000"/>
          <w:sz w:val="22"/>
          <w:szCs w:val="22"/>
          <w:lang w:val="en-GB"/>
        </w:rPr>
        <w:t>Suite – HDL development and simulation</w:t>
      </w:r>
    </w:p>
    <w:p w:rsidR="00C66749" w:rsidRPr="001570E5" w:rsidRDefault="00C66749"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Xilinx SDK – C development for RTOS</w:t>
      </w:r>
    </w:p>
    <w:p w:rsidR="00C66749" w:rsidRPr="001570E5" w:rsidRDefault="00C66749" w:rsidP="002A4FBF">
      <w:pPr>
        <w:pStyle w:val="Akapitzlist"/>
        <w:numPr>
          <w:ilvl w:val="0"/>
          <w:numId w:val="21"/>
        </w:numPr>
        <w:rPr>
          <w:sz w:val="22"/>
          <w:szCs w:val="22"/>
          <w:lang w:val="fr-FR"/>
        </w:rPr>
      </w:pPr>
      <w:r w:rsidRPr="004D0E2B">
        <w:rPr>
          <w:rFonts w:cs="Arial"/>
          <w:color w:val="000000"/>
          <w:sz w:val="22"/>
          <w:szCs w:val="22"/>
          <w:lang w:val="en-GB"/>
        </w:rPr>
        <w:t>Petalinux – Li</w:t>
      </w:r>
      <w:r w:rsidRPr="001570E5">
        <w:rPr>
          <w:sz w:val="22"/>
          <w:szCs w:val="22"/>
          <w:lang w:val="fr-FR"/>
        </w:rPr>
        <w:t>nux development, kernel customisation etc.</w:t>
      </w:r>
    </w:p>
    <w:p w:rsidR="00C6306C" w:rsidRPr="001570E5" w:rsidRDefault="00C6306C" w:rsidP="002A4FBF">
      <w:pPr>
        <w:pStyle w:val="Akapitzlist"/>
        <w:rPr>
          <w:lang w:val="fr-FR"/>
        </w:rPr>
      </w:pPr>
    </w:p>
    <w:p w:rsidR="00C6306C" w:rsidRPr="001570E5" w:rsidRDefault="00C6306C" w:rsidP="002A4FBF">
      <w:pPr>
        <w:pStyle w:val="Akapitzlist"/>
        <w:rPr>
          <w:lang w:val="fr-FR"/>
        </w:rPr>
      </w:pPr>
    </w:p>
    <w:p w:rsidR="00C66749" w:rsidRPr="001570E5" w:rsidRDefault="00F4343E" w:rsidP="002A4FBF">
      <w:pPr>
        <w:pStyle w:val="Nagwek4"/>
        <w:rPr>
          <w:caps w:val="0"/>
        </w:rPr>
      </w:pPr>
      <w:bookmarkStart w:id="339" w:name="_Toc414241748"/>
      <w:r w:rsidRPr="001570E5">
        <w:t>CODING</w:t>
      </w:r>
      <w:r w:rsidRPr="001570E5">
        <w:rPr>
          <w:caps w:val="0"/>
        </w:rPr>
        <w:t xml:space="preserve"> STANDARDS AND TESTING</w:t>
      </w:r>
      <w:bookmarkEnd w:id="339"/>
    </w:p>
    <w:p w:rsidR="00C66749" w:rsidRPr="001570E5" w:rsidRDefault="00C66749" w:rsidP="002A4FBF">
      <w:pPr>
        <w:pStyle w:val="Normale14"/>
      </w:pPr>
      <w:r w:rsidRPr="001570E5">
        <w:t>HDL and C are being developed using internal standard. Each HDL IP core is tested with a test bench.</w:t>
      </w:r>
    </w:p>
    <w:p w:rsidR="00C66749" w:rsidRPr="001570E5" w:rsidRDefault="00C66749" w:rsidP="002A4FBF">
      <w:pPr>
        <w:pStyle w:val="Normale14"/>
      </w:pPr>
      <w:r w:rsidRPr="001570E5">
        <w:t xml:space="preserve">RTOS and Linux C programs are checked for compliance with the internal standard. In the future the code will be compliant with the MISRA C standard. The </w:t>
      </w:r>
      <w:r w:rsidR="00C6306C" w:rsidRPr="001570E5">
        <w:t>t</w:t>
      </w:r>
      <w:r w:rsidRPr="001570E5">
        <w:t>esting is done on all levels, each part of the system is tested separately and also subsystem and system integrity tests are performed.</w:t>
      </w:r>
    </w:p>
    <w:p w:rsidR="00C66749" w:rsidRPr="001570E5" w:rsidRDefault="00C66749" w:rsidP="002A4FBF">
      <w:pPr>
        <w:pStyle w:val="Normale14"/>
      </w:pPr>
    </w:p>
    <w:p w:rsidR="00C66749" w:rsidRPr="001570E5" w:rsidRDefault="00F4343E" w:rsidP="002A4FBF">
      <w:pPr>
        <w:pStyle w:val="Nagwek4"/>
      </w:pPr>
      <w:bookmarkStart w:id="340" w:name="_Toc414241749"/>
      <w:r w:rsidRPr="001570E5">
        <w:rPr>
          <w:caps w:val="0"/>
        </w:rPr>
        <w:t>MONITORING AND CONTROL SW INTERFACE AND EPICS COMPATIBILITY</w:t>
      </w:r>
      <w:bookmarkEnd w:id="340"/>
    </w:p>
    <w:p w:rsidR="00C66749" w:rsidRPr="001570E5" w:rsidRDefault="00C66749" w:rsidP="002A4FBF">
      <w:pPr>
        <w:pStyle w:val="Normale14"/>
      </w:pPr>
      <w:r w:rsidRPr="001570E5">
        <w:rPr>
          <w:bCs/>
          <w:szCs w:val="22"/>
        </w:rPr>
        <w:t xml:space="preserve">The camera system can be used in multiple operation modes. In each mode a different capability is available for the user and for the operator. This is an essential feature which allows also for an easy maintenance of the system. </w:t>
      </w:r>
    </w:p>
    <w:p w:rsidR="00C66749" w:rsidRPr="001570E5" w:rsidRDefault="00C66749" w:rsidP="002A4FBF">
      <w:pPr>
        <w:pStyle w:val="Normale14"/>
      </w:pPr>
      <w:r w:rsidRPr="001570E5">
        <w:t>The following operation modes will be provided:</w:t>
      </w:r>
    </w:p>
    <w:p w:rsidR="00C66749" w:rsidRPr="001570E5" w:rsidRDefault="00C6306C" w:rsidP="002A4FBF">
      <w:pPr>
        <w:pStyle w:val="Normale14"/>
        <w:numPr>
          <w:ilvl w:val="0"/>
          <w:numId w:val="6"/>
        </w:numPr>
        <w:rPr>
          <w:bCs/>
          <w:szCs w:val="22"/>
        </w:rPr>
      </w:pPr>
      <w:r w:rsidRPr="001570E5">
        <w:rPr>
          <w:bCs/>
          <w:szCs w:val="22"/>
        </w:rPr>
        <w:t>DIAGNOSTIC MODE</w:t>
      </w:r>
      <w:r w:rsidR="00C66749" w:rsidRPr="001570E5">
        <w:rPr>
          <w:bCs/>
          <w:szCs w:val="22"/>
        </w:rPr>
        <w:t>: In this mode an error has occurred previously somewhere in the system.</w:t>
      </w:r>
      <w:r w:rsidR="004D0E2B">
        <w:rPr>
          <w:bCs/>
          <w:szCs w:val="22"/>
        </w:rPr>
        <w:t xml:space="preserve"> </w:t>
      </w:r>
      <w:r w:rsidR="00C66749" w:rsidRPr="001570E5">
        <w:rPr>
          <w:bCs/>
          <w:szCs w:val="22"/>
        </w:rPr>
        <w:t>This simple application is booted on the device that collects all data from of all sensors. All data as well as the failure log of the test mode are written onto a SD CARD for debug purposes.</w:t>
      </w:r>
    </w:p>
    <w:p w:rsidR="00C66749" w:rsidRPr="001570E5" w:rsidRDefault="00C66749" w:rsidP="002A4FBF">
      <w:pPr>
        <w:pStyle w:val="Normale14"/>
        <w:numPr>
          <w:ilvl w:val="0"/>
          <w:numId w:val="6"/>
        </w:numPr>
        <w:rPr>
          <w:bCs/>
          <w:szCs w:val="22"/>
        </w:rPr>
      </w:pPr>
      <w:r w:rsidRPr="001570E5">
        <w:rPr>
          <w:bCs/>
          <w:szCs w:val="22"/>
        </w:rPr>
        <w:t>TEST</w:t>
      </w:r>
      <w:r w:rsidR="00C6306C" w:rsidRPr="001570E5">
        <w:rPr>
          <w:bCs/>
          <w:szCs w:val="22"/>
        </w:rPr>
        <w:t xml:space="preserve"> MODE </w:t>
      </w:r>
      <w:r w:rsidRPr="001570E5">
        <w:rPr>
          <w:bCs/>
          <w:szCs w:val="22"/>
        </w:rPr>
        <w:t xml:space="preserve">(during boot): Every time the system boots an internal test is performed. The test is performed via a uboot-script. This process runs with the assumption that no Ethernet-connection is available. If the test fails, the system boots into diagnostic mode. </w:t>
      </w:r>
    </w:p>
    <w:p w:rsidR="00C66749" w:rsidRPr="001570E5" w:rsidRDefault="00C6306C" w:rsidP="002A4FBF">
      <w:pPr>
        <w:pStyle w:val="Normale14"/>
        <w:numPr>
          <w:ilvl w:val="0"/>
          <w:numId w:val="6"/>
        </w:numPr>
        <w:rPr>
          <w:bCs/>
          <w:szCs w:val="22"/>
        </w:rPr>
      </w:pPr>
      <w:r w:rsidRPr="001570E5">
        <w:rPr>
          <w:bCs/>
          <w:szCs w:val="22"/>
        </w:rPr>
        <w:t xml:space="preserve">SERVICE MODE </w:t>
      </w:r>
      <w:r w:rsidR="00C66749" w:rsidRPr="001570E5">
        <w:rPr>
          <w:bCs/>
          <w:szCs w:val="22"/>
        </w:rPr>
        <w:t xml:space="preserve">(on runtime with Linux): The Camera can be set into service mode at any time during runtime. This allows for service and maintenance of the camera. In this mode all processes at highest verbosity level, all operations are logged and specific functions are available for the operator. </w:t>
      </w:r>
    </w:p>
    <w:p w:rsidR="00C66749" w:rsidRPr="001570E5" w:rsidRDefault="00C66749" w:rsidP="002A4FBF">
      <w:pPr>
        <w:pStyle w:val="Normale14"/>
        <w:numPr>
          <w:ilvl w:val="0"/>
          <w:numId w:val="6"/>
        </w:numPr>
        <w:rPr>
          <w:bCs/>
          <w:szCs w:val="22"/>
        </w:rPr>
      </w:pPr>
      <w:r w:rsidRPr="001570E5">
        <w:rPr>
          <w:bCs/>
          <w:szCs w:val="22"/>
        </w:rPr>
        <w:t xml:space="preserve">NORMAL MODE: In this mode, the camera system is seen as an EPICS controlled device which allows frame data acquisition. </w:t>
      </w:r>
    </w:p>
    <w:p w:rsidR="00515F99" w:rsidRPr="001570E5" w:rsidRDefault="00515F99" w:rsidP="002A4FBF">
      <w:pPr>
        <w:jc w:val="left"/>
        <w:rPr>
          <w:b/>
          <w:bCs/>
          <w:caps/>
          <w:sz w:val="22"/>
          <w:szCs w:val="22"/>
        </w:rPr>
      </w:pPr>
      <w:r w:rsidRPr="001570E5">
        <w:rPr>
          <w:bCs/>
          <w:szCs w:val="22"/>
        </w:rPr>
        <w:br w:type="page"/>
      </w:r>
    </w:p>
    <w:p w:rsidR="00C66749" w:rsidRPr="001570E5" w:rsidRDefault="00C66749" w:rsidP="002A4FBF">
      <w:pPr>
        <w:pStyle w:val="Nagwek3"/>
      </w:pPr>
      <w:bookmarkStart w:id="341" w:name="_Toc414241750"/>
      <w:r w:rsidRPr="001570E5">
        <w:lastRenderedPageBreak/>
        <w:t>DIGITAL SYSTEM DESIGN</w:t>
      </w:r>
      <w:bookmarkEnd w:id="341"/>
    </w:p>
    <w:p w:rsidR="009A4A81" w:rsidRPr="001570E5" w:rsidRDefault="0058062C" w:rsidP="002A4FBF">
      <w:pPr>
        <w:pStyle w:val="Nagwek4"/>
        <w:jc w:val="left"/>
      </w:pPr>
      <w:bookmarkStart w:id="342" w:name="_Toc414241751"/>
      <w:r w:rsidRPr="001570E5">
        <w:t>CCD IP CORE</w:t>
      </w:r>
      <w:bookmarkEnd w:id="342"/>
    </w:p>
    <w:p w:rsidR="0058062C" w:rsidRPr="001570E5" w:rsidRDefault="00D56B5B" w:rsidP="002A4FBF">
      <w:pPr>
        <w:pStyle w:val="Normale13"/>
      </w:pPr>
      <w:r w:rsidRPr="001570E5">
        <w:rPr>
          <w:noProof/>
          <w:lang w:val="pl-PL" w:eastAsia="pl-PL"/>
        </w:rPr>
        <w:drawing>
          <wp:inline distT="0" distB="0" distL="0" distR="0">
            <wp:extent cx="6372860" cy="4390390"/>
            <wp:effectExtent l="0" t="0" r="8890" b="0"/>
            <wp:docPr id="9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72860" cy="4390390"/>
                    </a:xfrm>
                    <a:prstGeom prst="rect">
                      <a:avLst/>
                    </a:prstGeom>
                    <a:noFill/>
                    <a:ln w="9525">
                      <a:noFill/>
                      <a:miter lim="800000"/>
                      <a:headEnd/>
                      <a:tailEnd/>
                    </a:ln>
                  </pic:spPr>
                </pic:pic>
              </a:graphicData>
            </a:graphic>
          </wp:inline>
        </w:drawing>
      </w:r>
    </w:p>
    <w:p w:rsidR="0058062C" w:rsidRPr="001570E5" w:rsidRDefault="0058062C" w:rsidP="002A4FBF">
      <w:pPr>
        <w:keepNext/>
      </w:pPr>
    </w:p>
    <w:p w:rsidR="00D56B5B" w:rsidRPr="001570E5" w:rsidRDefault="0058062C" w:rsidP="002A4FBF">
      <w:pPr>
        <w:pStyle w:val="Legenda"/>
        <w:jc w:val="center"/>
        <w:rPr>
          <w:sz w:val="22"/>
        </w:rPr>
      </w:pPr>
      <w:bookmarkStart w:id="343" w:name="_Ref406658707"/>
      <w:bookmarkStart w:id="344" w:name="_Toc414241819"/>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59</w:t>
      </w:r>
      <w:r w:rsidR="00D236E6" w:rsidRPr="001570E5">
        <w:rPr>
          <w:sz w:val="22"/>
        </w:rPr>
        <w:fldChar w:fldCharType="end"/>
      </w:r>
      <w:bookmarkEnd w:id="343"/>
      <w:r w:rsidRPr="001570E5">
        <w:rPr>
          <w:sz w:val="22"/>
        </w:rPr>
        <w:t>: CCD and AFE control state machine</w:t>
      </w:r>
      <w:bookmarkEnd w:id="344"/>
    </w:p>
    <w:p w:rsidR="0058062C" w:rsidRPr="001570E5" w:rsidRDefault="0058062C" w:rsidP="002A4FBF"/>
    <w:p w:rsidR="0058062C" w:rsidRPr="001570E5" w:rsidRDefault="00D236E6" w:rsidP="002A4FBF">
      <w:pPr>
        <w:pStyle w:val="Normale14"/>
      </w:pPr>
      <w:fldSimple w:instr=" REF _Ref406658707 \h  \* MERGEFORMAT ">
        <w:r w:rsidR="00BF2758" w:rsidRPr="00BF2758">
          <w:rPr>
            <w:i/>
          </w:rPr>
          <w:t xml:space="preserve">Figure </w:t>
        </w:r>
        <w:r w:rsidR="00BF2758" w:rsidRPr="00BF2758">
          <w:rPr>
            <w:i/>
            <w:noProof/>
          </w:rPr>
          <w:t>5</w:t>
        </w:r>
        <w:r w:rsidR="00BF2758" w:rsidRPr="00BF2758">
          <w:rPr>
            <w:i/>
            <w:noProof/>
          </w:rPr>
          <w:noBreakHyphen/>
          <w:t>59</w:t>
        </w:r>
      </w:fldSimple>
      <w:r w:rsidR="0039080E" w:rsidRPr="001570E5">
        <w:t xml:space="preserve"> </w:t>
      </w:r>
      <w:r w:rsidR="00515F99" w:rsidRPr="001570E5">
        <w:t>presents</w:t>
      </w:r>
      <w:r w:rsidR="0039080E" w:rsidRPr="001570E5">
        <w:t xml:space="preserve"> the general IP </w:t>
      </w:r>
      <w:r w:rsidR="00C6306C" w:rsidRPr="001570E5">
        <w:t>c</w:t>
      </w:r>
      <w:r w:rsidR="0039080E" w:rsidRPr="001570E5">
        <w:t>ore structure: input and output signals.</w:t>
      </w:r>
      <w:r w:rsidR="0058062C" w:rsidRPr="001570E5">
        <w:t xml:space="preserve"> The CCD FSM is configured to use several signals: BIN_EN – chooses optional binning mode, RST – FSM reset, SW_TRIG – software trigger, EXT_TRIG – hardware trigger, Config register – settings of horizontal and vertical readout frequency, Exp. Time timer – counter that measures the exposition time. </w:t>
      </w:r>
    </w:p>
    <w:p w:rsidR="0058062C" w:rsidRPr="001570E5" w:rsidRDefault="00B639DB" w:rsidP="002A4FBF">
      <w:pPr>
        <w:pStyle w:val="Normale13"/>
      </w:pPr>
      <w:r w:rsidRPr="001570E5">
        <w:t xml:space="preserve">CLK – FSM Clock - </w:t>
      </w:r>
      <w:r w:rsidR="0058062C" w:rsidRPr="001570E5">
        <w:t>Status register reflects state of the FSM using several signals: BINNING – confirmation of binning mode, ACQ - FSM in data acquisition mode, CLEAR – FSM in sensor clearing mode, TRIG – trigger received.</w:t>
      </w:r>
      <w:r w:rsidRPr="001570E5">
        <w:t xml:space="preserve"> Core control registers, status registers and BRAM are programmed by PS using AXI Lite bus. ADC data after deserialization is transferred by DMA to PS RAM by AXI4 Memory Mapped bus.</w:t>
      </w:r>
    </w:p>
    <w:p w:rsidR="00C6306C" w:rsidRPr="001570E5" w:rsidRDefault="00C6306C" w:rsidP="002A4FBF">
      <w:pPr>
        <w:pStyle w:val="Normale13"/>
      </w:pPr>
    </w:p>
    <w:p w:rsidR="00056DA1" w:rsidRPr="001570E5" w:rsidRDefault="004A12D9" w:rsidP="002A4FBF">
      <w:pPr>
        <w:pStyle w:val="Nagwek5"/>
      </w:pPr>
      <w:bookmarkStart w:id="345" w:name="_Toc414241752"/>
      <w:r w:rsidRPr="001570E5">
        <w:rPr>
          <w:caps w:val="0"/>
        </w:rPr>
        <w:t>ADC READOUT</w:t>
      </w:r>
      <w:bookmarkEnd w:id="345"/>
    </w:p>
    <w:p w:rsidR="00056DA1" w:rsidRPr="001570E5" w:rsidRDefault="00056DA1" w:rsidP="002A4FBF">
      <w:pPr>
        <w:pStyle w:val="Normale14"/>
        <w:rPr>
          <w:color w:val="000000"/>
          <w:shd w:val="clear" w:color="auto" w:fill="FFFF99"/>
        </w:rPr>
      </w:pPr>
      <w:r w:rsidRPr="001570E5">
        <w:t>To leverage the Zyn</w:t>
      </w:r>
      <w:r w:rsidR="00C6306C" w:rsidRPr="001570E5">
        <w:t>Q</w:t>
      </w:r>
      <w:r w:rsidRPr="001570E5">
        <w:t xml:space="preserve"> SoC design philosophy, the ADC data acquisition module is based on existing </w:t>
      </w:r>
      <w:r w:rsidRPr="001570E5">
        <w:rPr>
          <w:rFonts w:eastAsia="PMingLiU"/>
          <w:szCs w:val="22"/>
        </w:rPr>
        <w:t xml:space="preserve">Intellectual </w:t>
      </w:r>
      <w:r w:rsidR="00C6306C" w:rsidRPr="001570E5">
        <w:rPr>
          <w:rFonts w:eastAsia="PMingLiU"/>
          <w:szCs w:val="22"/>
        </w:rPr>
        <w:t>P</w:t>
      </w:r>
      <w:r w:rsidRPr="001570E5">
        <w:rPr>
          <w:rFonts w:eastAsia="PMingLiU"/>
          <w:szCs w:val="22"/>
        </w:rPr>
        <w:t>roperty (IP)</w:t>
      </w:r>
      <w:r w:rsidRPr="001570E5">
        <w:t xml:space="preserve"> cores (provided by Xilinx) with a proper Zyn</w:t>
      </w:r>
      <w:r w:rsidR="00C6306C" w:rsidRPr="001570E5">
        <w:t>Q</w:t>
      </w:r>
      <w:r w:rsidRPr="001570E5">
        <w:t xml:space="preserve"> design toolset (Vivado). Xilinx </w:t>
      </w:r>
      <w:r w:rsidRPr="001570E5">
        <w:lastRenderedPageBreak/>
        <w:t xml:space="preserve">provides IP modules compatible with </w:t>
      </w:r>
      <w:r w:rsidRPr="004D0E2B">
        <w:rPr>
          <w:color w:val="000000"/>
        </w:rPr>
        <w:t>AXI bus specifications, designed to fulfill common tasks such as handling a DRAM memory transfers.</w:t>
      </w:r>
      <w:r w:rsidRPr="001570E5">
        <w:rPr>
          <w:color w:val="000000"/>
          <w:shd w:val="clear" w:color="auto" w:fill="FFFF99"/>
        </w:rPr>
        <w:t xml:space="preserve"> </w:t>
      </w:r>
    </w:p>
    <w:p w:rsidR="00056DA1" w:rsidRPr="001570E5" w:rsidRDefault="00056DA1" w:rsidP="002A4FBF">
      <w:pPr>
        <w:pStyle w:val="Normale14"/>
      </w:pPr>
      <w:r w:rsidRPr="001570E5">
        <w:t xml:space="preserve">Camera DMA engine utilizes following Xilinx IP </w:t>
      </w:r>
      <w:r w:rsidR="00C6306C" w:rsidRPr="001570E5">
        <w:t>c</w:t>
      </w:r>
      <w:r w:rsidRPr="001570E5">
        <w:t>ores (</w:t>
      </w:r>
      <w:fldSimple w:instr=" REF _Ref406658967 \h  \* MERGEFORMAT ">
        <w:r w:rsidR="00BF2758" w:rsidRPr="00BF2758">
          <w:rPr>
            <w:i/>
          </w:rPr>
          <w:t xml:space="preserve">Figure </w:t>
        </w:r>
        <w:r w:rsidR="00BF2758" w:rsidRPr="00BF2758">
          <w:rPr>
            <w:i/>
            <w:noProof/>
          </w:rPr>
          <w:t>5</w:t>
        </w:r>
        <w:r w:rsidR="00BF2758" w:rsidRPr="00BF2758">
          <w:rPr>
            <w:i/>
            <w:noProof/>
          </w:rPr>
          <w:noBreakHyphen/>
          <w:t>60</w:t>
        </w:r>
      </w:fldSimple>
      <w:r w:rsidRPr="001570E5">
        <w:t>):</w:t>
      </w:r>
    </w:p>
    <w:p w:rsidR="00056DA1" w:rsidRPr="001570E5" w:rsidRDefault="00056DA1" w:rsidP="002A4FBF">
      <w:pPr>
        <w:pStyle w:val="Normale14"/>
        <w:numPr>
          <w:ilvl w:val="0"/>
          <w:numId w:val="5"/>
        </w:numPr>
      </w:pPr>
      <w:r w:rsidRPr="001570E5">
        <w:t xml:space="preserve">The AXI VDMA v 6.2 is a DMA controller especially to handle video data. It is programmable and supports various DMA schemes. The VDMA core is fully duplex – supports both read and write channels to the memory – in our specific case only write channels are used. VDMA </w:t>
      </w:r>
      <w:r w:rsidR="00D862EB" w:rsidRPr="001570E5">
        <w:t>transfers</w:t>
      </w:r>
      <w:r w:rsidRPr="001570E5">
        <w:t xml:space="preserve"> video data over the AXI Stream Bus (address-less data packets) and outputs </w:t>
      </w:r>
      <w:r w:rsidR="00D862EB" w:rsidRPr="001570E5">
        <w:t>data using</w:t>
      </w:r>
      <w:r w:rsidRPr="001570E5">
        <w:t xml:space="preserve"> AXI Memory Mapped Bus (data packets with addresses).</w:t>
      </w:r>
    </w:p>
    <w:p w:rsidR="00056DA1" w:rsidRPr="001570E5" w:rsidRDefault="00056DA1" w:rsidP="002A4FBF">
      <w:pPr>
        <w:pStyle w:val="Normale14"/>
        <w:numPr>
          <w:ilvl w:val="0"/>
          <w:numId w:val="5"/>
        </w:numPr>
      </w:pPr>
      <w:r w:rsidRPr="001570E5">
        <w:t>The VidIn (Video In To) AXI 4.0 Stream v 3.0. 2 AXIS core provides the interface between clocked, parallel video data and the AXI Stream bus. Internally it is built around dual ported FIFO which acts as a bridge between two asynchronous clock domains – video data pixel clock and AXI Stream bus clock. FIFO acts also as a data buffer and its depth is programmable.</w:t>
      </w:r>
    </w:p>
    <w:p w:rsidR="00056DA1" w:rsidRPr="001570E5" w:rsidRDefault="00056DA1" w:rsidP="002A4FBF">
      <w:pPr>
        <w:pStyle w:val="Normale14"/>
        <w:numPr>
          <w:ilvl w:val="0"/>
          <w:numId w:val="5"/>
        </w:numPr>
      </w:pPr>
      <w:r w:rsidRPr="001570E5">
        <w:t>AXI Interconnect v 2.1 acts as a bridge between AXI MM cores and hardware memory interconnect. It is capable of translating the AXI protocol version (IP cores use version 4, while interconnect hardware uses version 3) and the arbitration between connected AXI MM buses.</w:t>
      </w:r>
    </w:p>
    <w:p w:rsidR="00056DA1" w:rsidRPr="001570E5" w:rsidRDefault="00056DA1" w:rsidP="002A4FBF">
      <w:pPr>
        <w:pStyle w:val="Normale14"/>
      </w:pPr>
      <w:r w:rsidRPr="001570E5">
        <w:t>The ADC Interface outputs 4 groups of ADC data signals, each group with 4 ADCs sampling each of the 4 read channels from the CCD. This gives in total</w:t>
      </w:r>
      <w:r w:rsidR="0039080E" w:rsidRPr="001570E5">
        <w:t xml:space="preserve"> 16x16</w:t>
      </w:r>
      <w:r w:rsidRPr="001570E5">
        <w:t>bits of data. Due to noise and ADC non-linearity, two LSBs of each ADC are discarded thus yielding in a total of 16x1</w:t>
      </w:r>
      <w:r w:rsidR="00B639DB" w:rsidRPr="001570E5">
        <w:t>6</w:t>
      </w:r>
      <w:r w:rsidRPr="001570E5">
        <w:t xml:space="preserve">bits of data. </w:t>
      </w:r>
      <w:r w:rsidRPr="004D0E2B">
        <w:t xml:space="preserve">The data is </w:t>
      </w:r>
      <w:r w:rsidRPr="004D0E2B">
        <w:rPr>
          <w:color w:val="000000"/>
        </w:rPr>
        <w:t>split</w:t>
      </w:r>
      <w:r w:rsidRPr="004D0E2B">
        <w:rPr>
          <w:color w:val="FF0000"/>
        </w:rPr>
        <w:t xml:space="preserve"> </w:t>
      </w:r>
      <w:r w:rsidRPr="004D0E2B">
        <w:t>into</w:t>
      </w:r>
      <w:r w:rsidRPr="001570E5">
        <w:t xml:space="preserve"> four 64 bit groups and fed to the VidIn AXI Stream core along with generated synchronization signals: ACTIVE DATA and VSYNC. The Synchronization signals ensure that data from each CCD read channel are treated as video frame and are directed via DMA into the desired memory segment. </w:t>
      </w:r>
      <w:r w:rsidRPr="004D0E2B">
        <w:t>Pixel values are read from the CCD</w:t>
      </w:r>
      <w:r w:rsidR="00BF5520" w:rsidRPr="004D0E2B">
        <w:t xml:space="preserve"> and</w:t>
      </w:r>
      <w:r w:rsidRPr="004D0E2B">
        <w:t xml:space="preserve"> </w:t>
      </w:r>
      <w:r w:rsidR="00BF5520" w:rsidRPr="004D0E2B">
        <w:t xml:space="preserve">written to </w:t>
      </w:r>
      <w:r w:rsidRPr="004D0E2B">
        <w:t xml:space="preserve">memory simultaneously </w:t>
      </w:r>
      <w:r w:rsidRPr="004D0E2B">
        <w:rPr>
          <w:color w:val="000000"/>
        </w:rPr>
        <w:t>via four channels, which causes the data to be out-of-order.</w:t>
      </w:r>
      <w:r w:rsidRPr="001570E5">
        <w:rPr>
          <w:color w:val="FF0000"/>
        </w:rPr>
        <w:t xml:space="preserve"> </w:t>
      </w:r>
      <w:r w:rsidRPr="001570E5">
        <w:t xml:space="preserve">To obtain the final picture, an additional software pixel reordering is required. The </w:t>
      </w:r>
      <w:r w:rsidR="00860B9C" w:rsidRPr="001570E5">
        <w:t>s</w:t>
      </w:r>
      <w:r w:rsidRPr="001570E5">
        <w:t>ingle raw data frame has a size of: 4096x4096x2x4x2 bytes i.e. 256MB.</w:t>
      </w:r>
    </w:p>
    <w:p w:rsidR="00C33523" w:rsidRPr="001570E5" w:rsidRDefault="00C33523" w:rsidP="002A4FBF">
      <w:pPr>
        <w:pStyle w:val="Normale14"/>
      </w:pPr>
    </w:p>
    <w:p w:rsidR="008362C7" w:rsidRPr="001570E5" w:rsidRDefault="00F4343E" w:rsidP="002A4FBF">
      <w:pPr>
        <w:pStyle w:val="Nagwek5"/>
      </w:pPr>
      <w:bookmarkStart w:id="346" w:name="_Toc414241753"/>
      <w:r w:rsidRPr="001570E5">
        <w:t>ADC DATA POST-PROCESSING</w:t>
      </w:r>
      <w:bookmarkEnd w:id="346"/>
    </w:p>
    <w:p w:rsidR="008362C7" w:rsidRPr="001570E5" w:rsidRDefault="008362C7" w:rsidP="002A4FBF">
      <w:pPr>
        <w:pStyle w:val="Normale14"/>
      </w:pPr>
      <w:r w:rsidRPr="001570E5">
        <w:t>To enable additional methods for the DSP noise removal to the already considered simple CD</w:t>
      </w:r>
      <w:r w:rsidR="00152F2C" w:rsidRPr="001570E5">
        <w:t xml:space="preserve">S, </w:t>
      </w:r>
      <w:r w:rsidRPr="001570E5">
        <w:t>the registered CCD signal must be oversampled. Due to a relatively low maximum frame rate  noise removing DSP routines have been implemented at first p</w:t>
      </w:r>
      <w:r w:rsidR="005A60BC" w:rsidRPr="001570E5">
        <w:t xml:space="preserve">lace within the software (PS). </w:t>
      </w:r>
      <w:r w:rsidRPr="001570E5">
        <w:t>This approach provides access to all samples acquired by the FPGA and enables advanced image processing possibilities, by using e.g. Matlab</w:t>
      </w:r>
      <w:r w:rsidR="00C6306C" w:rsidRPr="001570E5">
        <w:t>.</w:t>
      </w:r>
    </w:p>
    <w:p w:rsidR="008362C7" w:rsidRPr="001570E5" w:rsidRDefault="008362C7" w:rsidP="002A4FBF">
      <w:pPr>
        <w:pStyle w:val="Normale14"/>
      </w:pPr>
      <w:r w:rsidRPr="001570E5">
        <w:t>The FPGA is equipped with two memory banks – the first bank, dedicated to image processing; the  second bank to the operation system.</w:t>
      </w:r>
    </w:p>
    <w:p w:rsidR="008362C7" w:rsidRPr="001570E5" w:rsidRDefault="008362C7" w:rsidP="002A4FBF">
      <w:pPr>
        <w:pStyle w:val="Normale14"/>
      </w:pPr>
      <w:r w:rsidRPr="001570E5">
        <w:t>Oversampling is optional and can be disabled by software.</w:t>
      </w:r>
    </w:p>
    <w:p w:rsidR="008362C7" w:rsidRPr="001570E5" w:rsidRDefault="008362C7" w:rsidP="002A4FBF">
      <w:pPr>
        <w:pStyle w:val="Normale14"/>
      </w:pPr>
    </w:p>
    <w:p w:rsidR="008362C7" w:rsidRPr="001570E5" w:rsidRDefault="008362C7" w:rsidP="002A4FBF">
      <w:pPr>
        <w:pStyle w:val="Normale14"/>
        <w:keepNext/>
        <w:jc w:val="center"/>
      </w:pPr>
      <w:r w:rsidRPr="001570E5">
        <w:rPr>
          <w:noProof/>
          <w:lang w:val="pl-PL" w:eastAsia="pl-PL"/>
        </w:rPr>
        <w:lastRenderedPageBreak/>
        <w:drawing>
          <wp:inline distT="0" distB="0" distL="0" distR="0">
            <wp:extent cx="5454502" cy="7464056"/>
            <wp:effectExtent l="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srcRect b="3285"/>
                    <a:stretch/>
                  </pic:blipFill>
                  <pic:spPr bwMode="auto">
                    <a:xfrm>
                      <a:off x="0" y="0"/>
                      <a:ext cx="5460841" cy="74727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56B5B" w:rsidRPr="001570E5" w:rsidRDefault="008362C7" w:rsidP="002A4FBF">
      <w:pPr>
        <w:pStyle w:val="Legenda"/>
        <w:jc w:val="center"/>
        <w:rPr>
          <w:sz w:val="22"/>
        </w:rPr>
      </w:pPr>
      <w:bookmarkStart w:id="347" w:name="_Ref406658967"/>
      <w:bookmarkStart w:id="348" w:name="_Toc414241820"/>
      <w:r w:rsidRPr="001570E5">
        <w:rPr>
          <w:sz w:val="22"/>
        </w:rPr>
        <w:t xml:space="preserve">Figure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Figure \* ARABIC \s 1 </w:instrText>
      </w:r>
      <w:r w:rsidR="00D236E6" w:rsidRPr="001570E5">
        <w:rPr>
          <w:sz w:val="22"/>
        </w:rPr>
        <w:fldChar w:fldCharType="separate"/>
      </w:r>
      <w:r w:rsidR="00BF2758">
        <w:rPr>
          <w:noProof/>
          <w:sz w:val="22"/>
        </w:rPr>
        <w:t>60</w:t>
      </w:r>
      <w:r w:rsidR="00D236E6" w:rsidRPr="001570E5">
        <w:rPr>
          <w:sz w:val="22"/>
        </w:rPr>
        <w:fldChar w:fldCharType="end"/>
      </w:r>
      <w:bookmarkEnd w:id="347"/>
      <w:r w:rsidRPr="001570E5">
        <w:rPr>
          <w:sz w:val="22"/>
        </w:rPr>
        <w:t>: Video data path</w:t>
      </w:r>
      <w:bookmarkEnd w:id="348"/>
    </w:p>
    <w:p w:rsidR="008362C7" w:rsidRPr="001570E5" w:rsidRDefault="008362C7" w:rsidP="002A4FBF">
      <w:pPr>
        <w:pStyle w:val="Normale14"/>
      </w:pPr>
    </w:p>
    <w:p w:rsidR="008362C7" w:rsidRPr="001570E5" w:rsidRDefault="008362C7" w:rsidP="002A4FBF">
      <w:pPr>
        <w:pStyle w:val="Normale14"/>
      </w:pPr>
    </w:p>
    <w:p w:rsidR="00056DA1" w:rsidRPr="001570E5" w:rsidRDefault="001C20E0" w:rsidP="002A4FBF">
      <w:pPr>
        <w:pStyle w:val="Nagwek2"/>
      </w:pPr>
      <w:bookmarkStart w:id="349" w:name="_Toc414189140"/>
      <w:bookmarkStart w:id="350" w:name="_Toc414189141"/>
      <w:bookmarkStart w:id="351" w:name="_Toc414189142"/>
      <w:bookmarkStart w:id="352" w:name="_Toc414189143"/>
      <w:bookmarkStart w:id="353" w:name="_Toc414189144"/>
      <w:bookmarkStart w:id="354" w:name="_Toc414189145"/>
      <w:bookmarkStart w:id="355" w:name="_Toc414189146"/>
      <w:bookmarkStart w:id="356" w:name="_Toc414189147"/>
      <w:bookmarkStart w:id="357" w:name="_Toc414189148"/>
      <w:bookmarkStart w:id="358" w:name="_Toc414241754"/>
      <w:bookmarkEnd w:id="349"/>
      <w:bookmarkEnd w:id="350"/>
      <w:bookmarkEnd w:id="351"/>
      <w:bookmarkEnd w:id="352"/>
      <w:bookmarkEnd w:id="353"/>
      <w:bookmarkEnd w:id="354"/>
      <w:bookmarkEnd w:id="355"/>
      <w:bookmarkEnd w:id="356"/>
      <w:bookmarkEnd w:id="357"/>
      <w:r w:rsidRPr="001570E5">
        <w:rPr>
          <w:caps w:val="0"/>
        </w:rPr>
        <w:lastRenderedPageBreak/>
        <w:t>O</w:t>
      </w:r>
      <w:r w:rsidR="00F4343E" w:rsidRPr="001570E5">
        <w:rPr>
          <w:caps w:val="0"/>
        </w:rPr>
        <w:t>THER PROJECT ASPECTS</w:t>
      </w:r>
      <w:bookmarkEnd w:id="358"/>
    </w:p>
    <w:p w:rsidR="00F42AE6" w:rsidRPr="001570E5" w:rsidRDefault="00F4343E" w:rsidP="002A4FBF">
      <w:pPr>
        <w:pStyle w:val="Nagwek3"/>
      </w:pPr>
      <w:bookmarkStart w:id="359" w:name="_Toc414241755"/>
      <w:r w:rsidRPr="001570E5">
        <w:rPr>
          <w:caps w:val="0"/>
        </w:rPr>
        <w:t>OVERALL BUDGET ANALYSIS (POWER, THERMAL, MECHANICAL, VIBRATION)</w:t>
      </w:r>
      <w:bookmarkEnd w:id="359"/>
    </w:p>
    <w:p w:rsidR="00F42AE6" w:rsidRPr="001570E5" w:rsidRDefault="00F42AE6" w:rsidP="002A4FBF">
      <w:pPr>
        <w:pStyle w:val="Normale14"/>
      </w:pPr>
      <w:r w:rsidRPr="001570E5">
        <w:t>The camera consists of several blocks.</w:t>
      </w:r>
      <w:r w:rsidR="00C6306C" w:rsidRPr="001570E5">
        <w:t xml:space="preserve"> </w:t>
      </w:r>
      <w:r w:rsidRPr="001570E5">
        <w:t xml:space="preserve">A detailed power budget analysis was performed </w:t>
      </w:r>
      <w:r w:rsidR="00C6306C" w:rsidRPr="001570E5">
        <w:t xml:space="preserve">for each of the block </w:t>
      </w:r>
      <w:r w:rsidRPr="001570E5">
        <w:t>to estima</w:t>
      </w:r>
      <w:r w:rsidR="004C2AC4" w:rsidRPr="001570E5">
        <w:t xml:space="preserve">te the maximum dissipated power </w:t>
      </w:r>
    </w:p>
    <w:p w:rsidR="00F42AE6" w:rsidRPr="001570E5" w:rsidRDefault="00F42AE6" w:rsidP="002A4FBF">
      <w:pPr>
        <w:pStyle w:val="Normale14"/>
      </w:pPr>
      <w:r w:rsidRPr="001570E5">
        <w:t xml:space="preserve">The </w:t>
      </w:r>
      <w:fldSimple w:instr=" REF _Ref413661958 \h  \* MERGEFORMAT ">
        <w:r w:rsidR="00BF2758" w:rsidRPr="00BF2758">
          <w:rPr>
            <w:i/>
          </w:rPr>
          <w:t xml:space="preserve">Table </w:t>
        </w:r>
        <w:r w:rsidR="00BF2758" w:rsidRPr="00BF2758">
          <w:rPr>
            <w:i/>
            <w:noProof/>
          </w:rPr>
          <w:t>5</w:t>
        </w:r>
        <w:r w:rsidR="00BF2758" w:rsidRPr="00BF2758">
          <w:rPr>
            <w:i/>
            <w:noProof/>
          </w:rPr>
          <w:noBreakHyphen/>
          <w:t>7</w:t>
        </w:r>
      </w:fldSimple>
      <w:r w:rsidRPr="001570E5">
        <w:t xml:space="preserve"> below presents the power consumption of the </w:t>
      </w:r>
      <w:r w:rsidR="00C6306C" w:rsidRPr="001570E5">
        <w:t>C</w:t>
      </w:r>
      <w:r w:rsidRPr="001570E5">
        <w:t xml:space="preserve">ommunication </w:t>
      </w:r>
      <w:r w:rsidR="00C6306C" w:rsidRPr="001570E5">
        <w:t>B</w:t>
      </w:r>
      <w:r w:rsidRPr="001570E5">
        <w:t xml:space="preserve">oard. Similar estimations were performed for the </w:t>
      </w:r>
      <w:r w:rsidR="00C6306C" w:rsidRPr="001570E5">
        <w:t>M</w:t>
      </w:r>
      <w:r w:rsidRPr="001570E5">
        <w:t>ainboard.</w:t>
      </w:r>
    </w:p>
    <w:p w:rsidR="00F42AE6" w:rsidRPr="001570E5" w:rsidRDefault="00F42AE6" w:rsidP="002A4FBF">
      <w:pPr>
        <w:pStyle w:val="Normale14"/>
      </w:pPr>
      <w:r w:rsidRPr="001570E5">
        <w:t xml:space="preserve">Since thermal simulations are in progress, it is </w:t>
      </w:r>
      <w:r w:rsidR="00C6306C" w:rsidRPr="001570E5">
        <w:t xml:space="preserve">too </w:t>
      </w:r>
      <w:r w:rsidRPr="001570E5">
        <w:t xml:space="preserve">early to </w:t>
      </w:r>
      <w:r w:rsidR="00232D61" w:rsidRPr="001570E5">
        <w:t xml:space="preserve">precisely </w:t>
      </w:r>
      <w:r w:rsidRPr="001570E5">
        <w:t>estimate the power of the TEC module.</w:t>
      </w:r>
      <w:r w:rsidR="00884220" w:rsidRPr="001570E5">
        <w:t xml:space="preserve"> </w:t>
      </w:r>
      <w:r w:rsidR="00232D61" w:rsidRPr="001570E5">
        <w:t xml:space="preserve">Due to the fact that </w:t>
      </w:r>
      <w:r w:rsidRPr="001570E5">
        <w:t>it is the most power-hungry component of the camera, a precise estimate of the total camera power consumption is not available at the moment.</w:t>
      </w:r>
    </w:p>
    <w:p w:rsidR="008F1B34" w:rsidRPr="001570E5" w:rsidRDefault="008F1B34" w:rsidP="002A4FBF">
      <w:pPr>
        <w:pStyle w:val="Legenda"/>
        <w:jc w:val="both"/>
        <w:rPr>
          <w:sz w:val="22"/>
        </w:rPr>
      </w:pPr>
      <w:bookmarkStart w:id="360" w:name="_Ref413661958"/>
      <w:bookmarkStart w:id="361" w:name="_Toc414241832"/>
      <w:r w:rsidRPr="001570E5">
        <w:rPr>
          <w:sz w:val="22"/>
        </w:rPr>
        <w:t xml:space="preserve">Table </w:t>
      </w:r>
      <w:r w:rsidR="00D236E6" w:rsidRPr="001570E5">
        <w:rPr>
          <w:sz w:val="22"/>
        </w:rPr>
        <w:fldChar w:fldCharType="begin"/>
      </w:r>
      <w:r w:rsidRPr="001570E5">
        <w:rPr>
          <w:sz w:val="22"/>
        </w:rPr>
        <w:instrText xml:space="preserve"> STYLEREF 1 \s </w:instrText>
      </w:r>
      <w:r w:rsidR="00D236E6" w:rsidRPr="001570E5">
        <w:rPr>
          <w:sz w:val="22"/>
        </w:rPr>
        <w:fldChar w:fldCharType="separate"/>
      </w:r>
      <w:r w:rsidR="00BF2758">
        <w:rPr>
          <w:noProof/>
          <w:sz w:val="22"/>
        </w:rPr>
        <w:t>5</w:t>
      </w:r>
      <w:r w:rsidR="00D236E6" w:rsidRPr="001570E5">
        <w:rPr>
          <w:sz w:val="22"/>
        </w:rPr>
        <w:fldChar w:fldCharType="end"/>
      </w:r>
      <w:r w:rsidRPr="001570E5">
        <w:rPr>
          <w:sz w:val="22"/>
        </w:rPr>
        <w:noBreakHyphen/>
      </w:r>
      <w:r w:rsidR="00D236E6" w:rsidRPr="001570E5">
        <w:rPr>
          <w:sz w:val="22"/>
        </w:rPr>
        <w:fldChar w:fldCharType="begin"/>
      </w:r>
      <w:r w:rsidRPr="001570E5">
        <w:rPr>
          <w:sz w:val="22"/>
        </w:rPr>
        <w:instrText xml:space="preserve"> SEQ Table \* ARABIC \s 1 </w:instrText>
      </w:r>
      <w:r w:rsidR="00D236E6" w:rsidRPr="001570E5">
        <w:rPr>
          <w:sz w:val="22"/>
        </w:rPr>
        <w:fldChar w:fldCharType="separate"/>
      </w:r>
      <w:r w:rsidR="00BF2758">
        <w:rPr>
          <w:noProof/>
          <w:sz w:val="22"/>
        </w:rPr>
        <w:t>7</w:t>
      </w:r>
      <w:r w:rsidR="00D236E6" w:rsidRPr="001570E5">
        <w:rPr>
          <w:sz w:val="22"/>
        </w:rPr>
        <w:fldChar w:fldCharType="end"/>
      </w:r>
      <w:bookmarkEnd w:id="360"/>
      <w:r w:rsidRPr="001570E5">
        <w:rPr>
          <w:sz w:val="22"/>
        </w:rPr>
        <w:t>: Communication board maximum power estimation</w:t>
      </w:r>
      <w:bookmarkEnd w:id="361"/>
    </w:p>
    <w:tbl>
      <w:tblPr>
        <w:tblW w:w="9560" w:type="dxa"/>
        <w:jc w:val="center"/>
        <w:tblCellMar>
          <w:left w:w="70" w:type="dxa"/>
          <w:right w:w="70" w:type="dxa"/>
        </w:tblCellMar>
        <w:tblLook w:val="04A0"/>
      </w:tblPr>
      <w:tblGrid>
        <w:gridCol w:w="2180"/>
        <w:gridCol w:w="2180"/>
        <w:gridCol w:w="1800"/>
        <w:gridCol w:w="1720"/>
        <w:gridCol w:w="1680"/>
      </w:tblGrid>
      <w:tr w:rsidR="00F42AE6" w:rsidRPr="001570E5" w:rsidTr="00FE2CB3">
        <w:trPr>
          <w:trHeight w:val="300"/>
          <w:jc w:val="center"/>
        </w:trPr>
        <w:tc>
          <w:tcPr>
            <w:tcW w:w="2180" w:type="dxa"/>
            <w:tcBorders>
              <w:top w:val="single" w:sz="4" w:space="0" w:color="auto"/>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p>
        </w:tc>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Name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Voltage [V]</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Current [A]</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r w:rsidRPr="001570E5">
              <w:rPr>
                <w:rFonts w:ascii="Calibri" w:hAnsi="Calibri"/>
                <w:color w:val="000000"/>
                <w:sz w:val="22"/>
                <w:szCs w:val="22"/>
                <w:lang w:val="pl-PL" w:eastAsia="pl-PL"/>
              </w:rPr>
              <w:t>Power [W]</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Programmable voltage</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P1V2_UFXC</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1.2</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0.35</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0.42</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Programmable voltage</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P1V6_UFXC</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1.6</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0.2</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0.32</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AFE LVDS buffers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P2V9_UFXC</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2.9</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0.3</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0.87</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Logics, drivers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P5V0</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5</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0.65</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3.25</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core</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P1V0</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DDR memory</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P1V5</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1.5</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0.7</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1.05</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logics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P1V8</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1.8</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0.6</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1.08</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logics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P3V3</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3.3</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1.2</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3.96</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DDR3 termination</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VTT_DDR3</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0.75</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2.6</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1.95</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DDR3 reference</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VREF_DDR3</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0.75</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0.1</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0.075</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gigabit transceivers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P1V0_MGTAVCC</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gigabit transceivers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P1V2_MGTAVTT</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1.2</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0.35</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0.42</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peripherals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P1V8_MGTVCCAUX</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1.8</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0.1</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0.18</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FPGA peripherals</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P2V0_VCCAUX_IO</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2</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0.3</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0.6</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ADC supply</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P3V0</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3.3</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0.05</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0.165</w:t>
            </w:r>
          </w:p>
        </w:tc>
      </w:tr>
      <w:tr w:rsidR="00F42AE6" w:rsidRPr="001570E5" w:rsidTr="00FE2CB3">
        <w:trPr>
          <w:trHeight w:val="300"/>
          <w:jc w:val="center"/>
        </w:trPr>
        <w:tc>
          <w:tcPr>
            <w:tcW w:w="2180" w:type="dxa"/>
            <w:tcBorders>
              <w:top w:val="nil"/>
              <w:left w:val="single" w:sz="4" w:space="0" w:color="auto"/>
              <w:bottom w:val="single" w:sz="4" w:space="0" w:color="auto"/>
              <w:right w:val="single" w:sz="4" w:space="0" w:color="auto"/>
            </w:tcBorders>
            <w:shd w:val="clear" w:color="auto" w:fill="auto"/>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AFE supply</w:t>
            </w:r>
          </w:p>
        </w:tc>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P5V0_LN</w:t>
            </w:r>
          </w:p>
        </w:tc>
        <w:tc>
          <w:tcPr>
            <w:tcW w:w="180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5</w:t>
            </w:r>
          </w:p>
        </w:tc>
        <w:tc>
          <w:tcPr>
            <w:tcW w:w="172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0.01</w:t>
            </w:r>
          </w:p>
        </w:tc>
        <w:tc>
          <w:tcPr>
            <w:tcW w:w="1680" w:type="dxa"/>
            <w:tcBorders>
              <w:top w:val="nil"/>
              <w:left w:val="nil"/>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eastAsia="pl-PL"/>
              </w:rPr>
            </w:pPr>
            <w:r w:rsidRPr="001570E5">
              <w:rPr>
                <w:rFonts w:ascii="Calibri" w:hAnsi="Calibri"/>
                <w:color w:val="000000"/>
                <w:sz w:val="22"/>
                <w:szCs w:val="22"/>
                <w:lang w:eastAsia="pl-PL"/>
              </w:rPr>
              <w:t>0.05</w:t>
            </w:r>
          </w:p>
        </w:tc>
      </w:tr>
      <w:tr w:rsidR="00F42AE6" w:rsidRPr="001570E5" w:rsidTr="00FE2CB3">
        <w:trPr>
          <w:trHeight w:val="300"/>
          <w:jc w:val="center"/>
        </w:trPr>
        <w:tc>
          <w:tcPr>
            <w:tcW w:w="2180" w:type="dxa"/>
            <w:tcBorders>
              <w:top w:val="nil"/>
              <w:left w:val="nil"/>
              <w:bottom w:val="nil"/>
              <w:right w:val="nil"/>
            </w:tcBorders>
            <w:shd w:val="clear" w:color="auto" w:fill="auto"/>
          </w:tcPr>
          <w:p w:rsidR="00F42AE6" w:rsidRPr="001570E5" w:rsidRDefault="00F42AE6" w:rsidP="002A4FBF">
            <w:pPr>
              <w:rPr>
                <w:rFonts w:ascii="Calibri" w:hAnsi="Calibri"/>
                <w:color w:val="000000"/>
                <w:sz w:val="22"/>
                <w:szCs w:val="22"/>
                <w:lang w:val="pl-PL" w:eastAsia="pl-PL"/>
              </w:rPr>
            </w:pPr>
          </w:p>
        </w:tc>
        <w:tc>
          <w:tcPr>
            <w:tcW w:w="218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c>
          <w:tcPr>
            <w:tcW w:w="180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c>
          <w:tcPr>
            <w:tcW w:w="172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c>
          <w:tcPr>
            <w:tcW w:w="168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r>
      <w:tr w:rsidR="00F42AE6" w:rsidRPr="001570E5" w:rsidTr="00FE2CB3">
        <w:trPr>
          <w:trHeight w:val="300"/>
          <w:jc w:val="center"/>
        </w:trPr>
        <w:tc>
          <w:tcPr>
            <w:tcW w:w="2180" w:type="dxa"/>
            <w:tcBorders>
              <w:top w:val="nil"/>
              <w:left w:val="nil"/>
              <w:bottom w:val="nil"/>
              <w:right w:val="nil"/>
            </w:tcBorders>
            <w:shd w:val="clear" w:color="auto" w:fill="auto"/>
          </w:tcPr>
          <w:p w:rsidR="00F42AE6" w:rsidRPr="001570E5" w:rsidRDefault="00F42AE6" w:rsidP="002A4FBF">
            <w:pPr>
              <w:rPr>
                <w:rFonts w:ascii="Calibri" w:hAnsi="Calibri"/>
                <w:color w:val="000000"/>
                <w:sz w:val="22"/>
                <w:szCs w:val="22"/>
                <w:lang w:val="pl-PL" w:eastAsia="pl-PL"/>
              </w:rPr>
            </w:pPr>
          </w:p>
        </w:tc>
        <w:tc>
          <w:tcPr>
            <w:tcW w:w="218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c>
          <w:tcPr>
            <w:tcW w:w="1800" w:type="dxa"/>
            <w:tcBorders>
              <w:top w:val="nil"/>
              <w:left w:val="nil"/>
              <w:bottom w:val="nil"/>
              <w:right w:val="nil"/>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2AE6" w:rsidRPr="001570E5" w:rsidRDefault="00F42AE6" w:rsidP="002A4FBF">
            <w:pPr>
              <w:rPr>
                <w:rFonts w:ascii="Calibri" w:hAnsi="Calibri"/>
                <w:color w:val="000000"/>
                <w:sz w:val="22"/>
                <w:szCs w:val="22"/>
                <w:lang w:val="pl-PL" w:eastAsia="pl-PL"/>
              </w:rPr>
            </w:pPr>
            <w:r w:rsidRPr="001570E5">
              <w:rPr>
                <w:rFonts w:ascii="Calibri" w:hAnsi="Calibri"/>
                <w:color w:val="000000"/>
                <w:sz w:val="22"/>
                <w:szCs w:val="22"/>
                <w:lang w:eastAsia="pl-PL"/>
              </w:rPr>
              <w:t>Total power</w:t>
            </w:r>
            <w:r w:rsidRPr="001570E5">
              <w:rPr>
                <w:rFonts w:ascii="Calibri" w:hAnsi="Calibri"/>
                <w:color w:val="000000"/>
                <w:sz w:val="22"/>
                <w:szCs w:val="22"/>
                <w:lang w:val="pl-PL" w:eastAsia="pl-PL"/>
              </w:rPr>
              <w:t xml:space="preserve"> [W]:</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F42AE6" w:rsidRPr="001570E5" w:rsidRDefault="00F42AE6" w:rsidP="002A4FBF">
            <w:pPr>
              <w:keepNext/>
              <w:rPr>
                <w:rFonts w:ascii="Calibri" w:hAnsi="Calibri"/>
                <w:color w:val="000000"/>
                <w:sz w:val="22"/>
                <w:szCs w:val="22"/>
                <w:lang w:val="pl-PL" w:eastAsia="pl-PL"/>
              </w:rPr>
            </w:pPr>
            <w:r w:rsidRPr="001570E5">
              <w:rPr>
                <w:rFonts w:ascii="Calibri" w:hAnsi="Calibri"/>
                <w:color w:val="000000"/>
                <w:sz w:val="22"/>
                <w:szCs w:val="22"/>
                <w:lang w:val="pl-PL" w:eastAsia="pl-PL"/>
              </w:rPr>
              <w:t>18.39</w:t>
            </w:r>
          </w:p>
        </w:tc>
      </w:tr>
    </w:tbl>
    <w:p w:rsidR="00515F99" w:rsidRPr="001570E5" w:rsidRDefault="00515F99" w:rsidP="002A4FBF">
      <w:pPr>
        <w:jc w:val="left"/>
        <w:rPr>
          <w:b/>
          <w:caps/>
          <w:sz w:val="24"/>
          <w:szCs w:val="24"/>
        </w:rPr>
      </w:pPr>
      <w:r w:rsidRPr="001570E5">
        <w:rPr>
          <w:sz w:val="24"/>
          <w:szCs w:val="24"/>
        </w:rPr>
        <w:br w:type="page"/>
      </w:r>
    </w:p>
    <w:p w:rsidR="00F42AE6" w:rsidRPr="001570E5" w:rsidRDefault="00F4343E" w:rsidP="002A4FBF">
      <w:pPr>
        <w:pStyle w:val="Nagwek3"/>
      </w:pPr>
      <w:bookmarkStart w:id="362" w:name="_Toc414241756"/>
      <w:r w:rsidRPr="001570E5">
        <w:rPr>
          <w:caps w:val="0"/>
        </w:rPr>
        <w:lastRenderedPageBreak/>
        <w:t>RELIABILITY, AVAILABILITY, MAINTAINABILITY, MTBF  ANALYSIS</w:t>
      </w:r>
      <w:bookmarkEnd w:id="362"/>
    </w:p>
    <w:p w:rsidR="00F42AE6" w:rsidRPr="001570E5" w:rsidRDefault="00F42AE6" w:rsidP="002A4FBF">
      <w:pPr>
        <w:pStyle w:val="Normale14"/>
        <w:rPr>
          <w:rFonts w:cs="Arial"/>
          <w:szCs w:val="22"/>
        </w:rPr>
      </w:pPr>
      <w:r w:rsidRPr="001570E5">
        <w:rPr>
          <w:rFonts w:cs="Arial"/>
          <w:szCs w:val="22"/>
        </w:rPr>
        <w:t>The NEOSTEL camera reliability will be achieved in two main areas – mechanical and thermal</w:t>
      </w:r>
      <w:r w:rsidR="00232D61" w:rsidRPr="001570E5">
        <w:rPr>
          <w:rFonts w:cs="Arial"/>
          <w:szCs w:val="22"/>
        </w:rPr>
        <w:t xml:space="preserve"> ones</w:t>
      </w:r>
      <w:r w:rsidRPr="001570E5">
        <w:rPr>
          <w:rFonts w:cs="Arial"/>
          <w:szCs w:val="22"/>
        </w:rPr>
        <w:t xml:space="preserve">. Mechanical components (like </w:t>
      </w:r>
      <w:r w:rsidR="00232D61" w:rsidRPr="001570E5">
        <w:rPr>
          <w:rFonts w:cs="Arial"/>
          <w:szCs w:val="22"/>
        </w:rPr>
        <w:t xml:space="preserve">the </w:t>
      </w:r>
      <w:r w:rsidRPr="001570E5">
        <w:rPr>
          <w:rFonts w:cs="Arial"/>
          <w:szCs w:val="22"/>
        </w:rPr>
        <w:t xml:space="preserve">shutter mechanism) are the most common cause of faults – </w:t>
      </w:r>
      <w:r w:rsidR="00232D61" w:rsidRPr="001570E5">
        <w:rPr>
          <w:rFonts w:cs="Arial"/>
          <w:szCs w:val="22"/>
        </w:rPr>
        <w:t xml:space="preserve">e.g. due to </w:t>
      </w:r>
      <w:r w:rsidRPr="001570E5">
        <w:rPr>
          <w:rFonts w:cs="Arial"/>
          <w:szCs w:val="22"/>
        </w:rPr>
        <w:t>mechanical wear by friction. Furthermore</w:t>
      </w:r>
      <w:r w:rsidR="00232D61" w:rsidRPr="001570E5">
        <w:rPr>
          <w:rFonts w:cs="Arial"/>
          <w:szCs w:val="22"/>
        </w:rPr>
        <w:t>,</w:t>
      </w:r>
      <w:r w:rsidRPr="001570E5">
        <w:rPr>
          <w:rFonts w:cs="Arial"/>
          <w:szCs w:val="22"/>
        </w:rPr>
        <w:t xml:space="preserve"> electrical components exposed to too high temperature not only degrade much faster but also generate more bit errors. Both factors need to be minimized for a proper long-time camera operation.</w:t>
      </w:r>
    </w:p>
    <w:p w:rsidR="00F42AE6" w:rsidRPr="001570E5" w:rsidRDefault="00F42AE6" w:rsidP="002A4FBF">
      <w:pPr>
        <w:pStyle w:val="Normale14"/>
        <w:rPr>
          <w:rFonts w:cs="Arial"/>
          <w:szCs w:val="22"/>
        </w:rPr>
      </w:pPr>
      <w:r w:rsidRPr="001570E5">
        <w:rPr>
          <w:rFonts w:cs="Arial"/>
          <w:szCs w:val="22"/>
        </w:rPr>
        <w:t xml:space="preserve">On the mechanical side </w:t>
      </w:r>
      <w:r w:rsidR="00232D61" w:rsidRPr="001570E5">
        <w:rPr>
          <w:rFonts w:cs="Arial"/>
          <w:szCs w:val="22"/>
        </w:rPr>
        <w:t xml:space="preserve">it is </w:t>
      </w:r>
      <w:r w:rsidRPr="001570E5">
        <w:rPr>
          <w:rFonts w:cs="Arial"/>
          <w:szCs w:val="22"/>
        </w:rPr>
        <w:t>propose</w:t>
      </w:r>
      <w:r w:rsidR="00232D61" w:rsidRPr="001570E5">
        <w:rPr>
          <w:rFonts w:cs="Arial"/>
          <w:szCs w:val="22"/>
        </w:rPr>
        <w:t>d</w:t>
      </w:r>
      <w:r w:rsidRPr="001570E5">
        <w:rPr>
          <w:rFonts w:cs="Arial"/>
          <w:szCs w:val="22"/>
        </w:rPr>
        <w:t xml:space="preserve"> a dedicated shutter mechanism that takes profits from previous experiences gathered during the development </w:t>
      </w:r>
      <w:r w:rsidR="00232D61" w:rsidRPr="001570E5">
        <w:rPr>
          <w:rFonts w:cs="Arial"/>
          <w:szCs w:val="22"/>
        </w:rPr>
        <w:t xml:space="preserve">by Creotech </w:t>
      </w:r>
      <w:r w:rsidRPr="001570E5">
        <w:rPr>
          <w:rFonts w:cs="Arial"/>
          <w:szCs w:val="22"/>
        </w:rPr>
        <w:t>of four camera families. The entire shutter mechanism is designed to limit friction - its targeted life-time spans beyond 10e6</w:t>
      </w:r>
      <w:r w:rsidR="00232D61" w:rsidRPr="001570E5">
        <w:rPr>
          <w:rFonts w:cs="Arial"/>
          <w:szCs w:val="22"/>
        </w:rPr>
        <w:t xml:space="preserve"> </w:t>
      </w:r>
      <w:r w:rsidRPr="001570E5">
        <w:rPr>
          <w:rFonts w:cs="Arial"/>
          <w:szCs w:val="22"/>
        </w:rPr>
        <w:t>cycles. Additional R&amp;D will be performed to verify, if the refined design meets the NEOSTEL requirements.</w:t>
      </w:r>
    </w:p>
    <w:p w:rsidR="00F42AE6" w:rsidRPr="001570E5" w:rsidRDefault="00F42AE6" w:rsidP="002A4FBF">
      <w:pPr>
        <w:pStyle w:val="Normale14"/>
        <w:rPr>
          <w:szCs w:val="22"/>
        </w:rPr>
      </w:pPr>
      <w:r w:rsidRPr="001570E5">
        <w:rPr>
          <w:szCs w:val="22"/>
        </w:rPr>
        <w:t>Since the camera is modular, it can be easily maintained. Critical components can be kept as replacement parts.</w:t>
      </w:r>
    </w:p>
    <w:p w:rsidR="00056DA1" w:rsidRPr="001570E5" w:rsidRDefault="00056DA1" w:rsidP="002A4FBF">
      <w:pPr>
        <w:pStyle w:val="Normale14"/>
        <w:rPr>
          <w:sz w:val="24"/>
          <w:szCs w:val="24"/>
        </w:rPr>
      </w:pPr>
    </w:p>
    <w:p w:rsidR="00F42AE6" w:rsidRPr="001570E5" w:rsidRDefault="00F4343E" w:rsidP="002A4FBF">
      <w:pPr>
        <w:pStyle w:val="Nagwek3"/>
      </w:pPr>
      <w:bookmarkStart w:id="363" w:name="_Toc414241757"/>
      <w:r w:rsidRPr="001570E5">
        <w:rPr>
          <w:caps w:val="0"/>
        </w:rPr>
        <w:t>CE MARK ASPECTS</w:t>
      </w:r>
      <w:bookmarkEnd w:id="363"/>
    </w:p>
    <w:p w:rsidR="00F42AE6" w:rsidRPr="001570E5" w:rsidRDefault="00F42AE6" w:rsidP="002A4FBF">
      <w:pPr>
        <w:pStyle w:val="Normale14"/>
      </w:pPr>
      <w:r w:rsidRPr="001570E5">
        <w:t>The NEOSTEL camera is designed to be CE mark compatible. It consists of enclosure and PCB boards. During mechanical, electrical and system designing, the following precautions have been considered:</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Enclosure</w:t>
      </w:r>
      <w:r w:rsidRPr="004D0E2B">
        <w:rPr>
          <w:rFonts w:cs="Arial"/>
          <w:color w:val="000000"/>
          <w:sz w:val="22"/>
          <w:szCs w:val="22"/>
          <w:shd w:val="clear" w:color="auto" w:fill="FFFF00"/>
          <w:lang w:val="en-GB"/>
        </w:rPr>
        <w:t xml:space="preserve"> </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Shielding</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Covers</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EMC gaskets</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Grounding</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Hardware and PCB Layout</w:t>
      </w:r>
      <w:r w:rsidRPr="004D0E2B">
        <w:rPr>
          <w:rFonts w:cs="Arial"/>
          <w:color w:val="000000"/>
          <w:sz w:val="22"/>
          <w:szCs w:val="22"/>
          <w:shd w:val="clear" w:color="auto" w:fill="FFFF00"/>
          <w:lang w:val="en-GB"/>
        </w:rPr>
        <w:t xml:space="preserve"> </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System functional allocation</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Separation of analog, digital and power parts</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PCB layout with separated ground and supply layers used as a shield</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Differential traces</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Micro-strips and strip-lines</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Input overvoltage and over current protection</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Opto-isolation</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Camera design</w:t>
      </w:r>
      <w:r w:rsidRPr="004D0E2B">
        <w:rPr>
          <w:rFonts w:cs="Arial"/>
          <w:color w:val="000000"/>
          <w:sz w:val="22"/>
          <w:szCs w:val="22"/>
          <w:shd w:val="clear" w:color="auto" w:fill="FFFF00"/>
          <w:lang w:val="en-GB"/>
        </w:rPr>
        <w:t xml:space="preserve"> </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Cable harnessing and shielding</w:t>
      </w:r>
    </w:p>
    <w:p w:rsidR="00F42AE6"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Shielded connectors</w:t>
      </w:r>
    </w:p>
    <w:p w:rsidR="00F42AE6" w:rsidRPr="001570E5"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EMC Gaskets between enclosure and electrical parts</w:t>
      </w:r>
    </w:p>
    <w:p w:rsidR="00F42AE6" w:rsidRPr="001570E5"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Filters</w:t>
      </w:r>
    </w:p>
    <w:p w:rsidR="00F42AE6" w:rsidRPr="001570E5"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 xml:space="preserve">High current outputs prone generating ripples are supplied with dedicated, high quality </w:t>
      </w:r>
      <w:r w:rsidR="00884220" w:rsidRPr="004D0E2B">
        <w:rPr>
          <w:rFonts w:cs="Arial"/>
          <w:color w:val="000000"/>
          <w:sz w:val="22"/>
          <w:szCs w:val="22"/>
          <w:lang w:val="en-GB"/>
        </w:rPr>
        <w:t xml:space="preserve">                          </w:t>
      </w:r>
      <w:r w:rsidRPr="004D0E2B">
        <w:rPr>
          <w:rFonts w:cs="Arial"/>
          <w:color w:val="000000"/>
          <w:sz w:val="22"/>
          <w:szCs w:val="22"/>
          <w:lang w:val="en-GB"/>
        </w:rPr>
        <w:t>LC Pi filters.</w:t>
      </w:r>
    </w:p>
    <w:p w:rsidR="00F42AE6" w:rsidRPr="001570E5"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 xml:space="preserve">Power supplies for analogue and cross-domain circuitry such as ADC/DAC have LC Pi filters </w:t>
      </w:r>
      <w:r w:rsidR="00884220" w:rsidRPr="004D0E2B">
        <w:rPr>
          <w:rFonts w:cs="Arial"/>
          <w:color w:val="000000"/>
          <w:sz w:val="22"/>
          <w:szCs w:val="22"/>
          <w:lang w:val="en-GB"/>
        </w:rPr>
        <w:t xml:space="preserve">               </w:t>
      </w:r>
      <w:r w:rsidRPr="004D0E2B">
        <w:rPr>
          <w:rFonts w:cs="Arial"/>
          <w:color w:val="000000"/>
          <w:sz w:val="22"/>
          <w:szCs w:val="22"/>
          <w:lang w:val="en-GB"/>
        </w:rPr>
        <w:t>to ensure low power noise.</w:t>
      </w:r>
    </w:p>
    <w:p w:rsidR="00F42AE6" w:rsidRPr="001570E5"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Digital circuitry power leads are supplied with high quality decoupling capacitors.</w:t>
      </w:r>
    </w:p>
    <w:p w:rsidR="00515F99" w:rsidRPr="004D0E2B" w:rsidRDefault="00F42AE6" w:rsidP="002A4FBF">
      <w:pPr>
        <w:pStyle w:val="Akapitzlist"/>
        <w:numPr>
          <w:ilvl w:val="0"/>
          <w:numId w:val="21"/>
        </w:numPr>
        <w:rPr>
          <w:rFonts w:cs="Arial"/>
          <w:color w:val="000000"/>
          <w:sz w:val="22"/>
          <w:szCs w:val="22"/>
          <w:shd w:val="clear" w:color="auto" w:fill="FFFF00"/>
          <w:lang w:val="en-GB"/>
        </w:rPr>
      </w:pPr>
      <w:r w:rsidRPr="004D0E2B">
        <w:rPr>
          <w:rFonts w:cs="Arial"/>
          <w:color w:val="000000"/>
          <w:sz w:val="22"/>
          <w:szCs w:val="22"/>
          <w:lang w:val="en-GB"/>
        </w:rPr>
        <w:t xml:space="preserve">The analogue front-end for data acquisition and the SAR ADC are covered with a shielding cabinet that has an attenuation of 40-50dB for the considered frequency range. The cabinet </w:t>
      </w:r>
      <w:r w:rsidR="00884220" w:rsidRPr="004D0E2B">
        <w:rPr>
          <w:rFonts w:cs="Arial"/>
          <w:color w:val="000000"/>
          <w:sz w:val="22"/>
          <w:szCs w:val="22"/>
          <w:lang w:val="en-GB"/>
        </w:rPr>
        <w:t xml:space="preserve">                  </w:t>
      </w:r>
      <w:r w:rsidRPr="004D0E2B">
        <w:rPr>
          <w:rFonts w:cs="Arial"/>
          <w:color w:val="000000"/>
          <w:sz w:val="22"/>
          <w:szCs w:val="22"/>
          <w:lang w:val="en-GB"/>
        </w:rPr>
        <w:t>is shown on the board visualization below.</w:t>
      </w:r>
    </w:p>
    <w:p w:rsidR="00D56B5B" w:rsidRPr="004D0E2B" w:rsidRDefault="00F42AE6" w:rsidP="002A4FBF">
      <w:pPr>
        <w:pStyle w:val="Akapitzlist"/>
        <w:numPr>
          <w:ilvl w:val="0"/>
          <w:numId w:val="21"/>
        </w:numPr>
        <w:rPr>
          <w:sz w:val="22"/>
          <w:szCs w:val="22"/>
        </w:rPr>
      </w:pPr>
      <w:r w:rsidRPr="004D0E2B">
        <w:rPr>
          <w:rFonts w:cs="Arial"/>
          <w:color w:val="000000"/>
          <w:sz w:val="22"/>
          <w:szCs w:val="22"/>
          <w:lang w:val="en-GB"/>
        </w:rPr>
        <w:t>Analog</w:t>
      </w:r>
      <w:r w:rsidRPr="004D0E2B">
        <w:rPr>
          <w:sz w:val="22"/>
          <w:szCs w:val="22"/>
        </w:rPr>
        <w:t xml:space="preserve"> PCB traces are routed differentially to ensure a high common mode rejection of RF noise.</w:t>
      </w:r>
    </w:p>
    <w:p w:rsidR="002E7D32" w:rsidRPr="001570E5" w:rsidRDefault="002E7D32" w:rsidP="002A4FBF">
      <w:pPr>
        <w:pStyle w:val="Normale14"/>
      </w:pPr>
    </w:p>
    <w:p w:rsidR="002E7D32" w:rsidRPr="001570E5" w:rsidRDefault="002E7D32" w:rsidP="002A4FBF">
      <w:pPr>
        <w:pStyle w:val="Normale14"/>
        <w:sectPr w:rsidR="002E7D32" w:rsidRPr="001570E5" w:rsidSect="002E7D32">
          <w:headerReference w:type="default" r:id="rId82"/>
          <w:footerReference w:type="default" r:id="rId83"/>
          <w:headerReference w:type="first" r:id="rId84"/>
          <w:footerReference w:type="first" r:id="rId85"/>
          <w:pgSz w:w="11907" w:h="16840" w:code="9"/>
          <w:pgMar w:top="851" w:right="1304" w:bottom="851" w:left="567" w:header="851" w:footer="567" w:gutter="0"/>
          <w:cols w:space="720"/>
          <w:titlePg/>
          <w:docGrid w:linePitch="272"/>
        </w:sectPr>
      </w:pPr>
    </w:p>
    <w:p w:rsidR="002E7D32" w:rsidRPr="001570E5" w:rsidRDefault="00407FAD" w:rsidP="002A4FBF">
      <w:pPr>
        <w:pStyle w:val="Nagwek1"/>
      </w:pPr>
      <w:bookmarkStart w:id="364" w:name="_Toc414241758"/>
      <w:r w:rsidRPr="001570E5">
        <w:rPr>
          <w:caps w:val="0"/>
        </w:rPr>
        <w:lastRenderedPageBreak/>
        <w:t>COMPLIANCE MATRIX</w:t>
      </w:r>
      <w:bookmarkEnd w:id="364"/>
    </w:p>
    <w:p w:rsidR="002E7D32" w:rsidRPr="001570E5" w:rsidRDefault="002E7D32" w:rsidP="002A4FBF">
      <w:pPr>
        <w:pStyle w:val="Normale11"/>
      </w:pPr>
      <w:r w:rsidRPr="001570E5">
        <w:t xml:space="preserve">Origin: Specification NEOSTEL-SP-CGS-005. </w:t>
      </w:r>
    </w:p>
    <w:p w:rsidR="00232D61" w:rsidRPr="001570E5" w:rsidRDefault="00232D61" w:rsidP="002A4FBF">
      <w:pPr>
        <w:pStyle w:val="Normale11"/>
      </w:pPr>
    </w:p>
    <w:p w:rsidR="002E7D32" w:rsidRPr="001570E5" w:rsidRDefault="002E7D32" w:rsidP="002A4FBF">
      <w:pPr>
        <w:pStyle w:val="Normale11"/>
        <w:rPr>
          <w:i/>
          <w:szCs w:val="22"/>
        </w:rPr>
      </w:pPr>
      <w:bookmarkStart w:id="365" w:name="_Toc414241833"/>
      <w:r w:rsidRPr="001570E5">
        <w:rPr>
          <w:i/>
          <w:szCs w:val="22"/>
        </w:rPr>
        <w:t xml:space="preserve">Table </w:t>
      </w:r>
      <w:r w:rsidR="00D236E6" w:rsidRPr="001570E5">
        <w:rPr>
          <w:i/>
          <w:szCs w:val="22"/>
        </w:rPr>
        <w:fldChar w:fldCharType="begin"/>
      </w:r>
      <w:r w:rsidRPr="001570E5">
        <w:rPr>
          <w:i/>
          <w:szCs w:val="22"/>
        </w:rPr>
        <w:instrText xml:space="preserve"> STYLEREF 1 \s </w:instrText>
      </w:r>
      <w:r w:rsidR="00D236E6" w:rsidRPr="001570E5">
        <w:rPr>
          <w:i/>
          <w:szCs w:val="22"/>
        </w:rPr>
        <w:fldChar w:fldCharType="separate"/>
      </w:r>
      <w:r w:rsidR="00BF2758">
        <w:rPr>
          <w:i/>
          <w:noProof/>
          <w:szCs w:val="22"/>
        </w:rPr>
        <w:t>6</w:t>
      </w:r>
      <w:r w:rsidR="00D236E6" w:rsidRPr="001570E5">
        <w:rPr>
          <w:i/>
          <w:szCs w:val="22"/>
        </w:rPr>
        <w:fldChar w:fldCharType="end"/>
      </w:r>
      <w:r w:rsidRPr="001570E5">
        <w:rPr>
          <w:i/>
          <w:szCs w:val="22"/>
        </w:rPr>
        <w:noBreakHyphen/>
      </w:r>
      <w:r w:rsidR="00D236E6" w:rsidRPr="001570E5">
        <w:rPr>
          <w:i/>
          <w:szCs w:val="22"/>
        </w:rPr>
        <w:fldChar w:fldCharType="begin"/>
      </w:r>
      <w:r w:rsidRPr="001570E5">
        <w:rPr>
          <w:i/>
          <w:szCs w:val="22"/>
        </w:rPr>
        <w:instrText xml:space="preserve"> SEQ Table \* ARABIC \s 1 </w:instrText>
      </w:r>
      <w:r w:rsidR="00D236E6" w:rsidRPr="001570E5">
        <w:rPr>
          <w:i/>
          <w:szCs w:val="22"/>
        </w:rPr>
        <w:fldChar w:fldCharType="separate"/>
      </w:r>
      <w:r w:rsidR="00BF2758">
        <w:rPr>
          <w:i/>
          <w:noProof/>
          <w:szCs w:val="22"/>
        </w:rPr>
        <w:t>1</w:t>
      </w:r>
      <w:r w:rsidR="00D236E6" w:rsidRPr="001570E5">
        <w:rPr>
          <w:i/>
          <w:szCs w:val="22"/>
        </w:rPr>
        <w:fldChar w:fldCharType="end"/>
      </w:r>
      <w:r w:rsidRPr="001570E5">
        <w:rPr>
          <w:i/>
          <w:szCs w:val="22"/>
        </w:rPr>
        <w:t>: CCD and Camera General Requirements</w:t>
      </w:r>
      <w:bookmarkEnd w:id="365"/>
    </w:p>
    <w:tbl>
      <w:tblPr>
        <w:tblW w:w="10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tblPr>
      <w:tblGrid>
        <w:gridCol w:w="1271"/>
        <w:gridCol w:w="6979"/>
        <w:gridCol w:w="992"/>
        <w:gridCol w:w="993"/>
      </w:tblGrid>
      <w:tr w:rsidR="00E5014A" w:rsidRPr="001570E5" w:rsidTr="009565C8">
        <w:trPr>
          <w:tblHeader/>
        </w:trPr>
        <w:tc>
          <w:tcPr>
            <w:tcW w:w="1271" w:type="dxa"/>
            <w:tcBorders>
              <w:bottom w:val="single" w:sz="4" w:space="0" w:color="auto"/>
            </w:tcBorders>
            <w:shd w:val="clear" w:color="auto" w:fill="auto"/>
          </w:tcPr>
          <w:p w:rsidR="00E5014A" w:rsidRPr="001570E5" w:rsidRDefault="00E5014A" w:rsidP="002A4FBF">
            <w:pPr>
              <w:spacing w:before="120" w:after="120"/>
              <w:jc w:val="center"/>
              <w:rPr>
                <w:b/>
                <w:sz w:val="22"/>
                <w:szCs w:val="22"/>
                <w:lang w:eastAsia="de-DE"/>
              </w:rPr>
            </w:pPr>
            <w:r w:rsidRPr="001570E5">
              <w:rPr>
                <w:b/>
                <w:sz w:val="22"/>
                <w:szCs w:val="22"/>
                <w:lang w:eastAsia="de-DE"/>
              </w:rPr>
              <w:t>Req. ID</w:t>
            </w:r>
          </w:p>
        </w:tc>
        <w:tc>
          <w:tcPr>
            <w:tcW w:w="6979" w:type="dxa"/>
            <w:tcBorders>
              <w:bottom w:val="single" w:sz="4" w:space="0" w:color="auto"/>
            </w:tcBorders>
            <w:shd w:val="clear" w:color="auto" w:fill="auto"/>
          </w:tcPr>
          <w:p w:rsidR="00E5014A" w:rsidRPr="001570E5" w:rsidRDefault="00E5014A" w:rsidP="002A4FBF">
            <w:pPr>
              <w:spacing w:before="120" w:after="120"/>
              <w:jc w:val="left"/>
              <w:rPr>
                <w:b/>
                <w:sz w:val="22"/>
                <w:szCs w:val="22"/>
                <w:lang w:eastAsia="de-DE"/>
              </w:rPr>
            </w:pPr>
            <w:r w:rsidRPr="001570E5">
              <w:rPr>
                <w:b/>
                <w:sz w:val="22"/>
                <w:szCs w:val="22"/>
                <w:lang w:eastAsia="de-DE"/>
              </w:rPr>
              <w:t>Requirement Description</w:t>
            </w:r>
          </w:p>
        </w:tc>
        <w:tc>
          <w:tcPr>
            <w:tcW w:w="992" w:type="dxa"/>
            <w:tcBorders>
              <w:bottom w:val="single" w:sz="4" w:space="0" w:color="auto"/>
            </w:tcBorders>
            <w:shd w:val="clear" w:color="auto" w:fill="auto"/>
          </w:tcPr>
          <w:p w:rsidR="00E5014A" w:rsidRPr="001570E5" w:rsidRDefault="00E5014A" w:rsidP="002A4FBF">
            <w:pPr>
              <w:jc w:val="center"/>
              <w:rPr>
                <w:b/>
                <w:sz w:val="22"/>
                <w:szCs w:val="22"/>
                <w:lang w:eastAsia="de-DE"/>
              </w:rPr>
            </w:pPr>
            <w:r w:rsidRPr="001570E5">
              <w:rPr>
                <w:b/>
                <w:sz w:val="22"/>
                <w:szCs w:val="22"/>
                <w:lang w:eastAsia="de-DE"/>
              </w:rPr>
              <w:t>Comp</w:t>
            </w:r>
            <w:r w:rsidR="00C0645D" w:rsidRPr="001570E5">
              <w:rPr>
                <w:b/>
                <w:sz w:val="22"/>
                <w:szCs w:val="22"/>
                <w:lang w:eastAsia="de-DE"/>
              </w:rPr>
              <w:t>-</w:t>
            </w:r>
          </w:p>
          <w:p w:rsidR="00E5014A" w:rsidRPr="001570E5" w:rsidRDefault="00E5014A" w:rsidP="002A4FBF">
            <w:pPr>
              <w:jc w:val="center"/>
              <w:rPr>
                <w:b/>
                <w:sz w:val="22"/>
                <w:szCs w:val="22"/>
                <w:lang w:eastAsia="de-DE"/>
              </w:rPr>
            </w:pPr>
            <w:r w:rsidRPr="001570E5">
              <w:rPr>
                <w:b/>
                <w:sz w:val="22"/>
                <w:szCs w:val="22"/>
                <w:lang w:eastAsia="de-DE"/>
              </w:rPr>
              <w:t>liant (Y/N)</w:t>
            </w:r>
          </w:p>
        </w:tc>
        <w:tc>
          <w:tcPr>
            <w:tcW w:w="993" w:type="dxa"/>
            <w:tcBorders>
              <w:bottom w:val="single" w:sz="4" w:space="0" w:color="auto"/>
            </w:tcBorders>
            <w:shd w:val="clear" w:color="auto" w:fill="auto"/>
          </w:tcPr>
          <w:p w:rsidR="00E5014A" w:rsidRPr="001570E5" w:rsidRDefault="00E5014A" w:rsidP="002A4FBF">
            <w:pPr>
              <w:jc w:val="center"/>
              <w:rPr>
                <w:b/>
                <w:sz w:val="22"/>
                <w:szCs w:val="22"/>
                <w:lang w:eastAsia="de-DE"/>
              </w:rPr>
            </w:pPr>
            <w:r w:rsidRPr="001570E5">
              <w:rPr>
                <w:b/>
                <w:sz w:val="22"/>
                <w:szCs w:val="22"/>
                <w:lang w:eastAsia="de-DE"/>
              </w:rPr>
              <w:t>Ver.     Method</w:t>
            </w:r>
          </w:p>
        </w:tc>
      </w:tr>
      <w:tr w:rsidR="00E5014A" w:rsidRPr="001570E5" w:rsidTr="009565C8">
        <w:trPr>
          <w:trHeight w:val="868"/>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NEO-CC-GR-0010</w:t>
            </w:r>
          </w:p>
        </w:tc>
        <w:tc>
          <w:tcPr>
            <w:tcW w:w="6979" w:type="dxa"/>
            <w:shd w:val="clear" w:color="auto" w:fill="auto"/>
          </w:tcPr>
          <w:p w:rsidR="00E5014A" w:rsidRPr="001570E5" w:rsidRDefault="00E5014A" w:rsidP="002A4FBF">
            <w:pPr>
              <w:jc w:val="left"/>
              <w:rPr>
                <w:sz w:val="22"/>
              </w:rPr>
            </w:pPr>
            <w:r w:rsidRPr="001570E5">
              <w:rPr>
                <w:sz w:val="22"/>
              </w:rPr>
              <w:t>The Supplier shall be responsible for performing the detailed design, supporting analyses and the manufacturing documentation for the camera in concordance with the requirements of this specification.</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I</w:t>
            </w:r>
          </w:p>
        </w:tc>
      </w:tr>
      <w:tr w:rsidR="00E5014A" w:rsidRPr="001570E5" w:rsidTr="009565C8">
        <w:trPr>
          <w:trHeight w:val="1122"/>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GR-0020</w:t>
            </w:r>
          </w:p>
        </w:tc>
        <w:tc>
          <w:tcPr>
            <w:tcW w:w="6979" w:type="dxa"/>
            <w:shd w:val="clear" w:color="auto" w:fill="auto"/>
          </w:tcPr>
          <w:p w:rsidR="00E5014A" w:rsidRPr="001570E5" w:rsidRDefault="00E5014A" w:rsidP="002A4FBF">
            <w:pPr>
              <w:jc w:val="left"/>
              <w:rPr>
                <w:sz w:val="22"/>
              </w:rPr>
            </w:pPr>
            <w:r w:rsidRPr="001570E5">
              <w:rPr>
                <w:sz w:val="22"/>
              </w:rPr>
              <w:t>The detail design shall be documented with:</w:t>
            </w:r>
          </w:p>
          <w:p w:rsidR="00E5014A" w:rsidRPr="001570E5" w:rsidRDefault="00E5014A" w:rsidP="002A4FBF">
            <w:pPr>
              <w:numPr>
                <w:ilvl w:val="0"/>
                <w:numId w:val="29"/>
              </w:numPr>
              <w:jc w:val="left"/>
              <w:rPr>
                <w:sz w:val="22"/>
              </w:rPr>
            </w:pPr>
            <w:r w:rsidRPr="001570E5">
              <w:rPr>
                <w:sz w:val="22"/>
              </w:rPr>
              <w:t>Assembly, Interface and Manufacturing Drawings</w:t>
            </w:r>
          </w:p>
          <w:p w:rsidR="00E5014A" w:rsidRPr="001570E5" w:rsidRDefault="00E5014A" w:rsidP="002A4FBF">
            <w:pPr>
              <w:numPr>
                <w:ilvl w:val="0"/>
                <w:numId w:val="29"/>
              </w:numPr>
              <w:jc w:val="left"/>
              <w:rPr>
                <w:sz w:val="22"/>
              </w:rPr>
            </w:pPr>
            <w:r w:rsidRPr="001570E5">
              <w:rPr>
                <w:sz w:val="22"/>
              </w:rPr>
              <w:t>Analysis Report (if requested)</w:t>
            </w:r>
          </w:p>
          <w:p w:rsidR="00E5014A" w:rsidRPr="001570E5" w:rsidRDefault="00E5014A" w:rsidP="002A4FBF">
            <w:pPr>
              <w:numPr>
                <w:ilvl w:val="0"/>
                <w:numId w:val="29"/>
              </w:numPr>
              <w:jc w:val="left"/>
              <w:rPr>
                <w:sz w:val="22"/>
              </w:rPr>
            </w:pPr>
            <w:r w:rsidRPr="001570E5">
              <w:rPr>
                <w:sz w:val="22"/>
              </w:rPr>
              <w:t>Off the shelf part Technical Data sheet</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I</w:t>
            </w:r>
          </w:p>
        </w:tc>
      </w:tr>
      <w:tr w:rsidR="00E5014A" w:rsidRPr="001570E5" w:rsidTr="009565C8">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GR-0030</w:t>
            </w:r>
          </w:p>
        </w:tc>
        <w:tc>
          <w:tcPr>
            <w:tcW w:w="6979" w:type="dxa"/>
            <w:shd w:val="clear" w:color="auto" w:fill="auto"/>
          </w:tcPr>
          <w:p w:rsidR="00E5014A" w:rsidRPr="001570E5" w:rsidRDefault="00E5014A" w:rsidP="002A4FBF">
            <w:pPr>
              <w:jc w:val="left"/>
              <w:rPr>
                <w:sz w:val="22"/>
              </w:rPr>
            </w:pPr>
            <w:r w:rsidRPr="001570E5">
              <w:rPr>
                <w:sz w:val="22"/>
              </w:rPr>
              <w:t>All drawings shall be produced in electronic form.                                   The 3D CAD-Model shall be delivered in STEP format (*.stp).</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I</w:t>
            </w:r>
          </w:p>
        </w:tc>
      </w:tr>
      <w:tr w:rsidR="00E5014A" w:rsidRPr="001570E5" w:rsidTr="009565C8">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GR-0040</w:t>
            </w:r>
          </w:p>
        </w:tc>
        <w:tc>
          <w:tcPr>
            <w:tcW w:w="6979" w:type="dxa"/>
            <w:shd w:val="clear" w:color="auto" w:fill="auto"/>
          </w:tcPr>
          <w:p w:rsidR="00E5014A" w:rsidRPr="001570E5" w:rsidRDefault="00E5014A" w:rsidP="002A4FBF">
            <w:pPr>
              <w:jc w:val="left"/>
              <w:rPr>
                <w:sz w:val="22"/>
              </w:rPr>
            </w:pPr>
            <w:r w:rsidRPr="001570E5">
              <w:rPr>
                <w:sz w:val="22"/>
              </w:rPr>
              <w:t>Deliverable documentation and drawings shall be written in English.</w:t>
            </w:r>
          </w:p>
        </w:tc>
        <w:tc>
          <w:tcPr>
            <w:tcW w:w="992" w:type="dxa"/>
            <w:shd w:val="clear" w:color="auto" w:fill="auto"/>
          </w:tcPr>
          <w:p w:rsidR="00E5014A" w:rsidRPr="001570E5" w:rsidRDefault="00E5014A" w:rsidP="002A4FBF">
            <w:pPr>
              <w:jc w:val="center"/>
              <w:rPr>
                <w:noProof/>
                <w:sz w:val="22"/>
                <w:u w:val="single"/>
                <w:bdr w:val="single" w:sz="4" w:space="0" w:color="1F497D"/>
              </w:rPr>
            </w:pPr>
            <w:r w:rsidRPr="001570E5">
              <w:rPr>
                <w:noProof/>
                <w:sz w:val="22"/>
                <w:u w:val="single"/>
                <w:bdr w:val="single" w:sz="4" w:space="0" w:color="1F497D"/>
              </w:rPr>
              <w:t>Y</w:t>
            </w:r>
          </w:p>
        </w:tc>
        <w:tc>
          <w:tcPr>
            <w:tcW w:w="993" w:type="dxa"/>
            <w:shd w:val="clear" w:color="auto" w:fill="auto"/>
          </w:tcPr>
          <w:p w:rsidR="00E5014A" w:rsidRPr="001570E5" w:rsidRDefault="00E5014A" w:rsidP="002A4FBF">
            <w:pPr>
              <w:jc w:val="center"/>
              <w:rPr>
                <w:sz w:val="22"/>
              </w:rPr>
            </w:pPr>
            <w:r w:rsidRPr="001570E5">
              <w:rPr>
                <w:sz w:val="22"/>
              </w:rPr>
              <w:t>I</w:t>
            </w:r>
          </w:p>
        </w:tc>
      </w:tr>
      <w:tr w:rsidR="00E5014A" w:rsidRPr="001570E5" w:rsidTr="009565C8">
        <w:trPr>
          <w:trHeight w:val="860"/>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GR-0050</w:t>
            </w:r>
          </w:p>
        </w:tc>
        <w:tc>
          <w:tcPr>
            <w:tcW w:w="6979" w:type="dxa"/>
            <w:shd w:val="clear" w:color="auto" w:fill="auto"/>
          </w:tcPr>
          <w:p w:rsidR="00E5014A" w:rsidRPr="001570E5" w:rsidRDefault="00E5014A" w:rsidP="002A4FBF">
            <w:pPr>
              <w:jc w:val="left"/>
              <w:rPr>
                <w:sz w:val="22"/>
              </w:rPr>
            </w:pPr>
            <w:r w:rsidRPr="001570E5">
              <w:rPr>
                <w:sz w:val="22"/>
              </w:rPr>
              <w:t>Analysis, test and inspection reports shall be established and delivered to the Customer as part of data packages. All reports shall be provided in English.</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I</w:t>
            </w:r>
          </w:p>
        </w:tc>
      </w:tr>
      <w:tr w:rsidR="00E5014A" w:rsidRPr="001570E5" w:rsidTr="009565C8">
        <w:trPr>
          <w:trHeight w:val="1836"/>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GR-0060</w:t>
            </w:r>
          </w:p>
        </w:tc>
        <w:tc>
          <w:tcPr>
            <w:tcW w:w="6979" w:type="dxa"/>
            <w:shd w:val="clear" w:color="auto" w:fill="auto"/>
          </w:tcPr>
          <w:p w:rsidR="00E5014A" w:rsidRPr="001570E5" w:rsidRDefault="00E5014A" w:rsidP="002A4FBF">
            <w:pPr>
              <w:jc w:val="left"/>
              <w:rPr>
                <w:sz w:val="22"/>
              </w:rPr>
            </w:pPr>
            <w:r w:rsidRPr="001570E5">
              <w:rPr>
                <w:sz w:val="22"/>
              </w:rPr>
              <w:t>The verification of design and workmanship of the camera shall be performed in accordance with the indicated verification methods:</w:t>
            </w:r>
          </w:p>
          <w:p w:rsidR="00E5014A" w:rsidRPr="001570E5" w:rsidRDefault="00E5014A" w:rsidP="002A4FBF">
            <w:pPr>
              <w:numPr>
                <w:ilvl w:val="0"/>
                <w:numId w:val="30"/>
              </w:numPr>
              <w:jc w:val="left"/>
              <w:rPr>
                <w:sz w:val="22"/>
              </w:rPr>
            </w:pPr>
            <w:r w:rsidRPr="001570E5">
              <w:rPr>
                <w:sz w:val="22"/>
              </w:rPr>
              <w:t>Design requirements (R, A) shall be verified before starting the manufacturing within an internal design review;</w:t>
            </w:r>
          </w:p>
          <w:p w:rsidR="00E5014A" w:rsidRPr="001570E5" w:rsidRDefault="00E5014A" w:rsidP="002A4FBF">
            <w:pPr>
              <w:numPr>
                <w:ilvl w:val="0"/>
                <w:numId w:val="30"/>
              </w:numPr>
              <w:jc w:val="left"/>
              <w:rPr>
                <w:sz w:val="22"/>
              </w:rPr>
            </w:pPr>
            <w:r w:rsidRPr="001570E5">
              <w:rPr>
                <w:sz w:val="22"/>
              </w:rPr>
              <w:t>All other requirements shall be verified during/after the manufacturing and during the acceptance phase and recorded within a Compliant Matrix</w:t>
            </w:r>
          </w:p>
        </w:tc>
        <w:tc>
          <w:tcPr>
            <w:tcW w:w="992" w:type="dxa"/>
            <w:shd w:val="clear" w:color="auto" w:fill="auto"/>
          </w:tcPr>
          <w:p w:rsidR="00E5014A" w:rsidRPr="001570E5" w:rsidRDefault="00E5014A" w:rsidP="002A4FBF">
            <w:pPr>
              <w:jc w:val="center"/>
              <w:rPr>
                <w:rFonts w:cs="Arial"/>
                <w:sz w:val="22"/>
              </w:rPr>
            </w:pPr>
            <w:r w:rsidRPr="001570E5">
              <w:rPr>
                <w:rFonts w:cs="Arial"/>
                <w:sz w:val="22"/>
              </w:rPr>
              <w:t>Y</w:t>
            </w:r>
          </w:p>
        </w:tc>
        <w:tc>
          <w:tcPr>
            <w:tcW w:w="993" w:type="dxa"/>
            <w:shd w:val="clear" w:color="auto" w:fill="auto"/>
          </w:tcPr>
          <w:p w:rsidR="00E5014A" w:rsidRPr="001570E5" w:rsidRDefault="00E5014A" w:rsidP="002A4FBF">
            <w:pPr>
              <w:jc w:val="center"/>
              <w:rPr>
                <w:rFonts w:cs="Arial"/>
                <w:sz w:val="22"/>
              </w:rPr>
            </w:pPr>
            <w:r w:rsidRPr="001570E5">
              <w:rPr>
                <w:rFonts w:cs="Arial"/>
                <w:sz w:val="22"/>
              </w:rPr>
              <w:t>R</w:t>
            </w:r>
          </w:p>
        </w:tc>
      </w:tr>
      <w:tr w:rsidR="00E5014A" w:rsidRPr="001570E5" w:rsidTr="009565C8">
        <w:trPr>
          <w:trHeight w:val="1126"/>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GR-0070</w:t>
            </w:r>
          </w:p>
        </w:tc>
        <w:tc>
          <w:tcPr>
            <w:tcW w:w="6979" w:type="dxa"/>
            <w:shd w:val="clear" w:color="auto" w:fill="auto"/>
          </w:tcPr>
          <w:p w:rsidR="00E5014A" w:rsidRPr="001570E5" w:rsidRDefault="00E5014A" w:rsidP="002A4FBF">
            <w:pPr>
              <w:jc w:val="left"/>
              <w:rPr>
                <w:sz w:val="22"/>
              </w:rPr>
            </w:pPr>
            <w:r w:rsidRPr="001570E5">
              <w:rPr>
                <w:sz w:val="22"/>
              </w:rPr>
              <w:t>One Preliminary review shall lead to the final approved design:</w:t>
            </w:r>
          </w:p>
          <w:p w:rsidR="00E5014A" w:rsidRPr="001570E5" w:rsidRDefault="00E5014A" w:rsidP="002A4FBF">
            <w:pPr>
              <w:numPr>
                <w:ilvl w:val="0"/>
                <w:numId w:val="30"/>
              </w:numPr>
              <w:jc w:val="left"/>
              <w:rPr>
                <w:sz w:val="22"/>
              </w:rPr>
            </w:pPr>
            <w:r w:rsidRPr="001570E5">
              <w:rPr>
                <w:sz w:val="22"/>
              </w:rPr>
              <w:t>Verification of design requirements</w:t>
            </w:r>
          </w:p>
          <w:p w:rsidR="00E5014A" w:rsidRPr="001570E5" w:rsidRDefault="00E5014A" w:rsidP="002A4FBF">
            <w:pPr>
              <w:numPr>
                <w:ilvl w:val="0"/>
                <w:numId w:val="30"/>
              </w:numPr>
              <w:jc w:val="left"/>
              <w:rPr>
                <w:sz w:val="22"/>
              </w:rPr>
            </w:pPr>
            <w:r w:rsidRPr="001570E5">
              <w:rPr>
                <w:sz w:val="22"/>
              </w:rPr>
              <w:t>Release of interface and assembly drawings</w:t>
            </w:r>
          </w:p>
          <w:p w:rsidR="00E5014A" w:rsidRPr="001570E5" w:rsidRDefault="00E5014A" w:rsidP="002A4FBF">
            <w:pPr>
              <w:numPr>
                <w:ilvl w:val="0"/>
                <w:numId w:val="30"/>
              </w:numPr>
              <w:jc w:val="left"/>
              <w:rPr>
                <w:sz w:val="22"/>
              </w:rPr>
            </w:pPr>
            <w:r w:rsidRPr="001570E5">
              <w:rPr>
                <w:sz w:val="22"/>
              </w:rPr>
              <w:t>Approval of analyses documentation</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R</w:t>
            </w:r>
          </w:p>
        </w:tc>
      </w:tr>
      <w:tr w:rsidR="00E5014A" w:rsidRPr="001570E5" w:rsidTr="009565C8">
        <w:trPr>
          <w:trHeight w:val="703"/>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GR-0080</w:t>
            </w:r>
          </w:p>
        </w:tc>
        <w:tc>
          <w:tcPr>
            <w:tcW w:w="6979" w:type="dxa"/>
            <w:shd w:val="clear" w:color="auto" w:fill="auto"/>
          </w:tcPr>
          <w:p w:rsidR="00E5014A" w:rsidRPr="001570E5" w:rsidRDefault="00E5014A" w:rsidP="002A4FBF">
            <w:pPr>
              <w:jc w:val="left"/>
              <w:rPr>
                <w:sz w:val="22"/>
              </w:rPr>
            </w:pPr>
            <w:r w:rsidRPr="001570E5">
              <w:rPr>
                <w:sz w:val="22"/>
              </w:rPr>
              <w:t>The Final Design review shall lead to the final acceptance:</w:t>
            </w:r>
          </w:p>
          <w:p w:rsidR="00E5014A" w:rsidRPr="001570E5" w:rsidRDefault="00E5014A" w:rsidP="002A4FBF">
            <w:pPr>
              <w:jc w:val="left"/>
              <w:rPr>
                <w:sz w:val="22"/>
              </w:rPr>
            </w:pPr>
            <w:r w:rsidRPr="001570E5" w:rsidDel="00846B15">
              <w:rPr>
                <w:sz w:val="22"/>
              </w:rPr>
              <w:t>f</w:t>
            </w:r>
            <w:r w:rsidRPr="001570E5">
              <w:rPr>
                <w:sz w:val="22"/>
              </w:rPr>
              <w:t>ulfillment of all project and contractual requirements.</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R</w:t>
            </w:r>
          </w:p>
        </w:tc>
      </w:tr>
      <w:tr w:rsidR="00E5014A" w:rsidRPr="001570E5" w:rsidTr="009565C8">
        <w:trPr>
          <w:trHeight w:val="698"/>
        </w:trPr>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GR-0090</w:t>
            </w:r>
          </w:p>
        </w:tc>
        <w:tc>
          <w:tcPr>
            <w:tcW w:w="6979" w:type="dxa"/>
            <w:shd w:val="clear" w:color="auto" w:fill="auto"/>
          </w:tcPr>
          <w:p w:rsidR="00E5014A" w:rsidRPr="001570E5" w:rsidRDefault="00E5014A" w:rsidP="002A4FBF">
            <w:pPr>
              <w:jc w:val="left"/>
              <w:rPr>
                <w:sz w:val="22"/>
              </w:rPr>
            </w:pPr>
            <w:r w:rsidRPr="001570E5">
              <w:rPr>
                <w:sz w:val="22"/>
              </w:rPr>
              <w:t>The design shall be compatible with the national regulations and laws of members of the European Union.</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R</w:t>
            </w:r>
          </w:p>
        </w:tc>
      </w:tr>
      <w:tr w:rsidR="00E5014A" w:rsidRPr="001570E5" w:rsidTr="009565C8">
        <w:trPr>
          <w:trHeight w:val="2065"/>
        </w:trPr>
        <w:tc>
          <w:tcPr>
            <w:tcW w:w="1271" w:type="dxa"/>
            <w:shd w:val="clear" w:color="auto" w:fill="auto"/>
          </w:tcPr>
          <w:p w:rsidR="00E5014A" w:rsidRPr="001570E5" w:rsidRDefault="00E5014A" w:rsidP="002A4FBF">
            <w:pPr>
              <w:spacing w:before="60" w:after="60"/>
              <w:jc w:val="center"/>
              <w:rPr>
                <w:sz w:val="22"/>
                <w:szCs w:val="22"/>
                <w:lang w:eastAsia="de-DE"/>
              </w:rPr>
            </w:pPr>
          </w:p>
          <w:p w:rsidR="00E5014A" w:rsidRPr="001570E5" w:rsidRDefault="00E5014A" w:rsidP="002A4FBF">
            <w:pPr>
              <w:spacing w:before="60" w:after="60"/>
              <w:jc w:val="center"/>
              <w:rPr>
                <w:sz w:val="22"/>
                <w:szCs w:val="22"/>
                <w:lang w:eastAsia="de-DE"/>
              </w:rPr>
            </w:pPr>
            <w:r w:rsidRPr="001570E5">
              <w:rPr>
                <w:sz w:val="22"/>
                <w:szCs w:val="22"/>
                <w:lang w:eastAsia="de-DE"/>
              </w:rPr>
              <w:t>NEO-CC-</w:t>
            </w:r>
          </w:p>
          <w:p w:rsidR="00E5014A" w:rsidRPr="001570E5" w:rsidRDefault="00E5014A" w:rsidP="002A4FBF">
            <w:pPr>
              <w:spacing w:before="60" w:after="60"/>
              <w:jc w:val="center"/>
              <w:rPr>
                <w:sz w:val="22"/>
                <w:szCs w:val="22"/>
                <w:lang w:eastAsia="de-DE"/>
              </w:rPr>
            </w:pPr>
            <w:r w:rsidRPr="001570E5">
              <w:rPr>
                <w:sz w:val="22"/>
                <w:szCs w:val="22"/>
                <w:lang w:eastAsia="de-DE"/>
              </w:rPr>
              <w:t>GR-0100</w:t>
            </w:r>
          </w:p>
        </w:tc>
        <w:tc>
          <w:tcPr>
            <w:tcW w:w="6979" w:type="dxa"/>
            <w:shd w:val="clear" w:color="auto" w:fill="auto"/>
          </w:tcPr>
          <w:p w:rsidR="00E5014A" w:rsidRPr="001570E5" w:rsidRDefault="00E5014A" w:rsidP="002A4FBF">
            <w:pPr>
              <w:tabs>
                <w:tab w:val="left" w:pos="567"/>
              </w:tabs>
              <w:suppressAutoHyphens/>
              <w:spacing w:after="120"/>
              <w:jc w:val="left"/>
              <w:rPr>
                <w:sz w:val="22"/>
              </w:rPr>
            </w:pPr>
            <w:r w:rsidRPr="001570E5">
              <w:rPr>
                <w:sz w:val="22"/>
              </w:rPr>
              <w:t>The unit system is the International System (S. I.) except for:</w:t>
            </w:r>
          </w:p>
          <w:p w:rsidR="00E5014A" w:rsidRPr="001570E5" w:rsidRDefault="00E5014A" w:rsidP="002A4FBF">
            <w:pPr>
              <w:numPr>
                <w:ilvl w:val="0"/>
                <w:numId w:val="30"/>
              </w:numPr>
              <w:jc w:val="left"/>
              <w:rPr>
                <w:sz w:val="22"/>
              </w:rPr>
            </w:pPr>
            <w:r w:rsidRPr="001570E5">
              <w:rPr>
                <w:sz w:val="22"/>
              </w:rPr>
              <w:t>Angles:</w:t>
            </w:r>
            <w:r w:rsidRPr="001570E5">
              <w:rPr>
                <w:sz w:val="22"/>
              </w:rPr>
              <w:tab/>
            </w:r>
            <w:r w:rsidRPr="001570E5">
              <w:rPr>
                <w:sz w:val="22"/>
              </w:rPr>
              <w:tab/>
            </w:r>
            <w:r w:rsidRPr="001570E5">
              <w:rPr>
                <w:sz w:val="22"/>
              </w:rPr>
              <w:tab/>
              <w:t>Degrees (°)</w:t>
            </w:r>
          </w:p>
          <w:p w:rsidR="00E5014A" w:rsidRPr="001570E5" w:rsidRDefault="00E5014A" w:rsidP="002A4FBF">
            <w:pPr>
              <w:numPr>
                <w:ilvl w:val="0"/>
                <w:numId w:val="30"/>
              </w:numPr>
              <w:jc w:val="left"/>
              <w:rPr>
                <w:sz w:val="22"/>
              </w:rPr>
            </w:pPr>
            <w:r w:rsidRPr="001570E5">
              <w:rPr>
                <w:sz w:val="22"/>
              </w:rPr>
              <w:t>Absolute Temperatures:</w:t>
            </w:r>
            <w:r w:rsidRPr="001570E5">
              <w:rPr>
                <w:sz w:val="22"/>
              </w:rPr>
              <w:tab/>
              <w:t>Degrees Celsius (°C)</w:t>
            </w:r>
          </w:p>
          <w:p w:rsidR="00E5014A" w:rsidRPr="001570E5" w:rsidRDefault="00E5014A" w:rsidP="002A4FBF">
            <w:pPr>
              <w:numPr>
                <w:ilvl w:val="0"/>
                <w:numId w:val="30"/>
              </w:numPr>
              <w:jc w:val="left"/>
              <w:rPr>
                <w:sz w:val="22"/>
              </w:rPr>
            </w:pPr>
            <w:r w:rsidRPr="001570E5">
              <w:rPr>
                <w:sz w:val="22"/>
              </w:rPr>
              <w:t>Accelerations:</w:t>
            </w:r>
            <w:r w:rsidRPr="001570E5">
              <w:rPr>
                <w:sz w:val="22"/>
              </w:rPr>
              <w:tab/>
            </w:r>
            <w:r w:rsidRPr="001570E5">
              <w:rPr>
                <w:sz w:val="22"/>
              </w:rPr>
              <w:tab/>
            </w:r>
            <w:r w:rsidRPr="001570E5">
              <w:rPr>
                <w:sz w:val="22"/>
              </w:rPr>
              <w:tab/>
              <w:t>Multiples of Earth Gravity (g)</w:t>
            </w:r>
          </w:p>
          <w:p w:rsidR="00E5014A" w:rsidRPr="001570E5" w:rsidRDefault="00E5014A" w:rsidP="002A4FBF">
            <w:pPr>
              <w:numPr>
                <w:ilvl w:val="0"/>
                <w:numId w:val="30"/>
              </w:numPr>
              <w:jc w:val="left"/>
              <w:rPr>
                <w:sz w:val="22"/>
              </w:rPr>
            </w:pPr>
            <w:r w:rsidRPr="001570E5">
              <w:rPr>
                <w:sz w:val="22"/>
              </w:rPr>
              <w:t>Air pressure:</w:t>
            </w:r>
            <w:r w:rsidRPr="001570E5">
              <w:rPr>
                <w:sz w:val="22"/>
              </w:rPr>
              <w:tab/>
            </w:r>
            <w:r w:rsidRPr="001570E5">
              <w:rPr>
                <w:sz w:val="22"/>
              </w:rPr>
              <w:tab/>
            </w:r>
            <w:r w:rsidRPr="001570E5">
              <w:rPr>
                <w:sz w:val="22"/>
              </w:rPr>
              <w:tab/>
              <w:t>Bar (bar)</w:t>
            </w:r>
          </w:p>
          <w:p w:rsidR="00E5014A" w:rsidRPr="001570E5" w:rsidRDefault="00E5014A" w:rsidP="002A4FBF">
            <w:pPr>
              <w:jc w:val="left"/>
              <w:rPr>
                <w:b/>
                <w:sz w:val="22"/>
                <w:szCs w:val="16"/>
                <w:lang w:eastAsia="ar-SA"/>
              </w:rPr>
            </w:pPr>
            <w:r w:rsidRPr="001570E5">
              <w:rPr>
                <w:sz w:val="22"/>
              </w:rPr>
              <w:t>The above reported units are accepted together with their                      SI equivalent.</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R</w:t>
            </w:r>
          </w:p>
        </w:tc>
      </w:tr>
      <w:tr w:rsidR="00E5014A" w:rsidRPr="001570E5" w:rsidTr="009565C8">
        <w:tc>
          <w:tcPr>
            <w:tcW w:w="1271" w:type="dxa"/>
            <w:shd w:val="clear" w:color="auto" w:fill="auto"/>
          </w:tcPr>
          <w:p w:rsidR="00E5014A" w:rsidRPr="001570E5" w:rsidRDefault="00E5014A" w:rsidP="002A4FBF">
            <w:pPr>
              <w:spacing w:before="60" w:after="60"/>
              <w:jc w:val="center"/>
              <w:rPr>
                <w:sz w:val="22"/>
                <w:szCs w:val="22"/>
                <w:lang w:eastAsia="de-DE"/>
              </w:rPr>
            </w:pPr>
            <w:r w:rsidRPr="001570E5">
              <w:rPr>
                <w:sz w:val="22"/>
                <w:szCs w:val="22"/>
                <w:lang w:eastAsia="de-DE"/>
              </w:rPr>
              <w:lastRenderedPageBreak/>
              <w:t>NEO-CC-</w:t>
            </w:r>
          </w:p>
          <w:p w:rsidR="00E5014A" w:rsidRPr="001570E5" w:rsidRDefault="00E5014A" w:rsidP="002A4FBF">
            <w:pPr>
              <w:spacing w:before="60" w:after="60"/>
              <w:jc w:val="center"/>
              <w:rPr>
                <w:sz w:val="22"/>
                <w:szCs w:val="22"/>
                <w:lang w:eastAsia="de-DE"/>
              </w:rPr>
            </w:pPr>
            <w:r w:rsidRPr="001570E5">
              <w:rPr>
                <w:sz w:val="22"/>
                <w:szCs w:val="22"/>
                <w:lang w:eastAsia="de-DE"/>
              </w:rPr>
              <w:t>GR-0110</w:t>
            </w:r>
          </w:p>
        </w:tc>
        <w:tc>
          <w:tcPr>
            <w:tcW w:w="6979" w:type="dxa"/>
            <w:shd w:val="clear" w:color="auto" w:fill="auto"/>
          </w:tcPr>
          <w:p w:rsidR="00E5014A" w:rsidRPr="001570E5" w:rsidRDefault="00E5014A" w:rsidP="002A4FBF">
            <w:pPr>
              <w:jc w:val="left"/>
              <w:rPr>
                <w:sz w:val="22"/>
              </w:rPr>
            </w:pPr>
            <w:r w:rsidRPr="001570E5">
              <w:rPr>
                <w:sz w:val="22"/>
              </w:rPr>
              <w:t>Any special tool, which is required for the camera set-up, operation and any other working adjustment, shall be included.</w:t>
            </w:r>
          </w:p>
        </w:tc>
        <w:tc>
          <w:tcPr>
            <w:tcW w:w="992" w:type="dxa"/>
            <w:shd w:val="clear" w:color="auto" w:fill="auto"/>
          </w:tcPr>
          <w:p w:rsidR="00E5014A" w:rsidRPr="001570E5" w:rsidRDefault="00E5014A" w:rsidP="002A4FBF">
            <w:pPr>
              <w:jc w:val="center"/>
              <w:rPr>
                <w:sz w:val="22"/>
              </w:rPr>
            </w:pPr>
            <w:r w:rsidRPr="001570E5">
              <w:rPr>
                <w:sz w:val="22"/>
              </w:rPr>
              <w:t>Y</w:t>
            </w:r>
          </w:p>
        </w:tc>
        <w:tc>
          <w:tcPr>
            <w:tcW w:w="993" w:type="dxa"/>
            <w:shd w:val="clear" w:color="auto" w:fill="auto"/>
          </w:tcPr>
          <w:p w:rsidR="00E5014A" w:rsidRPr="001570E5" w:rsidRDefault="00E5014A" w:rsidP="002A4FBF">
            <w:pPr>
              <w:jc w:val="center"/>
              <w:rPr>
                <w:sz w:val="22"/>
              </w:rPr>
            </w:pPr>
            <w:r w:rsidRPr="001570E5">
              <w:rPr>
                <w:sz w:val="22"/>
              </w:rPr>
              <w:t>R</w:t>
            </w:r>
          </w:p>
        </w:tc>
      </w:tr>
    </w:tbl>
    <w:p w:rsidR="002E7D32" w:rsidRPr="001570E5" w:rsidRDefault="002E7D32" w:rsidP="002A4FBF"/>
    <w:p w:rsidR="002E7D32" w:rsidRPr="001570E5" w:rsidRDefault="002E7D32" w:rsidP="002A4FBF">
      <w:pPr>
        <w:rPr>
          <w:i/>
          <w:sz w:val="22"/>
        </w:rPr>
      </w:pPr>
    </w:p>
    <w:p w:rsidR="002E7D32" w:rsidRPr="001570E5" w:rsidRDefault="002E7D32" w:rsidP="002A4FBF">
      <w:pPr>
        <w:rPr>
          <w:i/>
          <w:sz w:val="22"/>
        </w:rPr>
      </w:pPr>
    </w:p>
    <w:p w:rsidR="002E7D32" w:rsidRPr="001570E5" w:rsidRDefault="00407FAD" w:rsidP="002A4FBF">
      <w:pPr>
        <w:pStyle w:val="Normale11"/>
        <w:rPr>
          <w:i/>
        </w:rPr>
      </w:pPr>
      <w:bookmarkStart w:id="366" w:name="_Ref398303682"/>
      <w:bookmarkStart w:id="367" w:name="_Ref398303789"/>
      <w:bookmarkStart w:id="368" w:name="_Toc410980431"/>
      <w:bookmarkStart w:id="369" w:name="_Toc414241834"/>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2</w:t>
      </w:r>
      <w:r w:rsidR="00D236E6" w:rsidRPr="001570E5">
        <w:rPr>
          <w:i/>
        </w:rPr>
        <w:fldChar w:fldCharType="end"/>
      </w:r>
      <w:r w:rsidRPr="001570E5">
        <w:rPr>
          <w:i/>
        </w:rPr>
        <w:t xml:space="preserve">: </w:t>
      </w:r>
      <w:r w:rsidR="002E7D32" w:rsidRPr="001570E5">
        <w:rPr>
          <w:i/>
        </w:rPr>
        <w:t>CCD and Camera Functional Requirements</w:t>
      </w:r>
      <w:bookmarkEnd w:id="366"/>
      <w:bookmarkEnd w:id="367"/>
      <w:bookmarkEnd w:id="368"/>
      <w:bookmarkEnd w:id="369"/>
    </w:p>
    <w:tbl>
      <w:tblPr>
        <w:tblpPr w:leftFromText="141" w:rightFromText="141" w:vertAnchor="text" w:tblpX="40" w:tblpY="1"/>
        <w:tblOverlap w:val="never"/>
        <w:tblW w:w="10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1"/>
        <w:gridCol w:w="7059"/>
        <w:gridCol w:w="992"/>
        <w:gridCol w:w="1033"/>
      </w:tblGrid>
      <w:tr w:rsidR="00D75037" w:rsidRPr="001570E5" w:rsidTr="007F6AC1">
        <w:tc>
          <w:tcPr>
            <w:tcW w:w="1271" w:type="dxa"/>
            <w:tcBorders>
              <w:bottom w:val="single" w:sz="4" w:space="0" w:color="auto"/>
            </w:tcBorders>
            <w:shd w:val="clear" w:color="auto" w:fill="auto"/>
            <w:vAlign w:val="center"/>
          </w:tcPr>
          <w:p w:rsidR="00D75037" w:rsidRPr="001570E5" w:rsidRDefault="00D75037" w:rsidP="002A4FBF">
            <w:pPr>
              <w:pStyle w:val="BodytextSGEO"/>
              <w:jc w:val="center"/>
              <w:rPr>
                <w:b/>
                <w:szCs w:val="22"/>
              </w:rPr>
            </w:pPr>
            <w:r w:rsidRPr="001570E5">
              <w:rPr>
                <w:b/>
                <w:szCs w:val="22"/>
              </w:rPr>
              <w:t>Req. ID</w:t>
            </w:r>
          </w:p>
        </w:tc>
        <w:tc>
          <w:tcPr>
            <w:tcW w:w="7059" w:type="dxa"/>
            <w:tcBorders>
              <w:bottom w:val="single" w:sz="4" w:space="0" w:color="auto"/>
            </w:tcBorders>
            <w:shd w:val="clear" w:color="auto" w:fill="auto"/>
            <w:vAlign w:val="center"/>
          </w:tcPr>
          <w:p w:rsidR="00D75037" w:rsidRPr="001570E5" w:rsidRDefault="00D75037" w:rsidP="002A4FBF">
            <w:pPr>
              <w:pStyle w:val="BodytextSGEO"/>
              <w:jc w:val="center"/>
              <w:rPr>
                <w:b/>
                <w:szCs w:val="22"/>
              </w:rPr>
            </w:pPr>
            <w:r w:rsidRPr="001570E5">
              <w:rPr>
                <w:b/>
                <w:szCs w:val="22"/>
              </w:rPr>
              <w:t>Requirement Description</w:t>
            </w:r>
          </w:p>
        </w:tc>
        <w:tc>
          <w:tcPr>
            <w:tcW w:w="992" w:type="dxa"/>
            <w:tcBorders>
              <w:bottom w:val="single" w:sz="4" w:space="0" w:color="auto"/>
            </w:tcBorders>
          </w:tcPr>
          <w:p w:rsidR="00D75037" w:rsidRPr="001570E5" w:rsidRDefault="00D75037" w:rsidP="002A4FBF">
            <w:pPr>
              <w:pStyle w:val="BodytextSGEO"/>
              <w:jc w:val="center"/>
              <w:rPr>
                <w:b/>
                <w:szCs w:val="22"/>
              </w:rPr>
            </w:pPr>
            <w:r w:rsidRPr="001570E5">
              <w:rPr>
                <w:b/>
                <w:szCs w:val="22"/>
              </w:rPr>
              <w:t>Comp-liant (Y/N)</w:t>
            </w:r>
          </w:p>
        </w:tc>
        <w:tc>
          <w:tcPr>
            <w:tcW w:w="1033" w:type="dxa"/>
            <w:tcBorders>
              <w:bottom w:val="single" w:sz="4" w:space="0" w:color="auto"/>
            </w:tcBorders>
            <w:vAlign w:val="center"/>
          </w:tcPr>
          <w:p w:rsidR="00D75037" w:rsidRPr="001570E5" w:rsidRDefault="00D75037" w:rsidP="002A4FBF">
            <w:pPr>
              <w:pStyle w:val="BodytextSGEO"/>
              <w:jc w:val="center"/>
              <w:rPr>
                <w:b/>
                <w:szCs w:val="22"/>
              </w:rPr>
            </w:pPr>
            <w:r w:rsidRPr="001570E5">
              <w:rPr>
                <w:b/>
                <w:szCs w:val="22"/>
              </w:rPr>
              <w:t>Ver.    Method</w:t>
            </w:r>
          </w:p>
        </w:tc>
      </w:tr>
      <w:tr w:rsidR="00D75037" w:rsidRPr="001570E5" w:rsidTr="007F6AC1">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NEO-CC-</w:t>
            </w:r>
          </w:p>
          <w:p w:rsidR="00D75037" w:rsidRPr="001570E5" w:rsidRDefault="00D75037" w:rsidP="002A4FBF">
            <w:pPr>
              <w:pStyle w:val="BodytextSGEO"/>
              <w:spacing w:before="60" w:after="60"/>
              <w:jc w:val="center"/>
              <w:rPr>
                <w:szCs w:val="22"/>
              </w:rPr>
            </w:pPr>
            <w:r w:rsidRPr="001570E5">
              <w:rPr>
                <w:szCs w:val="22"/>
              </w:rPr>
              <w:t>FR-0010</w:t>
            </w:r>
          </w:p>
        </w:tc>
        <w:tc>
          <w:tcPr>
            <w:tcW w:w="7059" w:type="dxa"/>
            <w:shd w:val="clear" w:color="auto" w:fill="auto"/>
            <w:vAlign w:val="center"/>
          </w:tcPr>
          <w:p w:rsidR="00D75037" w:rsidRPr="001570E5" w:rsidRDefault="00D75037" w:rsidP="002A4FBF">
            <w:pPr>
              <w:rPr>
                <w:sz w:val="22"/>
                <w:szCs w:val="22"/>
              </w:rPr>
            </w:pPr>
            <w:r w:rsidRPr="001570E5">
              <w:rPr>
                <w:sz w:val="22"/>
                <w:szCs w:val="22"/>
              </w:rPr>
              <w:t>The camera shall be able to fulfill all requirements independent of its angular orientation.</w:t>
            </w:r>
          </w:p>
        </w:tc>
        <w:tc>
          <w:tcPr>
            <w:tcW w:w="992" w:type="dxa"/>
            <w:vAlign w:val="center"/>
          </w:tcPr>
          <w:p w:rsidR="00D75037" w:rsidRPr="001570E5" w:rsidRDefault="00D75037" w:rsidP="002A4FBF">
            <w:pPr>
              <w:jc w:val="center"/>
              <w:rPr>
                <w:rFonts w:cs="Arial"/>
                <w:sz w:val="22"/>
                <w:szCs w:val="22"/>
              </w:rPr>
            </w:pPr>
            <w:r w:rsidRPr="001570E5">
              <w:rPr>
                <w:rFonts w:cs="Arial"/>
                <w:sz w:val="22"/>
                <w:szCs w:val="22"/>
              </w:rPr>
              <w:t>Y</w:t>
            </w:r>
          </w:p>
        </w:tc>
        <w:tc>
          <w:tcPr>
            <w:tcW w:w="1033" w:type="dxa"/>
            <w:vAlign w:val="center"/>
          </w:tcPr>
          <w:p w:rsidR="00D75037" w:rsidRPr="001570E5" w:rsidRDefault="00D75037" w:rsidP="002A4FBF">
            <w:pPr>
              <w:jc w:val="center"/>
              <w:rPr>
                <w:rFonts w:cs="Arial"/>
                <w:sz w:val="22"/>
                <w:szCs w:val="22"/>
              </w:rPr>
            </w:pPr>
            <w:r w:rsidRPr="001570E5">
              <w:rPr>
                <w:rFonts w:cs="Arial"/>
                <w:sz w:val="22"/>
                <w:szCs w:val="22"/>
              </w:rPr>
              <w:t>R/T</w:t>
            </w:r>
          </w:p>
        </w:tc>
      </w:tr>
      <w:tr w:rsidR="00D75037" w:rsidRPr="001570E5" w:rsidTr="007F6AC1">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NEO-CC-</w:t>
            </w:r>
          </w:p>
          <w:p w:rsidR="00D75037" w:rsidRPr="001570E5" w:rsidRDefault="00D75037" w:rsidP="002A4FBF">
            <w:pPr>
              <w:pStyle w:val="BodytextSGEO"/>
              <w:spacing w:before="60" w:after="60"/>
              <w:jc w:val="center"/>
              <w:rPr>
                <w:szCs w:val="22"/>
              </w:rPr>
            </w:pPr>
            <w:r w:rsidRPr="001570E5">
              <w:rPr>
                <w:szCs w:val="22"/>
              </w:rPr>
              <w:t>FR-0020</w:t>
            </w:r>
          </w:p>
        </w:tc>
        <w:tc>
          <w:tcPr>
            <w:tcW w:w="7059" w:type="dxa"/>
            <w:shd w:val="clear" w:color="auto" w:fill="auto"/>
            <w:vAlign w:val="center"/>
          </w:tcPr>
          <w:p w:rsidR="00D75037" w:rsidRPr="001570E5" w:rsidRDefault="00D75037" w:rsidP="002A4FBF">
            <w:pPr>
              <w:rPr>
                <w:sz w:val="22"/>
                <w:szCs w:val="22"/>
              </w:rPr>
            </w:pPr>
            <w:r w:rsidRPr="001570E5">
              <w:rPr>
                <w:sz w:val="22"/>
                <w:szCs w:val="22"/>
              </w:rPr>
              <w:t xml:space="preserve">Camera’s input, output, fluidic and power connections shall be grouped together in a single chain with necessary separators. </w:t>
            </w:r>
          </w:p>
        </w:tc>
        <w:tc>
          <w:tcPr>
            <w:tcW w:w="992" w:type="dxa"/>
            <w:vAlign w:val="center"/>
          </w:tcPr>
          <w:p w:rsidR="00D75037" w:rsidRPr="001570E5" w:rsidRDefault="00D75037" w:rsidP="002A4FBF">
            <w:pPr>
              <w:jc w:val="center"/>
              <w:rPr>
                <w:rFonts w:cs="Arial"/>
                <w:sz w:val="22"/>
                <w:szCs w:val="22"/>
              </w:rPr>
            </w:pPr>
            <w:r w:rsidRPr="001570E5">
              <w:rPr>
                <w:rFonts w:cs="Arial"/>
                <w:sz w:val="22"/>
                <w:szCs w:val="22"/>
              </w:rPr>
              <w:t>Y</w:t>
            </w:r>
          </w:p>
        </w:tc>
        <w:tc>
          <w:tcPr>
            <w:tcW w:w="1033" w:type="dxa"/>
            <w:vAlign w:val="center"/>
          </w:tcPr>
          <w:p w:rsidR="00D75037" w:rsidRPr="001570E5" w:rsidRDefault="00D75037" w:rsidP="002A4FBF">
            <w:pPr>
              <w:jc w:val="center"/>
              <w:rPr>
                <w:rFonts w:cs="Arial"/>
                <w:sz w:val="22"/>
                <w:szCs w:val="22"/>
              </w:rPr>
            </w:pPr>
            <w:r w:rsidRPr="001570E5">
              <w:rPr>
                <w:rFonts w:cs="Arial"/>
                <w:sz w:val="22"/>
                <w:szCs w:val="22"/>
              </w:rPr>
              <w:t>R/I</w:t>
            </w:r>
          </w:p>
        </w:tc>
      </w:tr>
      <w:tr w:rsidR="00D75037" w:rsidRPr="001570E5" w:rsidTr="007F6AC1">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NEO-CC-</w:t>
            </w:r>
          </w:p>
          <w:p w:rsidR="00D75037" w:rsidRPr="001570E5" w:rsidRDefault="00D75037" w:rsidP="002A4FBF">
            <w:pPr>
              <w:pStyle w:val="BodytextSGEO"/>
              <w:spacing w:before="60" w:after="60"/>
              <w:jc w:val="center"/>
              <w:rPr>
                <w:szCs w:val="22"/>
              </w:rPr>
            </w:pPr>
            <w:r w:rsidRPr="001570E5">
              <w:rPr>
                <w:szCs w:val="22"/>
              </w:rPr>
              <w:t>FR-0030</w:t>
            </w:r>
          </w:p>
        </w:tc>
        <w:tc>
          <w:tcPr>
            <w:tcW w:w="7059" w:type="dxa"/>
            <w:shd w:val="clear" w:color="auto" w:fill="auto"/>
            <w:vAlign w:val="center"/>
          </w:tcPr>
          <w:p w:rsidR="00D75037" w:rsidRPr="001570E5" w:rsidRDefault="00D75037" w:rsidP="002A4FBF">
            <w:pPr>
              <w:rPr>
                <w:sz w:val="22"/>
                <w:szCs w:val="22"/>
              </w:rPr>
            </w:pPr>
            <w:r w:rsidRPr="001570E5">
              <w:rPr>
                <w:sz w:val="22"/>
                <w:szCs w:val="22"/>
              </w:rPr>
              <w:t>The camera shall connect with a flange to the secondary optics tube.</w:t>
            </w:r>
          </w:p>
        </w:tc>
        <w:tc>
          <w:tcPr>
            <w:tcW w:w="992" w:type="dxa"/>
            <w:vAlign w:val="center"/>
          </w:tcPr>
          <w:p w:rsidR="00D75037" w:rsidRPr="001570E5" w:rsidRDefault="00D75037" w:rsidP="002A4FBF">
            <w:pPr>
              <w:jc w:val="center"/>
              <w:rPr>
                <w:rFonts w:cs="Arial"/>
                <w:sz w:val="22"/>
                <w:szCs w:val="22"/>
              </w:rPr>
            </w:pPr>
            <w:r w:rsidRPr="001570E5">
              <w:rPr>
                <w:rFonts w:cs="Arial"/>
                <w:sz w:val="22"/>
                <w:szCs w:val="22"/>
              </w:rPr>
              <w:t>Y</w:t>
            </w:r>
          </w:p>
        </w:tc>
        <w:tc>
          <w:tcPr>
            <w:tcW w:w="1033" w:type="dxa"/>
            <w:vAlign w:val="center"/>
          </w:tcPr>
          <w:p w:rsidR="00D75037" w:rsidRPr="001570E5" w:rsidRDefault="00D75037" w:rsidP="002A4FBF">
            <w:pPr>
              <w:jc w:val="center"/>
              <w:rPr>
                <w:rFonts w:cs="Arial"/>
                <w:sz w:val="22"/>
                <w:szCs w:val="22"/>
              </w:rPr>
            </w:pPr>
            <w:r w:rsidRPr="001570E5">
              <w:rPr>
                <w:rFonts w:cs="Arial"/>
                <w:sz w:val="22"/>
                <w:szCs w:val="22"/>
              </w:rPr>
              <w:t>R/I</w:t>
            </w:r>
          </w:p>
        </w:tc>
      </w:tr>
      <w:tr w:rsidR="00D75037" w:rsidRPr="001570E5" w:rsidTr="007F6AC1">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NEO-CC-</w:t>
            </w:r>
          </w:p>
          <w:p w:rsidR="00D75037" w:rsidRPr="001570E5" w:rsidRDefault="00D75037" w:rsidP="002A4FBF">
            <w:pPr>
              <w:pStyle w:val="BodytextSGEO"/>
              <w:spacing w:before="60" w:after="60"/>
              <w:jc w:val="center"/>
              <w:rPr>
                <w:szCs w:val="22"/>
              </w:rPr>
            </w:pPr>
            <w:r w:rsidRPr="001570E5">
              <w:rPr>
                <w:szCs w:val="22"/>
              </w:rPr>
              <w:t>FR-0040</w:t>
            </w:r>
          </w:p>
        </w:tc>
        <w:tc>
          <w:tcPr>
            <w:tcW w:w="7059" w:type="dxa"/>
            <w:shd w:val="clear" w:color="auto" w:fill="auto"/>
            <w:vAlign w:val="center"/>
          </w:tcPr>
          <w:p w:rsidR="00D75037" w:rsidRPr="001570E5" w:rsidRDefault="00D75037" w:rsidP="002A4FBF">
            <w:pPr>
              <w:jc w:val="left"/>
              <w:rPr>
                <w:sz w:val="22"/>
                <w:szCs w:val="22"/>
              </w:rPr>
            </w:pPr>
            <w:r w:rsidRPr="001570E5">
              <w:rPr>
                <w:sz w:val="22"/>
                <w:szCs w:val="22"/>
              </w:rPr>
              <w:t>All cables and fluidic tubes that connect with the camera or with external devices shall have a minimum length of 25m (TBC).</w:t>
            </w:r>
          </w:p>
        </w:tc>
        <w:tc>
          <w:tcPr>
            <w:tcW w:w="992" w:type="dxa"/>
            <w:vAlign w:val="center"/>
          </w:tcPr>
          <w:p w:rsidR="00D75037" w:rsidRPr="001570E5" w:rsidRDefault="00D75037" w:rsidP="002A4FBF">
            <w:pPr>
              <w:jc w:val="center"/>
              <w:rPr>
                <w:rFonts w:cs="Arial"/>
                <w:sz w:val="22"/>
                <w:szCs w:val="22"/>
              </w:rPr>
            </w:pPr>
            <w:r w:rsidRPr="001570E5">
              <w:rPr>
                <w:rFonts w:cs="Arial"/>
                <w:sz w:val="22"/>
                <w:szCs w:val="22"/>
              </w:rPr>
              <w:t>Y</w:t>
            </w:r>
          </w:p>
        </w:tc>
        <w:tc>
          <w:tcPr>
            <w:tcW w:w="1033" w:type="dxa"/>
            <w:vAlign w:val="center"/>
          </w:tcPr>
          <w:p w:rsidR="00D75037" w:rsidRPr="001570E5" w:rsidRDefault="00D75037" w:rsidP="002A4FBF">
            <w:pPr>
              <w:jc w:val="center"/>
              <w:rPr>
                <w:rFonts w:cs="Arial"/>
                <w:sz w:val="22"/>
                <w:szCs w:val="22"/>
              </w:rPr>
            </w:pPr>
            <w:r w:rsidRPr="001570E5">
              <w:rPr>
                <w:rFonts w:cs="Arial"/>
                <w:sz w:val="22"/>
                <w:szCs w:val="22"/>
              </w:rPr>
              <w:t>R/T</w:t>
            </w:r>
          </w:p>
        </w:tc>
      </w:tr>
    </w:tbl>
    <w:p w:rsidR="00515F99" w:rsidRPr="001570E5" w:rsidRDefault="00515F99" w:rsidP="002A4FBF">
      <w:pPr>
        <w:pStyle w:val="Normale11"/>
        <w:rPr>
          <w:i/>
        </w:rPr>
      </w:pPr>
      <w:bookmarkStart w:id="370" w:name="_Toc406428854"/>
      <w:bookmarkStart w:id="371" w:name="_Ref398303689"/>
      <w:bookmarkStart w:id="372" w:name="_Ref398303797"/>
      <w:bookmarkStart w:id="373" w:name="_Toc410980432"/>
      <w:bookmarkEnd w:id="370"/>
    </w:p>
    <w:p w:rsidR="009565C8" w:rsidRPr="001570E5" w:rsidRDefault="009565C8" w:rsidP="002A4FBF">
      <w:pPr>
        <w:jc w:val="left"/>
        <w:rPr>
          <w:i/>
          <w:sz w:val="22"/>
        </w:rPr>
      </w:pPr>
    </w:p>
    <w:p w:rsidR="00070CD0" w:rsidRDefault="00407FAD" w:rsidP="002A4FBF">
      <w:pPr>
        <w:pStyle w:val="Normale11"/>
        <w:rPr>
          <w:i/>
        </w:rPr>
      </w:pPr>
      <w:bookmarkStart w:id="374" w:name="_Toc414241835"/>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3</w:t>
      </w:r>
      <w:r w:rsidR="00D236E6" w:rsidRPr="001570E5">
        <w:rPr>
          <w:i/>
        </w:rPr>
        <w:fldChar w:fldCharType="end"/>
      </w:r>
      <w:r w:rsidRPr="001570E5">
        <w:rPr>
          <w:i/>
        </w:rPr>
        <w:t xml:space="preserve">: </w:t>
      </w:r>
      <w:r w:rsidR="002E7D32" w:rsidRPr="001570E5">
        <w:rPr>
          <w:i/>
        </w:rPr>
        <w:t>Camera Mechanical Requirements</w:t>
      </w:r>
      <w:bookmarkEnd w:id="374"/>
    </w:p>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Pr="00070CD0" w:rsidRDefault="00070CD0" w:rsidP="002A4FBF"/>
    <w:p w:rsidR="00070CD0" w:rsidRDefault="00070CD0" w:rsidP="002A4FBF"/>
    <w:p w:rsidR="002E7D32" w:rsidRPr="00070CD0" w:rsidRDefault="002E7D32" w:rsidP="002A4FBF">
      <w:pPr>
        <w:jc w:val="center"/>
      </w:pPr>
    </w:p>
    <w:tbl>
      <w:tblPr>
        <w:tblW w:w="10381"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tblPr>
      <w:tblGrid>
        <w:gridCol w:w="1271"/>
        <w:gridCol w:w="7007"/>
        <w:gridCol w:w="1111"/>
        <w:gridCol w:w="992"/>
      </w:tblGrid>
      <w:tr w:rsidR="00D75037" w:rsidRPr="001570E5" w:rsidTr="007D18D5">
        <w:trPr>
          <w:trHeight w:val="828"/>
        </w:trPr>
        <w:tc>
          <w:tcPr>
            <w:tcW w:w="1271" w:type="dxa"/>
            <w:tcBorders>
              <w:bottom w:val="single" w:sz="4" w:space="0" w:color="auto"/>
            </w:tcBorders>
            <w:shd w:val="clear" w:color="auto" w:fill="auto"/>
            <w:vAlign w:val="center"/>
          </w:tcPr>
          <w:bookmarkEnd w:id="371"/>
          <w:bookmarkEnd w:id="372"/>
          <w:bookmarkEnd w:id="373"/>
          <w:p w:rsidR="00D75037" w:rsidRPr="001570E5" w:rsidRDefault="00D75037" w:rsidP="002A4FBF">
            <w:pPr>
              <w:pStyle w:val="BodytextSGEO"/>
              <w:keepNext/>
              <w:pageBreakBefore/>
              <w:outlineLvl w:val="0"/>
              <w:rPr>
                <w:b/>
                <w:sz w:val="24"/>
                <w:szCs w:val="22"/>
              </w:rPr>
            </w:pPr>
            <w:r w:rsidRPr="001570E5">
              <w:rPr>
                <w:b/>
                <w:szCs w:val="22"/>
              </w:rPr>
              <w:lastRenderedPageBreak/>
              <w:t>Req. ID</w:t>
            </w:r>
          </w:p>
        </w:tc>
        <w:tc>
          <w:tcPr>
            <w:tcW w:w="7007" w:type="dxa"/>
            <w:tcBorders>
              <w:bottom w:val="single" w:sz="4" w:space="0" w:color="auto"/>
            </w:tcBorders>
            <w:shd w:val="clear" w:color="auto" w:fill="auto"/>
            <w:vAlign w:val="center"/>
          </w:tcPr>
          <w:p w:rsidR="00D75037" w:rsidRPr="001570E5" w:rsidRDefault="00D75037" w:rsidP="002A4FBF">
            <w:pPr>
              <w:pStyle w:val="BodytextSGEO"/>
              <w:keepNext/>
              <w:pageBreakBefore/>
              <w:outlineLvl w:val="0"/>
              <w:rPr>
                <w:b/>
                <w:sz w:val="24"/>
                <w:szCs w:val="22"/>
              </w:rPr>
            </w:pPr>
            <w:r w:rsidRPr="001570E5">
              <w:rPr>
                <w:b/>
                <w:szCs w:val="22"/>
              </w:rPr>
              <w:t>Requirement Description</w:t>
            </w:r>
          </w:p>
        </w:tc>
        <w:tc>
          <w:tcPr>
            <w:tcW w:w="1111" w:type="dxa"/>
            <w:tcBorders>
              <w:bottom w:val="single" w:sz="4" w:space="0" w:color="auto"/>
            </w:tcBorders>
            <w:shd w:val="clear" w:color="auto" w:fill="auto"/>
          </w:tcPr>
          <w:p w:rsidR="00D75037" w:rsidRPr="001570E5" w:rsidRDefault="00D75037" w:rsidP="002A4FBF">
            <w:pPr>
              <w:pStyle w:val="BodytextSGEO"/>
              <w:keepNext/>
              <w:pageBreakBefore/>
              <w:outlineLvl w:val="0"/>
              <w:rPr>
                <w:b/>
                <w:sz w:val="24"/>
                <w:szCs w:val="22"/>
              </w:rPr>
            </w:pPr>
            <w:r w:rsidRPr="001570E5">
              <w:rPr>
                <w:b/>
                <w:szCs w:val="22"/>
              </w:rPr>
              <w:t>Comp-liant (Y/N)</w:t>
            </w:r>
          </w:p>
        </w:tc>
        <w:tc>
          <w:tcPr>
            <w:tcW w:w="992" w:type="dxa"/>
            <w:tcBorders>
              <w:bottom w:val="single" w:sz="4" w:space="0" w:color="auto"/>
            </w:tcBorders>
            <w:shd w:val="clear" w:color="auto" w:fill="auto"/>
            <w:vAlign w:val="center"/>
          </w:tcPr>
          <w:p w:rsidR="00D75037" w:rsidRPr="001570E5" w:rsidRDefault="00D75037" w:rsidP="002A4FBF">
            <w:pPr>
              <w:pStyle w:val="BodytextSGEO"/>
              <w:keepNext/>
              <w:pageBreakBefore/>
              <w:outlineLvl w:val="0"/>
              <w:rPr>
                <w:b/>
                <w:sz w:val="24"/>
                <w:szCs w:val="22"/>
              </w:rPr>
            </w:pPr>
            <w:r w:rsidRPr="001570E5">
              <w:rPr>
                <w:b/>
                <w:szCs w:val="22"/>
              </w:rPr>
              <w:t>Ver.    Method</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NEO-CAM-MR-0010</w:t>
            </w:r>
          </w:p>
        </w:tc>
        <w:tc>
          <w:tcPr>
            <w:tcW w:w="7007" w:type="dxa"/>
            <w:shd w:val="clear" w:color="auto" w:fill="auto"/>
            <w:vAlign w:val="center"/>
          </w:tcPr>
          <w:p w:rsidR="00D75037" w:rsidRPr="001570E5" w:rsidRDefault="00D75037" w:rsidP="002A4FBF">
            <w:pPr>
              <w:pStyle w:val="BodytextSGEO"/>
              <w:spacing w:before="0" w:after="0"/>
              <w:jc w:val="left"/>
              <w:rPr>
                <w:i/>
                <w:szCs w:val="22"/>
              </w:rPr>
            </w:pPr>
            <w:r w:rsidRPr="001570E5">
              <w:rPr>
                <w:i/>
                <w:szCs w:val="22"/>
              </w:rPr>
              <w:t xml:space="preserve">Camera Maximum Envelope:  </w:t>
            </w:r>
            <w:r w:rsidRPr="001570E5">
              <w:rPr>
                <w:rFonts w:cs="Arial"/>
                <w:i/>
                <w:szCs w:val="22"/>
              </w:rPr>
              <w:t>Ø</w:t>
            </w:r>
            <w:r w:rsidRPr="001570E5">
              <w:rPr>
                <w:i/>
                <w:szCs w:val="22"/>
              </w:rPr>
              <w:t>254 x 235 mm (TBC) (</w:t>
            </w:r>
            <w:fldSimple w:instr=" REF _Ref414114796  \* MERGEFORMAT ">
              <w:r w:rsidR="00BF2758" w:rsidRPr="00BF2758">
                <w:rPr>
                  <w:i/>
                </w:rPr>
                <w:t xml:space="preserve">Figure </w:t>
              </w:r>
              <w:r w:rsidR="00BF2758" w:rsidRPr="00BF2758">
                <w:rPr>
                  <w:i/>
                  <w:noProof/>
                </w:rPr>
                <w:t>6</w:t>
              </w:r>
              <w:r w:rsidR="00BF2758" w:rsidRPr="00BF2758">
                <w:rPr>
                  <w:i/>
                  <w:noProof/>
                </w:rPr>
                <w:noBreakHyphen/>
                <w:t>1</w:t>
              </w:r>
            </w:fldSimple>
            <w:r w:rsidRPr="001570E5">
              <w:rPr>
                <w:i/>
                <w:szCs w:val="22"/>
              </w:rPr>
              <w:t>)</w:t>
            </w:r>
          </w:p>
          <w:p w:rsidR="00D75037" w:rsidRPr="001570E5" w:rsidRDefault="00D75037" w:rsidP="002A4FBF">
            <w:pPr>
              <w:pStyle w:val="BodytextSGEO"/>
              <w:spacing w:before="0" w:after="0"/>
              <w:jc w:val="left"/>
              <w:rPr>
                <w:i/>
                <w:sz w:val="10"/>
                <w:szCs w:val="10"/>
              </w:rPr>
            </w:pPr>
          </w:p>
          <w:p w:rsidR="00D75037" w:rsidRPr="001570E5" w:rsidRDefault="00D75037" w:rsidP="002A4FBF">
            <w:pPr>
              <w:pStyle w:val="BodytextSGEO"/>
              <w:spacing w:before="0" w:after="0"/>
              <w:jc w:val="left"/>
              <w:rPr>
                <w:i/>
                <w:szCs w:val="22"/>
              </w:rPr>
            </w:pPr>
            <w:r w:rsidRPr="001570E5">
              <w:rPr>
                <w:b/>
                <w:i/>
                <w:szCs w:val="22"/>
              </w:rPr>
              <w:t>Camera Body</w:t>
            </w:r>
            <w:r w:rsidRPr="001570E5">
              <w:rPr>
                <w:i/>
                <w:szCs w:val="22"/>
              </w:rPr>
              <w:t>:</w:t>
            </w:r>
          </w:p>
          <w:p w:rsidR="00D75037" w:rsidRPr="001570E5" w:rsidRDefault="00D75037" w:rsidP="002A4FBF">
            <w:pPr>
              <w:pStyle w:val="BodytextSGEO"/>
              <w:spacing w:before="0" w:after="0"/>
              <w:jc w:val="left"/>
              <w:rPr>
                <w:i/>
                <w:szCs w:val="22"/>
              </w:rPr>
            </w:pPr>
            <w:r w:rsidRPr="001570E5">
              <w:rPr>
                <w:i/>
                <w:szCs w:val="22"/>
              </w:rPr>
              <w:t>Outer Diameter: 200 mm</w:t>
            </w:r>
          </w:p>
          <w:p w:rsidR="00D75037" w:rsidRPr="001570E5" w:rsidRDefault="00D75037" w:rsidP="002A4FBF">
            <w:pPr>
              <w:pStyle w:val="BodytextSGEO"/>
              <w:spacing w:before="0" w:after="0"/>
              <w:jc w:val="left"/>
              <w:rPr>
                <w:i/>
                <w:szCs w:val="22"/>
              </w:rPr>
            </w:pPr>
            <w:r w:rsidRPr="001570E5">
              <w:rPr>
                <w:i/>
                <w:szCs w:val="22"/>
              </w:rPr>
              <w:t>Height: 220 mm</w:t>
            </w:r>
          </w:p>
          <w:p w:rsidR="00D75037" w:rsidRPr="001570E5" w:rsidRDefault="00D75037" w:rsidP="002A4FBF">
            <w:pPr>
              <w:pStyle w:val="BodytextSGEO"/>
              <w:spacing w:before="0" w:after="0"/>
              <w:jc w:val="left"/>
              <w:rPr>
                <w:i/>
                <w:szCs w:val="22"/>
              </w:rPr>
            </w:pPr>
            <w:r w:rsidRPr="001570E5">
              <w:rPr>
                <w:b/>
                <w:i/>
                <w:szCs w:val="22"/>
              </w:rPr>
              <w:t>Camera External I/F Flange</w:t>
            </w:r>
            <w:r w:rsidRPr="001570E5">
              <w:rPr>
                <w:i/>
                <w:szCs w:val="22"/>
              </w:rPr>
              <w:t>:</w:t>
            </w:r>
          </w:p>
          <w:p w:rsidR="00D75037" w:rsidRPr="001570E5" w:rsidRDefault="00D75037" w:rsidP="002A4FBF">
            <w:pPr>
              <w:pStyle w:val="BodytextSGEO"/>
              <w:spacing w:before="0" w:after="0"/>
              <w:jc w:val="left"/>
              <w:rPr>
                <w:i/>
                <w:szCs w:val="22"/>
              </w:rPr>
            </w:pPr>
            <w:r w:rsidRPr="001570E5">
              <w:rPr>
                <w:i/>
                <w:szCs w:val="22"/>
              </w:rPr>
              <w:t>Outer Diameter: 254 mm</w:t>
            </w:r>
          </w:p>
          <w:p w:rsidR="00D75037" w:rsidRPr="001570E5" w:rsidRDefault="00D75037" w:rsidP="002A4FBF">
            <w:pPr>
              <w:pStyle w:val="BodytextSGEO"/>
              <w:spacing w:before="0" w:after="0"/>
              <w:jc w:val="left"/>
              <w:rPr>
                <w:i/>
                <w:szCs w:val="22"/>
              </w:rPr>
            </w:pPr>
            <w:r w:rsidRPr="001570E5">
              <w:rPr>
                <w:i/>
                <w:szCs w:val="22"/>
              </w:rPr>
              <w:t>Thickness: 12/15 mm</w:t>
            </w:r>
          </w:p>
          <w:p w:rsidR="00D75037" w:rsidRPr="001570E5" w:rsidRDefault="00D75037" w:rsidP="002A4FBF">
            <w:pPr>
              <w:pStyle w:val="BodytextSGEO"/>
              <w:spacing w:before="0" w:after="0"/>
              <w:jc w:val="left"/>
              <w:rPr>
                <w:i/>
                <w:szCs w:val="22"/>
              </w:rPr>
            </w:pPr>
          </w:p>
          <w:p w:rsidR="00D75037" w:rsidRPr="001570E5" w:rsidRDefault="00D75037" w:rsidP="002A4FBF">
            <w:pPr>
              <w:pStyle w:val="BodytextSGEO"/>
              <w:keepNext/>
              <w:spacing w:before="60" w:after="60"/>
              <w:jc w:val="center"/>
              <w:rPr>
                <w:i/>
                <w:sz w:val="4"/>
              </w:rPr>
            </w:pPr>
            <w:r w:rsidRPr="001570E5">
              <w:rPr>
                <w:i/>
              </w:rPr>
              <w:object w:dxaOrig="14490" w:dyaOrig="6750">
                <v:shape id="_x0000_i1029" type="#_x0000_t75" style="width:321.5pt;height:149.85pt" o:ole="">
                  <v:imagedata r:id="rId86" o:title=""/>
                </v:shape>
                <o:OLEObject Type="Embed" ProgID="PBrush" ShapeID="_x0000_i1029" DrawAspect="Content" ObjectID="_1488174204" r:id="rId87"/>
              </w:object>
            </w:r>
          </w:p>
          <w:p w:rsidR="00D75037" w:rsidRPr="001570E5" w:rsidRDefault="00D75037" w:rsidP="002A4FBF">
            <w:pPr>
              <w:pStyle w:val="Legenda"/>
              <w:jc w:val="center"/>
              <w:rPr>
                <w:szCs w:val="22"/>
              </w:rPr>
            </w:pPr>
            <w:bookmarkStart w:id="375" w:name="_Ref414114796"/>
            <w:bookmarkStart w:id="376" w:name="_Toc410980445"/>
            <w:bookmarkStart w:id="377" w:name="_Toc414241821"/>
            <w:r w:rsidRPr="001570E5">
              <w:t xml:space="preserve">Figure </w:t>
            </w:r>
            <w:fldSimple w:instr=" STYLEREF 1 \s ">
              <w:r w:rsidR="00BF2758">
                <w:rPr>
                  <w:noProof/>
                </w:rPr>
                <w:t>6</w:t>
              </w:r>
            </w:fldSimple>
            <w:r w:rsidRPr="001570E5">
              <w:noBreakHyphen/>
            </w:r>
            <w:fldSimple w:instr=" SEQ Figure \* ARABIC \s 1 ">
              <w:r w:rsidR="00BF2758">
                <w:rPr>
                  <w:noProof/>
                </w:rPr>
                <w:t>1</w:t>
              </w:r>
            </w:fldSimple>
            <w:bookmarkEnd w:id="375"/>
            <w:r w:rsidRPr="001570E5">
              <w:t>: Camera External Interface Flange</w:t>
            </w:r>
            <w:bookmarkEnd w:id="376"/>
            <w:bookmarkEnd w:id="377"/>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R/I/T</w:t>
            </w:r>
          </w:p>
        </w:tc>
      </w:tr>
      <w:tr w:rsidR="00D75037" w:rsidRPr="001570E5" w:rsidTr="007D18D5">
        <w:trPr>
          <w:trHeight w:val="2206"/>
        </w:trPr>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NEO-CAM-MR-0020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The external I/F Flange shall be provided with dedicated slots that allow the fastening of the camera to the secondary mirror structure.</w:t>
            </w:r>
          </w:p>
          <w:p w:rsidR="00D75037" w:rsidRPr="001570E5" w:rsidRDefault="00D75037" w:rsidP="002A4FBF">
            <w:pPr>
              <w:pStyle w:val="BodytextSGEO"/>
              <w:spacing w:before="60" w:after="60"/>
              <w:rPr>
                <w:rStyle w:val="hps"/>
              </w:rPr>
            </w:pPr>
            <w:r w:rsidRPr="001570E5">
              <w:rPr>
                <w:rStyle w:val="hps"/>
              </w:rPr>
              <w:t>Also the slots allow a</w:t>
            </w:r>
            <w:r w:rsidRPr="001570E5">
              <w:t xml:space="preserve"> </w:t>
            </w:r>
            <w:r w:rsidRPr="001570E5">
              <w:rPr>
                <w:rStyle w:val="hps"/>
              </w:rPr>
              <w:t>rotation of the camera</w:t>
            </w:r>
            <w:r w:rsidRPr="001570E5">
              <w:t xml:space="preserve"> </w:t>
            </w:r>
            <w:r w:rsidRPr="001570E5">
              <w:rPr>
                <w:rStyle w:val="hps"/>
              </w:rPr>
              <w:t>around its axis</w:t>
            </w:r>
            <w:r w:rsidRPr="001570E5">
              <w:t xml:space="preserve"> </w:t>
            </w:r>
            <w:r w:rsidRPr="001570E5">
              <w:rPr>
                <w:rStyle w:val="hps"/>
              </w:rPr>
              <w:t>to adjust</w:t>
            </w:r>
            <w:r w:rsidRPr="001570E5">
              <w:t xml:space="preserve"> </w:t>
            </w:r>
            <w:r w:rsidRPr="001570E5">
              <w:rPr>
                <w:rStyle w:val="hps"/>
              </w:rPr>
              <w:t>the CCD orientation.</w:t>
            </w:r>
          </w:p>
          <w:p w:rsidR="00D75037" w:rsidRPr="001570E5" w:rsidRDefault="00D75037" w:rsidP="002A4FBF">
            <w:pPr>
              <w:pStyle w:val="BodytextSGEO"/>
              <w:spacing w:before="60" w:after="60"/>
              <w:rPr>
                <w:rStyle w:val="hps"/>
              </w:rPr>
            </w:pPr>
            <w:r w:rsidRPr="001570E5">
              <w:rPr>
                <w:rStyle w:val="hps"/>
              </w:rPr>
              <w:t>Wide Angle Slot:  40 deg</w:t>
            </w:r>
          </w:p>
          <w:p w:rsidR="00D75037" w:rsidRPr="001570E5" w:rsidRDefault="00D75037" w:rsidP="002A4FBF">
            <w:pPr>
              <w:pStyle w:val="BodytextSGEO"/>
              <w:spacing w:before="60" w:after="60"/>
              <w:rPr>
                <w:rStyle w:val="hps"/>
              </w:rPr>
            </w:pPr>
            <w:r w:rsidRPr="001570E5">
              <w:rPr>
                <w:rStyle w:val="hps"/>
              </w:rPr>
              <w:t xml:space="preserve">Slots Position Diameter: </w:t>
            </w:r>
            <w:r w:rsidRPr="001570E5">
              <w:rPr>
                <w:rStyle w:val="hps"/>
                <w:rFonts w:cs="Arial"/>
              </w:rPr>
              <w:t>Ø</w:t>
            </w:r>
            <w:r w:rsidRPr="001570E5">
              <w:rPr>
                <w:rStyle w:val="hps"/>
              </w:rPr>
              <w:t>225 mm</w:t>
            </w:r>
          </w:p>
          <w:p w:rsidR="00D75037" w:rsidRPr="001570E5" w:rsidRDefault="00D75037" w:rsidP="002A4FBF">
            <w:pPr>
              <w:pStyle w:val="BodytextSGEO"/>
              <w:spacing w:before="60" w:after="60"/>
              <w:rPr>
                <w:szCs w:val="22"/>
              </w:rPr>
            </w:pPr>
            <w:r w:rsidRPr="001570E5">
              <w:rPr>
                <w:rStyle w:val="hps"/>
              </w:rPr>
              <w:t>Width Slot: 7 mm</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R/I/T</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NEO-CAM-MR-0030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 xml:space="preserve">The Planarity Tolerance between the external I/F Flange Plane and the CCD Plane shall be </w:t>
            </w:r>
            <w:r w:rsidRPr="001570E5">
              <w:rPr>
                <w:rFonts w:cs="Arial"/>
                <w:szCs w:val="22"/>
              </w:rPr>
              <w:t>≤</w:t>
            </w:r>
            <w:r w:rsidRPr="001570E5">
              <w:rPr>
                <w:szCs w:val="22"/>
              </w:rPr>
              <w:t xml:space="preserve"> 0,1 mm.</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T</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NEO-CAM-MR-0040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 xml:space="preserve">The distance between the CCD and the last lens in the optical tube is fixed. </w:t>
            </w:r>
          </w:p>
          <w:p w:rsidR="00D75037" w:rsidRPr="001570E5" w:rsidRDefault="00D75037" w:rsidP="002A4FBF">
            <w:pPr>
              <w:pStyle w:val="BodytextSGEO"/>
              <w:spacing w:before="60" w:after="60"/>
              <w:rPr>
                <w:szCs w:val="22"/>
              </w:rPr>
            </w:pPr>
            <w:r w:rsidRPr="001570E5">
              <w:rPr>
                <w:szCs w:val="22"/>
              </w:rPr>
              <w:t>Therefore the camera envelope and the space allocated for the shutter shall be related to this distance.</w:t>
            </w:r>
          </w:p>
          <w:p w:rsidR="00D75037" w:rsidRPr="001570E5" w:rsidRDefault="00D75037" w:rsidP="002A4FBF">
            <w:pPr>
              <w:pStyle w:val="BodytextSGEO"/>
              <w:spacing w:before="60" w:after="60"/>
              <w:rPr>
                <w:sz w:val="10"/>
                <w:szCs w:val="22"/>
              </w:rPr>
            </w:pPr>
          </w:p>
          <w:p w:rsidR="00D75037" w:rsidRPr="001570E5" w:rsidRDefault="00D75037" w:rsidP="002A4FBF">
            <w:pPr>
              <w:pStyle w:val="BodytextSGEO"/>
              <w:spacing w:before="60" w:after="60"/>
              <w:rPr>
                <w:szCs w:val="22"/>
              </w:rPr>
            </w:pPr>
            <w:r w:rsidRPr="001570E5">
              <w:rPr>
                <w:szCs w:val="22"/>
              </w:rPr>
              <w:t>Key distance for the dimensioning (</w:t>
            </w:r>
            <w:fldSimple w:instr=" REF _Ref406420099  \* MERGEFORMAT ">
              <w:r w:rsidR="00BF2758" w:rsidRPr="001570E5">
                <w:t xml:space="preserve">Figure </w:t>
              </w:r>
              <w:r w:rsidR="00BF2758">
                <w:rPr>
                  <w:noProof/>
                </w:rPr>
                <w:t>6</w:t>
              </w:r>
              <w:r w:rsidR="00BF2758" w:rsidRPr="001570E5">
                <w:rPr>
                  <w:noProof/>
                </w:rPr>
                <w:noBreakHyphen/>
              </w:r>
              <w:r w:rsidR="00BF2758">
                <w:rPr>
                  <w:noProof/>
                </w:rPr>
                <w:t>2</w:t>
              </w:r>
            </w:fldSimple>
            <w:r w:rsidRPr="001570E5">
              <w:rPr>
                <w:szCs w:val="22"/>
              </w:rPr>
              <w:t>):</w:t>
            </w:r>
          </w:p>
          <w:p w:rsidR="00D75037" w:rsidRPr="001570E5" w:rsidRDefault="00D75037" w:rsidP="002A4FBF">
            <w:pPr>
              <w:pStyle w:val="BodytextSGEO"/>
              <w:spacing w:before="60" w:after="60"/>
              <w:rPr>
                <w:szCs w:val="22"/>
              </w:rPr>
            </w:pPr>
            <w:r w:rsidRPr="001570E5">
              <w:rPr>
                <w:szCs w:val="22"/>
              </w:rPr>
              <w:t xml:space="preserve">CCD Plane – Adapter Back-Plane: 77,90+-0.05 mm    </w:t>
            </w:r>
          </w:p>
          <w:p w:rsidR="00D75037" w:rsidRPr="001570E5" w:rsidRDefault="00D75037" w:rsidP="002A4FBF">
            <w:pPr>
              <w:pStyle w:val="BodytextSGEO"/>
              <w:spacing w:before="60" w:after="60"/>
              <w:rPr>
                <w:sz w:val="6"/>
                <w:szCs w:val="22"/>
              </w:rPr>
            </w:pPr>
          </w:p>
          <w:p w:rsidR="00D75037" w:rsidRPr="001570E5" w:rsidRDefault="00D75037" w:rsidP="002A4FBF">
            <w:pPr>
              <w:pStyle w:val="BodytextSGEO"/>
              <w:spacing w:before="60" w:after="60"/>
              <w:jc w:val="center"/>
            </w:pPr>
            <w:r w:rsidRPr="001570E5">
              <w:object w:dxaOrig="15135" w:dyaOrig="13185">
                <v:shape id="_x0000_i1030" type="#_x0000_t75" style="width:291.35pt;height:252pt" o:ole="">
                  <v:imagedata r:id="rId88" o:title=""/>
                </v:shape>
                <o:OLEObject Type="Embed" ProgID="PBrush" ShapeID="_x0000_i1030" DrawAspect="Content" ObjectID="_1488174205" r:id="rId89"/>
              </w:object>
            </w:r>
          </w:p>
          <w:p w:rsidR="00D75037" w:rsidRPr="001570E5" w:rsidRDefault="00D75037" w:rsidP="002A4FBF">
            <w:pPr>
              <w:pStyle w:val="Legenda"/>
              <w:jc w:val="center"/>
            </w:pPr>
            <w:bookmarkStart w:id="378" w:name="_Ref406420099"/>
            <w:bookmarkStart w:id="379" w:name="_Toc410980446"/>
            <w:bookmarkStart w:id="380" w:name="_Toc414241822"/>
            <w:r w:rsidRPr="001570E5">
              <w:t xml:space="preserve">Figure </w:t>
            </w:r>
            <w:fldSimple w:instr=" STYLEREF 1 \s ">
              <w:r w:rsidR="00BF2758">
                <w:rPr>
                  <w:noProof/>
                </w:rPr>
                <w:t>6</w:t>
              </w:r>
            </w:fldSimple>
            <w:r w:rsidRPr="001570E5">
              <w:noBreakHyphen/>
            </w:r>
            <w:fldSimple w:instr=" SEQ Figure \* ARABIC \s 1 ">
              <w:r w:rsidR="00BF2758">
                <w:rPr>
                  <w:noProof/>
                </w:rPr>
                <w:t>2</w:t>
              </w:r>
            </w:fldSimple>
            <w:bookmarkEnd w:id="378"/>
            <w:r w:rsidRPr="001570E5">
              <w:t>: Camera ICD</w:t>
            </w:r>
            <w:bookmarkEnd w:id="379"/>
            <w:bookmarkEnd w:id="380"/>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lastRenderedPageBreak/>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T</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lastRenderedPageBreak/>
              <w:t>NEO-CAM-MR-0050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The shutter shall be an external part w.r.t. the CAMERA Body and rigidly connected to it.</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NEO-CAM-MR-0060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The shutter shall be fully disconnect-able from the Camera both mechanically and electrically, without the need for disassembling any part of the Camera.</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NEO-CAM-MR-0070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The shutter support structure shall be fastened to the external plane of the Camera External I/F Flange (</w:t>
            </w:r>
            <w:fldSimple w:instr=" REF _Ref414114916  \* MERGEFORMAT ">
              <w:r w:rsidR="00BF2758" w:rsidRPr="001570E5">
                <w:t xml:space="preserve">Figure </w:t>
              </w:r>
              <w:r w:rsidR="00BF2758">
                <w:rPr>
                  <w:noProof/>
                </w:rPr>
                <w:t>6</w:t>
              </w:r>
              <w:r w:rsidR="00BF2758" w:rsidRPr="001570E5">
                <w:rPr>
                  <w:noProof/>
                </w:rPr>
                <w:noBreakHyphen/>
              </w:r>
              <w:r w:rsidR="00BF2758">
                <w:rPr>
                  <w:noProof/>
                </w:rPr>
                <w:t>3</w:t>
              </w:r>
            </w:fldSimple>
            <w:r w:rsidRPr="001570E5">
              <w:rPr>
                <w:szCs w:val="22"/>
              </w:rPr>
              <w:t>).</w:t>
            </w:r>
          </w:p>
          <w:p w:rsidR="00D75037" w:rsidRPr="001570E5" w:rsidRDefault="00D75037" w:rsidP="002A4FBF">
            <w:pPr>
              <w:pStyle w:val="BodytextSGEO"/>
              <w:spacing w:before="60" w:after="60"/>
              <w:jc w:val="center"/>
              <w:rPr>
                <w:szCs w:val="22"/>
              </w:rPr>
            </w:pPr>
            <w:r w:rsidRPr="001570E5">
              <w:rPr>
                <w:noProof/>
                <w:szCs w:val="22"/>
                <w:lang w:val="pl-PL" w:eastAsia="pl-PL"/>
              </w:rPr>
              <w:drawing>
                <wp:inline distT="0" distB="0" distL="0" distR="0">
                  <wp:extent cx="3043451" cy="2804280"/>
                  <wp:effectExtent l="0" t="0" r="5080" b="0"/>
                  <wp:docPr id="7" name="Immagine 1" descr="Shutter_IF_Plane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_IF_Plane_Img.png"/>
                          <pic:cNvPicPr/>
                        </pic:nvPicPr>
                        <pic:blipFill>
                          <a:blip r:embed="rId90"/>
                          <a:stretch>
                            <a:fillRect/>
                          </a:stretch>
                        </pic:blipFill>
                        <pic:spPr>
                          <a:xfrm>
                            <a:off x="0" y="0"/>
                            <a:ext cx="3051921" cy="2812085"/>
                          </a:xfrm>
                          <a:prstGeom prst="rect">
                            <a:avLst/>
                          </a:prstGeom>
                        </pic:spPr>
                      </pic:pic>
                    </a:graphicData>
                  </a:graphic>
                </wp:inline>
              </w:drawing>
            </w:r>
          </w:p>
          <w:p w:rsidR="00D75037" w:rsidRPr="001570E5" w:rsidRDefault="00D75037" w:rsidP="002A4FBF">
            <w:pPr>
              <w:pStyle w:val="Legenda"/>
              <w:jc w:val="center"/>
              <w:rPr>
                <w:szCs w:val="22"/>
              </w:rPr>
            </w:pPr>
            <w:bookmarkStart w:id="381" w:name="_Ref414114916"/>
            <w:bookmarkStart w:id="382" w:name="_Toc410980447"/>
            <w:bookmarkStart w:id="383" w:name="_Toc414241823"/>
            <w:r w:rsidRPr="001570E5">
              <w:lastRenderedPageBreak/>
              <w:t xml:space="preserve">Figure </w:t>
            </w:r>
            <w:fldSimple w:instr=" STYLEREF 1 \s ">
              <w:r w:rsidR="00BF2758">
                <w:rPr>
                  <w:noProof/>
                </w:rPr>
                <w:t>6</w:t>
              </w:r>
            </w:fldSimple>
            <w:r w:rsidRPr="001570E5">
              <w:noBreakHyphen/>
            </w:r>
            <w:fldSimple w:instr=" SEQ Figure \* ARABIC \s 1 ">
              <w:r w:rsidR="00BF2758">
                <w:rPr>
                  <w:noProof/>
                </w:rPr>
                <w:t>3</w:t>
              </w:r>
            </w:fldSimple>
            <w:bookmarkEnd w:id="381"/>
            <w:r w:rsidRPr="001570E5">
              <w:t>: Shutter Available Volume and IF Area</w:t>
            </w:r>
            <w:bookmarkEnd w:id="382"/>
            <w:bookmarkEnd w:id="383"/>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lastRenderedPageBreak/>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lastRenderedPageBreak/>
              <w:t>NEO-CAM-MR-0080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Free space for the integration of the shutter shall be allocated inside the adapter flange that will be positioned between the camera and the secondary structure.</w:t>
            </w:r>
          </w:p>
          <w:p w:rsidR="00D75037" w:rsidRPr="001570E5" w:rsidRDefault="00D75037" w:rsidP="002A4FBF">
            <w:pPr>
              <w:pStyle w:val="BodytextSGEO"/>
              <w:spacing w:before="60" w:after="60"/>
              <w:rPr>
                <w:sz w:val="10"/>
                <w:szCs w:val="22"/>
              </w:rPr>
            </w:pPr>
          </w:p>
          <w:p w:rsidR="00D75037" w:rsidRPr="001570E5" w:rsidRDefault="00D75037" w:rsidP="002A4FBF">
            <w:pPr>
              <w:pStyle w:val="BodytextSGEO"/>
              <w:spacing w:before="60" w:after="60"/>
              <w:rPr>
                <w:szCs w:val="22"/>
              </w:rPr>
            </w:pPr>
            <w:r w:rsidRPr="001570E5">
              <w:rPr>
                <w:szCs w:val="22"/>
              </w:rPr>
              <w:t>Shutter Area Main Dimensions (</w:t>
            </w:r>
            <w:fldSimple w:instr=" REF _Ref414118715 \h  \* MERGEFORMAT ">
              <w:r w:rsidR="00BF2758" w:rsidRPr="001570E5">
                <w:t xml:space="preserve">Figure </w:t>
              </w:r>
              <w:r w:rsidR="00BF2758">
                <w:rPr>
                  <w:noProof/>
                </w:rPr>
                <w:t>6</w:t>
              </w:r>
              <w:r w:rsidR="00BF2758" w:rsidRPr="001570E5">
                <w:rPr>
                  <w:noProof/>
                </w:rPr>
                <w:noBreakHyphen/>
              </w:r>
              <w:r w:rsidR="00BF2758">
                <w:rPr>
                  <w:noProof/>
                </w:rPr>
                <w:t>4</w:t>
              </w:r>
            </w:fldSimple>
            <w:r w:rsidRPr="001570E5">
              <w:rPr>
                <w:szCs w:val="22"/>
              </w:rPr>
              <w:t>):</w:t>
            </w:r>
          </w:p>
          <w:p w:rsidR="00D75037" w:rsidRPr="001570E5" w:rsidRDefault="00D75037" w:rsidP="002A4FBF">
            <w:pPr>
              <w:pStyle w:val="BodytextSGEO"/>
              <w:spacing w:before="60" w:after="60"/>
              <w:rPr>
                <w:szCs w:val="22"/>
              </w:rPr>
            </w:pPr>
            <w:r w:rsidRPr="001570E5">
              <w:rPr>
                <w:szCs w:val="22"/>
              </w:rPr>
              <w:t xml:space="preserve">Diameter:  </w:t>
            </w:r>
            <w:r w:rsidRPr="001570E5">
              <w:rPr>
                <w:rFonts w:cs="Arial"/>
                <w:szCs w:val="22"/>
              </w:rPr>
              <w:t xml:space="preserve">Ø </w:t>
            </w:r>
            <w:r w:rsidRPr="001570E5">
              <w:rPr>
                <w:szCs w:val="22"/>
              </w:rPr>
              <w:t>200 / 328 mm</w:t>
            </w:r>
          </w:p>
          <w:p w:rsidR="00D75037" w:rsidRPr="001570E5" w:rsidRDefault="00D75037" w:rsidP="002A4FBF">
            <w:pPr>
              <w:pStyle w:val="BodytextSGEO"/>
              <w:spacing w:before="60" w:after="60"/>
              <w:rPr>
                <w:szCs w:val="22"/>
              </w:rPr>
            </w:pPr>
            <w:r w:rsidRPr="001570E5">
              <w:rPr>
                <w:szCs w:val="22"/>
              </w:rPr>
              <w:t>Height along optical axis: 30,25 mm</w:t>
            </w:r>
          </w:p>
          <w:p w:rsidR="00D75037" w:rsidRPr="001570E5" w:rsidRDefault="00D75037" w:rsidP="002A4FBF">
            <w:pPr>
              <w:pStyle w:val="BodytextSGEO"/>
              <w:spacing w:before="60" w:after="60"/>
              <w:jc w:val="center"/>
            </w:pPr>
            <w:r w:rsidRPr="001570E5">
              <w:rPr>
                <w:rFonts w:cs="Arial"/>
                <w:noProof/>
                <w:szCs w:val="22"/>
                <w:lang w:val="pl-PL" w:eastAsia="pl-PL"/>
              </w:rPr>
              <w:drawing>
                <wp:inline distT="0" distB="0" distL="0" distR="0">
                  <wp:extent cx="2967468" cy="2893515"/>
                  <wp:effectExtent l="0" t="0" r="4445" b="2540"/>
                  <wp:docPr id="19"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9354" cy="2895354"/>
                          </a:xfrm>
                          <a:prstGeom prst="rect">
                            <a:avLst/>
                          </a:prstGeom>
                          <a:noFill/>
                          <a:ln>
                            <a:noFill/>
                          </a:ln>
                        </pic:spPr>
                      </pic:pic>
                    </a:graphicData>
                  </a:graphic>
                </wp:inline>
              </w:drawing>
            </w:r>
          </w:p>
          <w:p w:rsidR="00D75037" w:rsidRPr="001570E5" w:rsidRDefault="00D75037" w:rsidP="002A4FBF">
            <w:pPr>
              <w:pStyle w:val="Legenda"/>
              <w:jc w:val="center"/>
            </w:pPr>
            <w:bookmarkStart w:id="384" w:name="_Ref414118715"/>
            <w:bookmarkStart w:id="385" w:name="_Toc410980448"/>
            <w:bookmarkStart w:id="386" w:name="_Toc414241824"/>
            <w:r w:rsidRPr="001570E5">
              <w:t xml:space="preserve">Figure </w:t>
            </w:r>
            <w:fldSimple w:instr=" STYLEREF 1 \s ">
              <w:r w:rsidR="00BF2758">
                <w:rPr>
                  <w:noProof/>
                </w:rPr>
                <w:t>6</w:t>
              </w:r>
            </w:fldSimple>
            <w:r w:rsidRPr="001570E5">
              <w:noBreakHyphen/>
            </w:r>
            <w:fldSimple w:instr=" SEQ Figure \* ARABIC \s 1 ">
              <w:r w:rsidR="00BF2758">
                <w:rPr>
                  <w:noProof/>
                </w:rPr>
                <w:t>4</w:t>
              </w:r>
            </w:fldSimple>
            <w:bookmarkEnd w:id="384"/>
            <w:r w:rsidRPr="001570E5">
              <w:t>: Shutter Available Volume</w:t>
            </w:r>
            <w:bookmarkEnd w:id="385"/>
            <w:bookmarkEnd w:id="386"/>
          </w:p>
        </w:tc>
        <w:tc>
          <w:tcPr>
            <w:tcW w:w="1111" w:type="dxa"/>
            <w:shd w:val="clear" w:color="auto" w:fill="auto"/>
            <w:vAlign w:val="center"/>
          </w:tcPr>
          <w:p w:rsidR="00D75037" w:rsidRPr="001570E5" w:rsidRDefault="00135443" w:rsidP="002A4FBF">
            <w:pPr>
              <w:pStyle w:val="BodytextSGEO"/>
              <w:jc w:val="center"/>
              <w:rPr>
                <w:szCs w:val="22"/>
              </w:rPr>
            </w:pPr>
            <w:r w:rsidRPr="00135443">
              <w:rPr>
                <w:szCs w:val="22"/>
                <w:highlight w:val="yellow"/>
              </w:rPr>
              <w:t>N</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T</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NEO-CAM-MR-0090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On the external IF flange there shall be a milling pocket in order to show the CCD PIN 1 orientation.</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w:t>
            </w:r>
          </w:p>
        </w:tc>
      </w:tr>
      <w:tr w:rsidR="00D75037" w:rsidRPr="001570E5" w:rsidTr="007D18D5">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NEO-CAM-MR-0100</w:t>
            </w:r>
          </w:p>
        </w:tc>
        <w:tc>
          <w:tcPr>
            <w:tcW w:w="7007" w:type="dxa"/>
            <w:shd w:val="clear" w:color="auto" w:fill="auto"/>
            <w:vAlign w:val="center"/>
          </w:tcPr>
          <w:p w:rsidR="00D75037" w:rsidRPr="001570E5" w:rsidRDefault="00D75037" w:rsidP="002A4FBF">
            <w:pPr>
              <w:pStyle w:val="BodytextSGEO"/>
              <w:spacing w:before="60" w:after="60"/>
              <w:rPr>
                <w:szCs w:val="22"/>
              </w:rPr>
            </w:pPr>
            <w:r w:rsidRPr="001570E5">
              <w:rPr>
                <w:szCs w:val="22"/>
              </w:rPr>
              <w:t>On the external IF flange a mechanical alignment (TBC) shall be provided at System level by the Responsible of the Secondary Optical Tube system.</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R/I</w:t>
            </w:r>
          </w:p>
        </w:tc>
      </w:tr>
      <w:tr w:rsidR="00D75037" w:rsidRPr="001570E5" w:rsidTr="007D18D5">
        <w:trPr>
          <w:trHeight w:val="1595"/>
        </w:trPr>
        <w:tc>
          <w:tcPr>
            <w:tcW w:w="1271" w:type="dxa"/>
            <w:shd w:val="clear" w:color="auto" w:fill="auto"/>
            <w:vAlign w:val="center"/>
          </w:tcPr>
          <w:p w:rsidR="00D75037" w:rsidRPr="001570E5" w:rsidRDefault="00D75037" w:rsidP="002A4FBF">
            <w:pPr>
              <w:pStyle w:val="BodytextSGEO"/>
              <w:spacing w:before="60" w:after="60"/>
              <w:jc w:val="center"/>
              <w:rPr>
                <w:szCs w:val="22"/>
              </w:rPr>
            </w:pPr>
            <w:r w:rsidRPr="001570E5">
              <w:rPr>
                <w:szCs w:val="22"/>
              </w:rPr>
              <w:t>NEO-CAM-MR-0110</w:t>
            </w:r>
          </w:p>
        </w:tc>
        <w:tc>
          <w:tcPr>
            <w:tcW w:w="7007" w:type="dxa"/>
            <w:shd w:val="clear" w:color="auto" w:fill="auto"/>
            <w:vAlign w:val="center"/>
          </w:tcPr>
          <w:p w:rsidR="00D75037" w:rsidRPr="001570E5" w:rsidRDefault="00D75037" w:rsidP="002A4FBF">
            <w:r w:rsidRPr="001570E5">
              <w:rPr>
                <w:sz w:val="22"/>
                <w:szCs w:val="22"/>
                <w:lang w:eastAsia="de-DE"/>
              </w:rPr>
              <w:t>SYSTEM REQUIREMENT: The external mechanical adjustment range shall be of at least +/- 1.0 mm from the nominal position with a +/-5 microns accuracy in tip-tilt adjustment in the x-y plane and with +/-10microns accuracy along the z-axis. The Camera Design shall be compatible with this requirement.</w:t>
            </w:r>
          </w:p>
        </w:tc>
        <w:tc>
          <w:tcPr>
            <w:tcW w:w="1111" w:type="dxa"/>
            <w:shd w:val="clear" w:color="auto" w:fill="auto"/>
            <w:vAlign w:val="center"/>
          </w:tcPr>
          <w:p w:rsidR="00D75037" w:rsidRPr="001570E5" w:rsidRDefault="00D75037" w:rsidP="002A4FBF">
            <w:pPr>
              <w:pStyle w:val="BodytextSGEO"/>
              <w:jc w:val="center"/>
              <w:rPr>
                <w:szCs w:val="22"/>
              </w:rPr>
            </w:pPr>
            <w:r w:rsidRPr="001570E5">
              <w:rPr>
                <w:szCs w:val="22"/>
              </w:rPr>
              <w:t>Y</w:t>
            </w:r>
          </w:p>
        </w:tc>
        <w:tc>
          <w:tcPr>
            <w:tcW w:w="992" w:type="dxa"/>
            <w:shd w:val="clear" w:color="auto" w:fill="auto"/>
            <w:vAlign w:val="center"/>
          </w:tcPr>
          <w:p w:rsidR="00D75037" w:rsidRPr="001570E5" w:rsidRDefault="00D75037" w:rsidP="002A4FBF">
            <w:pPr>
              <w:pStyle w:val="BodytextSGEO"/>
              <w:jc w:val="center"/>
              <w:rPr>
                <w:szCs w:val="22"/>
              </w:rPr>
            </w:pPr>
            <w:r w:rsidRPr="001570E5">
              <w:rPr>
                <w:szCs w:val="22"/>
              </w:rPr>
              <w:t>R</w:t>
            </w:r>
          </w:p>
        </w:tc>
      </w:tr>
    </w:tbl>
    <w:p w:rsidR="002E7D32" w:rsidRPr="001570E5" w:rsidRDefault="002E7D32" w:rsidP="002A4FBF">
      <w:pPr>
        <w:pStyle w:val="Normale14"/>
      </w:pPr>
    </w:p>
    <w:p w:rsidR="007D18D5" w:rsidRPr="001570E5" w:rsidRDefault="007D18D5" w:rsidP="002A4FBF">
      <w:pPr>
        <w:pStyle w:val="Normale14"/>
      </w:pPr>
    </w:p>
    <w:p w:rsidR="007D18D5" w:rsidRPr="001570E5" w:rsidRDefault="007D18D5" w:rsidP="002A4FBF">
      <w:pPr>
        <w:pStyle w:val="Normale14"/>
      </w:pPr>
    </w:p>
    <w:p w:rsidR="007D18D5" w:rsidRPr="001570E5" w:rsidRDefault="007D18D5" w:rsidP="002A4FBF">
      <w:pPr>
        <w:pStyle w:val="Normale14"/>
      </w:pPr>
    </w:p>
    <w:tbl>
      <w:tblPr>
        <w:tblpPr w:leftFromText="141" w:rightFromText="141" w:vertAnchor="text" w:horzAnchor="margin" w:tblpY="840"/>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tblPr>
      <w:tblGrid>
        <w:gridCol w:w="1809"/>
        <w:gridCol w:w="6521"/>
        <w:gridCol w:w="1134"/>
        <w:gridCol w:w="992"/>
      </w:tblGrid>
      <w:tr w:rsidR="008604E3" w:rsidRPr="001570E5" w:rsidTr="008604E3">
        <w:tc>
          <w:tcPr>
            <w:tcW w:w="1809" w:type="dxa"/>
            <w:tcBorders>
              <w:bottom w:val="single" w:sz="4" w:space="0" w:color="auto"/>
            </w:tcBorders>
            <w:shd w:val="clear" w:color="auto" w:fill="auto"/>
            <w:vAlign w:val="center"/>
          </w:tcPr>
          <w:p w:rsidR="008604E3" w:rsidRPr="001570E5" w:rsidRDefault="008604E3" w:rsidP="002A4FBF">
            <w:pPr>
              <w:pStyle w:val="BodytextSGEO"/>
              <w:keepNext/>
              <w:pageBreakBefore/>
              <w:outlineLvl w:val="0"/>
              <w:rPr>
                <w:b/>
                <w:szCs w:val="22"/>
              </w:rPr>
            </w:pPr>
            <w:bookmarkStart w:id="387" w:name="_Ref398303700"/>
            <w:bookmarkStart w:id="388" w:name="_Ref398303802"/>
            <w:bookmarkStart w:id="389" w:name="_Toc410980433"/>
            <w:r w:rsidRPr="001570E5">
              <w:rPr>
                <w:b/>
                <w:szCs w:val="22"/>
              </w:rPr>
              <w:lastRenderedPageBreak/>
              <w:t>Req. ID</w:t>
            </w:r>
          </w:p>
        </w:tc>
        <w:tc>
          <w:tcPr>
            <w:tcW w:w="6521" w:type="dxa"/>
            <w:tcBorders>
              <w:bottom w:val="single" w:sz="4" w:space="0" w:color="auto"/>
            </w:tcBorders>
            <w:shd w:val="clear" w:color="auto" w:fill="auto"/>
            <w:vAlign w:val="center"/>
          </w:tcPr>
          <w:p w:rsidR="008604E3" w:rsidRPr="001570E5" w:rsidRDefault="008604E3" w:rsidP="002A4FBF">
            <w:pPr>
              <w:pStyle w:val="BodytextSGEO"/>
              <w:keepNext/>
              <w:pageBreakBefore/>
              <w:outlineLvl w:val="0"/>
              <w:rPr>
                <w:b/>
                <w:szCs w:val="22"/>
              </w:rPr>
            </w:pPr>
            <w:r w:rsidRPr="001570E5">
              <w:rPr>
                <w:b/>
                <w:szCs w:val="22"/>
              </w:rPr>
              <w:t>Requirement Description</w:t>
            </w:r>
          </w:p>
        </w:tc>
        <w:tc>
          <w:tcPr>
            <w:tcW w:w="1134" w:type="dxa"/>
            <w:tcBorders>
              <w:bottom w:val="single" w:sz="4" w:space="0" w:color="auto"/>
            </w:tcBorders>
          </w:tcPr>
          <w:p w:rsidR="008604E3" w:rsidRPr="001570E5" w:rsidRDefault="008604E3" w:rsidP="002A4FBF">
            <w:pPr>
              <w:pStyle w:val="BodytextSGEO"/>
              <w:jc w:val="center"/>
              <w:rPr>
                <w:b/>
                <w:szCs w:val="22"/>
              </w:rPr>
            </w:pPr>
            <w:r w:rsidRPr="001570E5">
              <w:rPr>
                <w:b/>
                <w:szCs w:val="22"/>
              </w:rPr>
              <w:t>Comp-liant (Y/N)</w:t>
            </w:r>
          </w:p>
        </w:tc>
        <w:tc>
          <w:tcPr>
            <w:tcW w:w="992" w:type="dxa"/>
            <w:tcBorders>
              <w:bottom w:val="single" w:sz="4" w:space="0" w:color="auto"/>
            </w:tcBorders>
            <w:shd w:val="clear" w:color="auto" w:fill="auto"/>
            <w:vAlign w:val="center"/>
          </w:tcPr>
          <w:p w:rsidR="008604E3" w:rsidRPr="001570E5" w:rsidRDefault="008604E3" w:rsidP="002A4FBF">
            <w:pPr>
              <w:pStyle w:val="BodytextSGEO"/>
              <w:keepNext/>
              <w:pageBreakBefore/>
              <w:outlineLvl w:val="0"/>
              <w:rPr>
                <w:b/>
                <w:szCs w:val="22"/>
              </w:rPr>
            </w:pPr>
            <w:r w:rsidRPr="001570E5">
              <w:rPr>
                <w:b/>
                <w:szCs w:val="22"/>
              </w:rPr>
              <w:t>Ver. Method</w:t>
            </w:r>
          </w:p>
        </w:tc>
      </w:tr>
      <w:tr w:rsidR="008604E3" w:rsidRPr="001570E5" w:rsidTr="008604E3">
        <w:tc>
          <w:tcPr>
            <w:tcW w:w="1809" w:type="dxa"/>
            <w:shd w:val="clear" w:color="auto" w:fill="auto"/>
            <w:vAlign w:val="center"/>
          </w:tcPr>
          <w:p w:rsidR="008604E3" w:rsidRPr="001570E5" w:rsidRDefault="008604E3" w:rsidP="002A4FBF">
            <w:pPr>
              <w:pStyle w:val="BodytextSGEO"/>
              <w:spacing w:before="60" w:after="60"/>
              <w:jc w:val="center"/>
              <w:rPr>
                <w:szCs w:val="22"/>
              </w:rPr>
            </w:pPr>
            <w:r w:rsidRPr="001570E5">
              <w:rPr>
                <w:szCs w:val="22"/>
              </w:rPr>
              <w:t>NEO-CAM-</w:t>
            </w:r>
          </w:p>
          <w:p w:rsidR="008604E3" w:rsidRPr="001570E5" w:rsidRDefault="008604E3" w:rsidP="002A4FBF">
            <w:pPr>
              <w:pStyle w:val="BodytextSGEO"/>
              <w:spacing w:before="60" w:after="60"/>
              <w:jc w:val="center"/>
              <w:rPr>
                <w:szCs w:val="22"/>
              </w:rPr>
            </w:pPr>
            <w:r w:rsidRPr="001570E5">
              <w:rPr>
                <w:szCs w:val="22"/>
              </w:rPr>
              <w:t>MMR-0010</w:t>
            </w:r>
          </w:p>
        </w:tc>
        <w:tc>
          <w:tcPr>
            <w:tcW w:w="6521" w:type="dxa"/>
            <w:shd w:val="clear" w:color="auto" w:fill="auto"/>
            <w:vAlign w:val="center"/>
          </w:tcPr>
          <w:p w:rsidR="008604E3" w:rsidRPr="001570E5" w:rsidRDefault="008604E3" w:rsidP="002A4FBF">
            <w:pPr>
              <w:pStyle w:val="BodytextSGEO"/>
              <w:spacing w:before="60" w:after="60"/>
              <w:jc w:val="left"/>
              <w:rPr>
                <w:szCs w:val="22"/>
              </w:rPr>
            </w:pPr>
            <w:r w:rsidRPr="001570E5">
              <w:rPr>
                <w:szCs w:val="22"/>
              </w:rPr>
              <w:t>The camera weight shall be less than 10 Kg. The target is 5-7 kg.</w:t>
            </w:r>
          </w:p>
        </w:tc>
        <w:tc>
          <w:tcPr>
            <w:tcW w:w="1134" w:type="dxa"/>
            <w:vAlign w:val="center"/>
          </w:tcPr>
          <w:p w:rsidR="008604E3" w:rsidRPr="001570E5" w:rsidRDefault="008604E3" w:rsidP="002A4FBF">
            <w:pPr>
              <w:pStyle w:val="BodytextSGEO"/>
              <w:jc w:val="center"/>
              <w:rPr>
                <w:szCs w:val="22"/>
              </w:rPr>
            </w:pPr>
            <w:r w:rsidRPr="001570E5">
              <w:rPr>
                <w:szCs w:val="22"/>
              </w:rPr>
              <w:t>Y</w:t>
            </w:r>
          </w:p>
        </w:tc>
        <w:tc>
          <w:tcPr>
            <w:tcW w:w="992" w:type="dxa"/>
            <w:shd w:val="clear" w:color="auto" w:fill="auto"/>
            <w:vAlign w:val="center"/>
          </w:tcPr>
          <w:p w:rsidR="008604E3" w:rsidRPr="001570E5" w:rsidRDefault="008604E3" w:rsidP="002A4FBF">
            <w:pPr>
              <w:pStyle w:val="BodytextSGEO"/>
              <w:jc w:val="center"/>
              <w:rPr>
                <w:szCs w:val="22"/>
              </w:rPr>
            </w:pPr>
            <w:r w:rsidRPr="001570E5">
              <w:rPr>
                <w:szCs w:val="22"/>
              </w:rPr>
              <w:t>R/T</w:t>
            </w:r>
          </w:p>
        </w:tc>
      </w:tr>
      <w:tr w:rsidR="008604E3" w:rsidRPr="001570E5" w:rsidTr="008604E3">
        <w:tc>
          <w:tcPr>
            <w:tcW w:w="1809" w:type="dxa"/>
            <w:shd w:val="clear" w:color="auto" w:fill="auto"/>
            <w:vAlign w:val="center"/>
          </w:tcPr>
          <w:p w:rsidR="008604E3" w:rsidRPr="001570E5" w:rsidRDefault="008604E3" w:rsidP="002A4FBF">
            <w:pPr>
              <w:pStyle w:val="BodytextSGEO"/>
              <w:spacing w:before="60" w:after="60"/>
              <w:jc w:val="center"/>
              <w:rPr>
                <w:szCs w:val="22"/>
              </w:rPr>
            </w:pPr>
            <w:r w:rsidRPr="001570E5">
              <w:rPr>
                <w:szCs w:val="22"/>
              </w:rPr>
              <w:t>NEO-CAM-</w:t>
            </w:r>
          </w:p>
          <w:p w:rsidR="008604E3" w:rsidRPr="001570E5" w:rsidRDefault="008604E3" w:rsidP="002A4FBF">
            <w:pPr>
              <w:pStyle w:val="BodytextSGEO"/>
              <w:spacing w:before="60" w:after="60"/>
              <w:jc w:val="center"/>
              <w:rPr>
                <w:szCs w:val="22"/>
              </w:rPr>
            </w:pPr>
            <w:r w:rsidRPr="001570E5">
              <w:rPr>
                <w:szCs w:val="22"/>
              </w:rPr>
              <w:t>MMR-0020</w:t>
            </w:r>
          </w:p>
        </w:tc>
        <w:tc>
          <w:tcPr>
            <w:tcW w:w="6521" w:type="dxa"/>
            <w:shd w:val="clear" w:color="auto" w:fill="auto"/>
            <w:vAlign w:val="center"/>
          </w:tcPr>
          <w:p w:rsidR="008604E3" w:rsidRPr="001570E5" w:rsidRDefault="008604E3" w:rsidP="002A4FBF">
            <w:pPr>
              <w:pStyle w:val="BodytextSGEO"/>
              <w:spacing w:before="60" w:after="60"/>
              <w:jc w:val="left"/>
              <w:rPr>
                <w:szCs w:val="22"/>
              </w:rPr>
            </w:pPr>
            <w:r w:rsidRPr="001570E5">
              <w:rPr>
                <w:szCs w:val="22"/>
              </w:rPr>
              <w:t xml:space="preserve">Camera structure material: Aluminum. </w:t>
            </w:r>
          </w:p>
          <w:p w:rsidR="008604E3" w:rsidRPr="001570E5" w:rsidRDefault="008604E3" w:rsidP="002A4FBF">
            <w:pPr>
              <w:pStyle w:val="BodytextSGEO"/>
              <w:spacing w:before="60" w:after="60"/>
              <w:jc w:val="left"/>
              <w:rPr>
                <w:szCs w:val="22"/>
              </w:rPr>
            </w:pPr>
            <w:r w:rsidRPr="001570E5">
              <w:rPr>
                <w:szCs w:val="22"/>
              </w:rPr>
              <w:t>Stainless Steel shall be permitted with respect to the Requirement NEO-CAM-MMR-0010.</w:t>
            </w:r>
          </w:p>
        </w:tc>
        <w:tc>
          <w:tcPr>
            <w:tcW w:w="1134" w:type="dxa"/>
            <w:vAlign w:val="center"/>
          </w:tcPr>
          <w:p w:rsidR="008604E3" w:rsidRPr="001570E5" w:rsidRDefault="008604E3" w:rsidP="002A4FBF">
            <w:pPr>
              <w:pStyle w:val="BodytextSGEO"/>
              <w:jc w:val="center"/>
              <w:rPr>
                <w:szCs w:val="22"/>
              </w:rPr>
            </w:pPr>
            <w:r w:rsidRPr="001570E5">
              <w:rPr>
                <w:szCs w:val="22"/>
              </w:rPr>
              <w:t>Y</w:t>
            </w:r>
          </w:p>
        </w:tc>
        <w:tc>
          <w:tcPr>
            <w:tcW w:w="992" w:type="dxa"/>
            <w:shd w:val="clear" w:color="auto" w:fill="auto"/>
            <w:vAlign w:val="center"/>
          </w:tcPr>
          <w:p w:rsidR="008604E3" w:rsidRPr="001570E5" w:rsidRDefault="008604E3" w:rsidP="002A4FBF">
            <w:pPr>
              <w:pStyle w:val="BodytextSGEO"/>
              <w:jc w:val="center"/>
              <w:rPr>
                <w:szCs w:val="22"/>
              </w:rPr>
            </w:pPr>
            <w:r w:rsidRPr="001570E5">
              <w:rPr>
                <w:szCs w:val="22"/>
              </w:rPr>
              <w:t>R/I</w:t>
            </w:r>
          </w:p>
        </w:tc>
      </w:tr>
    </w:tbl>
    <w:p w:rsidR="002E7D32" w:rsidRPr="001570E5" w:rsidRDefault="007D18D5" w:rsidP="002A4FBF">
      <w:pPr>
        <w:rPr>
          <w:i/>
          <w:sz w:val="22"/>
          <w:lang w:eastAsia="de-DE"/>
        </w:rPr>
      </w:pPr>
      <w:r w:rsidRPr="001570E5">
        <w:rPr>
          <w:i/>
          <w:sz w:val="22"/>
          <w:szCs w:val="22"/>
        </w:rPr>
        <w:t xml:space="preserve"> </w:t>
      </w:r>
      <w:bookmarkStart w:id="390" w:name="_Toc414241836"/>
      <w:r w:rsidR="00407FAD" w:rsidRPr="001570E5">
        <w:rPr>
          <w:i/>
          <w:sz w:val="22"/>
          <w:szCs w:val="22"/>
        </w:rPr>
        <w:t xml:space="preserve">Table </w:t>
      </w:r>
      <w:r w:rsidR="00D236E6" w:rsidRPr="001570E5">
        <w:rPr>
          <w:i/>
          <w:sz w:val="22"/>
          <w:szCs w:val="22"/>
        </w:rPr>
        <w:fldChar w:fldCharType="begin"/>
      </w:r>
      <w:r w:rsidR="00407FAD" w:rsidRPr="001570E5">
        <w:rPr>
          <w:i/>
          <w:sz w:val="22"/>
          <w:szCs w:val="22"/>
        </w:rPr>
        <w:instrText xml:space="preserve"> STYLEREF 1 \s </w:instrText>
      </w:r>
      <w:r w:rsidR="00D236E6" w:rsidRPr="001570E5">
        <w:rPr>
          <w:i/>
          <w:sz w:val="22"/>
          <w:szCs w:val="22"/>
        </w:rPr>
        <w:fldChar w:fldCharType="separate"/>
      </w:r>
      <w:r w:rsidR="00BF2758">
        <w:rPr>
          <w:i/>
          <w:noProof/>
          <w:sz w:val="22"/>
          <w:szCs w:val="22"/>
        </w:rPr>
        <w:t>6</w:t>
      </w:r>
      <w:r w:rsidR="00D236E6" w:rsidRPr="001570E5">
        <w:rPr>
          <w:i/>
          <w:sz w:val="22"/>
          <w:szCs w:val="22"/>
        </w:rPr>
        <w:fldChar w:fldCharType="end"/>
      </w:r>
      <w:r w:rsidR="00407FAD" w:rsidRPr="001570E5">
        <w:rPr>
          <w:i/>
          <w:sz w:val="22"/>
          <w:szCs w:val="22"/>
        </w:rPr>
        <w:noBreakHyphen/>
      </w:r>
      <w:r w:rsidR="00D236E6" w:rsidRPr="001570E5">
        <w:rPr>
          <w:i/>
          <w:sz w:val="22"/>
          <w:szCs w:val="22"/>
        </w:rPr>
        <w:fldChar w:fldCharType="begin"/>
      </w:r>
      <w:r w:rsidR="00407FAD" w:rsidRPr="001570E5">
        <w:rPr>
          <w:i/>
          <w:sz w:val="22"/>
          <w:szCs w:val="22"/>
        </w:rPr>
        <w:instrText xml:space="preserve"> SEQ Table \* ARABIC \s 1 </w:instrText>
      </w:r>
      <w:r w:rsidR="00D236E6" w:rsidRPr="001570E5">
        <w:rPr>
          <w:i/>
          <w:sz w:val="22"/>
          <w:szCs w:val="22"/>
        </w:rPr>
        <w:fldChar w:fldCharType="separate"/>
      </w:r>
      <w:r w:rsidR="00BF2758">
        <w:rPr>
          <w:i/>
          <w:noProof/>
          <w:sz w:val="22"/>
          <w:szCs w:val="22"/>
        </w:rPr>
        <w:t>4</w:t>
      </w:r>
      <w:r w:rsidR="00D236E6" w:rsidRPr="001570E5">
        <w:rPr>
          <w:i/>
          <w:sz w:val="22"/>
          <w:szCs w:val="22"/>
        </w:rPr>
        <w:fldChar w:fldCharType="end"/>
      </w:r>
      <w:r w:rsidR="00407FAD" w:rsidRPr="001570E5">
        <w:rPr>
          <w:i/>
          <w:sz w:val="22"/>
          <w:szCs w:val="22"/>
        </w:rPr>
        <w:t xml:space="preserve">: </w:t>
      </w:r>
      <w:r w:rsidR="002E7D32" w:rsidRPr="001570E5">
        <w:rPr>
          <w:i/>
          <w:sz w:val="22"/>
          <w:szCs w:val="22"/>
          <w:lang w:eastAsia="de-DE"/>
        </w:rPr>
        <w:t>Camera</w:t>
      </w:r>
      <w:r w:rsidR="002E7D32" w:rsidRPr="001570E5">
        <w:rPr>
          <w:i/>
          <w:sz w:val="22"/>
          <w:lang w:eastAsia="de-DE"/>
        </w:rPr>
        <w:t xml:space="preserve"> Mass and Material Requirements</w:t>
      </w:r>
      <w:bookmarkEnd w:id="387"/>
      <w:bookmarkEnd w:id="388"/>
      <w:bookmarkEnd w:id="389"/>
      <w:bookmarkEnd w:id="390"/>
    </w:p>
    <w:p w:rsidR="008604E3" w:rsidRPr="001570E5" w:rsidRDefault="008604E3" w:rsidP="002A4FBF">
      <w:pPr>
        <w:pStyle w:val="Normale11"/>
        <w:rPr>
          <w:i/>
        </w:rPr>
      </w:pPr>
    </w:p>
    <w:p w:rsidR="008604E3" w:rsidRDefault="008604E3" w:rsidP="002A4FBF">
      <w:pPr>
        <w:pStyle w:val="Normale11"/>
        <w:rPr>
          <w:i/>
        </w:rPr>
      </w:pPr>
    </w:p>
    <w:p w:rsidR="00592AA3" w:rsidRDefault="00592AA3" w:rsidP="002A4FBF">
      <w:pPr>
        <w:pStyle w:val="Normale11"/>
        <w:rPr>
          <w:i/>
        </w:rPr>
      </w:pPr>
    </w:p>
    <w:p w:rsidR="00592AA3" w:rsidRPr="001570E5" w:rsidRDefault="00592AA3" w:rsidP="002A4FBF">
      <w:pPr>
        <w:pStyle w:val="Normale11"/>
        <w:rPr>
          <w:i/>
        </w:rPr>
      </w:pPr>
      <w:bookmarkStart w:id="391" w:name="_Toc414241837"/>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5</w:t>
      </w:r>
      <w:r w:rsidR="00D236E6" w:rsidRPr="001570E5">
        <w:rPr>
          <w:i/>
        </w:rPr>
        <w:fldChar w:fldCharType="end"/>
      </w:r>
      <w:r w:rsidRPr="001570E5">
        <w:rPr>
          <w:i/>
        </w:rPr>
        <w:t>: CCD Design &amp; Technical Requirements</w:t>
      </w:r>
      <w:bookmarkEnd w:id="391"/>
    </w:p>
    <w:p w:rsidR="00592AA3" w:rsidRPr="001570E5" w:rsidRDefault="00592AA3" w:rsidP="002A4FBF">
      <w:pPr>
        <w:pStyle w:val="Normale11"/>
        <w:rPr>
          <w:i/>
        </w:rPr>
      </w:pPr>
    </w:p>
    <w:tbl>
      <w:tblPr>
        <w:tblW w:w="10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85" w:type="dxa"/>
          <w:right w:w="85" w:type="dxa"/>
        </w:tblCellMar>
        <w:tblLook w:val="04A0"/>
      </w:tblPr>
      <w:tblGrid>
        <w:gridCol w:w="1685"/>
        <w:gridCol w:w="4093"/>
        <w:gridCol w:w="993"/>
        <w:gridCol w:w="992"/>
        <w:gridCol w:w="2670"/>
      </w:tblGrid>
      <w:tr w:rsidR="00070CD0" w:rsidRPr="001570E5" w:rsidTr="00592AA3">
        <w:trPr>
          <w:cantSplit/>
        </w:trPr>
        <w:tc>
          <w:tcPr>
            <w:tcW w:w="1685" w:type="dxa"/>
            <w:tcBorders>
              <w:bottom w:val="single" w:sz="4" w:space="0" w:color="auto"/>
            </w:tcBorders>
            <w:shd w:val="clear" w:color="auto" w:fill="FFFFFF" w:themeFill="background1"/>
            <w:vAlign w:val="center"/>
          </w:tcPr>
          <w:p w:rsidR="00070CD0" w:rsidRPr="001570E5" w:rsidRDefault="00070CD0" w:rsidP="002A4FBF">
            <w:pPr>
              <w:pStyle w:val="BodytextSGEO"/>
              <w:keepNext/>
              <w:pageBreakBefore/>
              <w:outlineLvl w:val="0"/>
              <w:rPr>
                <w:b/>
                <w:szCs w:val="22"/>
              </w:rPr>
            </w:pPr>
            <w:r w:rsidRPr="001570E5">
              <w:rPr>
                <w:b/>
                <w:szCs w:val="22"/>
              </w:rPr>
              <w:lastRenderedPageBreak/>
              <w:t>Req.ID</w:t>
            </w:r>
          </w:p>
        </w:tc>
        <w:tc>
          <w:tcPr>
            <w:tcW w:w="4093" w:type="dxa"/>
            <w:tcBorders>
              <w:bottom w:val="single" w:sz="4" w:space="0" w:color="auto"/>
            </w:tcBorders>
            <w:shd w:val="clear" w:color="auto" w:fill="FFFFFF" w:themeFill="background1"/>
            <w:vAlign w:val="center"/>
          </w:tcPr>
          <w:p w:rsidR="00070CD0" w:rsidRPr="001570E5" w:rsidRDefault="00070CD0" w:rsidP="002A4FBF">
            <w:pPr>
              <w:pStyle w:val="BodytextSGEO"/>
              <w:keepNext/>
              <w:pageBreakBefore/>
              <w:outlineLvl w:val="0"/>
              <w:rPr>
                <w:b/>
                <w:szCs w:val="22"/>
              </w:rPr>
            </w:pPr>
            <w:r w:rsidRPr="001570E5">
              <w:rPr>
                <w:b/>
                <w:szCs w:val="22"/>
              </w:rPr>
              <w:t>Requirement Description</w:t>
            </w:r>
          </w:p>
        </w:tc>
        <w:tc>
          <w:tcPr>
            <w:tcW w:w="993" w:type="dxa"/>
            <w:tcBorders>
              <w:bottom w:val="single" w:sz="4" w:space="0" w:color="auto"/>
            </w:tcBorders>
            <w:shd w:val="clear" w:color="auto" w:fill="FFFFFF" w:themeFill="background1"/>
          </w:tcPr>
          <w:p w:rsidR="00070CD0" w:rsidRPr="001570E5" w:rsidRDefault="00070CD0" w:rsidP="002A4FBF">
            <w:pPr>
              <w:pStyle w:val="BodytextSGEO"/>
              <w:jc w:val="center"/>
              <w:rPr>
                <w:b/>
                <w:szCs w:val="22"/>
              </w:rPr>
            </w:pPr>
            <w:r w:rsidRPr="001570E5">
              <w:rPr>
                <w:b/>
                <w:szCs w:val="22"/>
              </w:rPr>
              <w:t>Comp-liant (Y/N)</w:t>
            </w:r>
          </w:p>
        </w:tc>
        <w:tc>
          <w:tcPr>
            <w:tcW w:w="992" w:type="dxa"/>
            <w:tcBorders>
              <w:bottom w:val="single" w:sz="4" w:space="0" w:color="auto"/>
            </w:tcBorders>
            <w:shd w:val="clear" w:color="auto" w:fill="FFFFFF" w:themeFill="background1"/>
            <w:vAlign w:val="center"/>
          </w:tcPr>
          <w:p w:rsidR="00070CD0" w:rsidRPr="001570E5" w:rsidRDefault="00070CD0" w:rsidP="002A4FBF">
            <w:pPr>
              <w:pStyle w:val="BodytextSGEO"/>
              <w:keepNext/>
              <w:pageBreakBefore/>
              <w:outlineLvl w:val="0"/>
              <w:rPr>
                <w:b/>
                <w:szCs w:val="22"/>
              </w:rPr>
            </w:pPr>
            <w:r w:rsidRPr="001570E5">
              <w:rPr>
                <w:b/>
                <w:szCs w:val="22"/>
              </w:rPr>
              <w:t>Ver. Method</w:t>
            </w:r>
          </w:p>
        </w:tc>
        <w:tc>
          <w:tcPr>
            <w:tcW w:w="2670" w:type="dxa"/>
            <w:tcBorders>
              <w:bottom w:val="single" w:sz="4" w:space="0" w:color="auto"/>
            </w:tcBorders>
            <w:shd w:val="clear" w:color="auto" w:fill="FFFFFF" w:themeFill="background1"/>
            <w:vAlign w:val="center"/>
          </w:tcPr>
          <w:p w:rsidR="00070CD0" w:rsidRPr="001570E5" w:rsidRDefault="00070CD0" w:rsidP="002A4FBF">
            <w:pPr>
              <w:pStyle w:val="BodytextSGEO"/>
              <w:jc w:val="center"/>
              <w:rPr>
                <w:b/>
                <w:szCs w:val="22"/>
              </w:rPr>
            </w:pPr>
            <w:r w:rsidRPr="001570E5">
              <w:rPr>
                <w:b/>
                <w:szCs w:val="22"/>
              </w:rPr>
              <w:t>Comment</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NEO-CCD-DTR-0010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Full Frame Transfer CCD.</w:t>
            </w:r>
            <w:r w:rsidRPr="001570E5" w:rsidDel="008E690F">
              <w:rPr>
                <w:sz w:val="22"/>
                <w:szCs w:val="22"/>
                <w:lang w:eastAsia="de-DE"/>
              </w:rPr>
              <w:t xml:space="preserve"> </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NEO-CCD-DTR-0020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Back Illuminated CCD.</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NEO-CCD-DTR-0030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CCD size shall be of 4096x4096 pixels.</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NEO-CCD-DTR-0040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Pixel size shall be of 15x15 um.</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NEO-CCD-DTR-0050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Linearity shall stay within 1% in the range 100e</w:t>
            </w:r>
            <w:r w:rsidRPr="001570E5">
              <w:rPr>
                <w:sz w:val="22"/>
                <w:szCs w:val="22"/>
                <w:vertAlign w:val="superscript"/>
                <w:lang w:eastAsia="de-DE"/>
              </w:rPr>
              <w:t>-</w:t>
            </w:r>
            <w:r w:rsidRPr="001570E5">
              <w:rPr>
                <w:sz w:val="22"/>
                <w:szCs w:val="22"/>
                <w:lang w:eastAsia="de-DE"/>
              </w:rPr>
              <w:t xml:space="preserve"> – 95% of saturation.</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vAlign w:val="center"/>
          </w:tcPr>
          <w:p w:rsidR="00070CD0" w:rsidRPr="001570E5" w:rsidRDefault="00070CD0" w:rsidP="002A4FBF">
            <w:pPr>
              <w:pStyle w:val="BodytextSGEO"/>
              <w:jc w:val="left"/>
              <w:rPr>
                <w:szCs w:val="22"/>
              </w:rPr>
            </w:pPr>
            <w:r w:rsidRPr="001570E5">
              <w:rPr>
                <w:szCs w:val="22"/>
                <w:shd w:val="clear" w:color="auto" w:fill="FFFFFF"/>
                <w:lang w:val="en-GB"/>
              </w:rPr>
              <w:t>100e – 95% saturation</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NEO-CCD-DTR-0060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Dark Current shall be less than 0.1e</w:t>
            </w:r>
            <w:r w:rsidRPr="001570E5">
              <w:rPr>
                <w:sz w:val="22"/>
                <w:szCs w:val="22"/>
                <w:vertAlign w:val="superscript"/>
                <w:lang w:eastAsia="de-DE"/>
              </w:rPr>
              <w:t>-</w:t>
            </w:r>
            <w:r w:rsidRPr="001570E5">
              <w:rPr>
                <w:sz w:val="22"/>
                <w:szCs w:val="22"/>
                <w:lang w:eastAsia="de-DE"/>
              </w:rPr>
              <w:t>/pix/s.</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N</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jc w:val="left"/>
              <w:rPr>
                <w:sz w:val="22"/>
                <w:szCs w:val="22"/>
                <w:shd w:val="clear" w:color="auto" w:fill="FFFFFF"/>
                <w:lang w:val="en-GB" w:eastAsia="de-DE"/>
              </w:rPr>
            </w:pPr>
            <w:r w:rsidRPr="001570E5">
              <w:rPr>
                <w:sz w:val="22"/>
                <w:szCs w:val="22"/>
                <w:shd w:val="clear" w:color="auto" w:fill="FFFFFF"/>
                <w:lang w:val="en-GB" w:eastAsia="de-DE"/>
              </w:rPr>
              <w:t>For E2V is max 2e-/pix/s at 248K (-25deg C), but since it doubles every 7 degrees, will comply at -50 deg</w:t>
            </w:r>
          </w:p>
          <w:p w:rsidR="00070CD0" w:rsidRPr="001570E5" w:rsidRDefault="00070CD0" w:rsidP="002A4FBF">
            <w:pPr>
              <w:pStyle w:val="BodytextSGEO"/>
              <w:jc w:val="left"/>
              <w:rPr>
                <w:szCs w:val="22"/>
              </w:rPr>
            </w:pPr>
            <w:r w:rsidRPr="001570E5">
              <w:rPr>
                <w:szCs w:val="22"/>
                <w:shd w:val="clear" w:color="auto" w:fill="FFFFFF"/>
                <w:lang w:val="en-GB"/>
              </w:rPr>
              <w:t>For STA is max 5e-/pix/hr at -110deg. At -50 it will increase 128-times, and will be 640e-/pix/hr which is 0.17 e-/s/pix. STA do not meet specification or need additional tests.</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NEO-CCD-DTR-0070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100% fill factor.</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1138"/>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NEO-CCD-DTR-0080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Full-well capacity-depth better than 150 ke</w:t>
            </w:r>
            <w:r w:rsidRPr="001570E5">
              <w:rPr>
                <w:sz w:val="22"/>
                <w:szCs w:val="22"/>
                <w:vertAlign w:val="superscript"/>
                <w:lang w:eastAsia="de-DE"/>
              </w:rPr>
              <w:t>-</w:t>
            </w:r>
            <w:r w:rsidRPr="001570E5">
              <w:rPr>
                <w:sz w:val="22"/>
                <w:szCs w:val="22"/>
                <w:lang w:eastAsia="de-DE"/>
              </w:rPr>
              <w:t>.</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N</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vAlign w:val="center"/>
          </w:tcPr>
          <w:p w:rsidR="00070CD0" w:rsidRPr="001570E5" w:rsidRDefault="00070CD0" w:rsidP="002A4FBF">
            <w:pPr>
              <w:jc w:val="left"/>
              <w:rPr>
                <w:sz w:val="22"/>
                <w:szCs w:val="22"/>
                <w:shd w:val="clear" w:color="auto" w:fill="FFFFFF"/>
                <w:lang w:val="en-GB"/>
              </w:rPr>
            </w:pPr>
            <w:r w:rsidRPr="001570E5">
              <w:rPr>
                <w:sz w:val="22"/>
                <w:szCs w:val="22"/>
                <w:shd w:val="clear" w:color="auto" w:fill="FFFFFF"/>
                <w:lang w:val="en-GB"/>
              </w:rPr>
              <w:t>For E2V min. value is 120 ke-, typical 150ke-</w:t>
            </w:r>
          </w:p>
          <w:p w:rsidR="00070CD0" w:rsidRPr="001570E5" w:rsidRDefault="00070CD0" w:rsidP="002A4FBF">
            <w:pPr>
              <w:pStyle w:val="BodytextSGEO"/>
              <w:jc w:val="left"/>
              <w:rPr>
                <w:szCs w:val="22"/>
              </w:rPr>
            </w:pPr>
            <w:r w:rsidRPr="001570E5">
              <w:rPr>
                <w:szCs w:val="22"/>
                <w:shd w:val="clear" w:color="auto" w:fill="FFFFFF"/>
                <w:lang w:val="en-GB"/>
              </w:rPr>
              <w:t>For STA  min value is 150ke-, typical 200ke-</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NEO-CCD-DTR-0090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CCD shall be positioned inside a sealed chamber filled with noble gas.</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NEO-CCD-DTR-0100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sealed chamber shall have a Sapphire window with broad-band AR coating (&lt;0.5% reflectivity over 450-770</w:t>
            </w:r>
            <w:r w:rsidRPr="001570E5">
              <w:rPr>
                <w:color w:val="FF0000"/>
                <w:sz w:val="22"/>
                <w:szCs w:val="22"/>
                <w:lang w:eastAsia="de-DE"/>
              </w:rPr>
              <w:t xml:space="preserve"> </w:t>
            </w:r>
            <w:r w:rsidRPr="001570E5">
              <w:rPr>
                <w:sz w:val="22"/>
                <w:szCs w:val="22"/>
                <w:lang w:eastAsia="de-DE"/>
              </w:rPr>
              <w:t>nm wavelength), 5mm thick.</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931"/>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NEO-CCD-DTR-0110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position of the CCD surface depends on the final window thickness. The dimensional and positioning accuracy shall be within +-0.05mm.</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NEO-CCD-DTR-0120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Readout noise of 10e</w:t>
            </w:r>
            <w:r w:rsidRPr="001570E5">
              <w:rPr>
                <w:sz w:val="22"/>
                <w:szCs w:val="22"/>
                <w:vertAlign w:val="superscript"/>
                <w:lang w:eastAsia="de-DE"/>
              </w:rPr>
              <w:t>-</w:t>
            </w:r>
            <w:r w:rsidRPr="001570E5">
              <w:rPr>
                <w:color w:val="FF0000"/>
                <w:sz w:val="22"/>
                <w:szCs w:val="22"/>
                <w:lang w:eastAsia="de-DE"/>
              </w:rPr>
              <w:t xml:space="preserve"> </w:t>
            </w:r>
            <w:r w:rsidRPr="001570E5">
              <w:rPr>
                <w:sz w:val="22"/>
                <w:szCs w:val="22"/>
                <w:lang w:eastAsia="de-DE"/>
              </w:rPr>
              <w:t>RMS for a readout frequency of 2MHz.</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vAlign w:val="center"/>
          </w:tcPr>
          <w:p w:rsidR="00070CD0" w:rsidRPr="001570E5" w:rsidRDefault="00070CD0" w:rsidP="002A4FBF">
            <w:pPr>
              <w:pStyle w:val="BodytextSGEO"/>
              <w:jc w:val="left"/>
              <w:rPr>
                <w:szCs w:val="22"/>
              </w:rPr>
            </w:pPr>
            <w:r w:rsidRPr="001570E5">
              <w:rPr>
                <w:szCs w:val="22"/>
                <w:shd w:val="clear" w:color="auto" w:fill="FFFFFF"/>
                <w:lang w:val="en-GB"/>
              </w:rPr>
              <w:t>@2 MHz (margin @2 MHz)</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lastRenderedPageBreak/>
              <w:t>NEO-CCD-DTR-0130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Dynamic range: 20ke</w:t>
            </w:r>
            <w:r w:rsidRPr="001570E5">
              <w:rPr>
                <w:sz w:val="22"/>
                <w:szCs w:val="22"/>
                <w:vertAlign w:val="superscript"/>
                <w:lang w:eastAsia="de-DE"/>
              </w:rPr>
              <w:t>-</w:t>
            </w:r>
            <w:r w:rsidRPr="001570E5">
              <w:rPr>
                <w:sz w:val="22"/>
                <w:szCs w:val="22"/>
                <w:lang w:eastAsia="de-DE"/>
              </w:rPr>
              <w:t>/e</w:t>
            </w:r>
            <w:r w:rsidRPr="001570E5">
              <w:rPr>
                <w:sz w:val="22"/>
                <w:szCs w:val="22"/>
                <w:vertAlign w:val="superscript"/>
                <w:lang w:eastAsia="de-DE"/>
              </w:rPr>
              <w:t>-</w:t>
            </w:r>
            <w:r w:rsidRPr="001570E5">
              <w:rPr>
                <w:sz w:val="22"/>
                <w:szCs w:val="22"/>
                <w:lang w:eastAsia="de-DE"/>
              </w:rPr>
              <w:t>, 16 bit depth.</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NEO-CCD-DTR-0140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readout time shall be less than 2.5 s.</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left"/>
              <w:rPr>
                <w:szCs w:val="22"/>
              </w:rPr>
            </w:pPr>
            <w:r w:rsidRPr="001570E5">
              <w:rPr>
                <w:szCs w:val="22"/>
              </w:rPr>
              <w:t>4 channels</w:t>
            </w: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NEO-CCD-DTR-0150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One to four selectable readout channels shall be available.</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853"/>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NEO-CCD-DTR-0160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Quantum Efficiency &gt;95% peak, &gt;75% mean over 450-770nm spectral window.(Note: filter is placed outside the CCD camera in the current implementation)</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NEO-CCD-DTR-0170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Multi-Phase Pinning shall be selectable by the user.</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869"/>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NEO-CCD-DTR-0180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CCD operative temperatures down to -50°C shall be achievable by means of a Thermo Electric Cooling system (Peltier)</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710"/>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NEO-CCD-DTR-0190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readout frequency shall be selectable among 0.5, 1, and 2MHz.</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R/T</w:t>
            </w:r>
          </w:p>
        </w:tc>
        <w:tc>
          <w:tcPr>
            <w:tcW w:w="2670" w:type="dxa"/>
            <w:shd w:val="clear" w:color="auto" w:fill="FFFFFF" w:themeFill="background1"/>
          </w:tcPr>
          <w:p w:rsidR="00070CD0" w:rsidRPr="001570E5" w:rsidRDefault="00070CD0" w:rsidP="002A4FBF">
            <w:pPr>
              <w:pStyle w:val="BodytextSGEO"/>
              <w:jc w:val="center"/>
              <w:rPr>
                <w:szCs w:val="22"/>
              </w:rPr>
            </w:pPr>
          </w:p>
        </w:tc>
      </w:tr>
      <w:tr w:rsidR="00070CD0" w:rsidRPr="001570E5" w:rsidTr="00592AA3">
        <w:trPr>
          <w:cantSplit/>
          <w:trHeight w:val="693"/>
        </w:trPr>
        <w:tc>
          <w:tcPr>
            <w:tcW w:w="1685" w:type="dxa"/>
            <w:shd w:val="clear" w:color="auto" w:fill="FFFFFF" w:themeFill="background1"/>
            <w:vAlign w:val="center"/>
          </w:tcPr>
          <w:p w:rsidR="00070CD0" w:rsidRPr="001570E5" w:rsidRDefault="00070CD0" w:rsidP="002A4FBF">
            <w:pPr>
              <w:pStyle w:val="BodytextSGEO"/>
              <w:spacing w:before="60" w:after="60"/>
              <w:jc w:val="center"/>
              <w:rPr>
                <w:szCs w:val="22"/>
              </w:rPr>
            </w:pPr>
            <w:r w:rsidRPr="001570E5">
              <w:rPr>
                <w:szCs w:val="22"/>
              </w:rPr>
              <w:t>NEO-CCD-DTR-0200</w:t>
            </w:r>
          </w:p>
        </w:tc>
        <w:tc>
          <w:tcPr>
            <w:tcW w:w="4093" w:type="dxa"/>
            <w:shd w:val="clear" w:color="auto" w:fill="FFFFFF" w:themeFill="background1"/>
            <w:vAlign w:val="center"/>
          </w:tcPr>
          <w:p w:rsidR="00070CD0" w:rsidRPr="001570E5" w:rsidRDefault="00070CD0" w:rsidP="002A4FBF">
            <w:pPr>
              <w:rPr>
                <w:sz w:val="22"/>
                <w:szCs w:val="22"/>
                <w:lang w:eastAsia="de-DE"/>
              </w:rPr>
            </w:pPr>
            <w:r w:rsidRPr="001570E5">
              <w:rPr>
                <w:sz w:val="22"/>
                <w:szCs w:val="22"/>
                <w:lang w:eastAsia="de-DE"/>
              </w:rPr>
              <w:t>The CCD charge transfer efficiency shall be better than 99.9995%.</w:t>
            </w:r>
          </w:p>
        </w:tc>
        <w:tc>
          <w:tcPr>
            <w:tcW w:w="993"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Y</w:t>
            </w:r>
          </w:p>
        </w:tc>
        <w:tc>
          <w:tcPr>
            <w:tcW w:w="992" w:type="dxa"/>
            <w:shd w:val="clear" w:color="auto" w:fill="FFFFFF" w:themeFill="background1"/>
            <w:vAlign w:val="center"/>
          </w:tcPr>
          <w:p w:rsidR="00070CD0" w:rsidRPr="001570E5" w:rsidRDefault="00070CD0" w:rsidP="002A4FBF">
            <w:pPr>
              <w:pStyle w:val="BodytextSGEO"/>
              <w:jc w:val="center"/>
              <w:rPr>
                <w:szCs w:val="22"/>
              </w:rPr>
            </w:pPr>
            <w:r w:rsidRPr="001570E5">
              <w:rPr>
                <w:szCs w:val="22"/>
              </w:rPr>
              <w:t>R/I</w:t>
            </w:r>
          </w:p>
        </w:tc>
        <w:tc>
          <w:tcPr>
            <w:tcW w:w="2670" w:type="dxa"/>
            <w:shd w:val="clear" w:color="auto" w:fill="FFFFFF" w:themeFill="background1"/>
          </w:tcPr>
          <w:p w:rsidR="00070CD0" w:rsidRPr="001570E5" w:rsidRDefault="00070CD0" w:rsidP="002A4FBF">
            <w:pPr>
              <w:pStyle w:val="BodytextSGEO"/>
              <w:jc w:val="center"/>
              <w:rPr>
                <w:szCs w:val="22"/>
              </w:rPr>
            </w:pPr>
          </w:p>
        </w:tc>
      </w:tr>
    </w:tbl>
    <w:p w:rsidR="00592AA3" w:rsidRDefault="00592AA3" w:rsidP="002A4FBF">
      <w:pPr>
        <w:pStyle w:val="Normale11"/>
        <w:rPr>
          <w:i/>
        </w:rPr>
      </w:pPr>
    </w:p>
    <w:p w:rsidR="00FC4E06" w:rsidRPr="001570E5" w:rsidRDefault="00FC4E06" w:rsidP="002A4FBF">
      <w:pPr>
        <w:pStyle w:val="Normale11"/>
        <w:rPr>
          <w:i/>
        </w:rPr>
      </w:pPr>
      <w:bookmarkStart w:id="392" w:name="_Toc406428861"/>
      <w:bookmarkStart w:id="393" w:name="_Toc406428862"/>
      <w:bookmarkStart w:id="394" w:name="_Toc406428863"/>
      <w:bookmarkStart w:id="395" w:name="_Ref398303726"/>
      <w:bookmarkStart w:id="396" w:name="_Ref398303813"/>
      <w:bookmarkStart w:id="397" w:name="_Toc410980435"/>
      <w:bookmarkEnd w:id="392"/>
      <w:bookmarkEnd w:id="393"/>
      <w:bookmarkEnd w:id="394"/>
    </w:p>
    <w:p w:rsidR="002E7D32" w:rsidRPr="001570E5" w:rsidRDefault="00407FAD" w:rsidP="002A4FBF">
      <w:pPr>
        <w:pStyle w:val="Normale11"/>
        <w:rPr>
          <w:i/>
        </w:rPr>
      </w:pPr>
      <w:bookmarkStart w:id="398" w:name="_Toc414241838"/>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6</w:t>
      </w:r>
      <w:r w:rsidR="00D236E6" w:rsidRPr="001570E5">
        <w:rPr>
          <w:i/>
        </w:rPr>
        <w:fldChar w:fldCharType="end"/>
      </w:r>
      <w:r w:rsidRPr="001570E5">
        <w:rPr>
          <w:i/>
        </w:rPr>
        <w:t xml:space="preserve">: </w:t>
      </w:r>
      <w:r w:rsidR="002E7D32" w:rsidRPr="001570E5">
        <w:rPr>
          <w:i/>
        </w:rPr>
        <w:t>Shutter Design &amp; Technical Requirements</w:t>
      </w:r>
      <w:bookmarkEnd w:id="395"/>
      <w:bookmarkEnd w:id="396"/>
      <w:bookmarkEnd w:id="397"/>
      <w:bookmarkEnd w:id="398"/>
    </w:p>
    <w:tbl>
      <w:tblPr>
        <w:tblW w:w="10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4A0"/>
      </w:tblPr>
      <w:tblGrid>
        <w:gridCol w:w="1685"/>
        <w:gridCol w:w="4944"/>
        <w:gridCol w:w="1108"/>
        <w:gridCol w:w="992"/>
        <w:gridCol w:w="1704"/>
      </w:tblGrid>
      <w:tr w:rsidR="007F6AC1" w:rsidRPr="001570E5" w:rsidTr="00070CD0">
        <w:trPr>
          <w:cantSplit/>
        </w:trPr>
        <w:tc>
          <w:tcPr>
            <w:tcW w:w="1685" w:type="dxa"/>
            <w:tcBorders>
              <w:bottom w:val="single" w:sz="4" w:space="0" w:color="auto"/>
            </w:tcBorders>
            <w:shd w:val="clear" w:color="auto" w:fill="auto"/>
            <w:vAlign w:val="center"/>
          </w:tcPr>
          <w:p w:rsidR="002E7D32" w:rsidRPr="001570E5" w:rsidRDefault="002E7D32" w:rsidP="002A4FBF">
            <w:pPr>
              <w:pStyle w:val="BodytextSGEO"/>
              <w:keepNext/>
              <w:pageBreakBefore/>
              <w:outlineLvl w:val="0"/>
              <w:rPr>
                <w:b/>
                <w:color w:val="000000" w:themeColor="text1"/>
                <w:szCs w:val="22"/>
              </w:rPr>
            </w:pPr>
            <w:r w:rsidRPr="001570E5">
              <w:rPr>
                <w:b/>
                <w:szCs w:val="22"/>
              </w:rPr>
              <w:lastRenderedPageBreak/>
              <w:t>Req.ID</w:t>
            </w:r>
          </w:p>
        </w:tc>
        <w:tc>
          <w:tcPr>
            <w:tcW w:w="4944" w:type="dxa"/>
            <w:tcBorders>
              <w:bottom w:val="single" w:sz="4" w:space="0" w:color="auto"/>
            </w:tcBorders>
            <w:shd w:val="clear" w:color="auto" w:fill="auto"/>
            <w:vAlign w:val="center"/>
          </w:tcPr>
          <w:p w:rsidR="002E7D32" w:rsidRPr="001570E5" w:rsidRDefault="004640D2" w:rsidP="002A4FBF">
            <w:pPr>
              <w:pStyle w:val="BodytextSGEO"/>
              <w:keepNext/>
              <w:pageBreakBefore/>
              <w:outlineLvl w:val="0"/>
              <w:rPr>
                <w:b/>
                <w:color w:val="000000" w:themeColor="text1"/>
                <w:szCs w:val="22"/>
              </w:rPr>
            </w:pPr>
            <w:r w:rsidRPr="001570E5">
              <w:rPr>
                <w:b/>
                <w:color w:val="000000" w:themeColor="text1"/>
                <w:szCs w:val="22"/>
              </w:rPr>
              <w:t>Requirement Description</w:t>
            </w:r>
          </w:p>
        </w:tc>
        <w:tc>
          <w:tcPr>
            <w:tcW w:w="1108" w:type="dxa"/>
            <w:tcBorders>
              <w:bottom w:val="single" w:sz="4" w:space="0" w:color="auto"/>
            </w:tcBorders>
          </w:tcPr>
          <w:p w:rsidR="002E7D32" w:rsidRPr="001570E5" w:rsidRDefault="002E7D32" w:rsidP="002A4FBF">
            <w:pPr>
              <w:pStyle w:val="BodytextSGEO"/>
              <w:jc w:val="center"/>
              <w:rPr>
                <w:b/>
                <w:color w:val="000000" w:themeColor="text1"/>
                <w:szCs w:val="22"/>
              </w:rPr>
            </w:pPr>
            <w:r w:rsidRPr="001570E5">
              <w:rPr>
                <w:b/>
                <w:szCs w:val="22"/>
              </w:rPr>
              <w:t>Comp</w:t>
            </w:r>
            <w:r w:rsidR="007F6AC1" w:rsidRPr="001570E5">
              <w:rPr>
                <w:b/>
                <w:szCs w:val="22"/>
              </w:rPr>
              <w:t>-</w:t>
            </w:r>
            <w:r w:rsidRPr="001570E5">
              <w:rPr>
                <w:b/>
                <w:szCs w:val="22"/>
              </w:rPr>
              <w:t>liant (Y/N/?)</w:t>
            </w:r>
          </w:p>
        </w:tc>
        <w:tc>
          <w:tcPr>
            <w:tcW w:w="992" w:type="dxa"/>
            <w:tcBorders>
              <w:bottom w:val="single" w:sz="4" w:space="0" w:color="auto"/>
            </w:tcBorders>
            <w:shd w:val="clear" w:color="auto" w:fill="auto"/>
            <w:vAlign w:val="center"/>
          </w:tcPr>
          <w:p w:rsidR="002E7D32" w:rsidRPr="001570E5" w:rsidRDefault="002E7D32" w:rsidP="002A4FBF">
            <w:pPr>
              <w:pStyle w:val="BodytextSGEO"/>
              <w:keepNext/>
              <w:pageBreakBefore/>
              <w:outlineLvl w:val="0"/>
              <w:rPr>
                <w:b/>
                <w:color w:val="000000" w:themeColor="text1"/>
                <w:szCs w:val="22"/>
              </w:rPr>
            </w:pPr>
            <w:r w:rsidRPr="001570E5">
              <w:rPr>
                <w:b/>
                <w:szCs w:val="22"/>
              </w:rPr>
              <w:t>Ver. Method</w:t>
            </w:r>
          </w:p>
        </w:tc>
        <w:tc>
          <w:tcPr>
            <w:tcW w:w="1704" w:type="dxa"/>
            <w:tcBorders>
              <w:bottom w:val="single" w:sz="4" w:space="0" w:color="auto"/>
            </w:tcBorders>
          </w:tcPr>
          <w:p w:rsidR="002E7D32" w:rsidRPr="001570E5" w:rsidRDefault="002E7D32" w:rsidP="002A4FBF">
            <w:pPr>
              <w:pStyle w:val="BodytextSGEO"/>
              <w:jc w:val="center"/>
              <w:rPr>
                <w:b/>
                <w:szCs w:val="22"/>
              </w:rPr>
            </w:pPr>
            <w:r w:rsidRPr="001570E5">
              <w:rPr>
                <w:b/>
                <w:szCs w:val="22"/>
              </w:rPr>
              <w:t>Comment</w:t>
            </w:r>
          </w:p>
        </w:tc>
      </w:tr>
      <w:tr w:rsidR="007F6AC1" w:rsidRPr="001570E5" w:rsidTr="00070CD0">
        <w:trPr>
          <w:cantSplit/>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NEO-SHU-DTR-0010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shall have a mechanical lifetime of more than 10</w:t>
            </w:r>
            <w:r w:rsidRPr="001570E5">
              <w:rPr>
                <w:sz w:val="22"/>
                <w:szCs w:val="22"/>
                <w:vertAlign w:val="superscript"/>
                <w:lang w:eastAsia="de-DE"/>
              </w:rPr>
              <w:t>6</w:t>
            </w:r>
            <w:r w:rsidRPr="001570E5">
              <w:rPr>
                <w:sz w:val="22"/>
                <w:szCs w:val="22"/>
                <w:lang w:eastAsia="de-DE"/>
              </w:rPr>
              <w:t xml:space="preserve"> cycles.</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r w:rsidRPr="001570E5">
              <w:rPr>
                <w:shd w:val="clear" w:color="auto" w:fill="FFFFFF"/>
                <w:lang w:val="en-GB"/>
              </w:rPr>
              <w:t>Not fully verified</w:t>
            </w:r>
          </w:p>
        </w:tc>
      </w:tr>
      <w:tr w:rsidR="007F6AC1" w:rsidRPr="001570E5" w:rsidTr="00070CD0">
        <w:trPr>
          <w:cantSplit/>
          <w:trHeight w:val="961"/>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NEO-SHU-DTR-0020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shall have a synchronization-accuracy better than 100 us (a time offset of a few ms is acceptable for NEO applications).</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p>
        </w:tc>
      </w:tr>
      <w:tr w:rsidR="007F6AC1" w:rsidRPr="001570E5" w:rsidTr="00070CD0">
        <w:trPr>
          <w:cantSplit/>
          <w:trHeight w:val="711"/>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NEO-SHU-DTR-0030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synchronization shall be compatible to both PTP (Precision Time Protocol) and NTP (Network Time Protocol).</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p>
        </w:tc>
      </w:tr>
      <w:tr w:rsidR="007F6AC1" w:rsidRPr="001570E5" w:rsidTr="00070CD0">
        <w:trPr>
          <w:cantSplit/>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NEO-SHU-DTR-0040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non-uniformity (jitter) shall be below 500us  for NEO application.</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p>
        </w:tc>
      </w:tr>
      <w:tr w:rsidR="007F6AC1" w:rsidRPr="001570E5" w:rsidTr="00070CD0">
        <w:trPr>
          <w:cantSplit/>
          <w:trHeight w:val="616"/>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NEO-SHU-DTR-0050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timing shall be controlled either internally or externally (OPTOCOUPLER I/F or equivalent).</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p>
        </w:tc>
      </w:tr>
      <w:tr w:rsidR="007F6AC1" w:rsidRPr="001570E5" w:rsidTr="00070CD0">
        <w:trPr>
          <w:cantSplit/>
          <w:trHeight w:val="709"/>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NEO-SHU-DTR-0060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Trigger mode shall be user controllable, both at hardware and software level (see NEO-CAM-DR-0130).</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R/T</w:t>
            </w:r>
          </w:p>
        </w:tc>
        <w:tc>
          <w:tcPr>
            <w:tcW w:w="1704" w:type="dxa"/>
          </w:tcPr>
          <w:p w:rsidR="002E7D32" w:rsidRPr="001570E5" w:rsidRDefault="002E7D32" w:rsidP="002A4FBF">
            <w:pPr>
              <w:pStyle w:val="BodytextSGEO"/>
              <w:jc w:val="center"/>
              <w:rPr>
                <w:szCs w:val="22"/>
              </w:rPr>
            </w:pPr>
          </w:p>
        </w:tc>
      </w:tr>
      <w:tr w:rsidR="007F6AC1" w:rsidRPr="001570E5" w:rsidTr="00070CD0">
        <w:trPr>
          <w:cantSplit/>
          <w:trHeight w:val="1481"/>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NEO-SHU-DTR-0070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design shall avoid stray-light and vignetting on the Focal Plane (FP), coinciding with the CCD Plane. (To avoid vignetting it is expected a shutter window of 80x80mm in the current implementation)</w:t>
            </w:r>
          </w:p>
        </w:tc>
        <w:tc>
          <w:tcPr>
            <w:tcW w:w="1108" w:type="dxa"/>
            <w:vAlign w:val="center"/>
          </w:tcPr>
          <w:p w:rsidR="00D56B5B" w:rsidRPr="001570E5" w:rsidRDefault="002E7D32" w:rsidP="002A4FBF">
            <w:pPr>
              <w:pStyle w:val="BodytextSGEO"/>
              <w:jc w:val="center"/>
              <w:rPr>
                <w:szCs w:val="22"/>
              </w:rPr>
            </w:pPr>
            <w:r w:rsidRPr="001570E5">
              <w:rPr>
                <w:szCs w:val="22"/>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R/I/T</w:t>
            </w:r>
          </w:p>
        </w:tc>
        <w:tc>
          <w:tcPr>
            <w:tcW w:w="1704" w:type="dxa"/>
          </w:tcPr>
          <w:p w:rsidR="002E7D32" w:rsidRPr="001570E5" w:rsidRDefault="002E7D32" w:rsidP="002A4FBF">
            <w:pPr>
              <w:pStyle w:val="BodytextSGEO"/>
              <w:jc w:val="center"/>
              <w:rPr>
                <w:szCs w:val="22"/>
              </w:rPr>
            </w:pPr>
          </w:p>
        </w:tc>
      </w:tr>
      <w:tr w:rsidR="007F6AC1" w:rsidRPr="001570E5" w:rsidTr="00070CD0">
        <w:trPr>
          <w:cantSplit/>
        </w:trPr>
        <w:tc>
          <w:tcPr>
            <w:tcW w:w="1685" w:type="dxa"/>
            <w:shd w:val="clear" w:color="auto" w:fill="auto"/>
            <w:vAlign w:val="center"/>
          </w:tcPr>
          <w:p w:rsidR="002E7D32" w:rsidRPr="001570E5" w:rsidRDefault="002E7D32" w:rsidP="002A4FBF">
            <w:pPr>
              <w:pStyle w:val="BodytextSGEO"/>
              <w:spacing w:before="60" w:after="60"/>
              <w:jc w:val="center"/>
              <w:rPr>
                <w:szCs w:val="22"/>
              </w:rPr>
            </w:pPr>
            <w:r w:rsidRPr="001570E5">
              <w:rPr>
                <w:szCs w:val="22"/>
              </w:rPr>
              <w:t>NEO-SHU-DTR-0080</w:t>
            </w:r>
          </w:p>
        </w:tc>
        <w:tc>
          <w:tcPr>
            <w:tcW w:w="4944" w:type="dxa"/>
            <w:shd w:val="clear" w:color="auto" w:fill="auto"/>
            <w:vAlign w:val="center"/>
          </w:tcPr>
          <w:p w:rsidR="002E7D32" w:rsidRPr="001570E5" w:rsidRDefault="002E7D32" w:rsidP="002A4FBF">
            <w:pPr>
              <w:rPr>
                <w:sz w:val="22"/>
                <w:szCs w:val="22"/>
                <w:lang w:eastAsia="de-DE"/>
              </w:rPr>
            </w:pPr>
            <w:r w:rsidRPr="001570E5">
              <w:rPr>
                <w:sz w:val="22"/>
                <w:szCs w:val="22"/>
                <w:lang w:eastAsia="de-DE"/>
              </w:rPr>
              <w:t>The shutter shall not introduce any vibration during operation.</w:t>
            </w:r>
          </w:p>
        </w:tc>
        <w:tc>
          <w:tcPr>
            <w:tcW w:w="1108" w:type="dxa"/>
            <w:vAlign w:val="center"/>
          </w:tcPr>
          <w:p w:rsidR="00D56B5B" w:rsidRPr="001570E5" w:rsidRDefault="002B3939" w:rsidP="002A4FBF">
            <w:pPr>
              <w:pStyle w:val="BodytextSGEO"/>
              <w:jc w:val="center"/>
              <w:rPr>
                <w:szCs w:val="22"/>
              </w:rPr>
            </w:pPr>
            <w:r w:rsidRPr="002B3939">
              <w:rPr>
                <w:szCs w:val="22"/>
                <w:highlight w:val="yellow"/>
              </w:rPr>
              <w:t>Y</w:t>
            </w:r>
          </w:p>
        </w:tc>
        <w:tc>
          <w:tcPr>
            <w:tcW w:w="992" w:type="dxa"/>
            <w:shd w:val="clear" w:color="auto" w:fill="auto"/>
            <w:vAlign w:val="center"/>
          </w:tcPr>
          <w:p w:rsidR="002E7D32" w:rsidRPr="001570E5" w:rsidRDefault="002E7D32" w:rsidP="002A4FBF">
            <w:pPr>
              <w:pStyle w:val="BodytextSGEO"/>
              <w:jc w:val="center"/>
              <w:rPr>
                <w:szCs w:val="22"/>
              </w:rPr>
            </w:pPr>
            <w:r w:rsidRPr="001570E5">
              <w:rPr>
                <w:szCs w:val="22"/>
              </w:rPr>
              <w:t>R/I/T</w:t>
            </w:r>
          </w:p>
        </w:tc>
        <w:tc>
          <w:tcPr>
            <w:tcW w:w="1704" w:type="dxa"/>
          </w:tcPr>
          <w:p w:rsidR="002E7D32" w:rsidRPr="001570E5" w:rsidRDefault="002E7D32" w:rsidP="002A4FBF">
            <w:pPr>
              <w:pStyle w:val="BodytextSGEO"/>
              <w:jc w:val="left"/>
              <w:rPr>
                <w:szCs w:val="22"/>
              </w:rPr>
            </w:pPr>
            <w:r w:rsidRPr="001570E5">
              <w:rPr>
                <w:szCs w:val="22"/>
              </w:rPr>
              <w:t xml:space="preserve">No vibration parameter defined; </w:t>
            </w:r>
          </w:p>
          <w:p w:rsidR="002E7D32" w:rsidRPr="001570E5" w:rsidRDefault="002E7D32" w:rsidP="002A4FBF">
            <w:pPr>
              <w:pStyle w:val="BodytextSGEO"/>
              <w:jc w:val="left"/>
              <w:rPr>
                <w:szCs w:val="22"/>
              </w:rPr>
            </w:pPr>
            <w:r w:rsidRPr="001570E5">
              <w:rPr>
                <w:szCs w:val="22"/>
              </w:rPr>
              <w:t>Current construction of Shutter will not generate vibration which disturb image acquisition.</w:t>
            </w:r>
          </w:p>
          <w:p w:rsidR="00515F99" w:rsidRPr="001570E5" w:rsidRDefault="00515F99" w:rsidP="002A4FBF">
            <w:pPr>
              <w:pStyle w:val="BodytextSGEO"/>
              <w:jc w:val="left"/>
              <w:rPr>
                <w:szCs w:val="22"/>
              </w:rPr>
            </w:pPr>
            <w:r w:rsidRPr="001570E5">
              <w:rPr>
                <w:szCs w:val="22"/>
              </w:rPr>
              <w:t>The shutter is designed to minimize vibrations during operation thanks to fully symmetrical construction.</w:t>
            </w:r>
            <w:bookmarkStart w:id="399" w:name="_GoBack"/>
            <w:bookmarkEnd w:id="399"/>
          </w:p>
        </w:tc>
      </w:tr>
    </w:tbl>
    <w:p w:rsidR="002E7D32" w:rsidRPr="001570E5" w:rsidRDefault="002E7D32" w:rsidP="002A4FBF">
      <w:pPr>
        <w:rPr>
          <w:lang w:eastAsia="de-DE"/>
        </w:rPr>
      </w:pPr>
    </w:p>
    <w:p w:rsidR="008A7B3C" w:rsidRPr="001570E5" w:rsidRDefault="008A7B3C" w:rsidP="002A4FBF">
      <w:pPr>
        <w:pStyle w:val="Normale11"/>
        <w:rPr>
          <w:i/>
        </w:rPr>
      </w:pPr>
    </w:p>
    <w:p w:rsidR="00FC4E06" w:rsidRPr="001570E5" w:rsidRDefault="00FC4E06" w:rsidP="002A4FBF">
      <w:pPr>
        <w:pStyle w:val="Normale11"/>
        <w:rPr>
          <w:i/>
        </w:rPr>
      </w:pPr>
    </w:p>
    <w:p w:rsidR="002E7D32" w:rsidRPr="001570E5" w:rsidRDefault="00407FAD" w:rsidP="002A4FBF">
      <w:pPr>
        <w:pStyle w:val="Normale11"/>
        <w:rPr>
          <w:i/>
        </w:rPr>
      </w:pPr>
      <w:bookmarkStart w:id="400" w:name="_Toc414241839"/>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7</w:t>
      </w:r>
      <w:r w:rsidR="00D236E6" w:rsidRPr="001570E5">
        <w:rPr>
          <w:i/>
        </w:rPr>
        <w:fldChar w:fldCharType="end"/>
      </w:r>
      <w:r w:rsidRPr="001570E5">
        <w:rPr>
          <w:i/>
        </w:rPr>
        <w:t xml:space="preserve">: </w:t>
      </w:r>
      <w:r w:rsidR="002E7D32" w:rsidRPr="001570E5">
        <w:rPr>
          <w:i/>
        </w:rPr>
        <w:t>Camera Design Requirements</w:t>
      </w:r>
      <w:bookmarkEnd w:id="400"/>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57" w:type="dxa"/>
          <w:left w:w="85" w:type="dxa"/>
          <w:bottom w:w="57" w:type="dxa"/>
          <w:right w:w="85" w:type="dxa"/>
        </w:tblCellMar>
        <w:tblLook w:val="04A0"/>
      </w:tblPr>
      <w:tblGrid>
        <w:gridCol w:w="1413"/>
        <w:gridCol w:w="5358"/>
        <w:gridCol w:w="1105"/>
        <w:gridCol w:w="992"/>
        <w:gridCol w:w="1588"/>
      </w:tblGrid>
      <w:tr w:rsidR="00FC4E06" w:rsidRPr="001570E5" w:rsidTr="00FC4E06">
        <w:trPr>
          <w:cantSplit/>
          <w:tblHeader/>
        </w:trPr>
        <w:tc>
          <w:tcPr>
            <w:tcW w:w="1413" w:type="dxa"/>
            <w:tcBorders>
              <w:bottom w:val="single" w:sz="4" w:space="0" w:color="auto"/>
            </w:tcBorders>
            <w:shd w:val="clear" w:color="auto" w:fill="FFFFFF" w:themeFill="background1"/>
            <w:vAlign w:val="center"/>
          </w:tcPr>
          <w:p w:rsidR="00FC4E06" w:rsidRPr="001570E5" w:rsidRDefault="00FC4E06" w:rsidP="002A4FBF">
            <w:pPr>
              <w:pStyle w:val="BodytextSGEO"/>
              <w:jc w:val="center"/>
              <w:rPr>
                <w:b/>
                <w:szCs w:val="22"/>
              </w:rPr>
            </w:pPr>
            <w:r w:rsidRPr="001570E5">
              <w:rPr>
                <w:b/>
                <w:szCs w:val="22"/>
              </w:rPr>
              <w:t>Req. ID</w:t>
            </w:r>
          </w:p>
        </w:tc>
        <w:tc>
          <w:tcPr>
            <w:tcW w:w="5358" w:type="dxa"/>
            <w:tcBorders>
              <w:bottom w:val="single" w:sz="4" w:space="0" w:color="auto"/>
            </w:tcBorders>
            <w:shd w:val="clear" w:color="auto" w:fill="FFFFFF" w:themeFill="background1"/>
            <w:vAlign w:val="center"/>
          </w:tcPr>
          <w:p w:rsidR="00FC4E06" w:rsidRPr="001570E5" w:rsidRDefault="00FC4E06" w:rsidP="002A4FBF">
            <w:pPr>
              <w:pStyle w:val="BodytextSGEO"/>
              <w:jc w:val="center"/>
              <w:rPr>
                <w:b/>
                <w:szCs w:val="22"/>
              </w:rPr>
            </w:pPr>
            <w:r w:rsidRPr="001570E5">
              <w:rPr>
                <w:b/>
                <w:szCs w:val="22"/>
              </w:rPr>
              <w:t>Requirement Description</w:t>
            </w:r>
          </w:p>
        </w:tc>
        <w:tc>
          <w:tcPr>
            <w:tcW w:w="1105" w:type="dxa"/>
            <w:tcBorders>
              <w:bottom w:val="single" w:sz="4" w:space="0" w:color="auto"/>
            </w:tcBorders>
            <w:shd w:val="clear" w:color="auto" w:fill="FFFFFF" w:themeFill="background1"/>
          </w:tcPr>
          <w:p w:rsidR="00FC4E06" w:rsidRPr="001570E5" w:rsidRDefault="00FC4E06" w:rsidP="002A4FBF">
            <w:pPr>
              <w:pStyle w:val="BodytextSGEO"/>
              <w:jc w:val="center"/>
              <w:rPr>
                <w:b/>
                <w:szCs w:val="22"/>
              </w:rPr>
            </w:pPr>
            <w:r w:rsidRPr="001570E5">
              <w:rPr>
                <w:b/>
                <w:szCs w:val="22"/>
              </w:rPr>
              <w:t>Comp-liant (Y/N)</w:t>
            </w:r>
          </w:p>
        </w:tc>
        <w:tc>
          <w:tcPr>
            <w:tcW w:w="992" w:type="dxa"/>
            <w:tcBorders>
              <w:bottom w:val="single" w:sz="4" w:space="0" w:color="auto"/>
            </w:tcBorders>
            <w:shd w:val="clear" w:color="auto" w:fill="FFFFFF" w:themeFill="background1"/>
            <w:vAlign w:val="center"/>
          </w:tcPr>
          <w:p w:rsidR="00FC4E06" w:rsidRPr="001570E5" w:rsidRDefault="00FC4E06" w:rsidP="002A4FBF">
            <w:pPr>
              <w:pStyle w:val="BodytextSGEO"/>
              <w:jc w:val="center"/>
              <w:rPr>
                <w:b/>
                <w:szCs w:val="22"/>
              </w:rPr>
            </w:pPr>
            <w:r w:rsidRPr="001570E5">
              <w:rPr>
                <w:b/>
                <w:szCs w:val="22"/>
              </w:rPr>
              <w:t>Ver. Method</w:t>
            </w:r>
          </w:p>
        </w:tc>
        <w:tc>
          <w:tcPr>
            <w:tcW w:w="1588" w:type="dxa"/>
            <w:tcBorders>
              <w:bottom w:val="single" w:sz="4" w:space="0" w:color="auto"/>
            </w:tcBorders>
            <w:shd w:val="clear" w:color="auto" w:fill="FFFFFF" w:themeFill="background1"/>
            <w:vAlign w:val="center"/>
          </w:tcPr>
          <w:p w:rsidR="00FC4E06" w:rsidRPr="001570E5" w:rsidRDefault="00FC4E06" w:rsidP="002A4FBF">
            <w:pPr>
              <w:pStyle w:val="BodytextSGEO"/>
              <w:jc w:val="center"/>
              <w:rPr>
                <w:b/>
                <w:szCs w:val="22"/>
              </w:rPr>
            </w:pPr>
            <w:r w:rsidRPr="001570E5">
              <w:rPr>
                <w:b/>
                <w:szCs w:val="22"/>
              </w:rPr>
              <w:t>Comment</w:t>
            </w:r>
          </w:p>
        </w:tc>
      </w:tr>
      <w:tr w:rsidR="00FC4E06" w:rsidRPr="001570E5" w:rsidTr="00FC4E06">
        <w:trPr>
          <w:cantSplit/>
          <w:trHeight w:val="789"/>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NEO-CAM-DR-0010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Overall camera architecture shall consist of identical camera elements.</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R/I</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NEO-CAM-DR-0020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camera design shall be compatible with different CCD providers.</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R/I</w:t>
            </w:r>
          </w:p>
        </w:tc>
        <w:tc>
          <w:tcPr>
            <w:tcW w:w="1588" w:type="dxa"/>
            <w:shd w:val="clear" w:color="auto" w:fill="FFFFFF" w:themeFill="background1"/>
          </w:tcPr>
          <w:p w:rsidR="00FC4E06" w:rsidRPr="001570E5" w:rsidRDefault="00FC4E06" w:rsidP="002A4FBF">
            <w:pPr>
              <w:pStyle w:val="BodytextSGEO"/>
              <w:jc w:val="left"/>
              <w:rPr>
                <w:b/>
                <w:caps/>
                <w:kern w:val="28"/>
                <w:szCs w:val="22"/>
              </w:rPr>
            </w:pPr>
            <w:r w:rsidRPr="001570E5">
              <w:rPr>
                <w:szCs w:val="22"/>
              </w:rPr>
              <w:t>Two CCD providers</w:t>
            </w:r>
          </w:p>
        </w:tc>
      </w:tr>
      <w:tr w:rsidR="00FC4E06" w:rsidRPr="001570E5" w:rsidTr="00FC4E06">
        <w:trPr>
          <w:cantSplit/>
          <w:trHeight w:val="1639"/>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NEO-CAM-DR-0030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camera shall be operational at ambient temperatures between -20°C and +30°C.</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Height w:val="832"/>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NEO-CAM-DR-0040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Camera shall be operational within an altitude range from       0 to 4000m over sea level.</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Height w:val="1411"/>
        </w:trPr>
        <w:tc>
          <w:tcPr>
            <w:tcW w:w="1413" w:type="dxa"/>
            <w:shd w:val="clear" w:color="auto" w:fill="FFFFFF" w:themeFill="background1"/>
          </w:tcPr>
          <w:p w:rsidR="00FC4E06" w:rsidRPr="002E2B37" w:rsidRDefault="00FC4E06" w:rsidP="002A4FBF">
            <w:pPr>
              <w:pStyle w:val="BodytextSGEO"/>
              <w:spacing w:before="60" w:after="60"/>
              <w:jc w:val="left"/>
              <w:rPr>
                <w:szCs w:val="22"/>
                <w:highlight w:val="yellow"/>
              </w:rPr>
            </w:pPr>
            <w:r w:rsidRPr="002E2B37">
              <w:rPr>
                <w:szCs w:val="22"/>
                <w:highlight w:val="yellow"/>
              </w:rPr>
              <w:t>NEO-CAM-DR-0050</w:t>
            </w:r>
          </w:p>
        </w:tc>
        <w:tc>
          <w:tcPr>
            <w:tcW w:w="5358" w:type="dxa"/>
            <w:shd w:val="clear" w:color="auto" w:fill="FFFFFF" w:themeFill="background1"/>
          </w:tcPr>
          <w:p w:rsidR="00FC4E06" w:rsidRPr="002E2B37" w:rsidRDefault="00FC4E06" w:rsidP="002A4FBF">
            <w:pPr>
              <w:jc w:val="left"/>
              <w:rPr>
                <w:sz w:val="22"/>
                <w:szCs w:val="22"/>
                <w:highlight w:val="yellow"/>
                <w:lang w:eastAsia="de-DE"/>
              </w:rPr>
            </w:pPr>
            <w:r w:rsidRPr="002E2B37">
              <w:rPr>
                <w:sz w:val="22"/>
                <w:szCs w:val="22"/>
                <w:highlight w:val="yellow"/>
                <w:lang w:eastAsia="de-DE"/>
              </w:rPr>
              <w:t>The Camera diameter shall be less than 200mm (TBC).</w:t>
            </w:r>
          </w:p>
        </w:tc>
        <w:tc>
          <w:tcPr>
            <w:tcW w:w="1105" w:type="dxa"/>
            <w:shd w:val="clear" w:color="auto" w:fill="FFFFFF" w:themeFill="background1"/>
          </w:tcPr>
          <w:p w:rsidR="00FC4E06" w:rsidRPr="002E2B37" w:rsidRDefault="002E2B37" w:rsidP="002A4FBF">
            <w:pPr>
              <w:pStyle w:val="BodytextSGEO"/>
              <w:jc w:val="left"/>
              <w:rPr>
                <w:szCs w:val="22"/>
                <w:highlight w:val="yellow"/>
              </w:rPr>
            </w:pPr>
            <w:r w:rsidRPr="002E2B37">
              <w:rPr>
                <w:szCs w:val="22"/>
                <w:highlight w:val="yellow"/>
              </w:rPr>
              <w:t>Y</w:t>
            </w:r>
          </w:p>
        </w:tc>
        <w:tc>
          <w:tcPr>
            <w:tcW w:w="992" w:type="dxa"/>
            <w:shd w:val="clear" w:color="auto" w:fill="FFFFFF" w:themeFill="background1"/>
          </w:tcPr>
          <w:p w:rsidR="00FC4E06" w:rsidRPr="002E2B37" w:rsidRDefault="00FC4E06" w:rsidP="002A4FBF">
            <w:pPr>
              <w:pStyle w:val="BodytextSGEO"/>
              <w:jc w:val="left"/>
              <w:rPr>
                <w:szCs w:val="22"/>
                <w:highlight w:val="yellow"/>
              </w:rPr>
            </w:pPr>
            <w:r w:rsidRPr="002E2B37">
              <w:rPr>
                <w:szCs w:val="22"/>
                <w:highlight w:val="yellow"/>
              </w:rPr>
              <w:t>R/T</w:t>
            </w:r>
          </w:p>
        </w:tc>
        <w:tc>
          <w:tcPr>
            <w:tcW w:w="1588" w:type="dxa"/>
            <w:shd w:val="clear" w:color="auto" w:fill="FFFFFF" w:themeFill="background1"/>
          </w:tcPr>
          <w:p w:rsidR="00FC4E06" w:rsidRPr="002E2B37" w:rsidRDefault="00FC4E06" w:rsidP="002A4FBF">
            <w:pPr>
              <w:pStyle w:val="BodytextSGEO"/>
              <w:jc w:val="left"/>
              <w:rPr>
                <w:szCs w:val="22"/>
                <w:highlight w:val="yellow"/>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NEO-CAM-DR-0060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Flange interface diameter shall be equal to 250mm (TBC).</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NEO-CAM-DR-0070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Power-supply line to the camera-head shall be separated from the TEC power-supply line.</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r w:rsidRPr="001570E5">
              <w:rPr>
                <w:szCs w:val="22"/>
              </w:rPr>
              <w:t>Additional dedicated connector pins</w:t>
            </w: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NEO-CAM-DR-0080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Camera shall have an external Power Supply unit.</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NEO-CAM-DR-0090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Communication interface: Gigabit Ethernet over optical fiber (TBC).</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NEO-CAM-DR-0100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Operating system shall be Linux or an Equivalent Multiprocessing Operating System with high reliability and the capability to manage soft real-time in particular for the control of time and trigger clocks.</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lastRenderedPageBreak/>
              <w:t>NEO-CAM-DR-0110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Camera diagnostics shall provide at least Temperature (operational), TEC current, CCD voltage, exposure time, pressure, camera state (idle, readout, etc.).</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NEO-CAM-DR-0120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camera shall have an internal real time clock with microseconds resolution and being compatible with both PTP and NTP synchronization protocols.</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NEO-CAM-DR-0130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A two-line external signal shall be provided to the camera:</w:t>
            </w:r>
          </w:p>
          <w:p w:rsidR="00FC4E06" w:rsidRPr="001570E5" w:rsidRDefault="00FC4E06" w:rsidP="002A4FBF">
            <w:pPr>
              <w:pStyle w:val="Akapitzlist"/>
              <w:numPr>
                <w:ilvl w:val="0"/>
                <w:numId w:val="32"/>
              </w:numPr>
              <w:jc w:val="left"/>
              <w:rPr>
                <w:sz w:val="22"/>
                <w:szCs w:val="22"/>
                <w:lang w:eastAsia="de-DE"/>
              </w:rPr>
            </w:pPr>
            <w:r w:rsidRPr="001570E5">
              <w:rPr>
                <w:sz w:val="22"/>
                <w:szCs w:val="22"/>
                <w:lang w:eastAsia="de-DE"/>
              </w:rPr>
              <w:t xml:space="preserve">Trigger signal </w:t>
            </w:r>
          </w:p>
          <w:p w:rsidR="00FC4E06" w:rsidRPr="001570E5" w:rsidRDefault="00FC4E06" w:rsidP="002A4FBF">
            <w:pPr>
              <w:pStyle w:val="Akapitzlist"/>
              <w:numPr>
                <w:ilvl w:val="0"/>
                <w:numId w:val="32"/>
              </w:numPr>
              <w:jc w:val="left"/>
              <w:rPr>
                <w:sz w:val="22"/>
                <w:szCs w:val="22"/>
                <w:lang w:eastAsia="de-DE"/>
              </w:rPr>
            </w:pPr>
            <w:r w:rsidRPr="001570E5">
              <w:rPr>
                <w:sz w:val="22"/>
                <w:szCs w:val="22"/>
                <w:lang w:eastAsia="de-DE"/>
              </w:rPr>
              <w:t>Gate signal</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r w:rsidRPr="001570E5">
              <w:rPr>
                <w:szCs w:val="22"/>
              </w:rPr>
              <w:t>4 line external interface</w:t>
            </w: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NEO-CAM-DR-0140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firmware of the Camera shall be upgradeable via Ethernet.</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NEO-CAM-DR-0150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acquired image shall be stored in FITS file format. At least the following information will be included in the FITS header:</w:t>
            </w:r>
          </w:p>
          <w:p w:rsidR="00FC4E06" w:rsidRPr="001570E5" w:rsidRDefault="00FC4E06" w:rsidP="002A4FBF">
            <w:pPr>
              <w:pStyle w:val="Akapitzlist"/>
              <w:numPr>
                <w:ilvl w:val="0"/>
                <w:numId w:val="33"/>
              </w:numPr>
              <w:jc w:val="left"/>
              <w:rPr>
                <w:sz w:val="22"/>
                <w:szCs w:val="22"/>
                <w:lang w:eastAsia="de-DE"/>
              </w:rPr>
            </w:pPr>
            <w:r w:rsidRPr="001570E5">
              <w:rPr>
                <w:sz w:val="22"/>
                <w:szCs w:val="22"/>
                <w:lang w:eastAsia="de-DE"/>
              </w:rPr>
              <w:t>RA and Dec Coordinates</w:t>
            </w:r>
          </w:p>
          <w:p w:rsidR="00FC4E06" w:rsidRPr="001570E5" w:rsidRDefault="00FC4E06" w:rsidP="002A4FBF">
            <w:pPr>
              <w:pStyle w:val="Akapitzlist"/>
              <w:numPr>
                <w:ilvl w:val="0"/>
                <w:numId w:val="33"/>
              </w:numPr>
              <w:jc w:val="left"/>
              <w:rPr>
                <w:sz w:val="22"/>
                <w:szCs w:val="22"/>
                <w:lang w:eastAsia="de-DE"/>
              </w:rPr>
            </w:pPr>
            <w:r w:rsidRPr="001570E5">
              <w:rPr>
                <w:sz w:val="22"/>
                <w:szCs w:val="22"/>
                <w:lang w:eastAsia="de-DE"/>
              </w:rPr>
              <w:t>Shutter open UTC timestamp</w:t>
            </w:r>
          </w:p>
          <w:p w:rsidR="00FC4E06" w:rsidRPr="001570E5" w:rsidRDefault="00FC4E06" w:rsidP="002A4FBF">
            <w:pPr>
              <w:pStyle w:val="Akapitzlist"/>
              <w:numPr>
                <w:ilvl w:val="0"/>
                <w:numId w:val="33"/>
              </w:numPr>
              <w:jc w:val="left"/>
              <w:rPr>
                <w:sz w:val="22"/>
                <w:szCs w:val="22"/>
                <w:lang w:eastAsia="de-DE"/>
              </w:rPr>
            </w:pPr>
            <w:r w:rsidRPr="001570E5">
              <w:rPr>
                <w:sz w:val="22"/>
                <w:szCs w:val="22"/>
                <w:lang w:eastAsia="de-DE"/>
              </w:rPr>
              <w:t>Shutter close UTC timestamp</w:t>
            </w:r>
          </w:p>
          <w:p w:rsidR="00FC4E06" w:rsidRPr="001570E5" w:rsidRDefault="00FC4E06" w:rsidP="002A4FBF">
            <w:pPr>
              <w:pStyle w:val="Akapitzlist"/>
              <w:numPr>
                <w:ilvl w:val="0"/>
                <w:numId w:val="33"/>
              </w:numPr>
              <w:jc w:val="left"/>
              <w:rPr>
                <w:sz w:val="22"/>
                <w:szCs w:val="22"/>
                <w:lang w:eastAsia="de-DE"/>
              </w:rPr>
            </w:pPr>
            <w:r w:rsidRPr="001570E5">
              <w:rPr>
                <w:sz w:val="22"/>
                <w:szCs w:val="22"/>
                <w:lang w:eastAsia="de-DE"/>
              </w:rPr>
              <w:t>CCD temperature</w:t>
            </w:r>
          </w:p>
          <w:p w:rsidR="00FC4E06" w:rsidRPr="001570E5" w:rsidRDefault="00FC4E06" w:rsidP="002A4FBF">
            <w:pPr>
              <w:pStyle w:val="Akapitzlist"/>
              <w:numPr>
                <w:ilvl w:val="0"/>
                <w:numId w:val="33"/>
              </w:numPr>
              <w:jc w:val="left"/>
              <w:rPr>
                <w:sz w:val="22"/>
                <w:szCs w:val="22"/>
                <w:lang w:eastAsia="de-DE"/>
              </w:rPr>
            </w:pPr>
            <w:r w:rsidRPr="001570E5">
              <w:rPr>
                <w:sz w:val="22"/>
                <w:szCs w:val="22"/>
                <w:lang w:eastAsia="de-DE"/>
              </w:rPr>
              <w:t>Readout parameters</w:t>
            </w:r>
          </w:p>
          <w:p w:rsidR="00FC4E06" w:rsidRPr="001570E5" w:rsidRDefault="00FC4E06" w:rsidP="002A4FBF">
            <w:pPr>
              <w:pStyle w:val="Akapitzlist"/>
              <w:jc w:val="left"/>
              <w:rPr>
                <w:sz w:val="22"/>
                <w:szCs w:val="22"/>
                <w:lang w:eastAsia="de-DE"/>
              </w:rPr>
            </w:pPr>
            <w:r w:rsidRPr="001570E5">
              <w:rPr>
                <w:sz w:val="22"/>
                <w:szCs w:val="22"/>
                <w:lang w:eastAsia="de-DE"/>
              </w:rPr>
              <w:t>Any other Field as foreseen by the standard FITS format (see FITS_standard30aa.pdf - 2010)</w:t>
            </w:r>
            <w:r w:rsidRPr="001570E5" w:rsidDel="003C7BD9">
              <w:rPr>
                <w:color w:val="FF0000"/>
                <w:sz w:val="22"/>
                <w:szCs w:val="22"/>
                <w:lang w:eastAsia="de-DE"/>
              </w:rPr>
              <w:t xml:space="preserve"> </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r w:rsidRPr="001570E5">
              <w:rPr>
                <w:szCs w:val="22"/>
              </w:rPr>
              <w:t xml:space="preserve">FITS 3.0 </w:t>
            </w:r>
          </w:p>
          <w:p w:rsidR="00FC4E06" w:rsidRPr="001570E5" w:rsidRDefault="00FC4E06" w:rsidP="002A4FBF">
            <w:pPr>
              <w:pStyle w:val="BodytextSGEO"/>
              <w:jc w:val="left"/>
              <w:rPr>
                <w:szCs w:val="22"/>
              </w:rPr>
            </w:pPr>
            <w:r w:rsidRPr="001570E5">
              <w:rPr>
                <w:szCs w:val="22"/>
              </w:rPr>
              <w:t>(according FITS Working Group 18.11.2010)</w:t>
            </w:r>
          </w:p>
          <w:p w:rsidR="00FC4E06" w:rsidRPr="001570E5" w:rsidRDefault="00FC4E06" w:rsidP="002A4FBF">
            <w:pPr>
              <w:pStyle w:val="BodytextSGEO"/>
              <w:jc w:val="left"/>
              <w:rPr>
                <w:szCs w:val="22"/>
              </w:rPr>
            </w:pPr>
            <w:r w:rsidRPr="001570E5">
              <w:rPr>
                <w:szCs w:val="22"/>
              </w:rPr>
              <w:t xml:space="preserve">No limitations for file length. </w:t>
            </w:r>
          </w:p>
          <w:p w:rsidR="00FC4E06" w:rsidRPr="001570E5" w:rsidRDefault="00FC4E06" w:rsidP="002A4FBF">
            <w:pPr>
              <w:pStyle w:val="BodytextSGEO"/>
              <w:jc w:val="left"/>
              <w:rPr>
                <w:szCs w:val="22"/>
              </w:rPr>
            </w:pPr>
            <w:r w:rsidRPr="001570E5">
              <w:rPr>
                <w:szCs w:val="22"/>
              </w:rPr>
              <w:t>64bits representation.</w:t>
            </w:r>
          </w:p>
        </w:tc>
      </w:tr>
      <w:tr w:rsidR="00FC4E06" w:rsidRPr="001570E5" w:rsidTr="00FC4E06">
        <w:trPr>
          <w:cantSplit/>
        </w:trPr>
        <w:tc>
          <w:tcPr>
            <w:tcW w:w="1413" w:type="dxa"/>
            <w:shd w:val="clear" w:color="auto" w:fill="FFFFFF" w:themeFill="background1"/>
          </w:tcPr>
          <w:p w:rsidR="00FC4E06" w:rsidRPr="001570E5" w:rsidRDefault="00FC4E06" w:rsidP="002A4FBF">
            <w:pPr>
              <w:pStyle w:val="BodytextSGEO"/>
              <w:spacing w:before="60" w:after="60"/>
              <w:jc w:val="left"/>
              <w:rPr>
                <w:szCs w:val="22"/>
              </w:rPr>
            </w:pPr>
            <w:r w:rsidRPr="001570E5">
              <w:rPr>
                <w:szCs w:val="22"/>
              </w:rPr>
              <w:t>NEO-CAM-DR-0160</w:t>
            </w:r>
          </w:p>
        </w:tc>
        <w:tc>
          <w:tcPr>
            <w:tcW w:w="5358" w:type="dxa"/>
            <w:shd w:val="clear" w:color="auto" w:fill="FFFFFF" w:themeFill="background1"/>
          </w:tcPr>
          <w:p w:rsidR="00FC4E06" w:rsidRPr="001570E5" w:rsidRDefault="00FC4E06" w:rsidP="002A4FBF">
            <w:pPr>
              <w:jc w:val="left"/>
              <w:rPr>
                <w:sz w:val="22"/>
                <w:szCs w:val="22"/>
                <w:lang w:eastAsia="de-DE"/>
              </w:rPr>
            </w:pPr>
            <w:r w:rsidRPr="001570E5">
              <w:rPr>
                <w:sz w:val="22"/>
                <w:szCs w:val="22"/>
                <w:lang w:eastAsia="de-DE"/>
              </w:rPr>
              <w:t>The CCD control logic shall be programmable to be compatible with different sensors and different operation modes (NEO-CCD-DTR-0180).</w:t>
            </w:r>
          </w:p>
        </w:tc>
        <w:tc>
          <w:tcPr>
            <w:tcW w:w="1105" w:type="dxa"/>
            <w:shd w:val="clear" w:color="auto" w:fill="FFFFFF" w:themeFill="background1"/>
          </w:tcPr>
          <w:p w:rsidR="00FC4E06" w:rsidRPr="001570E5" w:rsidRDefault="00FC4E06" w:rsidP="002A4FBF">
            <w:pPr>
              <w:pStyle w:val="BodytextSGEO"/>
              <w:jc w:val="left"/>
              <w:rPr>
                <w:szCs w:val="22"/>
              </w:rPr>
            </w:pPr>
            <w:r w:rsidRPr="001570E5">
              <w:rPr>
                <w:szCs w:val="22"/>
              </w:rPr>
              <w:t>Y</w:t>
            </w:r>
          </w:p>
        </w:tc>
        <w:tc>
          <w:tcPr>
            <w:tcW w:w="992" w:type="dxa"/>
            <w:shd w:val="clear" w:color="auto" w:fill="FFFFFF" w:themeFill="background1"/>
          </w:tcPr>
          <w:p w:rsidR="00FC4E06" w:rsidRPr="001570E5" w:rsidRDefault="00FC4E06" w:rsidP="002A4FBF">
            <w:pPr>
              <w:pStyle w:val="BodytextSGEO"/>
              <w:jc w:val="left"/>
              <w:rPr>
                <w:szCs w:val="22"/>
              </w:rPr>
            </w:pPr>
            <w:r w:rsidRPr="001570E5">
              <w:rPr>
                <w:szCs w:val="22"/>
              </w:rPr>
              <w:t>R/T</w:t>
            </w:r>
          </w:p>
        </w:tc>
        <w:tc>
          <w:tcPr>
            <w:tcW w:w="1588" w:type="dxa"/>
            <w:shd w:val="clear" w:color="auto" w:fill="FFFFFF" w:themeFill="background1"/>
          </w:tcPr>
          <w:p w:rsidR="00FC4E06" w:rsidRPr="001570E5" w:rsidRDefault="00FC4E06" w:rsidP="002A4FBF">
            <w:pPr>
              <w:pStyle w:val="BodytextSGEO"/>
              <w:jc w:val="left"/>
              <w:rPr>
                <w:szCs w:val="22"/>
              </w:rPr>
            </w:pPr>
          </w:p>
          <w:p w:rsidR="00FC4E06" w:rsidRPr="001570E5" w:rsidRDefault="00FC4E06" w:rsidP="002A4FBF">
            <w:pPr>
              <w:pStyle w:val="BodytextSGEO"/>
              <w:jc w:val="left"/>
              <w:rPr>
                <w:szCs w:val="22"/>
              </w:rPr>
            </w:pPr>
          </w:p>
        </w:tc>
      </w:tr>
    </w:tbl>
    <w:p w:rsidR="002E7D32" w:rsidRPr="001570E5" w:rsidRDefault="002E7D32" w:rsidP="002A4FBF">
      <w:pPr>
        <w:pStyle w:val="Normale14"/>
      </w:pPr>
    </w:p>
    <w:p w:rsidR="002E7D32" w:rsidRPr="001570E5" w:rsidRDefault="002E7D32" w:rsidP="002A4FBF">
      <w:pPr>
        <w:pStyle w:val="Normale14"/>
      </w:pPr>
    </w:p>
    <w:p w:rsidR="002E7D32" w:rsidRPr="001570E5" w:rsidRDefault="00407FAD" w:rsidP="002A4FBF">
      <w:pPr>
        <w:pStyle w:val="Normale11"/>
        <w:rPr>
          <w:i/>
        </w:rPr>
      </w:pPr>
      <w:bookmarkStart w:id="401" w:name="_Toc414241840"/>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8</w:t>
      </w:r>
      <w:r w:rsidR="00D236E6" w:rsidRPr="001570E5">
        <w:rPr>
          <w:i/>
        </w:rPr>
        <w:fldChar w:fldCharType="end"/>
      </w:r>
      <w:r w:rsidRPr="001570E5">
        <w:rPr>
          <w:i/>
        </w:rPr>
        <w:t xml:space="preserve">: </w:t>
      </w:r>
      <w:r w:rsidR="002E7D32" w:rsidRPr="001570E5">
        <w:rPr>
          <w:i/>
        </w:rPr>
        <w:t>Chiller Requirements</w:t>
      </w:r>
      <w:bookmarkEnd w:id="401"/>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85" w:type="dxa"/>
          <w:right w:w="85" w:type="dxa"/>
        </w:tblCellMar>
        <w:tblLook w:val="04A0"/>
      </w:tblPr>
      <w:tblGrid>
        <w:gridCol w:w="1413"/>
        <w:gridCol w:w="5358"/>
        <w:gridCol w:w="1105"/>
        <w:gridCol w:w="992"/>
        <w:gridCol w:w="1588"/>
      </w:tblGrid>
      <w:tr w:rsidR="002E7D32" w:rsidRPr="001570E5" w:rsidTr="00946F0B">
        <w:trPr>
          <w:cantSplit/>
          <w:tblHeader/>
        </w:trPr>
        <w:tc>
          <w:tcPr>
            <w:tcW w:w="1413" w:type="dxa"/>
            <w:tcBorders>
              <w:bottom w:val="single" w:sz="4" w:space="0" w:color="auto"/>
            </w:tcBorders>
            <w:shd w:val="clear" w:color="auto" w:fill="FFFFFF" w:themeFill="background1"/>
            <w:vAlign w:val="center"/>
          </w:tcPr>
          <w:p w:rsidR="002E7D32" w:rsidRPr="001570E5" w:rsidRDefault="002E7D32" w:rsidP="002A4FBF">
            <w:pPr>
              <w:pStyle w:val="BodytextSGEO"/>
              <w:jc w:val="center"/>
              <w:rPr>
                <w:b/>
                <w:szCs w:val="22"/>
              </w:rPr>
            </w:pPr>
            <w:r w:rsidRPr="001570E5">
              <w:rPr>
                <w:b/>
                <w:szCs w:val="22"/>
              </w:rPr>
              <w:t>Req. ID</w:t>
            </w:r>
          </w:p>
        </w:tc>
        <w:tc>
          <w:tcPr>
            <w:tcW w:w="5358" w:type="dxa"/>
            <w:tcBorders>
              <w:bottom w:val="single" w:sz="4" w:space="0" w:color="auto"/>
            </w:tcBorders>
            <w:shd w:val="clear" w:color="auto" w:fill="FFFFFF" w:themeFill="background1"/>
            <w:vAlign w:val="center"/>
          </w:tcPr>
          <w:p w:rsidR="002E7D32" w:rsidRPr="001570E5" w:rsidRDefault="002E7D32" w:rsidP="002A4FBF">
            <w:pPr>
              <w:pStyle w:val="BodytextSGEO"/>
              <w:jc w:val="center"/>
              <w:rPr>
                <w:b/>
                <w:szCs w:val="22"/>
              </w:rPr>
            </w:pPr>
            <w:r w:rsidRPr="001570E5">
              <w:rPr>
                <w:b/>
                <w:szCs w:val="22"/>
              </w:rPr>
              <w:t>Requirement Description</w:t>
            </w:r>
          </w:p>
        </w:tc>
        <w:tc>
          <w:tcPr>
            <w:tcW w:w="1105" w:type="dxa"/>
            <w:tcBorders>
              <w:bottom w:val="single" w:sz="4" w:space="0" w:color="auto"/>
            </w:tcBorders>
            <w:shd w:val="clear" w:color="auto" w:fill="FFFFFF" w:themeFill="background1"/>
          </w:tcPr>
          <w:p w:rsidR="002E7D32" w:rsidRPr="001570E5" w:rsidRDefault="002E7D32" w:rsidP="002A4FBF">
            <w:pPr>
              <w:pStyle w:val="BodytextSGEO"/>
              <w:jc w:val="center"/>
              <w:rPr>
                <w:b/>
                <w:szCs w:val="22"/>
              </w:rPr>
            </w:pPr>
            <w:r w:rsidRPr="001570E5">
              <w:rPr>
                <w:b/>
                <w:szCs w:val="22"/>
              </w:rPr>
              <w:t>Comp</w:t>
            </w:r>
            <w:r w:rsidR="007F6AC1" w:rsidRPr="001570E5">
              <w:rPr>
                <w:b/>
                <w:szCs w:val="22"/>
              </w:rPr>
              <w:t>-</w:t>
            </w:r>
            <w:r w:rsidRPr="001570E5">
              <w:rPr>
                <w:b/>
                <w:szCs w:val="22"/>
              </w:rPr>
              <w:t>liant (Y/N)</w:t>
            </w:r>
          </w:p>
        </w:tc>
        <w:tc>
          <w:tcPr>
            <w:tcW w:w="992" w:type="dxa"/>
            <w:tcBorders>
              <w:bottom w:val="single" w:sz="4" w:space="0" w:color="auto"/>
            </w:tcBorders>
            <w:shd w:val="clear" w:color="auto" w:fill="FFFFFF" w:themeFill="background1"/>
            <w:vAlign w:val="center"/>
          </w:tcPr>
          <w:p w:rsidR="002E7D32" w:rsidRPr="001570E5" w:rsidRDefault="002E7D32" w:rsidP="002A4FBF">
            <w:pPr>
              <w:pStyle w:val="BodytextSGEO"/>
              <w:jc w:val="center"/>
              <w:rPr>
                <w:b/>
                <w:szCs w:val="22"/>
              </w:rPr>
            </w:pPr>
            <w:r w:rsidRPr="001570E5">
              <w:rPr>
                <w:b/>
                <w:szCs w:val="22"/>
              </w:rPr>
              <w:t>Ver. Method</w:t>
            </w:r>
          </w:p>
        </w:tc>
        <w:tc>
          <w:tcPr>
            <w:tcW w:w="1588" w:type="dxa"/>
            <w:tcBorders>
              <w:bottom w:val="single" w:sz="4" w:space="0" w:color="auto"/>
            </w:tcBorders>
            <w:shd w:val="clear" w:color="auto" w:fill="FFFFFF" w:themeFill="background1"/>
            <w:vAlign w:val="center"/>
          </w:tcPr>
          <w:p w:rsidR="002E7D32" w:rsidRPr="001570E5" w:rsidRDefault="002E7D32" w:rsidP="002A4FBF">
            <w:pPr>
              <w:pStyle w:val="BodytextSGEO"/>
              <w:jc w:val="center"/>
              <w:rPr>
                <w:b/>
                <w:szCs w:val="22"/>
              </w:rPr>
            </w:pPr>
            <w:r w:rsidRPr="001570E5">
              <w:rPr>
                <w:b/>
                <w:szCs w:val="22"/>
              </w:rPr>
              <w:t>Comment</w:t>
            </w:r>
          </w:p>
        </w:tc>
      </w:tr>
      <w:tr w:rsidR="002E7D32" w:rsidRPr="001570E5" w:rsidTr="00946F0B">
        <w:trPr>
          <w:cantSplit/>
          <w:trHeight w:val="789"/>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NEO-CAM-CHI-0010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cooling capacity of the chiller shall guarantee the proper functioning of the TEC system inside the camera within a zero to 12m height-gap from chiller position.</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 CHI-0020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chiller shall avoid tank overflow in all operating/non-operating conditions.</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Height w:val="1639"/>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lastRenderedPageBreak/>
              <w:t>NEO-CAM-CHI-0030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 xml:space="preserve">The chiller shall possess the following alarms/interlocks: </w:t>
            </w:r>
          </w:p>
          <w:p w:rsidR="002E7D32" w:rsidRPr="001570E5" w:rsidRDefault="002E7D32" w:rsidP="002A4FBF">
            <w:pPr>
              <w:pStyle w:val="Akapitzlist"/>
              <w:numPr>
                <w:ilvl w:val="0"/>
                <w:numId w:val="31"/>
              </w:numPr>
              <w:rPr>
                <w:sz w:val="22"/>
                <w:szCs w:val="22"/>
                <w:lang w:eastAsia="de-DE"/>
              </w:rPr>
            </w:pPr>
            <w:r w:rsidRPr="001570E5">
              <w:rPr>
                <w:sz w:val="22"/>
                <w:szCs w:val="22"/>
                <w:lang w:eastAsia="de-DE"/>
              </w:rPr>
              <w:t>Tank Level Low</w:t>
            </w:r>
          </w:p>
          <w:p w:rsidR="002E7D32" w:rsidRPr="001570E5" w:rsidRDefault="002E7D32" w:rsidP="002A4FBF">
            <w:pPr>
              <w:pStyle w:val="Akapitzlist"/>
              <w:numPr>
                <w:ilvl w:val="0"/>
                <w:numId w:val="31"/>
              </w:numPr>
              <w:rPr>
                <w:sz w:val="22"/>
                <w:szCs w:val="22"/>
                <w:lang w:eastAsia="de-DE"/>
              </w:rPr>
            </w:pPr>
            <w:r w:rsidRPr="001570E5">
              <w:rPr>
                <w:sz w:val="22"/>
                <w:szCs w:val="22"/>
                <w:lang w:eastAsia="de-DE"/>
              </w:rPr>
              <w:t>RTD Fail/Open</w:t>
            </w:r>
          </w:p>
          <w:p w:rsidR="002E7D32" w:rsidRPr="001570E5" w:rsidRDefault="002E7D32" w:rsidP="002A4FBF">
            <w:pPr>
              <w:pStyle w:val="Akapitzlist"/>
              <w:numPr>
                <w:ilvl w:val="0"/>
                <w:numId w:val="31"/>
              </w:numPr>
              <w:rPr>
                <w:sz w:val="22"/>
                <w:szCs w:val="22"/>
                <w:lang w:eastAsia="de-DE"/>
              </w:rPr>
            </w:pPr>
            <w:r w:rsidRPr="001570E5">
              <w:rPr>
                <w:sz w:val="22"/>
                <w:szCs w:val="22"/>
                <w:lang w:eastAsia="de-DE"/>
              </w:rPr>
              <w:t>Fan Fail</w:t>
            </w:r>
          </w:p>
          <w:p w:rsidR="002E7D32" w:rsidRPr="001570E5" w:rsidRDefault="002E7D32" w:rsidP="002A4FBF">
            <w:pPr>
              <w:pStyle w:val="Akapitzlist"/>
              <w:numPr>
                <w:ilvl w:val="0"/>
                <w:numId w:val="31"/>
              </w:numPr>
              <w:rPr>
                <w:sz w:val="22"/>
                <w:szCs w:val="22"/>
                <w:lang w:eastAsia="de-DE"/>
              </w:rPr>
            </w:pPr>
            <w:r w:rsidRPr="001570E5">
              <w:rPr>
                <w:sz w:val="22"/>
                <w:szCs w:val="22"/>
                <w:lang w:eastAsia="de-DE"/>
              </w:rPr>
              <w:t>Pump Fails</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N</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vAlign w:val="center"/>
          </w:tcPr>
          <w:p w:rsidR="002E7D32" w:rsidRPr="001570E5" w:rsidRDefault="002E7D32" w:rsidP="002A4FBF">
            <w:pPr>
              <w:pStyle w:val="BodytextSGEO"/>
              <w:jc w:val="left"/>
              <w:rPr>
                <w:szCs w:val="22"/>
              </w:rPr>
            </w:pPr>
            <w:r w:rsidRPr="001570E5">
              <w:rPr>
                <w:szCs w:val="22"/>
              </w:rPr>
              <w:t>There is alarm of faulty work</w:t>
            </w:r>
          </w:p>
        </w:tc>
      </w:tr>
      <w:tr w:rsidR="002E7D32" w:rsidRPr="001570E5" w:rsidTr="00946F0B">
        <w:trPr>
          <w:cantSplit/>
          <w:trHeight w:val="832"/>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NEO-CAM-CHI-0040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Temperature of the coolant shall be settable such that water condensation on the external side of the fluidic lines is avoided.</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vAlign w:val="center"/>
          </w:tcPr>
          <w:p w:rsidR="002E7D32" w:rsidRPr="001570E5" w:rsidRDefault="002E7D32" w:rsidP="002A4FBF">
            <w:pPr>
              <w:pStyle w:val="BodytextSGEO"/>
              <w:jc w:val="left"/>
              <w:rPr>
                <w:szCs w:val="22"/>
              </w:rPr>
            </w:pPr>
          </w:p>
        </w:tc>
      </w:tr>
      <w:tr w:rsidR="002E7D32" w:rsidRPr="001570E5" w:rsidTr="00946F0B">
        <w:trPr>
          <w:cantSplit/>
          <w:trHeight w:val="1411"/>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NEO-CAM-CHI-0050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design of the chiller unit shall provide proper heat dissipation for up to four cameras simultaneously. (a possible implementation could be based on a single f</w:t>
            </w:r>
            <w:r w:rsidR="00FC4E06" w:rsidRPr="001570E5">
              <w:rPr>
                <w:sz w:val="22"/>
                <w:szCs w:val="22"/>
                <w:lang w:eastAsia="de-DE"/>
              </w:rPr>
              <w:t>luidic line (up and down) split</w:t>
            </w:r>
            <w:r w:rsidRPr="001570E5">
              <w:rPr>
                <w:sz w:val="22"/>
                <w:szCs w:val="22"/>
                <w:lang w:eastAsia="de-DE"/>
              </w:rPr>
              <w:t>ed in four sub-camera groups)</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N</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vAlign w:val="center"/>
          </w:tcPr>
          <w:p w:rsidR="002E7D32" w:rsidRPr="001570E5" w:rsidRDefault="002E7D32" w:rsidP="002A4FBF">
            <w:pPr>
              <w:pStyle w:val="BodytextSGEO"/>
              <w:jc w:val="left"/>
              <w:rPr>
                <w:szCs w:val="22"/>
              </w:rPr>
            </w:pPr>
            <w:r w:rsidRPr="001570E5">
              <w:rPr>
                <w:szCs w:val="22"/>
              </w:rPr>
              <w:t>One chiller can supply fluid only to two cameras simultaneous</w:t>
            </w:r>
            <w:r w:rsidR="00946F0B" w:rsidRPr="001570E5">
              <w:rPr>
                <w:szCs w:val="22"/>
              </w:rPr>
              <w:t>-</w:t>
            </w:r>
            <w:r w:rsidRPr="001570E5">
              <w:rPr>
                <w:szCs w:val="22"/>
              </w:rPr>
              <w:t>ly</w:t>
            </w: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NEO-CAM-CHI-0060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chiller shall be rack mountable (TBC).</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 CHI-0070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 xml:space="preserve">The Difference between the set point and the actual coolant temperature shall be within +/- 2°C </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 CHI-0080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chiller shall work in a low vibration / low noise mode.</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R/T</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 CHI-0090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Fluidic in/out lines shall have a minimum length of 20m.</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R/I</w:t>
            </w:r>
          </w:p>
        </w:tc>
        <w:tc>
          <w:tcPr>
            <w:tcW w:w="1588" w:type="dxa"/>
            <w:shd w:val="clear" w:color="auto" w:fill="FFFFFF" w:themeFill="background1"/>
          </w:tcPr>
          <w:p w:rsidR="002E7D32" w:rsidRPr="001570E5" w:rsidRDefault="002E7D32" w:rsidP="002A4FBF">
            <w:pPr>
              <w:pStyle w:val="BodytextSGEO"/>
              <w:jc w:val="center"/>
              <w:rPr>
                <w:szCs w:val="22"/>
              </w:rPr>
            </w:pPr>
          </w:p>
        </w:tc>
      </w:tr>
      <w:tr w:rsidR="002E7D32" w:rsidRPr="001570E5" w:rsidTr="00946F0B">
        <w:trPr>
          <w:cantSplit/>
        </w:trPr>
        <w:tc>
          <w:tcPr>
            <w:tcW w:w="1413" w:type="dxa"/>
            <w:shd w:val="clear" w:color="auto" w:fill="FFFFFF" w:themeFill="background1"/>
            <w:vAlign w:val="center"/>
          </w:tcPr>
          <w:p w:rsidR="002E7D32" w:rsidRPr="001570E5" w:rsidRDefault="002E7D32" w:rsidP="002A4FBF">
            <w:pPr>
              <w:pStyle w:val="BodytextSGEO"/>
              <w:spacing w:before="60" w:after="60"/>
              <w:jc w:val="center"/>
              <w:rPr>
                <w:szCs w:val="22"/>
              </w:rPr>
            </w:pPr>
            <w:r w:rsidRPr="001570E5">
              <w:rPr>
                <w:szCs w:val="22"/>
              </w:rPr>
              <w:t>NEO-CAM- CHI-0100</w:t>
            </w:r>
          </w:p>
        </w:tc>
        <w:tc>
          <w:tcPr>
            <w:tcW w:w="5358" w:type="dxa"/>
            <w:shd w:val="clear" w:color="auto" w:fill="FFFFFF" w:themeFill="background1"/>
            <w:vAlign w:val="center"/>
          </w:tcPr>
          <w:p w:rsidR="002E7D32" w:rsidRPr="001570E5" w:rsidRDefault="002E7D32" w:rsidP="002A4FBF">
            <w:pPr>
              <w:rPr>
                <w:sz w:val="22"/>
                <w:szCs w:val="22"/>
                <w:lang w:eastAsia="de-DE"/>
              </w:rPr>
            </w:pPr>
            <w:r w:rsidRPr="001570E5">
              <w:rPr>
                <w:sz w:val="22"/>
                <w:szCs w:val="22"/>
                <w:lang w:eastAsia="de-DE"/>
              </w:rPr>
              <w:t>The protrusion of the fluidic in/out lines at the side part of the camera shall not exceed more than 5cm the  back-plate of the camera.</w:t>
            </w:r>
          </w:p>
        </w:tc>
        <w:tc>
          <w:tcPr>
            <w:tcW w:w="1105"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Y</w:t>
            </w:r>
          </w:p>
        </w:tc>
        <w:tc>
          <w:tcPr>
            <w:tcW w:w="992" w:type="dxa"/>
            <w:shd w:val="clear" w:color="auto" w:fill="FFFFFF" w:themeFill="background1"/>
            <w:vAlign w:val="center"/>
          </w:tcPr>
          <w:p w:rsidR="002E7D32" w:rsidRPr="001570E5" w:rsidRDefault="002E7D32" w:rsidP="002A4FBF">
            <w:pPr>
              <w:pStyle w:val="BodytextSGEO"/>
              <w:jc w:val="center"/>
              <w:rPr>
                <w:szCs w:val="22"/>
              </w:rPr>
            </w:pPr>
            <w:r w:rsidRPr="001570E5">
              <w:rPr>
                <w:szCs w:val="22"/>
              </w:rPr>
              <w:t>R/I</w:t>
            </w:r>
          </w:p>
        </w:tc>
        <w:tc>
          <w:tcPr>
            <w:tcW w:w="1588" w:type="dxa"/>
            <w:shd w:val="clear" w:color="auto" w:fill="FFFFFF" w:themeFill="background1"/>
          </w:tcPr>
          <w:p w:rsidR="002E7D32" w:rsidRPr="001570E5" w:rsidRDefault="002E7D32" w:rsidP="002A4FBF">
            <w:pPr>
              <w:pStyle w:val="BodytextSGEO"/>
              <w:jc w:val="center"/>
              <w:rPr>
                <w:szCs w:val="22"/>
              </w:rPr>
            </w:pPr>
          </w:p>
        </w:tc>
      </w:tr>
    </w:tbl>
    <w:p w:rsidR="002E7D32" w:rsidRPr="001570E5" w:rsidRDefault="002E7D32" w:rsidP="002A4FBF"/>
    <w:p w:rsidR="00FC4E06" w:rsidRPr="001570E5" w:rsidRDefault="00FC4E06" w:rsidP="002A4FBF">
      <w:pPr>
        <w:pStyle w:val="Normale11"/>
        <w:rPr>
          <w:i/>
        </w:rPr>
      </w:pPr>
    </w:p>
    <w:p w:rsidR="00D56B5B" w:rsidRPr="001570E5" w:rsidRDefault="00407FAD" w:rsidP="002A4FBF">
      <w:pPr>
        <w:pStyle w:val="Normale11"/>
        <w:rPr>
          <w:i/>
        </w:rPr>
      </w:pPr>
      <w:bookmarkStart w:id="402" w:name="_Toc414241841"/>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9</w:t>
      </w:r>
      <w:r w:rsidR="00D236E6" w:rsidRPr="001570E5">
        <w:rPr>
          <w:i/>
        </w:rPr>
        <w:fldChar w:fldCharType="end"/>
      </w:r>
      <w:r w:rsidRPr="001570E5">
        <w:rPr>
          <w:i/>
        </w:rPr>
        <w:t xml:space="preserve">: </w:t>
      </w:r>
      <w:r w:rsidR="002E7D32" w:rsidRPr="001570E5">
        <w:rPr>
          <w:i/>
        </w:rPr>
        <w:t>Software Requirements</w:t>
      </w:r>
      <w:bookmarkEnd w:id="402"/>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85" w:type="dxa"/>
          <w:right w:w="85" w:type="dxa"/>
        </w:tblCellMar>
        <w:tblLook w:val="04A0"/>
      </w:tblPr>
      <w:tblGrid>
        <w:gridCol w:w="1384"/>
        <w:gridCol w:w="6521"/>
        <w:gridCol w:w="1134"/>
        <w:gridCol w:w="992"/>
      </w:tblGrid>
      <w:tr w:rsidR="00F14A3F" w:rsidRPr="001570E5" w:rsidTr="009A5A59">
        <w:tc>
          <w:tcPr>
            <w:tcW w:w="1384" w:type="dxa"/>
            <w:tcBorders>
              <w:bottom w:val="single" w:sz="4" w:space="0" w:color="auto"/>
            </w:tcBorders>
            <w:shd w:val="clear" w:color="auto" w:fill="FFFFFF" w:themeFill="background1"/>
            <w:vAlign w:val="center"/>
          </w:tcPr>
          <w:p w:rsidR="00F14A3F" w:rsidRPr="001570E5" w:rsidRDefault="00F14A3F" w:rsidP="002A4FBF">
            <w:pPr>
              <w:pStyle w:val="BodytextSGEO"/>
              <w:jc w:val="center"/>
              <w:rPr>
                <w:b/>
                <w:szCs w:val="22"/>
              </w:rPr>
            </w:pPr>
            <w:r w:rsidRPr="001570E5">
              <w:rPr>
                <w:b/>
                <w:szCs w:val="22"/>
              </w:rPr>
              <w:t>Req. ID</w:t>
            </w:r>
          </w:p>
        </w:tc>
        <w:tc>
          <w:tcPr>
            <w:tcW w:w="6521" w:type="dxa"/>
            <w:tcBorders>
              <w:bottom w:val="single" w:sz="4" w:space="0" w:color="auto"/>
            </w:tcBorders>
            <w:shd w:val="clear" w:color="auto" w:fill="FFFFFF" w:themeFill="background1"/>
            <w:vAlign w:val="center"/>
          </w:tcPr>
          <w:p w:rsidR="00F14A3F" w:rsidRPr="001570E5" w:rsidRDefault="00F14A3F" w:rsidP="002A4FBF">
            <w:pPr>
              <w:pStyle w:val="BodytextSGEO"/>
              <w:jc w:val="center"/>
              <w:rPr>
                <w:b/>
                <w:szCs w:val="22"/>
              </w:rPr>
            </w:pPr>
            <w:r w:rsidRPr="001570E5">
              <w:rPr>
                <w:b/>
                <w:szCs w:val="22"/>
              </w:rPr>
              <w:t>Requirement Description</w:t>
            </w:r>
          </w:p>
        </w:tc>
        <w:tc>
          <w:tcPr>
            <w:tcW w:w="1134" w:type="dxa"/>
            <w:tcBorders>
              <w:bottom w:val="single" w:sz="4" w:space="0" w:color="auto"/>
            </w:tcBorders>
            <w:shd w:val="clear" w:color="auto" w:fill="FFFFFF" w:themeFill="background1"/>
            <w:vAlign w:val="center"/>
          </w:tcPr>
          <w:p w:rsidR="00F14A3F" w:rsidRPr="001570E5" w:rsidRDefault="00F14A3F" w:rsidP="002A4FBF">
            <w:pPr>
              <w:pStyle w:val="BodytextSGEO"/>
              <w:jc w:val="center"/>
              <w:rPr>
                <w:b/>
                <w:szCs w:val="22"/>
              </w:rPr>
            </w:pPr>
            <w:r w:rsidRPr="001570E5">
              <w:rPr>
                <w:b/>
                <w:szCs w:val="22"/>
              </w:rPr>
              <w:t>Comp-liant (Y/N)</w:t>
            </w:r>
          </w:p>
        </w:tc>
        <w:tc>
          <w:tcPr>
            <w:tcW w:w="992" w:type="dxa"/>
            <w:tcBorders>
              <w:bottom w:val="single" w:sz="4" w:space="0" w:color="auto"/>
            </w:tcBorders>
            <w:shd w:val="clear" w:color="auto" w:fill="FFFFFF" w:themeFill="background1"/>
            <w:vAlign w:val="center"/>
          </w:tcPr>
          <w:p w:rsidR="00F14A3F" w:rsidRPr="001570E5" w:rsidRDefault="00F14A3F" w:rsidP="002A4FBF">
            <w:pPr>
              <w:pStyle w:val="BodytextSGEO"/>
              <w:jc w:val="center"/>
              <w:rPr>
                <w:b/>
                <w:szCs w:val="22"/>
              </w:rPr>
            </w:pPr>
            <w:r w:rsidRPr="001570E5">
              <w:rPr>
                <w:b/>
                <w:szCs w:val="22"/>
              </w:rPr>
              <w:t>Ver. Method</w:t>
            </w:r>
          </w:p>
        </w:tc>
      </w:tr>
      <w:tr w:rsidR="00F14A3F" w:rsidRPr="001570E5" w:rsidTr="009A5A59">
        <w:trPr>
          <w:trHeight w:val="1453"/>
        </w:trPr>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t>NEO-CAM-SWR-0010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The standard for the SW design shall be the tailoring                         TT4 to ECSS-E-ST-40C, included in the document                         QMS-EIMO-UID-CKL-9500-OPS - iss1.0 July 2009.</w:t>
            </w:r>
          </w:p>
          <w:p w:rsidR="00F14A3F" w:rsidRPr="001570E5" w:rsidRDefault="00F14A3F" w:rsidP="002A4FBF">
            <w:pPr>
              <w:rPr>
                <w:sz w:val="22"/>
                <w:szCs w:val="22"/>
                <w:lang w:eastAsia="de-DE"/>
              </w:rPr>
            </w:pPr>
            <w:r w:rsidRPr="001570E5">
              <w:rPr>
                <w:sz w:val="22"/>
                <w:szCs w:val="22"/>
                <w:lang w:eastAsia="de-DE"/>
              </w:rPr>
              <w:t>A further tailoring of level TT4 can be agreed with the Prime.</w:t>
            </w:r>
          </w:p>
        </w:tc>
        <w:tc>
          <w:tcPr>
            <w:tcW w:w="1134"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R/I</w:t>
            </w:r>
          </w:p>
        </w:tc>
      </w:tr>
      <w:tr w:rsidR="00F14A3F" w:rsidRPr="001570E5" w:rsidTr="009A5A59">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t>NEO-CAM-SWR-0020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The Code testing standard shall be based on MISRA C/C++ guidelines (TBC).</w:t>
            </w:r>
          </w:p>
        </w:tc>
        <w:tc>
          <w:tcPr>
            <w:tcW w:w="1134" w:type="dxa"/>
            <w:shd w:val="clear" w:color="auto" w:fill="FFFFFF" w:themeFill="background1"/>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tcPr>
          <w:p w:rsidR="00F14A3F" w:rsidRPr="001570E5" w:rsidRDefault="00F14A3F" w:rsidP="002A4FBF">
            <w:pPr>
              <w:pStyle w:val="BodytextSGEO"/>
              <w:jc w:val="center"/>
              <w:rPr>
                <w:szCs w:val="22"/>
              </w:rPr>
            </w:pPr>
            <w:r w:rsidRPr="001570E5">
              <w:rPr>
                <w:szCs w:val="22"/>
              </w:rPr>
              <w:t>R/I</w:t>
            </w:r>
          </w:p>
        </w:tc>
      </w:tr>
      <w:tr w:rsidR="00F14A3F" w:rsidRPr="001570E5" w:rsidTr="009A5A59">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lastRenderedPageBreak/>
              <w:t>NEO-CAM-SWR-0030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 xml:space="preserve">The SW design shall be in agreement with the PA plan provided by the Prime. </w:t>
            </w:r>
          </w:p>
        </w:tc>
        <w:tc>
          <w:tcPr>
            <w:tcW w:w="1134" w:type="dxa"/>
            <w:shd w:val="clear" w:color="auto" w:fill="FFFFFF" w:themeFill="background1"/>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tcPr>
          <w:p w:rsidR="00F14A3F" w:rsidRPr="001570E5" w:rsidRDefault="00F14A3F" w:rsidP="002A4FBF">
            <w:pPr>
              <w:pStyle w:val="BodytextSGEO"/>
              <w:jc w:val="center"/>
              <w:rPr>
                <w:szCs w:val="22"/>
              </w:rPr>
            </w:pPr>
            <w:r w:rsidRPr="001570E5">
              <w:rPr>
                <w:szCs w:val="22"/>
              </w:rPr>
              <w:t>R/I</w:t>
            </w:r>
          </w:p>
        </w:tc>
      </w:tr>
      <w:tr w:rsidR="00F14A3F" w:rsidRPr="001570E5" w:rsidTr="009A5A59">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t>NEO-CAM-SWR-0040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Concerning camera M&amp;C SW task, the system shall support EPICS protocol.</w:t>
            </w:r>
          </w:p>
        </w:tc>
        <w:tc>
          <w:tcPr>
            <w:tcW w:w="1134" w:type="dxa"/>
            <w:shd w:val="clear" w:color="auto" w:fill="FFFFFF" w:themeFill="background1"/>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tcPr>
          <w:p w:rsidR="00F14A3F" w:rsidRPr="001570E5" w:rsidRDefault="00F14A3F" w:rsidP="002A4FBF">
            <w:pPr>
              <w:pStyle w:val="BodytextSGEO"/>
              <w:jc w:val="center"/>
              <w:rPr>
                <w:szCs w:val="22"/>
              </w:rPr>
            </w:pPr>
            <w:r w:rsidRPr="001570E5">
              <w:rPr>
                <w:szCs w:val="22"/>
              </w:rPr>
              <w:t>R/T</w:t>
            </w:r>
          </w:p>
        </w:tc>
      </w:tr>
      <w:tr w:rsidR="00F14A3F" w:rsidRPr="001570E5" w:rsidTr="009A5A59">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t>NEO-CAM-SWR-0050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Each Camera shall have a separate camera controller connected via LAN, ETHERNET/ TCP-IP and UDP.</w:t>
            </w:r>
          </w:p>
        </w:tc>
        <w:tc>
          <w:tcPr>
            <w:tcW w:w="1134"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R/T</w:t>
            </w:r>
          </w:p>
        </w:tc>
      </w:tr>
      <w:tr w:rsidR="00F14A3F" w:rsidRPr="001570E5" w:rsidTr="009A5A59">
        <w:trPr>
          <w:trHeight w:val="905"/>
        </w:trPr>
        <w:tc>
          <w:tcPr>
            <w:tcW w:w="1384" w:type="dxa"/>
            <w:shd w:val="clear" w:color="auto" w:fill="FFFFFF" w:themeFill="background1"/>
            <w:vAlign w:val="center"/>
          </w:tcPr>
          <w:p w:rsidR="00F14A3F" w:rsidRPr="001570E5" w:rsidRDefault="00F14A3F" w:rsidP="002A4FBF">
            <w:pPr>
              <w:pStyle w:val="BodytextSGEO"/>
              <w:spacing w:before="60" w:after="60"/>
              <w:jc w:val="center"/>
              <w:rPr>
                <w:szCs w:val="22"/>
              </w:rPr>
            </w:pPr>
            <w:r w:rsidRPr="001570E5">
              <w:rPr>
                <w:szCs w:val="22"/>
              </w:rPr>
              <w:t>NEO-CAM-SWR-0060</w:t>
            </w:r>
          </w:p>
        </w:tc>
        <w:tc>
          <w:tcPr>
            <w:tcW w:w="6521" w:type="dxa"/>
            <w:shd w:val="clear" w:color="auto" w:fill="FFFFFF" w:themeFill="background1"/>
            <w:vAlign w:val="center"/>
          </w:tcPr>
          <w:p w:rsidR="00F14A3F" w:rsidRPr="001570E5" w:rsidRDefault="00F14A3F" w:rsidP="002A4FBF">
            <w:pPr>
              <w:rPr>
                <w:sz w:val="22"/>
                <w:szCs w:val="22"/>
                <w:lang w:eastAsia="de-DE"/>
              </w:rPr>
            </w:pPr>
            <w:r w:rsidRPr="001570E5">
              <w:rPr>
                <w:sz w:val="22"/>
                <w:szCs w:val="22"/>
                <w:lang w:eastAsia="de-DE"/>
              </w:rPr>
              <w:t>BITE (Built In Test Environment) at the boot and bad parameter reporting to the monitoring system shall be used as failsafe algorithms for the system to prevent errors or other critical events.</w:t>
            </w:r>
          </w:p>
        </w:tc>
        <w:tc>
          <w:tcPr>
            <w:tcW w:w="1134"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Y</w:t>
            </w:r>
          </w:p>
        </w:tc>
        <w:tc>
          <w:tcPr>
            <w:tcW w:w="992" w:type="dxa"/>
            <w:shd w:val="clear" w:color="auto" w:fill="FFFFFF" w:themeFill="background1"/>
            <w:vAlign w:val="center"/>
          </w:tcPr>
          <w:p w:rsidR="00F14A3F" w:rsidRPr="001570E5" w:rsidRDefault="00F14A3F" w:rsidP="002A4FBF">
            <w:pPr>
              <w:pStyle w:val="BodytextSGEO"/>
              <w:jc w:val="center"/>
              <w:rPr>
                <w:szCs w:val="22"/>
              </w:rPr>
            </w:pPr>
            <w:r w:rsidRPr="001570E5">
              <w:rPr>
                <w:szCs w:val="22"/>
              </w:rPr>
              <w:t>R</w:t>
            </w:r>
          </w:p>
        </w:tc>
      </w:tr>
    </w:tbl>
    <w:p w:rsidR="002E7D32" w:rsidRPr="001570E5" w:rsidRDefault="002E7D32" w:rsidP="002A4FBF">
      <w:pPr>
        <w:pStyle w:val="Normale14"/>
      </w:pPr>
    </w:p>
    <w:p w:rsidR="00FC4E06" w:rsidRPr="001570E5" w:rsidRDefault="00FC4E06" w:rsidP="002A4FBF">
      <w:pPr>
        <w:pStyle w:val="Normale14"/>
      </w:pPr>
    </w:p>
    <w:p w:rsidR="002E7D32" w:rsidRPr="001570E5" w:rsidRDefault="00407FAD" w:rsidP="002A4FBF">
      <w:pPr>
        <w:pStyle w:val="Normale11"/>
        <w:rPr>
          <w:i/>
        </w:rPr>
      </w:pPr>
      <w:bookmarkStart w:id="403" w:name="_Toc414241842"/>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10</w:t>
      </w:r>
      <w:r w:rsidR="00D236E6" w:rsidRPr="001570E5">
        <w:rPr>
          <w:i/>
        </w:rPr>
        <w:fldChar w:fldCharType="end"/>
      </w:r>
      <w:r w:rsidRPr="001570E5">
        <w:rPr>
          <w:i/>
        </w:rPr>
        <w:t xml:space="preserve">: </w:t>
      </w:r>
      <w:r w:rsidR="002E7D32" w:rsidRPr="001570E5">
        <w:rPr>
          <w:i/>
        </w:rPr>
        <w:t>Reliability and Maintenance Requirements</w:t>
      </w:r>
      <w:bookmarkEnd w:id="403"/>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1384"/>
        <w:gridCol w:w="6521"/>
        <w:gridCol w:w="1134"/>
        <w:gridCol w:w="850"/>
      </w:tblGrid>
      <w:tr w:rsidR="00F14A3F" w:rsidRPr="001570E5" w:rsidTr="009A5A59">
        <w:trPr>
          <w:trHeight w:val="699"/>
        </w:trPr>
        <w:tc>
          <w:tcPr>
            <w:tcW w:w="1384" w:type="dxa"/>
            <w:tcBorders>
              <w:bottom w:val="single" w:sz="4" w:space="0" w:color="auto"/>
            </w:tcBorders>
            <w:shd w:val="clear" w:color="auto" w:fill="FFFFFF" w:themeFill="background1"/>
            <w:vAlign w:val="center"/>
          </w:tcPr>
          <w:p w:rsidR="00F14A3F" w:rsidRPr="001570E5" w:rsidRDefault="00F14A3F" w:rsidP="002A4FBF">
            <w:pPr>
              <w:jc w:val="center"/>
              <w:rPr>
                <w:b/>
                <w:sz w:val="22"/>
                <w:szCs w:val="22"/>
              </w:rPr>
            </w:pPr>
            <w:r w:rsidRPr="001570E5">
              <w:rPr>
                <w:b/>
                <w:sz w:val="22"/>
                <w:szCs w:val="22"/>
              </w:rPr>
              <w:t>Req.ID</w:t>
            </w:r>
          </w:p>
        </w:tc>
        <w:tc>
          <w:tcPr>
            <w:tcW w:w="6521" w:type="dxa"/>
            <w:tcBorders>
              <w:bottom w:val="single" w:sz="4" w:space="0" w:color="auto"/>
            </w:tcBorders>
            <w:shd w:val="clear" w:color="auto" w:fill="FFFFFF" w:themeFill="background1"/>
            <w:vAlign w:val="center"/>
          </w:tcPr>
          <w:p w:rsidR="00F14A3F" w:rsidRPr="001570E5" w:rsidRDefault="00F14A3F" w:rsidP="002A4FBF">
            <w:pPr>
              <w:jc w:val="center"/>
              <w:rPr>
                <w:b/>
                <w:sz w:val="22"/>
                <w:szCs w:val="22"/>
              </w:rPr>
            </w:pPr>
            <w:r w:rsidRPr="001570E5">
              <w:rPr>
                <w:b/>
                <w:sz w:val="22"/>
                <w:szCs w:val="22"/>
              </w:rPr>
              <w:t>Requirement Description</w:t>
            </w:r>
          </w:p>
        </w:tc>
        <w:tc>
          <w:tcPr>
            <w:tcW w:w="1134" w:type="dxa"/>
            <w:tcBorders>
              <w:bottom w:val="single" w:sz="4" w:space="0" w:color="auto"/>
            </w:tcBorders>
            <w:shd w:val="clear" w:color="auto" w:fill="FFFFFF" w:themeFill="background1"/>
            <w:vAlign w:val="center"/>
          </w:tcPr>
          <w:p w:rsidR="00F14A3F" w:rsidRPr="001570E5" w:rsidRDefault="00F14A3F" w:rsidP="002A4FBF">
            <w:pPr>
              <w:jc w:val="center"/>
              <w:rPr>
                <w:b/>
                <w:sz w:val="22"/>
                <w:szCs w:val="22"/>
              </w:rPr>
            </w:pPr>
            <w:r w:rsidRPr="001570E5">
              <w:rPr>
                <w:b/>
                <w:sz w:val="22"/>
                <w:szCs w:val="22"/>
              </w:rPr>
              <w:t>Comp-liant (Y/N)</w:t>
            </w:r>
          </w:p>
        </w:tc>
        <w:tc>
          <w:tcPr>
            <w:tcW w:w="850" w:type="dxa"/>
            <w:tcBorders>
              <w:bottom w:val="single" w:sz="4" w:space="0" w:color="auto"/>
            </w:tcBorders>
            <w:shd w:val="clear" w:color="auto" w:fill="FFFFFF" w:themeFill="background1"/>
            <w:vAlign w:val="center"/>
          </w:tcPr>
          <w:p w:rsidR="00F14A3F" w:rsidRPr="001570E5" w:rsidRDefault="00F14A3F" w:rsidP="002A4FBF">
            <w:pPr>
              <w:jc w:val="center"/>
              <w:rPr>
                <w:b/>
                <w:sz w:val="22"/>
                <w:szCs w:val="22"/>
              </w:rPr>
            </w:pPr>
            <w:r w:rsidRPr="001570E5">
              <w:rPr>
                <w:b/>
                <w:sz w:val="22"/>
                <w:szCs w:val="22"/>
              </w:rPr>
              <w:t>Ver. Method</w:t>
            </w:r>
          </w:p>
        </w:tc>
      </w:tr>
      <w:tr w:rsidR="00F14A3F" w:rsidRPr="001570E5" w:rsidTr="009A5A59">
        <w:trPr>
          <w:trHeight w:val="648"/>
        </w:trPr>
        <w:tc>
          <w:tcPr>
            <w:tcW w:w="1384"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NEO-CAM-MR-0010</w:t>
            </w:r>
          </w:p>
        </w:tc>
        <w:tc>
          <w:tcPr>
            <w:tcW w:w="6521" w:type="dxa"/>
            <w:shd w:val="clear" w:color="auto" w:fill="FFFFFF" w:themeFill="background1"/>
            <w:vAlign w:val="center"/>
          </w:tcPr>
          <w:p w:rsidR="00F14A3F" w:rsidRPr="001570E5" w:rsidRDefault="00F14A3F" w:rsidP="002A4FBF">
            <w:pPr>
              <w:rPr>
                <w:rFonts w:cs="Arial"/>
                <w:sz w:val="22"/>
                <w:szCs w:val="22"/>
              </w:rPr>
            </w:pPr>
            <w:r w:rsidRPr="001570E5">
              <w:rPr>
                <w:rFonts w:cs="Arial"/>
                <w:sz w:val="22"/>
                <w:szCs w:val="22"/>
              </w:rPr>
              <w:t>Availability: MTBF 8000h minimum, preferred 12000h.</w:t>
            </w:r>
          </w:p>
        </w:tc>
        <w:tc>
          <w:tcPr>
            <w:tcW w:w="1134"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Y</w:t>
            </w:r>
          </w:p>
        </w:tc>
        <w:tc>
          <w:tcPr>
            <w:tcW w:w="850"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R/A</w:t>
            </w:r>
          </w:p>
        </w:tc>
      </w:tr>
      <w:tr w:rsidR="00F14A3F" w:rsidRPr="001570E5" w:rsidTr="009A5A59">
        <w:trPr>
          <w:trHeight w:val="1023"/>
        </w:trPr>
        <w:tc>
          <w:tcPr>
            <w:tcW w:w="1384"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NEO-CAM-MR-0020</w:t>
            </w:r>
          </w:p>
        </w:tc>
        <w:tc>
          <w:tcPr>
            <w:tcW w:w="6521" w:type="dxa"/>
            <w:shd w:val="clear" w:color="auto" w:fill="FFFFFF" w:themeFill="background1"/>
            <w:vAlign w:val="center"/>
          </w:tcPr>
          <w:p w:rsidR="00F14A3F" w:rsidRPr="001570E5" w:rsidRDefault="00F14A3F" w:rsidP="002A4FBF">
            <w:pPr>
              <w:rPr>
                <w:rFonts w:cs="Arial"/>
                <w:sz w:val="22"/>
                <w:szCs w:val="22"/>
              </w:rPr>
            </w:pPr>
            <w:r w:rsidRPr="001570E5">
              <w:rPr>
                <w:rFonts w:cs="Arial"/>
                <w:sz w:val="22"/>
                <w:szCs w:val="22"/>
              </w:rPr>
              <w:t>The identified HW-Solution Chip-Set shall be available on the market at least for 5 years with the possibility to extend the period to 10 years by introducing  a spare policy .</w:t>
            </w:r>
          </w:p>
        </w:tc>
        <w:tc>
          <w:tcPr>
            <w:tcW w:w="1134"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Y</w:t>
            </w:r>
          </w:p>
        </w:tc>
        <w:tc>
          <w:tcPr>
            <w:tcW w:w="850" w:type="dxa"/>
            <w:shd w:val="clear" w:color="auto" w:fill="FFFFFF" w:themeFill="background1"/>
            <w:vAlign w:val="center"/>
          </w:tcPr>
          <w:p w:rsidR="00F14A3F" w:rsidRPr="001570E5" w:rsidRDefault="00F14A3F" w:rsidP="002A4FBF">
            <w:pPr>
              <w:jc w:val="center"/>
              <w:rPr>
                <w:sz w:val="22"/>
                <w:szCs w:val="22"/>
              </w:rPr>
            </w:pPr>
            <w:r w:rsidRPr="001570E5">
              <w:rPr>
                <w:sz w:val="22"/>
                <w:szCs w:val="22"/>
              </w:rPr>
              <w:t>R/A</w:t>
            </w:r>
          </w:p>
        </w:tc>
      </w:tr>
    </w:tbl>
    <w:p w:rsidR="002E7D32" w:rsidRPr="001570E5" w:rsidRDefault="002E7D32" w:rsidP="002A4FBF">
      <w:pPr>
        <w:pStyle w:val="Normale14"/>
      </w:pPr>
    </w:p>
    <w:p w:rsidR="00FC4E06" w:rsidRPr="001570E5" w:rsidRDefault="00FC4E06" w:rsidP="002A4FBF">
      <w:pPr>
        <w:pStyle w:val="Normale14"/>
      </w:pPr>
    </w:p>
    <w:p w:rsidR="002E7D32" w:rsidRPr="001570E5" w:rsidRDefault="00407FAD" w:rsidP="002A4FBF">
      <w:pPr>
        <w:pStyle w:val="Normale11"/>
      </w:pPr>
      <w:bookmarkStart w:id="404" w:name="_Ref398318163"/>
      <w:bookmarkStart w:id="405" w:name="_Toc410980440"/>
      <w:bookmarkStart w:id="406" w:name="_Toc414241843"/>
      <w:r w:rsidRPr="001570E5">
        <w:rPr>
          <w:i/>
        </w:rPr>
        <w:t xml:space="preserve">Table </w:t>
      </w:r>
      <w:r w:rsidR="00D236E6" w:rsidRPr="001570E5">
        <w:rPr>
          <w:i/>
        </w:rPr>
        <w:fldChar w:fldCharType="begin"/>
      </w:r>
      <w:r w:rsidRPr="001570E5">
        <w:rPr>
          <w:i/>
        </w:rPr>
        <w:instrText xml:space="preserve"> STYLEREF 1 \s </w:instrText>
      </w:r>
      <w:r w:rsidR="00D236E6" w:rsidRPr="001570E5">
        <w:rPr>
          <w:i/>
        </w:rPr>
        <w:fldChar w:fldCharType="separate"/>
      </w:r>
      <w:r w:rsidR="00BF2758">
        <w:rPr>
          <w:i/>
          <w:noProof/>
        </w:rPr>
        <w:t>6</w:t>
      </w:r>
      <w:r w:rsidR="00D236E6" w:rsidRPr="001570E5">
        <w:rPr>
          <w:i/>
        </w:rPr>
        <w:fldChar w:fldCharType="end"/>
      </w:r>
      <w:r w:rsidRPr="001570E5">
        <w:rPr>
          <w:i/>
        </w:rPr>
        <w:noBreakHyphen/>
      </w:r>
      <w:r w:rsidR="00D236E6" w:rsidRPr="001570E5">
        <w:rPr>
          <w:i/>
        </w:rPr>
        <w:fldChar w:fldCharType="begin"/>
      </w:r>
      <w:r w:rsidRPr="001570E5">
        <w:rPr>
          <w:i/>
        </w:rPr>
        <w:instrText xml:space="preserve"> SEQ Table \* ARABIC \s 1 </w:instrText>
      </w:r>
      <w:r w:rsidR="00D236E6" w:rsidRPr="001570E5">
        <w:rPr>
          <w:i/>
        </w:rPr>
        <w:fldChar w:fldCharType="separate"/>
      </w:r>
      <w:r w:rsidR="00BF2758">
        <w:rPr>
          <w:i/>
          <w:noProof/>
        </w:rPr>
        <w:t>11</w:t>
      </w:r>
      <w:r w:rsidR="00D236E6" w:rsidRPr="001570E5">
        <w:rPr>
          <w:i/>
        </w:rPr>
        <w:fldChar w:fldCharType="end"/>
      </w:r>
      <w:r w:rsidRPr="001570E5">
        <w:rPr>
          <w:i/>
        </w:rPr>
        <w:t xml:space="preserve">: </w:t>
      </w:r>
      <w:r w:rsidR="002E7D32" w:rsidRPr="001570E5">
        <w:t>Safety and Human Engineering Requirements</w:t>
      </w:r>
      <w:bookmarkEnd w:id="404"/>
      <w:bookmarkEnd w:id="405"/>
      <w:bookmarkEnd w:id="406"/>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84"/>
        <w:gridCol w:w="6521"/>
        <w:gridCol w:w="1134"/>
        <w:gridCol w:w="850"/>
      </w:tblGrid>
      <w:tr w:rsidR="00F14A3F" w:rsidRPr="001570E5" w:rsidTr="009A5A59">
        <w:trPr>
          <w:trHeight w:val="841"/>
        </w:trPr>
        <w:tc>
          <w:tcPr>
            <w:tcW w:w="1384" w:type="dxa"/>
            <w:tcBorders>
              <w:bottom w:val="single" w:sz="4" w:space="0" w:color="auto"/>
            </w:tcBorders>
            <w:shd w:val="clear" w:color="auto" w:fill="auto"/>
            <w:vAlign w:val="center"/>
          </w:tcPr>
          <w:p w:rsidR="00F14A3F" w:rsidRPr="001570E5" w:rsidRDefault="00F14A3F" w:rsidP="002A4FBF">
            <w:pPr>
              <w:pStyle w:val="Normale11"/>
              <w:jc w:val="center"/>
              <w:rPr>
                <w:b/>
                <w:sz w:val="24"/>
              </w:rPr>
            </w:pPr>
            <w:r w:rsidRPr="001570E5">
              <w:rPr>
                <w:b/>
                <w:sz w:val="24"/>
              </w:rPr>
              <w:t>Req.ID</w:t>
            </w:r>
          </w:p>
        </w:tc>
        <w:tc>
          <w:tcPr>
            <w:tcW w:w="6521" w:type="dxa"/>
            <w:tcBorders>
              <w:bottom w:val="single" w:sz="4" w:space="0" w:color="auto"/>
            </w:tcBorders>
            <w:shd w:val="clear" w:color="auto" w:fill="auto"/>
            <w:vAlign w:val="center"/>
          </w:tcPr>
          <w:p w:rsidR="00F14A3F" w:rsidRPr="001570E5" w:rsidRDefault="00F14A3F" w:rsidP="002A4FBF">
            <w:pPr>
              <w:pStyle w:val="Normale11"/>
              <w:jc w:val="center"/>
              <w:rPr>
                <w:b/>
                <w:sz w:val="24"/>
              </w:rPr>
            </w:pPr>
            <w:r w:rsidRPr="001570E5">
              <w:rPr>
                <w:b/>
                <w:sz w:val="24"/>
              </w:rPr>
              <w:t>Requirement Description</w:t>
            </w:r>
          </w:p>
        </w:tc>
        <w:tc>
          <w:tcPr>
            <w:tcW w:w="1134" w:type="dxa"/>
            <w:tcBorders>
              <w:bottom w:val="single" w:sz="4" w:space="0" w:color="auto"/>
            </w:tcBorders>
            <w:shd w:val="clear" w:color="auto" w:fill="auto"/>
            <w:vAlign w:val="center"/>
          </w:tcPr>
          <w:p w:rsidR="00F14A3F" w:rsidRPr="001570E5" w:rsidRDefault="00F14A3F" w:rsidP="002A4FBF">
            <w:pPr>
              <w:pStyle w:val="Normale11"/>
              <w:jc w:val="center"/>
              <w:rPr>
                <w:b/>
                <w:sz w:val="24"/>
              </w:rPr>
            </w:pPr>
            <w:r w:rsidRPr="001570E5">
              <w:rPr>
                <w:b/>
                <w:sz w:val="24"/>
              </w:rPr>
              <w:t>Compliant (Y/N)</w:t>
            </w:r>
          </w:p>
        </w:tc>
        <w:tc>
          <w:tcPr>
            <w:tcW w:w="850" w:type="dxa"/>
            <w:tcBorders>
              <w:bottom w:val="single" w:sz="4" w:space="0" w:color="auto"/>
            </w:tcBorders>
            <w:shd w:val="clear" w:color="auto" w:fill="auto"/>
            <w:vAlign w:val="center"/>
          </w:tcPr>
          <w:p w:rsidR="00F14A3F" w:rsidRPr="001570E5" w:rsidRDefault="00F14A3F" w:rsidP="002A4FBF">
            <w:pPr>
              <w:pStyle w:val="Normale11"/>
              <w:jc w:val="center"/>
              <w:rPr>
                <w:b/>
                <w:sz w:val="24"/>
              </w:rPr>
            </w:pPr>
            <w:r w:rsidRPr="001570E5">
              <w:rPr>
                <w:b/>
                <w:sz w:val="24"/>
              </w:rPr>
              <w:t>Ver. Method</w:t>
            </w:r>
          </w:p>
        </w:tc>
      </w:tr>
      <w:tr w:rsidR="00F14A3F" w:rsidTr="009A5A59">
        <w:trPr>
          <w:trHeight w:val="768"/>
        </w:trPr>
        <w:tc>
          <w:tcPr>
            <w:tcW w:w="1384" w:type="dxa"/>
            <w:shd w:val="clear" w:color="auto" w:fill="auto"/>
            <w:vAlign w:val="center"/>
          </w:tcPr>
          <w:p w:rsidR="00F14A3F" w:rsidRPr="001570E5" w:rsidRDefault="00F14A3F" w:rsidP="002A4FBF">
            <w:pPr>
              <w:pStyle w:val="Normale11"/>
              <w:jc w:val="center"/>
            </w:pPr>
            <w:r w:rsidRPr="001570E5">
              <w:t>NEO-CAM-SAF-0010</w:t>
            </w:r>
          </w:p>
        </w:tc>
        <w:tc>
          <w:tcPr>
            <w:tcW w:w="6521" w:type="dxa"/>
            <w:shd w:val="clear" w:color="auto" w:fill="auto"/>
            <w:vAlign w:val="center"/>
          </w:tcPr>
          <w:p w:rsidR="00F14A3F" w:rsidRPr="001570E5" w:rsidRDefault="00F14A3F" w:rsidP="002A4FBF">
            <w:pPr>
              <w:pStyle w:val="Normale11"/>
              <w:rPr>
                <w:rFonts w:cs="Arial"/>
              </w:rPr>
            </w:pPr>
            <w:r w:rsidRPr="001570E5">
              <w:rPr>
                <w:rFonts w:cs="Arial"/>
              </w:rPr>
              <w:t>CCDs, Camera systems, all related tools, and external units shall satisfy CE safety mark parameters.</w:t>
            </w:r>
          </w:p>
        </w:tc>
        <w:tc>
          <w:tcPr>
            <w:tcW w:w="1134" w:type="dxa"/>
            <w:shd w:val="clear" w:color="auto" w:fill="auto"/>
            <w:vAlign w:val="center"/>
          </w:tcPr>
          <w:p w:rsidR="00F14A3F" w:rsidRPr="001570E5" w:rsidRDefault="00F14A3F" w:rsidP="002A4FBF">
            <w:pPr>
              <w:pStyle w:val="Normale11"/>
              <w:jc w:val="center"/>
            </w:pPr>
            <w:r w:rsidRPr="001570E5">
              <w:t>Y</w:t>
            </w:r>
          </w:p>
        </w:tc>
        <w:tc>
          <w:tcPr>
            <w:tcW w:w="850" w:type="dxa"/>
            <w:shd w:val="clear" w:color="auto" w:fill="auto"/>
            <w:vAlign w:val="center"/>
          </w:tcPr>
          <w:p w:rsidR="00F14A3F" w:rsidRDefault="00F14A3F" w:rsidP="002A4FBF">
            <w:pPr>
              <w:pStyle w:val="Normale11"/>
              <w:jc w:val="center"/>
            </w:pPr>
            <w:r w:rsidRPr="001570E5">
              <w:t>R/I/T</w:t>
            </w:r>
          </w:p>
        </w:tc>
      </w:tr>
    </w:tbl>
    <w:p w:rsidR="002E7D32" w:rsidRDefault="002E7D32" w:rsidP="002A4FBF">
      <w:pPr>
        <w:pStyle w:val="Normale14"/>
      </w:pPr>
    </w:p>
    <w:p w:rsidR="00F14A3F" w:rsidRDefault="00F14A3F" w:rsidP="002A4FBF">
      <w:pPr>
        <w:pStyle w:val="Normale14"/>
      </w:pPr>
    </w:p>
    <w:p w:rsidR="00F14A3F" w:rsidRPr="00D00AD5" w:rsidRDefault="00F14A3F" w:rsidP="002A4FBF">
      <w:pPr>
        <w:pStyle w:val="Normale14"/>
      </w:pPr>
    </w:p>
    <w:p w:rsidR="002E7D32" w:rsidRPr="00B639DB" w:rsidRDefault="002E7D32" w:rsidP="002A4FBF">
      <w:pPr>
        <w:pStyle w:val="Normale14"/>
      </w:pPr>
    </w:p>
    <w:sectPr w:rsidR="002E7D32" w:rsidRPr="00B639DB" w:rsidSect="009A5A59">
      <w:pgSz w:w="11907" w:h="16840" w:code="9"/>
      <w:pgMar w:top="851" w:right="1304" w:bottom="851" w:left="567" w:header="851" w:footer="567" w:gutter="0"/>
      <w:cols w:space="720"/>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32E4" w:rsidRDefault="003032E4" w:rsidP="008F276B">
      <w:pPr>
        <w:pStyle w:val="Nagwek"/>
      </w:pPr>
      <w:r>
        <w:separator/>
      </w:r>
    </w:p>
  </w:endnote>
  <w:endnote w:type="continuationSeparator" w:id="1">
    <w:p w:rsidR="003032E4" w:rsidRDefault="003032E4" w:rsidP="008F276B">
      <w:pPr>
        <w:pStyle w:val="Nagwek"/>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FreeSans">
    <w:altName w:val="Arial"/>
    <w:charset w:val="00"/>
    <w:family w:val="swiss"/>
    <w:pitch w:val="default"/>
    <w:sig w:usb0="00000000" w:usb1="00000000" w:usb2="00000000" w:usb3="00000000" w:csb0="00000000" w:csb1="00000000"/>
  </w:font>
  <w:font w:name="PMingLiU">
    <w:altName w:val="新細明體"/>
    <w:panose1 w:val="02020500000000000000"/>
    <w:charset w:val="88"/>
    <w:family w:val="roman"/>
    <w:pitch w:val="variable"/>
    <w:sig w:usb0="A00002FF" w:usb1="28CFFCFA" w:usb2="00000016" w:usb3="00000000" w:csb0="00100001" w:csb1="00000000"/>
  </w:font>
  <w:font w:name="TimesNewRomanPSMT">
    <w:panose1 w:val="00000000000000000000"/>
    <w:charset w:val="00"/>
    <w:family w:val="roman"/>
    <w:notTrueType/>
    <w:pitch w:val="default"/>
    <w:sig w:usb0="00000000" w:usb1="00000000" w:usb2="00000000" w:usb3="00000000" w:csb0="00000000" w:csb1="00000000"/>
  </w:font>
  <w:font w:name="TimesNewRomanPS-BoldMT">
    <w:panose1 w:val="00000000000000000000"/>
    <w:charset w:val="00"/>
    <w:family w:val="roman"/>
    <w:notTrueType/>
    <w:pitch w:val="default"/>
    <w:sig w:usb0="00000000" w:usb1="00000000" w:usb2="00000000" w:usb3="00000000" w:csb0="00000000" w:csb1="00000000"/>
  </w:font>
  <w:font w:name="Cambria Math">
    <w:panose1 w:val="02040503050406030204"/>
    <w:charset w:val="EE"/>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Identity-H">
    <w:altName w:val="MS Mincho"/>
    <w:panose1 w:val="00000000000000000000"/>
    <w:charset w:val="80"/>
    <w:family w:val="auto"/>
    <w:notTrueType/>
    <w:pitch w:val="default"/>
    <w:sig w:usb0="00000000" w:usb1="08070000" w:usb2="00000010" w:usb3="00000000" w:csb0="00020000" w:csb1="00000000"/>
  </w:font>
  <w:font w:name="arial;sans-serif">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5867" w:rsidRPr="002744DD" w:rsidRDefault="00C15867" w:rsidP="00070CD0">
    <w:pPr>
      <w:pStyle w:val="Stopka"/>
      <w:pBdr>
        <w:top w:val="single" w:sz="4" w:space="1" w:color="auto"/>
        <w:left w:val="single" w:sz="4" w:space="4" w:color="auto"/>
        <w:bottom w:val="single" w:sz="4" w:space="1" w:color="auto"/>
        <w:right w:val="single" w:sz="4" w:space="11" w:color="auto"/>
      </w:pBdr>
      <w:jc w:val="center"/>
      <w:rPr>
        <w:sz w:val="18"/>
        <w:lang w:val="it-IT"/>
      </w:rPr>
    </w:pPr>
    <w:r w:rsidRPr="008F5863">
      <w:rPr>
        <w:sz w:val="18"/>
        <w:lang w:val="it-IT"/>
      </w:rPr>
      <w:t xml:space="preserve">Questo documento contiene informazioni di proprietà di CGS SpA. </w:t>
    </w:r>
    <w:r w:rsidRPr="002744DD">
      <w:rPr>
        <w:sz w:val="18"/>
        <w:lang w:val="it-IT"/>
      </w:rPr>
      <w:t>Tutti i diritti sono riservati.</w:t>
    </w:r>
  </w:p>
  <w:p w:rsidR="00C15867" w:rsidRPr="00D96B72" w:rsidRDefault="00C15867" w:rsidP="00070CD0">
    <w:pPr>
      <w:pStyle w:val="Stopka"/>
      <w:pBdr>
        <w:top w:val="single" w:sz="4" w:space="1" w:color="auto"/>
        <w:left w:val="single" w:sz="4" w:space="4" w:color="auto"/>
        <w:bottom w:val="single" w:sz="4" w:space="1" w:color="auto"/>
        <w:right w:val="single" w:sz="4" w:space="11" w:color="auto"/>
      </w:pBdr>
      <w:jc w:val="center"/>
      <w:rPr>
        <w:i/>
        <w:sz w:val="18"/>
      </w:rPr>
    </w:pPr>
    <w:r>
      <w:rPr>
        <w:i/>
        <w:sz w:val="18"/>
      </w:rPr>
      <w:t>All information contained in this document are property of CGS SpA. All rights reserved.</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5867" w:rsidRPr="008F5863" w:rsidRDefault="00C15867" w:rsidP="00D96B72">
    <w:pPr>
      <w:pStyle w:val="Stopka"/>
      <w:pBdr>
        <w:top w:val="single" w:sz="4" w:space="1" w:color="auto"/>
        <w:left w:val="single" w:sz="4" w:space="4" w:color="auto"/>
        <w:bottom w:val="single" w:sz="4" w:space="1" w:color="auto"/>
        <w:right w:val="single" w:sz="4" w:space="4" w:color="auto"/>
      </w:pBdr>
      <w:jc w:val="center"/>
      <w:rPr>
        <w:sz w:val="18"/>
        <w:lang w:val="it-IT"/>
      </w:rPr>
    </w:pPr>
    <w:r w:rsidRPr="008F5863">
      <w:rPr>
        <w:sz w:val="18"/>
        <w:lang w:val="it-IT"/>
      </w:rPr>
      <w:t>Questo documento contiene informazioni di proprietà di CGS SpA: Tutti i diritti sono riservati</w:t>
    </w:r>
  </w:p>
  <w:p w:rsidR="00C15867" w:rsidRPr="00D96B72" w:rsidRDefault="00C15867" w:rsidP="00D96B72">
    <w:pPr>
      <w:pStyle w:val="Stopka"/>
      <w:pBdr>
        <w:top w:val="single" w:sz="4" w:space="1" w:color="auto"/>
        <w:left w:val="single" w:sz="4" w:space="4" w:color="auto"/>
        <w:bottom w:val="single" w:sz="4" w:space="1" w:color="auto"/>
        <w:right w:val="single" w:sz="4" w:space="4" w:color="auto"/>
      </w:pBdr>
      <w:jc w:val="center"/>
      <w:rPr>
        <w:i/>
        <w:sz w:val="18"/>
      </w:rPr>
    </w:pPr>
    <w:r>
      <w:rPr>
        <w:i/>
        <w:sz w:val="18"/>
      </w:rPr>
      <w:t>All information contained in this document are property of CGS SpA. All rights reserved.</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32E4" w:rsidRDefault="003032E4" w:rsidP="008F276B">
      <w:pPr>
        <w:pStyle w:val="Nagwek"/>
      </w:pPr>
      <w:r>
        <w:separator/>
      </w:r>
    </w:p>
  </w:footnote>
  <w:footnote w:type="continuationSeparator" w:id="1">
    <w:p w:rsidR="003032E4" w:rsidRDefault="003032E4" w:rsidP="008F276B">
      <w:pPr>
        <w:pStyle w:val="Nagwek"/>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375"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tblPr>
    <w:tblGrid>
      <w:gridCol w:w="3047"/>
      <w:gridCol w:w="3847"/>
      <w:gridCol w:w="794"/>
      <w:gridCol w:w="567"/>
      <w:gridCol w:w="567"/>
      <w:gridCol w:w="1553"/>
    </w:tblGrid>
    <w:tr w:rsidR="00C15867" w:rsidTr="004001B5">
      <w:trPr>
        <w:trHeight w:val="482"/>
      </w:trPr>
      <w:tc>
        <w:tcPr>
          <w:tcW w:w="3047" w:type="dxa"/>
          <w:vMerge w:val="restart"/>
          <w:tcBorders>
            <w:top w:val="single" w:sz="12" w:space="0" w:color="auto"/>
            <w:bottom w:val="single" w:sz="12" w:space="0" w:color="auto"/>
            <w:right w:val="single" w:sz="12" w:space="0" w:color="auto"/>
          </w:tcBorders>
          <w:shd w:val="clear" w:color="auto" w:fill="auto"/>
          <w:vAlign w:val="center"/>
        </w:tcPr>
        <w:p w:rsidR="00C15867" w:rsidRDefault="00C15867" w:rsidP="004001B5">
          <w:pPr>
            <w:pStyle w:val="Nagwek"/>
            <w:spacing w:before="60"/>
            <w:jc w:val="center"/>
            <w:rPr>
              <w:sz w:val="20"/>
            </w:rPr>
          </w:pPr>
          <w:r>
            <w:object w:dxaOrig="5505"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in;height:36pt" o:ole="">
                <v:imagedata r:id="rId1" o:title=""/>
              </v:shape>
              <o:OLEObject Type="Embed" ProgID="PBrush" ShapeID="_x0000_i1031" DrawAspect="Content" ObjectID="_1488174206" r:id="rId2"/>
            </w:object>
          </w:r>
        </w:p>
      </w:tc>
      <w:tc>
        <w:tcPr>
          <w:tcW w:w="3847" w:type="dxa"/>
          <w:vMerge w:val="restart"/>
          <w:tcBorders>
            <w:top w:val="single" w:sz="12" w:space="0" w:color="auto"/>
            <w:left w:val="single" w:sz="12" w:space="0" w:color="auto"/>
            <w:bottom w:val="nil"/>
            <w:right w:val="single" w:sz="12" w:space="0" w:color="auto"/>
          </w:tcBorders>
          <w:shd w:val="clear" w:color="auto" w:fill="auto"/>
        </w:tcPr>
        <w:p w:rsidR="00C15867" w:rsidRPr="00D96B72" w:rsidRDefault="00C15867" w:rsidP="00D96B72">
          <w:pPr>
            <w:pStyle w:val="Nagwek"/>
            <w:spacing w:before="280"/>
            <w:jc w:val="center"/>
            <w:rPr>
              <w:b/>
              <w:sz w:val="36"/>
            </w:rPr>
          </w:pPr>
          <w:r>
            <w:rPr>
              <w:b/>
              <w:sz w:val="36"/>
            </w:rPr>
            <w:t>NEOSTEL</w:t>
          </w:r>
        </w:p>
      </w:tc>
      <w:tc>
        <w:tcPr>
          <w:tcW w:w="794" w:type="dxa"/>
          <w:tcBorders>
            <w:left w:val="single" w:sz="12" w:space="0" w:color="auto"/>
          </w:tcBorders>
          <w:shd w:val="clear" w:color="auto" w:fill="auto"/>
        </w:tcPr>
        <w:p w:rsidR="00C15867" w:rsidRDefault="00C15867" w:rsidP="00D96B72">
          <w:pPr>
            <w:pStyle w:val="Nagwek"/>
            <w:spacing w:before="60"/>
            <w:jc w:val="left"/>
            <w:rPr>
              <w:sz w:val="16"/>
            </w:rPr>
          </w:pPr>
          <w:r>
            <w:rPr>
              <w:sz w:val="16"/>
            </w:rPr>
            <w:t>N° Doc:</w:t>
          </w:r>
        </w:p>
        <w:p w:rsidR="00C15867" w:rsidRPr="00D96B72" w:rsidRDefault="00C15867" w:rsidP="00D96B72">
          <w:pPr>
            <w:pStyle w:val="Nagwek"/>
            <w:jc w:val="left"/>
            <w:rPr>
              <w:sz w:val="16"/>
            </w:rPr>
          </w:pPr>
          <w:r>
            <w:rPr>
              <w:i/>
              <w:sz w:val="16"/>
            </w:rPr>
            <w:t>Doc N°:</w:t>
          </w:r>
        </w:p>
      </w:tc>
      <w:tc>
        <w:tcPr>
          <w:tcW w:w="2687" w:type="dxa"/>
          <w:gridSpan w:val="3"/>
          <w:shd w:val="clear" w:color="auto" w:fill="auto"/>
        </w:tcPr>
        <w:p w:rsidR="00C15867" w:rsidRPr="00D96B72" w:rsidRDefault="00C15867" w:rsidP="00D96B72">
          <w:pPr>
            <w:pStyle w:val="Nagwek"/>
            <w:spacing w:before="120"/>
            <w:jc w:val="left"/>
            <w:rPr>
              <w:b/>
              <w:sz w:val="20"/>
            </w:rPr>
          </w:pPr>
          <w:r>
            <w:rPr>
              <w:b/>
              <w:sz w:val="20"/>
            </w:rPr>
            <w:t>NEOSTEL-DD-CGS-005</w:t>
          </w:r>
        </w:p>
      </w:tc>
    </w:tr>
    <w:tr w:rsidR="00C15867" w:rsidTr="004001B5">
      <w:trPr>
        <w:trHeight w:val="482"/>
      </w:trPr>
      <w:tc>
        <w:tcPr>
          <w:tcW w:w="3047" w:type="dxa"/>
          <w:vMerge/>
          <w:tcBorders>
            <w:top w:val="single" w:sz="12" w:space="0" w:color="auto"/>
            <w:bottom w:val="single" w:sz="12" w:space="0" w:color="auto"/>
            <w:right w:val="single" w:sz="12" w:space="0" w:color="auto"/>
          </w:tcBorders>
          <w:shd w:val="clear" w:color="auto" w:fill="auto"/>
        </w:tcPr>
        <w:p w:rsidR="00C15867" w:rsidRDefault="00C15867">
          <w:pPr>
            <w:pStyle w:val="Nagwek"/>
            <w:rPr>
              <w:sz w:val="20"/>
            </w:rPr>
          </w:pPr>
        </w:p>
      </w:tc>
      <w:tc>
        <w:tcPr>
          <w:tcW w:w="3847" w:type="dxa"/>
          <w:vMerge/>
          <w:tcBorders>
            <w:top w:val="nil"/>
            <w:left w:val="single" w:sz="12" w:space="0" w:color="auto"/>
            <w:bottom w:val="single" w:sz="12" w:space="0" w:color="auto"/>
            <w:right w:val="single" w:sz="12" w:space="0" w:color="auto"/>
          </w:tcBorders>
          <w:shd w:val="clear" w:color="auto" w:fill="auto"/>
        </w:tcPr>
        <w:p w:rsidR="00C15867" w:rsidRPr="00D96B72" w:rsidRDefault="00C15867" w:rsidP="00D96B72">
          <w:pPr>
            <w:pStyle w:val="Nagwek"/>
            <w:spacing w:before="280"/>
            <w:jc w:val="center"/>
            <w:rPr>
              <w:b/>
              <w:sz w:val="36"/>
            </w:rPr>
          </w:pPr>
        </w:p>
      </w:tc>
      <w:tc>
        <w:tcPr>
          <w:tcW w:w="794" w:type="dxa"/>
          <w:tcBorders>
            <w:left w:val="single" w:sz="12" w:space="0" w:color="auto"/>
          </w:tcBorders>
          <w:shd w:val="clear" w:color="auto" w:fill="auto"/>
        </w:tcPr>
        <w:p w:rsidR="00C15867" w:rsidRDefault="00C15867" w:rsidP="00D96B72">
          <w:pPr>
            <w:pStyle w:val="Nagwek"/>
            <w:spacing w:before="60"/>
            <w:jc w:val="left"/>
            <w:rPr>
              <w:sz w:val="16"/>
            </w:rPr>
          </w:pPr>
          <w:r>
            <w:rPr>
              <w:sz w:val="16"/>
            </w:rPr>
            <w:t>Ediz.:</w:t>
          </w:r>
        </w:p>
        <w:p w:rsidR="00C15867" w:rsidRPr="00D96B72" w:rsidRDefault="00C15867" w:rsidP="00D96B72">
          <w:pPr>
            <w:pStyle w:val="Nagwek"/>
            <w:jc w:val="left"/>
            <w:rPr>
              <w:sz w:val="16"/>
            </w:rPr>
          </w:pPr>
          <w:r>
            <w:rPr>
              <w:i/>
              <w:sz w:val="16"/>
            </w:rPr>
            <w:t>Issue:</w:t>
          </w:r>
        </w:p>
      </w:tc>
      <w:tc>
        <w:tcPr>
          <w:tcW w:w="567" w:type="dxa"/>
          <w:shd w:val="clear" w:color="auto" w:fill="auto"/>
        </w:tcPr>
        <w:p w:rsidR="00C15867" w:rsidRPr="00972159" w:rsidRDefault="00D236E6" w:rsidP="00D96B72">
          <w:pPr>
            <w:pStyle w:val="Nagwek"/>
            <w:spacing w:before="120"/>
            <w:jc w:val="left"/>
            <w:rPr>
              <w:b/>
              <w:sz w:val="16"/>
              <w:szCs w:val="16"/>
            </w:rPr>
          </w:pPr>
          <w:fldSimple w:instr=" DOCPROPERTY  Issue  \* MERGEFORMAT ">
            <w:r w:rsidR="00C15867" w:rsidRPr="00783907">
              <w:rPr>
                <w:b/>
                <w:sz w:val="16"/>
                <w:szCs w:val="16"/>
              </w:rPr>
              <w:t>1</w:t>
            </w:r>
            <w:r w:rsidR="00C15867" w:rsidRPr="00783907">
              <w:rPr>
                <w:sz w:val="16"/>
                <w:szCs w:val="16"/>
              </w:rPr>
              <w:t>/Draft</w:t>
            </w:r>
          </w:fldSimple>
        </w:p>
      </w:tc>
      <w:tc>
        <w:tcPr>
          <w:tcW w:w="567" w:type="dxa"/>
          <w:shd w:val="clear" w:color="auto" w:fill="auto"/>
        </w:tcPr>
        <w:p w:rsidR="00C15867" w:rsidRDefault="00C15867" w:rsidP="00D96B72">
          <w:pPr>
            <w:pStyle w:val="Nagwek"/>
            <w:spacing w:before="60"/>
            <w:jc w:val="center"/>
            <w:rPr>
              <w:sz w:val="16"/>
            </w:rPr>
          </w:pPr>
          <w:r>
            <w:rPr>
              <w:sz w:val="16"/>
            </w:rPr>
            <w:t>Data:</w:t>
          </w:r>
        </w:p>
        <w:p w:rsidR="00C15867" w:rsidRPr="00D96B72" w:rsidRDefault="00C15867" w:rsidP="00D96B72">
          <w:pPr>
            <w:pStyle w:val="Nagwek"/>
            <w:jc w:val="center"/>
            <w:rPr>
              <w:sz w:val="16"/>
            </w:rPr>
          </w:pPr>
          <w:r>
            <w:rPr>
              <w:i/>
              <w:sz w:val="16"/>
            </w:rPr>
            <w:t>Date:</w:t>
          </w:r>
        </w:p>
      </w:tc>
      <w:tc>
        <w:tcPr>
          <w:tcW w:w="1553" w:type="dxa"/>
          <w:shd w:val="clear" w:color="auto" w:fill="auto"/>
        </w:tcPr>
        <w:p w:rsidR="00C15867" w:rsidRPr="00235655" w:rsidRDefault="00D236E6" w:rsidP="009E1F60">
          <w:pPr>
            <w:pStyle w:val="Nagwek"/>
            <w:spacing w:before="120"/>
            <w:jc w:val="left"/>
            <w:rPr>
              <w:b/>
              <w:sz w:val="20"/>
            </w:rPr>
          </w:pPr>
          <w:fldSimple w:instr=" DOCPROPERTY  Date  \* MERGEFORMAT ">
            <w:r w:rsidR="00C15867" w:rsidRPr="00783907">
              <w:rPr>
                <w:b/>
                <w:sz w:val="20"/>
              </w:rPr>
              <w:t>20/01/2015</w:t>
            </w:r>
          </w:fldSimple>
        </w:p>
      </w:tc>
    </w:tr>
    <w:tr w:rsidR="00C15867" w:rsidTr="00B56AC9">
      <w:trPr>
        <w:trHeight w:val="482"/>
      </w:trPr>
      <w:tc>
        <w:tcPr>
          <w:tcW w:w="3047" w:type="dxa"/>
          <w:vMerge/>
          <w:tcBorders>
            <w:top w:val="single" w:sz="12" w:space="0" w:color="auto"/>
            <w:bottom w:val="single" w:sz="12" w:space="0" w:color="auto"/>
            <w:right w:val="single" w:sz="12" w:space="0" w:color="auto"/>
          </w:tcBorders>
          <w:shd w:val="clear" w:color="auto" w:fill="auto"/>
        </w:tcPr>
        <w:p w:rsidR="00C15867" w:rsidRDefault="00C15867">
          <w:pPr>
            <w:pStyle w:val="Nagwek"/>
            <w:rPr>
              <w:sz w:val="20"/>
            </w:rPr>
          </w:pPr>
        </w:p>
      </w:tc>
      <w:tc>
        <w:tcPr>
          <w:tcW w:w="3847" w:type="dxa"/>
          <w:tcBorders>
            <w:top w:val="single" w:sz="12" w:space="0" w:color="auto"/>
            <w:left w:val="single" w:sz="12" w:space="0" w:color="auto"/>
            <w:bottom w:val="single" w:sz="12" w:space="0" w:color="auto"/>
            <w:right w:val="single" w:sz="12" w:space="0" w:color="auto"/>
          </w:tcBorders>
          <w:shd w:val="clear" w:color="auto" w:fill="auto"/>
          <w:vAlign w:val="center"/>
        </w:tcPr>
        <w:p w:rsidR="00C15867" w:rsidRPr="00D76FC8" w:rsidRDefault="00D236E6" w:rsidP="00982CE4">
          <w:pPr>
            <w:pStyle w:val="Nagwek"/>
            <w:jc w:val="center"/>
            <w:rPr>
              <w:sz w:val="16"/>
              <w:szCs w:val="16"/>
            </w:rPr>
          </w:pPr>
          <w:fldSimple w:instr=" DOCPROPERTY  Title  \* MERGEFORMAT ">
            <w:r w:rsidR="00C15867" w:rsidRPr="00783907">
              <w:rPr>
                <w:sz w:val="16"/>
                <w:szCs w:val="16"/>
              </w:rPr>
              <w:t>CCD &amp; Camera Assembly Detailed Design and Analysis</w:t>
            </w:r>
          </w:fldSimple>
        </w:p>
      </w:tc>
      <w:tc>
        <w:tcPr>
          <w:tcW w:w="794" w:type="dxa"/>
          <w:tcBorders>
            <w:left w:val="single" w:sz="12" w:space="0" w:color="auto"/>
          </w:tcBorders>
          <w:shd w:val="clear" w:color="auto" w:fill="auto"/>
        </w:tcPr>
        <w:p w:rsidR="00C15867" w:rsidRDefault="00C15867" w:rsidP="00D96B72">
          <w:pPr>
            <w:pStyle w:val="Nagwek"/>
            <w:spacing w:before="60"/>
            <w:jc w:val="left"/>
            <w:rPr>
              <w:sz w:val="16"/>
            </w:rPr>
          </w:pPr>
          <w:r>
            <w:rPr>
              <w:sz w:val="16"/>
            </w:rPr>
            <w:t>Pagina</w:t>
          </w:r>
        </w:p>
        <w:p w:rsidR="00C15867" w:rsidRPr="00D96B72" w:rsidRDefault="00C15867" w:rsidP="00D96B72">
          <w:pPr>
            <w:pStyle w:val="Nagwek"/>
            <w:jc w:val="left"/>
            <w:rPr>
              <w:sz w:val="16"/>
            </w:rPr>
          </w:pPr>
          <w:r>
            <w:rPr>
              <w:i/>
              <w:sz w:val="16"/>
            </w:rPr>
            <w:t>Page</w:t>
          </w:r>
        </w:p>
      </w:tc>
      <w:tc>
        <w:tcPr>
          <w:tcW w:w="567" w:type="dxa"/>
          <w:shd w:val="clear" w:color="auto" w:fill="auto"/>
        </w:tcPr>
        <w:p w:rsidR="00C15867" w:rsidRPr="00D96B72" w:rsidRDefault="00D236E6" w:rsidP="00D96B72">
          <w:pPr>
            <w:pStyle w:val="Nagwek"/>
            <w:spacing w:before="120"/>
            <w:jc w:val="left"/>
            <w:rPr>
              <w:b/>
              <w:sz w:val="20"/>
            </w:rPr>
          </w:pPr>
          <w:r>
            <w:rPr>
              <w:b/>
              <w:sz w:val="20"/>
            </w:rPr>
            <w:fldChar w:fldCharType="begin"/>
          </w:r>
          <w:r w:rsidR="00C15867">
            <w:rPr>
              <w:b/>
              <w:sz w:val="20"/>
            </w:rPr>
            <w:instrText xml:space="preserve"> PAGE  \* MERGEFORMAT </w:instrText>
          </w:r>
          <w:r>
            <w:rPr>
              <w:b/>
              <w:sz w:val="20"/>
            </w:rPr>
            <w:fldChar w:fldCharType="separate"/>
          </w:r>
          <w:r w:rsidR="00135443">
            <w:rPr>
              <w:b/>
              <w:sz w:val="20"/>
            </w:rPr>
            <w:t>100</w:t>
          </w:r>
          <w:r>
            <w:rPr>
              <w:b/>
              <w:sz w:val="20"/>
            </w:rPr>
            <w:fldChar w:fldCharType="end"/>
          </w:r>
        </w:p>
      </w:tc>
      <w:tc>
        <w:tcPr>
          <w:tcW w:w="567" w:type="dxa"/>
          <w:shd w:val="clear" w:color="auto" w:fill="auto"/>
        </w:tcPr>
        <w:p w:rsidR="00C15867" w:rsidRDefault="00C15867" w:rsidP="00D96B72">
          <w:pPr>
            <w:pStyle w:val="Nagwek"/>
            <w:spacing w:before="60"/>
            <w:jc w:val="center"/>
            <w:rPr>
              <w:sz w:val="16"/>
            </w:rPr>
          </w:pPr>
          <w:r>
            <w:rPr>
              <w:sz w:val="16"/>
            </w:rPr>
            <w:t>di</w:t>
          </w:r>
        </w:p>
        <w:p w:rsidR="00C15867" w:rsidRPr="00D96B72" w:rsidRDefault="00C15867" w:rsidP="00D96B72">
          <w:pPr>
            <w:pStyle w:val="Nagwek"/>
            <w:jc w:val="center"/>
            <w:rPr>
              <w:sz w:val="16"/>
            </w:rPr>
          </w:pPr>
          <w:r>
            <w:rPr>
              <w:i/>
              <w:sz w:val="16"/>
            </w:rPr>
            <w:t>of</w:t>
          </w:r>
        </w:p>
      </w:tc>
      <w:tc>
        <w:tcPr>
          <w:tcW w:w="1553" w:type="dxa"/>
          <w:shd w:val="clear" w:color="auto" w:fill="auto"/>
        </w:tcPr>
        <w:p w:rsidR="00C15867" w:rsidRPr="00D96B72" w:rsidRDefault="00D236E6" w:rsidP="00D96B72">
          <w:pPr>
            <w:pStyle w:val="Nagwek"/>
            <w:spacing w:before="120"/>
            <w:jc w:val="left"/>
            <w:rPr>
              <w:b/>
              <w:sz w:val="20"/>
            </w:rPr>
          </w:pPr>
          <w:fldSimple w:instr=" NUMPAGES  \* MERGEFORMAT ">
            <w:r w:rsidR="00135443" w:rsidRPr="00135443">
              <w:rPr>
                <w:b/>
                <w:sz w:val="20"/>
              </w:rPr>
              <w:t>108</w:t>
            </w:r>
          </w:fldSimple>
        </w:p>
      </w:tc>
    </w:tr>
  </w:tbl>
  <w:p w:rsidR="00C15867" w:rsidRPr="00D96B72" w:rsidRDefault="00C15867">
    <w:pPr>
      <w:pStyle w:val="Nagwek"/>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5867" w:rsidRDefault="00C15867">
    <w:pPr>
      <w:pStyle w:val="Nagwek"/>
      <w:ind w:right="360"/>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B08E0C"/>
    <w:lvl w:ilvl="0">
      <w:start w:val="1"/>
      <w:numFmt w:val="decimal"/>
      <w:pStyle w:val="Nagwek1"/>
      <w:lvlText w:val="%1."/>
      <w:lvlJc w:val="left"/>
      <w:pPr>
        <w:tabs>
          <w:tab w:val="num" w:pos="1778"/>
        </w:tabs>
        <w:ind w:left="1418" w:firstLine="0"/>
      </w:pPr>
      <w:rPr>
        <w:rFonts w:ascii="Arial" w:hAnsi="Arial" w:hint="default"/>
        <w:b/>
        <w:i w:val="0"/>
        <w:sz w:val="26"/>
      </w:rPr>
    </w:lvl>
    <w:lvl w:ilvl="1">
      <w:start w:val="1"/>
      <w:numFmt w:val="decimal"/>
      <w:pStyle w:val="Nagwek2"/>
      <w:lvlText w:val="%1.%2 "/>
      <w:lvlJc w:val="left"/>
      <w:pPr>
        <w:tabs>
          <w:tab w:val="num" w:pos="720"/>
        </w:tabs>
        <w:ind w:left="0" w:firstLine="0"/>
      </w:pPr>
      <w:rPr>
        <w:rFonts w:ascii="Arial" w:hAnsi="Arial" w:hint="default"/>
        <w:b/>
        <w:i w:val="0"/>
        <w:sz w:val="24"/>
      </w:rPr>
    </w:lvl>
    <w:lvl w:ilvl="2">
      <w:start w:val="1"/>
      <w:numFmt w:val="decimal"/>
      <w:pStyle w:val="Nagwek3"/>
      <w:lvlText w:val="%1.%2.%3 "/>
      <w:lvlJc w:val="left"/>
      <w:pPr>
        <w:tabs>
          <w:tab w:val="num" w:pos="720"/>
        </w:tabs>
        <w:ind w:left="0" w:firstLine="0"/>
      </w:pPr>
      <w:rPr>
        <w:rFonts w:ascii="Arial" w:hAnsi="Arial" w:hint="default"/>
        <w:b/>
        <w:i w:val="0"/>
        <w:caps w:val="0"/>
        <w:strike w:val="0"/>
        <w:dstrike w:val="0"/>
        <w:vanish w:val="0"/>
        <w:color w:val="000000"/>
        <w:sz w:val="22"/>
        <w:u w:val="none"/>
        <w:vertAlign w:val="baseline"/>
      </w:rPr>
    </w:lvl>
    <w:lvl w:ilvl="3">
      <w:start w:val="1"/>
      <w:numFmt w:val="decimal"/>
      <w:pStyle w:val="Nagwek4"/>
      <w:lvlText w:val="%1.%2.%3.%4 "/>
      <w:lvlJc w:val="left"/>
      <w:pPr>
        <w:tabs>
          <w:tab w:val="num" w:pos="1080"/>
        </w:tabs>
        <w:ind w:left="0" w:firstLine="0"/>
      </w:pPr>
      <w:rPr>
        <w:rFonts w:ascii="Arial" w:hAnsi="Arial" w:hint="default"/>
        <w:b/>
        <w:i w:val="0"/>
        <w:sz w:val="22"/>
      </w:rPr>
    </w:lvl>
    <w:lvl w:ilvl="4">
      <w:start w:val="1"/>
      <w:numFmt w:val="decimal"/>
      <w:pStyle w:val="Nagwek5"/>
      <w:lvlText w:val="%1.%2.%3.%4.%5"/>
      <w:lvlJc w:val="left"/>
      <w:pPr>
        <w:tabs>
          <w:tab w:val="num" w:pos="1080"/>
        </w:tabs>
        <w:ind w:left="0" w:firstLine="0"/>
      </w:pPr>
      <w:rPr>
        <w:rFonts w:ascii="Arial" w:hAnsi="Arial" w:hint="default"/>
        <w:b/>
        <w:i w:val="0"/>
        <w:sz w:val="22"/>
      </w:rPr>
    </w:lvl>
    <w:lvl w:ilvl="5">
      <w:start w:val="1"/>
      <w:numFmt w:val="decimal"/>
      <w:pStyle w:val="Nagwek6"/>
      <w:lvlText w:val="%1.%2.%3.%4.%5.%6"/>
      <w:lvlJc w:val="left"/>
      <w:pPr>
        <w:tabs>
          <w:tab w:val="num" w:pos="1080"/>
        </w:tabs>
        <w:ind w:left="0" w:firstLine="0"/>
      </w:pPr>
      <w:rPr>
        <w:rFonts w:ascii="Arial" w:hAnsi="Arial" w:hint="default"/>
        <w:b/>
        <w:i w:val="0"/>
        <w:sz w:val="20"/>
      </w:rPr>
    </w:lvl>
    <w:lvl w:ilvl="6">
      <w:start w:val="1"/>
      <w:numFmt w:val="decimal"/>
      <w:pStyle w:val="Nagwek7"/>
      <w:lvlText w:val="%1.%2.%3.%4.%5.%6.%7"/>
      <w:lvlJc w:val="left"/>
      <w:pPr>
        <w:tabs>
          <w:tab w:val="num" w:pos="1440"/>
        </w:tabs>
        <w:ind w:left="0" w:firstLine="0"/>
      </w:pPr>
      <w:rPr>
        <w:rFonts w:ascii="Arial" w:hAnsi="Arial" w:hint="default"/>
        <w:b/>
        <w:i w:val="0"/>
        <w:sz w:val="20"/>
      </w:rPr>
    </w:lvl>
    <w:lvl w:ilvl="7">
      <w:start w:val="1"/>
      <w:numFmt w:val="decimal"/>
      <w:pStyle w:val="Nagwek8"/>
      <w:lvlText w:val="%1.%2.%3.%4.%5.%6.%7.%8 "/>
      <w:lvlJc w:val="left"/>
      <w:pPr>
        <w:tabs>
          <w:tab w:val="num" w:pos="1440"/>
        </w:tabs>
        <w:ind w:left="0" w:firstLine="0"/>
      </w:pPr>
      <w:rPr>
        <w:rFonts w:ascii="Arial" w:hAnsi="Arial" w:hint="default"/>
        <w:b/>
        <w:i/>
        <w:sz w:val="20"/>
      </w:rPr>
    </w:lvl>
    <w:lvl w:ilvl="8">
      <w:start w:val="1"/>
      <w:numFmt w:val="decimal"/>
      <w:pStyle w:val="Nagwek9"/>
      <w:lvlText w:val="%1.%2.%3.%4.%5.%6.%7.%8.%9"/>
      <w:lvlJc w:val="left"/>
      <w:pPr>
        <w:tabs>
          <w:tab w:val="num" w:pos="1800"/>
        </w:tabs>
        <w:ind w:left="0" w:firstLine="0"/>
      </w:pPr>
      <w:rPr>
        <w:rFonts w:ascii="Arial" w:hAnsi="Arial" w:hint="default"/>
        <w:b/>
        <w:i/>
        <w:sz w:val="20"/>
      </w:rPr>
    </w:lvl>
  </w:abstractNum>
  <w:abstractNum w:abstractNumId="1">
    <w:nsid w:val="00000011"/>
    <w:multiLevelType w:val="multilevel"/>
    <w:tmpl w:val="00000011"/>
    <w:name w:val="WWNum3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14"/>
    <w:multiLevelType w:val="multilevel"/>
    <w:tmpl w:val="00000014"/>
    <w:name w:val="WWNum3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000016"/>
    <w:multiLevelType w:val="multilevel"/>
    <w:tmpl w:val="0000001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17924D9"/>
    <w:multiLevelType w:val="hybridMultilevel"/>
    <w:tmpl w:val="80689EC8"/>
    <w:lvl w:ilvl="0" w:tplc="12DCC8A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02F647CA"/>
    <w:multiLevelType w:val="hybridMultilevel"/>
    <w:tmpl w:val="B7F238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715736B"/>
    <w:multiLevelType w:val="hybridMultilevel"/>
    <w:tmpl w:val="F34088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9A075E9"/>
    <w:multiLevelType w:val="hybridMultilevel"/>
    <w:tmpl w:val="88743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0E7719B2"/>
    <w:multiLevelType w:val="multilevel"/>
    <w:tmpl w:val="F572B178"/>
    <w:styleLink w:val="WWNum2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
    <w:nsid w:val="114B279D"/>
    <w:multiLevelType w:val="hybridMultilevel"/>
    <w:tmpl w:val="F7E6E6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18C6968"/>
    <w:multiLevelType w:val="hybridMultilevel"/>
    <w:tmpl w:val="93A6F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C398A"/>
    <w:multiLevelType w:val="hybridMultilevel"/>
    <w:tmpl w:val="3FFAB616"/>
    <w:lvl w:ilvl="0" w:tplc="D3865C82">
      <w:start w:val="1"/>
      <w:numFmt w:val="bullet"/>
      <w:lvlText w:val=""/>
      <w:lvlJc w:val="left"/>
      <w:pPr>
        <w:ind w:left="720" w:hanging="360"/>
      </w:pPr>
      <w:rPr>
        <w:rFonts w:ascii="Wingdings" w:hAnsi="Wingdings" w:hint="default"/>
      </w:rPr>
    </w:lvl>
    <w:lvl w:ilvl="1" w:tplc="04070019">
      <w:start w:val="1"/>
      <w:numFmt w:val="bullet"/>
      <w:lvlText w:val="o"/>
      <w:lvlJc w:val="left"/>
      <w:pPr>
        <w:ind w:left="1440" w:hanging="360"/>
      </w:pPr>
      <w:rPr>
        <w:rFonts w:ascii="Courier New" w:hAnsi="Courier New" w:cs="Courier New" w:hint="default"/>
      </w:rPr>
    </w:lvl>
    <w:lvl w:ilvl="2" w:tplc="0407001B" w:tentative="1">
      <w:start w:val="1"/>
      <w:numFmt w:val="bullet"/>
      <w:lvlText w:val=""/>
      <w:lvlJc w:val="left"/>
      <w:pPr>
        <w:ind w:left="2160" w:hanging="360"/>
      </w:pPr>
      <w:rPr>
        <w:rFonts w:ascii="Wingdings" w:hAnsi="Wingdings" w:hint="default"/>
      </w:rPr>
    </w:lvl>
    <w:lvl w:ilvl="3" w:tplc="0407000F" w:tentative="1">
      <w:start w:val="1"/>
      <w:numFmt w:val="bullet"/>
      <w:lvlText w:val=""/>
      <w:lvlJc w:val="left"/>
      <w:pPr>
        <w:ind w:left="2880" w:hanging="360"/>
      </w:pPr>
      <w:rPr>
        <w:rFonts w:ascii="Symbol" w:hAnsi="Symbol" w:hint="default"/>
      </w:rPr>
    </w:lvl>
    <w:lvl w:ilvl="4" w:tplc="04070019" w:tentative="1">
      <w:start w:val="1"/>
      <w:numFmt w:val="bullet"/>
      <w:lvlText w:val="o"/>
      <w:lvlJc w:val="left"/>
      <w:pPr>
        <w:ind w:left="3600" w:hanging="360"/>
      </w:pPr>
      <w:rPr>
        <w:rFonts w:ascii="Courier New" w:hAnsi="Courier New" w:cs="Courier New" w:hint="default"/>
      </w:rPr>
    </w:lvl>
    <w:lvl w:ilvl="5" w:tplc="0407001B" w:tentative="1">
      <w:start w:val="1"/>
      <w:numFmt w:val="bullet"/>
      <w:lvlText w:val=""/>
      <w:lvlJc w:val="left"/>
      <w:pPr>
        <w:ind w:left="4320" w:hanging="360"/>
      </w:pPr>
      <w:rPr>
        <w:rFonts w:ascii="Wingdings" w:hAnsi="Wingdings" w:hint="default"/>
      </w:rPr>
    </w:lvl>
    <w:lvl w:ilvl="6" w:tplc="0407000F" w:tentative="1">
      <w:start w:val="1"/>
      <w:numFmt w:val="bullet"/>
      <w:lvlText w:val=""/>
      <w:lvlJc w:val="left"/>
      <w:pPr>
        <w:ind w:left="5040" w:hanging="360"/>
      </w:pPr>
      <w:rPr>
        <w:rFonts w:ascii="Symbol" w:hAnsi="Symbol" w:hint="default"/>
      </w:rPr>
    </w:lvl>
    <w:lvl w:ilvl="7" w:tplc="04070019" w:tentative="1">
      <w:start w:val="1"/>
      <w:numFmt w:val="bullet"/>
      <w:lvlText w:val="o"/>
      <w:lvlJc w:val="left"/>
      <w:pPr>
        <w:ind w:left="5760" w:hanging="360"/>
      </w:pPr>
      <w:rPr>
        <w:rFonts w:ascii="Courier New" w:hAnsi="Courier New" w:cs="Courier New" w:hint="default"/>
      </w:rPr>
    </w:lvl>
    <w:lvl w:ilvl="8" w:tplc="0407001B" w:tentative="1">
      <w:start w:val="1"/>
      <w:numFmt w:val="bullet"/>
      <w:lvlText w:val=""/>
      <w:lvlJc w:val="left"/>
      <w:pPr>
        <w:ind w:left="6480" w:hanging="360"/>
      </w:pPr>
      <w:rPr>
        <w:rFonts w:ascii="Wingdings" w:hAnsi="Wingdings" w:hint="default"/>
      </w:rPr>
    </w:lvl>
  </w:abstractNum>
  <w:abstractNum w:abstractNumId="12">
    <w:nsid w:val="18CA35F2"/>
    <w:multiLevelType w:val="hybridMultilevel"/>
    <w:tmpl w:val="A2203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BFD6D6C"/>
    <w:multiLevelType w:val="multilevel"/>
    <w:tmpl w:val="ECE4B08A"/>
    <w:lvl w:ilvl="0">
      <w:start w:val="1"/>
      <w:numFmt w:val="decimal"/>
      <w:lvlText w:val="[R.D.%1]"/>
      <w:lvlJc w:val="left"/>
      <w:pPr>
        <w:tabs>
          <w:tab w:val="num" w:pos="0"/>
        </w:tabs>
        <w:ind w:left="1134" w:hanging="1134"/>
      </w:pPr>
      <w:rPr>
        <w:rFonts w:ascii="Arial" w:hAnsi="Arial"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25E56B03"/>
    <w:multiLevelType w:val="hybridMultilevel"/>
    <w:tmpl w:val="1C6007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7D97447"/>
    <w:multiLevelType w:val="hybridMultilevel"/>
    <w:tmpl w:val="938AA6DC"/>
    <w:lvl w:ilvl="0" w:tplc="8878E17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95D7E93"/>
    <w:multiLevelType w:val="hybridMultilevel"/>
    <w:tmpl w:val="32D2F290"/>
    <w:lvl w:ilvl="0" w:tplc="F9B66E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2A2F7D53"/>
    <w:multiLevelType w:val="hybridMultilevel"/>
    <w:tmpl w:val="600AE7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C5D3461"/>
    <w:multiLevelType w:val="multilevel"/>
    <w:tmpl w:val="5AFA9D0A"/>
    <w:styleLink w:val="WWNum88"/>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b/>
        <w:i w:val="0"/>
        <w:sz w:val="22"/>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b/>
        <w:i w:val="0"/>
        <w:sz w:val="22"/>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b/>
        <w:i w:val="0"/>
        <w:sz w:val="22"/>
      </w:rPr>
    </w:lvl>
    <w:lvl w:ilvl="8">
      <w:numFmt w:val="bullet"/>
      <w:lvlText w:val=""/>
      <w:lvlJc w:val="left"/>
      <w:pPr>
        <w:ind w:left="6840" w:hanging="360"/>
      </w:pPr>
      <w:rPr>
        <w:rFonts w:ascii="Wingdings" w:hAnsi="Wingdings"/>
      </w:rPr>
    </w:lvl>
  </w:abstractNum>
  <w:abstractNum w:abstractNumId="19">
    <w:nsid w:val="32726D1D"/>
    <w:multiLevelType w:val="hybridMultilevel"/>
    <w:tmpl w:val="A1ACB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702128A"/>
    <w:multiLevelType w:val="multilevel"/>
    <w:tmpl w:val="BA54AEB4"/>
    <w:styleLink w:val="WWOutlineListStyle"/>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decimal"/>
      <w:lvlText w:val="%9"/>
      <w:lvlJc w:val="left"/>
      <w:rPr>
        <w:b/>
        <w:i w:val="0"/>
        <w:sz w:val="26"/>
      </w:rPr>
    </w:lvl>
  </w:abstractNum>
  <w:abstractNum w:abstractNumId="21">
    <w:nsid w:val="388F7776"/>
    <w:multiLevelType w:val="hybridMultilevel"/>
    <w:tmpl w:val="86C6C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AD77B25"/>
    <w:multiLevelType w:val="hybridMultilevel"/>
    <w:tmpl w:val="1C929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B4D3AA7"/>
    <w:multiLevelType w:val="hybridMultilevel"/>
    <w:tmpl w:val="8D42C1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F961521"/>
    <w:multiLevelType w:val="hybridMultilevel"/>
    <w:tmpl w:val="A578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40D158EA"/>
    <w:multiLevelType w:val="hybridMultilevel"/>
    <w:tmpl w:val="A24CB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50C238E"/>
    <w:multiLevelType w:val="multilevel"/>
    <w:tmpl w:val="6B4A9446"/>
    <w:styleLink w:val="WW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7">
    <w:nsid w:val="4C552CFE"/>
    <w:multiLevelType w:val="multilevel"/>
    <w:tmpl w:val="D2965EEE"/>
    <w:lvl w:ilvl="0">
      <w:start w:val="1"/>
      <w:numFmt w:val="decimal"/>
      <w:lvlText w:val="[A.D.%1]"/>
      <w:lvlJc w:val="left"/>
      <w:pPr>
        <w:ind w:left="1134" w:hanging="113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5173651C"/>
    <w:multiLevelType w:val="hybridMultilevel"/>
    <w:tmpl w:val="4F304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1963F7F"/>
    <w:multiLevelType w:val="multilevel"/>
    <w:tmpl w:val="2EC82686"/>
    <w:lvl w:ilvl="0">
      <w:start w:val="1"/>
      <w:numFmt w:val="decimal"/>
      <w:pStyle w:val="Title1"/>
      <w:lvlText w:val="ANNEX %1."/>
      <w:lvlJc w:val="left"/>
      <w:pPr>
        <w:tabs>
          <w:tab w:val="num" w:pos="1440"/>
        </w:tabs>
        <w:ind w:left="0" w:firstLine="0"/>
      </w:pPr>
      <w:rPr>
        <w:rFonts w:ascii="Arial" w:hAnsi="Arial" w:hint="default"/>
        <w:b/>
        <w:i w:val="0"/>
        <w:sz w:val="24"/>
      </w:rPr>
    </w:lvl>
    <w:lvl w:ilvl="1">
      <w:start w:val="1"/>
      <w:numFmt w:val="decimal"/>
      <w:pStyle w:val="Title2"/>
      <w:lvlText w:val="ANNEX %1.%2"/>
      <w:lvlJc w:val="left"/>
      <w:pPr>
        <w:tabs>
          <w:tab w:val="num" w:pos="1440"/>
        </w:tabs>
        <w:ind w:left="0" w:firstLine="0"/>
      </w:pPr>
      <w:rPr>
        <w:rFonts w:ascii="Arial" w:hAnsi="Arial" w:hint="default"/>
        <w:b/>
        <w:i w:val="0"/>
        <w:sz w:val="22"/>
      </w:rPr>
    </w:lvl>
    <w:lvl w:ilvl="2">
      <w:start w:val="1"/>
      <w:numFmt w:val="decimal"/>
      <w:lvlText w:val="ANNEX %1.%2.%3"/>
      <w:lvlJc w:val="left"/>
      <w:pPr>
        <w:tabs>
          <w:tab w:val="num" w:pos="1440"/>
        </w:tabs>
        <w:ind w:left="0" w:firstLine="0"/>
      </w:pPr>
      <w:rPr>
        <w:rFonts w:ascii="Univers" w:hAnsi="Univers" w:hint="default"/>
        <w:b/>
        <w:i w:val="0"/>
        <w:sz w:val="20"/>
      </w:r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0">
    <w:nsid w:val="561B0906"/>
    <w:multiLevelType w:val="hybridMultilevel"/>
    <w:tmpl w:val="ECF06F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07F24DB"/>
    <w:multiLevelType w:val="hybridMultilevel"/>
    <w:tmpl w:val="45CE49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681249BD"/>
    <w:multiLevelType w:val="hybridMultilevel"/>
    <w:tmpl w:val="404855D8"/>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15762FD"/>
    <w:multiLevelType w:val="hybridMultilevel"/>
    <w:tmpl w:val="98FEF8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A01A09"/>
    <w:multiLevelType w:val="hybridMultilevel"/>
    <w:tmpl w:val="1168011C"/>
    <w:lvl w:ilvl="0" w:tplc="D5EA12C6">
      <w:start w:val="1"/>
      <w:numFmt w:val="decimal"/>
      <w:lvlText w:val="%1."/>
      <w:lvlJc w:val="left"/>
      <w:pPr>
        <w:tabs>
          <w:tab w:val="num" w:pos="720"/>
        </w:tabs>
        <w:ind w:left="720" w:hanging="360"/>
      </w:pPr>
    </w:lvl>
    <w:lvl w:ilvl="1" w:tplc="998C124A" w:tentative="1">
      <w:start w:val="1"/>
      <w:numFmt w:val="decimal"/>
      <w:lvlText w:val="%2."/>
      <w:lvlJc w:val="left"/>
      <w:pPr>
        <w:tabs>
          <w:tab w:val="num" w:pos="1440"/>
        </w:tabs>
        <w:ind w:left="1440" w:hanging="360"/>
      </w:pPr>
    </w:lvl>
    <w:lvl w:ilvl="2" w:tplc="FD1CD04E" w:tentative="1">
      <w:start w:val="1"/>
      <w:numFmt w:val="decimal"/>
      <w:lvlText w:val="%3."/>
      <w:lvlJc w:val="left"/>
      <w:pPr>
        <w:tabs>
          <w:tab w:val="num" w:pos="2160"/>
        </w:tabs>
        <w:ind w:left="2160" w:hanging="360"/>
      </w:pPr>
    </w:lvl>
    <w:lvl w:ilvl="3" w:tplc="BB5408B4" w:tentative="1">
      <w:start w:val="1"/>
      <w:numFmt w:val="decimal"/>
      <w:lvlText w:val="%4."/>
      <w:lvlJc w:val="left"/>
      <w:pPr>
        <w:tabs>
          <w:tab w:val="num" w:pos="2880"/>
        </w:tabs>
        <w:ind w:left="2880" w:hanging="360"/>
      </w:pPr>
    </w:lvl>
    <w:lvl w:ilvl="4" w:tplc="41D84F70" w:tentative="1">
      <w:start w:val="1"/>
      <w:numFmt w:val="decimal"/>
      <w:lvlText w:val="%5."/>
      <w:lvlJc w:val="left"/>
      <w:pPr>
        <w:tabs>
          <w:tab w:val="num" w:pos="3600"/>
        </w:tabs>
        <w:ind w:left="3600" w:hanging="360"/>
      </w:pPr>
    </w:lvl>
    <w:lvl w:ilvl="5" w:tplc="DD8A7BC0" w:tentative="1">
      <w:start w:val="1"/>
      <w:numFmt w:val="decimal"/>
      <w:lvlText w:val="%6."/>
      <w:lvlJc w:val="left"/>
      <w:pPr>
        <w:tabs>
          <w:tab w:val="num" w:pos="4320"/>
        </w:tabs>
        <w:ind w:left="4320" w:hanging="360"/>
      </w:pPr>
    </w:lvl>
    <w:lvl w:ilvl="6" w:tplc="0C7EB066" w:tentative="1">
      <w:start w:val="1"/>
      <w:numFmt w:val="decimal"/>
      <w:lvlText w:val="%7."/>
      <w:lvlJc w:val="left"/>
      <w:pPr>
        <w:tabs>
          <w:tab w:val="num" w:pos="5040"/>
        </w:tabs>
        <w:ind w:left="5040" w:hanging="360"/>
      </w:pPr>
    </w:lvl>
    <w:lvl w:ilvl="7" w:tplc="CFF45B86" w:tentative="1">
      <w:start w:val="1"/>
      <w:numFmt w:val="decimal"/>
      <w:lvlText w:val="%8."/>
      <w:lvlJc w:val="left"/>
      <w:pPr>
        <w:tabs>
          <w:tab w:val="num" w:pos="5760"/>
        </w:tabs>
        <w:ind w:left="5760" w:hanging="360"/>
      </w:pPr>
    </w:lvl>
    <w:lvl w:ilvl="8" w:tplc="865E4166" w:tentative="1">
      <w:start w:val="1"/>
      <w:numFmt w:val="decimal"/>
      <w:lvlText w:val="%9."/>
      <w:lvlJc w:val="left"/>
      <w:pPr>
        <w:tabs>
          <w:tab w:val="num" w:pos="6480"/>
        </w:tabs>
        <w:ind w:left="6480" w:hanging="360"/>
      </w:pPr>
    </w:lvl>
  </w:abstractNum>
  <w:abstractNum w:abstractNumId="35">
    <w:nsid w:val="7B0415DE"/>
    <w:multiLevelType w:val="hybridMultilevel"/>
    <w:tmpl w:val="3CAAC0A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7DF91955"/>
    <w:multiLevelType w:val="hybridMultilevel"/>
    <w:tmpl w:val="0B6C8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7E9E4CA9"/>
    <w:multiLevelType w:val="hybridMultilevel"/>
    <w:tmpl w:val="85ACAD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29"/>
  </w:num>
  <w:num w:numId="3">
    <w:abstractNumId w:val="13"/>
  </w:num>
  <w:num w:numId="4">
    <w:abstractNumId w:val="27"/>
  </w:num>
  <w:num w:numId="5">
    <w:abstractNumId w:val="5"/>
  </w:num>
  <w:num w:numId="6">
    <w:abstractNumId w:val="28"/>
  </w:num>
  <w:num w:numId="7">
    <w:abstractNumId w:val="25"/>
  </w:num>
  <w:num w:numId="8">
    <w:abstractNumId w:val="19"/>
  </w:num>
  <w:num w:numId="9">
    <w:abstractNumId w:val="15"/>
  </w:num>
  <w:num w:numId="10">
    <w:abstractNumId w:val="22"/>
  </w:num>
  <w:num w:numId="11">
    <w:abstractNumId w:val="12"/>
  </w:num>
  <w:num w:numId="12">
    <w:abstractNumId w:val="21"/>
  </w:num>
  <w:num w:numId="13">
    <w:abstractNumId w:val="16"/>
  </w:num>
  <w:num w:numId="14">
    <w:abstractNumId w:val="4"/>
  </w:num>
  <w:num w:numId="15">
    <w:abstractNumId w:val="23"/>
  </w:num>
  <w:num w:numId="16">
    <w:abstractNumId w:val="6"/>
  </w:num>
  <w:num w:numId="17">
    <w:abstractNumId w:val="3"/>
  </w:num>
  <w:num w:numId="18">
    <w:abstractNumId w:val="1"/>
  </w:num>
  <w:num w:numId="19">
    <w:abstractNumId w:val="2"/>
  </w:num>
  <w:num w:numId="20">
    <w:abstractNumId w:val="30"/>
  </w:num>
  <w:num w:numId="21">
    <w:abstractNumId w:val="9"/>
  </w:num>
  <w:num w:numId="22">
    <w:abstractNumId w:val="20"/>
  </w:num>
  <w:num w:numId="23">
    <w:abstractNumId w:val="18"/>
  </w:num>
  <w:num w:numId="24">
    <w:abstractNumId w:val="8"/>
  </w:num>
  <w:num w:numId="25">
    <w:abstractNumId w:val="10"/>
  </w:num>
  <w:num w:numId="26">
    <w:abstractNumId w:val="26"/>
  </w:num>
  <w:num w:numId="27">
    <w:abstractNumId w:val="14"/>
  </w:num>
  <w:num w:numId="28">
    <w:abstractNumId w:val="17"/>
  </w:num>
  <w:num w:numId="29">
    <w:abstractNumId w:val="24"/>
  </w:num>
  <w:num w:numId="30">
    <w:abstractNumId w:val="11"/>
  </w:num>
  <w:num w:numId="31">
    <w:abstractNumId w:val="7"/>
  </w:num>
  <w:num w:numId="32">
    <w:abstractNumId w:val="36"/>
  </w:num>
  <w:num w:numId="33">
    <w:abstractNumId w:val="31"/>
  </w:num>
  <w:num w:numId="34">
    <w:abstractNumId w:val="35"/>
  </w:num>
  <w:num w:numId="35">
    <w:abstractNumId w:val="34"/>
  </w:num>
  <w:num w:numId="36">
    <w:abstractNumId w:val="33"/>
  </w:num>
  <w:num w:numId="37">
    <w:abstractNumId w:val="37"/>
  </w:num>
  <w:num w:numId="38">
    <w:abstractNumId w:val="32"/>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GB" w:vendorID="8" w:dllVersion="513" w:checkStyle="1"/>
  <w:activeWritingStyle w:appName="MSWord" w:lang="en-US" w:vendorID="8" w:dllVersion="513" w:checkStyle="1"/>
  <w:activeWritingStyle w:appName="MSWord" w:lang="it-IT" w:vendorID="3" w:dllVersion="512" w:checkStyle="1"/>
  <w:activeWritingStyle w:appName="MSWord" w:lang="it-IT" w:vendorID="3" w:dllVersion="517" w:checkStyle="1"/>
  <w:activeWritingStyle w:appName="MSWord" w:lang="pl-PL" w:vendorID="12" w:dllVersion="512" w:checkStyle="1"/>
  <w:attachedTemplate r:id="rId1"/>
  <w:stylePaneFormatFilter w:val="3F01"/>
  <w:defaultTabStop w:val="708"/>
  <w:hyphenationZone w:val="283"/>
  <w:drawingGridHorizontalSpacing w:val="100"/>
  <w:displayHorizontalDrawingGridEvery w:val="0"/>
  <w:displayVerticalDrawingGridEvery w:val="0"/>
  <w:noPunctuationKerning/>
  <w:characterSpacingControl w:val="doNotCompress"/>
  <w:hdrShapeDefaults>
    <o:shapedefaults v:ext="edit" spidmax="22530"/>
  </w:hdrShapeDefaults>
  <w:footnotePr>
    <w:footnote w:id="0"/>
    <w:footnote w:id="1"/>
  </w:footnotePr>
  <w:endnotePr>
    <w:endnote w:id="0"/>
    <w:endnote w:id="1"/>
  </w:endnotePr>
  <w:compat/>
  <w:rsids>
    <w:rsidRoot w:val="004001B5"/>
    <w:rsid w:val="000057CC"/>
    <w:rsid w:val="00005FE2"/>
    <w:rsid w:val="00007DA8"/>
    <w:rsid w:val="00011592"/>
    <w:rsid w:val="0001441F"/>
    <w:rsid w:val="00015873"/>
    <w:rsid w:val="00022FB1"/>
    <w:rsid w:val="00023DC3"/>
    <w:rsid w:val="00023EAA"/>
    <w:rsid w:val="00024273"/>
    <w:rsid w:val="00024308"/>
    <w:rsid w:val="00024AFB"/>
    <w:rsid w:val="00025BBD"/>
    <w:rsid w:val="00026526"/>
    <w:rsid w:val="0002668F"/>
    <w:rsid w:val="00026C06"/>
    <w:rsid w:val="00027DB9"/>
    <w:rsid w:val="00030252"/>
    <w:rsid w:val="000311D4"/>
    <w:rsid w:val="00032266"/>
    <w:rsid w:val="000339E8"/>
    <w:rsid w:val="00035F9E"/>
    <w:rsid w:val="00036527"/>
    <w:rsid w:val="00037F3F"/>
    <w:rsid w:val="0004163C"/>
    <w:rsid w:val="00042288"/>
    <w:rsid w:val="00044E69"/>
    <w:rsid w:val="00045D1C"/>
    <w:rsid w:val="00055421"/>
    <w:rsid w:val="00055E6B"/>
    <w:rsid w:val="00056D12"/>
    <w:rsid w:val="00056DA1"/>
    <w:rsid w:val="00056FF7"/>
    <w:rsid w:val="00057EBC"/>
    <w:rsid w:val="00060019"/>
    <w:rsid w:val="0006157D"/>
    <w:rsid w:val="00061A08"/>
    <w:rsid w:val="00062C59"/>
    <w:rsid w:val="00064579"/>
    <w:rsid w:val="00070CD0"/>
    <w:rsid w:val="00070D90"/>
    <w:rsid w:val="000711B6"/>
    <w:rsid w:val="00073C87"/>
    <w:rsid w:val="00075416"/>
    <w:rsid w:val="00077070"/>
    <w:rsid w:val="00077DCC"/>
    <w:rsid w:val="000822D7"/>
    <w:rsid w:val="00082331"/>
    <w:rsid w:val="000849BD"/>
    <w:rsid w:val="00086EB5"/>
    <w:rsid w:val="00087AD2"/>
    <w:rsid w:val="000907A4"/>
    <w:rsid w:val="0009116B"/>
    <w:rsid w:val="00091F7A"/>
    <w:rsid w:val="00092A4E"/>
    <w:rsid w:val="000952CF"/>
    <w:rsid w:val="000958E7"/>
    <w:rsid w:val="00097AEF"/>
    <w:rsid w:val="000A22B0"/>
    <w:rsid w:val="000A4D54"/>
    <w:rsid w:val="000A7AA1"/>
    <w:rsid w:val="000B1D55"/>
    <w:rsid w:val="000B23B3"/>
    <w:rsid w:val="000B27CA"/>
    <w:rsid w:val="000B5652"/>
    <w:rsid w:val="000B5F6A"/>
    <w:rsid w:val="000B7ED0"/>
    <w:rsid w:val="000C01E2"/>
    <w:rsid w:val="000C0541"/>
    <w:rsid w:val="000C3561"/>
    <w:rsid w:val="000C3840"/>
    <w:rsid w:val="000C6A0D"/>
    <w:rsid w:val="000C7CB4"/>
    <w:rsid w:val="000D1885"/>
    <w:rsid w:val="000D38E0"/>
    <w:rsid w:val="000D5155"/>
    <w:rsid w:val="000D6A3D"/>
    <w:rsid w:val="000E0651"/>
    <w:rsid w:val="000E073E"/>
    <w:rsid w:val="000E2CD2"/>
    <w:rsid w:val="000E5363"/>
    <w:rsid w:val="000E54C6"/>
    <w:rsid w:val="000F0C83"/>
    <w:rsid w:val="000F1F73"/>
    <w:rsid w:val="000F3A6E"/>
    <w:rsid w:val="000F4FF5"/>
    <w:rsid w:val="000F6649"/>
    <w:rsid w:val="001034EA"/>
    <w:rsid w:val="001112A6"/>
    <w:rsid w:val="0011237E"/>
    <w:rsid w:val="00122014"/>
    <w:rsid w:val="00124193"/>
    <w:rsid w:val="00124330"/>
    <w:rsid w:val="00126462"/>
    <w:rsid w:val="001265D4"/>
    <w:rsid w:val="00126B07"/>
    <w:rsid w:val="00131BE2"/>
    <w:rsid w:val="00132202"/>
    <w:rsid w:val="00134688"/>
    <w:rsid w:val="00135443"/>
    <w:rsid w:val="00135FBA"/>
    <w:rsid w:val="001401B7"/>
    <w:rsid w:val="00140836"/>
    <w:rsid w:val="00142335"/>
    <w:rsid w:val="001468BD"/>
    <w:rsid w:val="00146ABB"/>
    <w:rsid w:val="00152F2C"/>
    <w:rsid w:val="00155E52"/>
    <w:rsid w:val="001570E5"/>
    <w:rsid w:val="00157D45"/>
    <w:rsid w:val="00157DFC"/>
    <w:rsid w:val="00160716"/>
    <w:rsid w:val="0016162F"/>
    <w:rsid w:val="00163673"/>
    <w:rsid w:val="00170143"/>
    <w:rsid w:val="00170CF5"/>
    <w:rsid w:val="00170E29"/>
    <w:rsid w:val="00172671"/>
    <w:rsid w:val="00172CB1"/>
    <w:rsid w:val="00174286"/>
    <w:rsid w:val="001742BF"/>
    <w:rsid w:val="001763E7"/>
    <w:rsid w:val="001845A5"/>
    <w:rsid w:val="00185BC2"/>
    <w:rsid w:val="00186E51"/>
    <w:rsid w:val="00187D11"/>
    <w:rsid w:val="00187EE7"/>
    <w:rsid w:val="00190A76"/>
    <w:rsid w:val="00191958"/>
    <w:rsid w:val="0019414B"/>
    <w:rsid w:val="00196B86"/>
    <w:rsid w:val="00197585"/>
    <w:rsid w:val="001976FF"/>
    <w:rsid w:val="001A1184"/>
    <w:rsid w:val="001A2994"/>
    <w:rsid w:val="001A2B6E"/>
    <w:rsid w:val="001A2E83"/>
    <w:rsid w:val="001A673A"/>
    <w:rsid w:val="001B14DA"/>
    <w:rsid w:val="001B17FF"/>
    <w:rsid w:val="001B2088"/>
    <w:rsid w:val="001B62E2"/>
    <w:rsid w:val="001C1A42"/>
    <w:rsid w:val="001C20E0"/>
    <w:rsid w:val="001D007D"/>
    <w:rsid w:val="001D1F4B"/>
    <w:rsid w:val="001D3087"/>
    <w:rsid w:val="001D4951"/>
    <w:rsid w:val="001D51C1"/>
    <w:rsid w:val="001D7450"/>
    <w:rsid w:val="001E0594"/>
    <w:rsid w:val="001F3291"/>
    <w:rsid w:val="001F58A8"/>
    <w:rsid w:val="001F74EC"/>
    <w:rsid w:val="00200771"/>
    <w:rsid w:val="00200D40"/>
    <w:rsid w:val="0020137A"/>
    <w:rsid w:val="00201921"/>
    <w:rsid w:val="00203D21"/>
    <w:rsid w:val="00204D36"/>
    <w:rsid w:val="00210A78"/>
    <w:rsid w:val="0021289B"/>
    <w:rsid w:val="00212A29"/>
    <w:rsid w:val="0021641E"/>
    <w:rsid w:val="002203FD"/>
    <w:rsid w:val="002217B5"/>
    <w:rsid w:val="00223EEA"/>
    <w:rsid w:val="002244E1"/>
    <w:rsid w:val="00227092"/>
    <w:rsid w:val="002276E5"/>
    <w:rsid w:val="00232D61"/>
    <w:rsid w:val="00234C4A"/>
    <w:rsid w:val="002352A1"/>
    <w:rsid w:val="00235655"/>
    <w:rsid w:val="00236691"/>
    <w:rsid w:val="002416FB"/>
    <w:rsid w:val="002451A6"/>
    <w:rsid w:val="0024551A"/>
    <w:rsid w:val="00253010"/>
    <w:rsid w:val="00253F43"/>
    <w:rsid w:val="00254566"/>
    <w:rsid w:val="0025541C"/>
    <w:rsid w:val="0026054C"/>
    <w:rsid w:val="0026112C"/>
    <w:rsid w:val="0026607F"/>
    <w:rsid w:val="002706D7"/>
    <w:rsid w:val="00270DF9"/>
    <w:rsid w:val="00271B4F"/>
    <w:rsid w:val="00273396"/>
    <w:rsid w:val="002744DD"/>
    <w:rsid w:val="002809AC"/>
    <w:rsid w:val="002809C5"/>
    <w:rsid w:val="00282F76"/>
    <w:rsid w:val="00283D6B"/>
    <w:rsid w:val="002907C9"/>
    <w:rsid w:val="002916C8"/>
    <w:rsid w:val="002931F4"/>
    <w:rsid w:val="002935B3"/>
    <w:rsid w:val="00294639"/>
    <w:rsid w:val="00295FB6"/>
    <w:rsid w:val="002964A3"/>
    <w:rsid w:val="002A4FBF"/>
    <w:rsid w:val="002A5AB7"/>
    <w:rsid w:val="002B0F70"/>
    <w:rsid w:val="002B179D"/>
    <w:rsid w:val="002B2E8B"/>
    <w:rsid w:val="002B3939"/>
    <w:rsid w:val="002B56D2"/>
    <w:rsid w:val="002B6F9C"/>
    <w:rsid w:val="002B7072"/>
    <w:rsid w:val="002C10C9"/>
    <w:rsid w:val="002C21D5"/>
    <w:rsid w:val="002C2F74"/>
    <w:rsid w:val="002C3E25"/>
    <w:rsid w:val="002D06D6"/>
    <w:rsid w:val="002D6732"/>
    <w:rsid w:val="002D7755"/>
    <w:rsid w:val="002D7EFE"/>
    <w:rsid w:val="002E25E8"/>
    <w:rsid w:val="002E2B37"/>
    <w:rsid w:val="002E4576"/>
    <w:rsid w:val="002E621D"/>
    <w:rsid w:val="002E6AD0"/>
    <w:rsid w:val="002E7C6F"/>
    <w:rsid w:val="002E7D32"/>
    <w:rsid w:val="002F0F39"/>
    <w:rsid w:val="002F30F7"/>
    <w:rsid w:val="002F335A"/>
    <w:rsid w:val="002F3C8C"/>
    <w:rsid w:val="002F5EC7"/>
    <w:rsid w:val="00300FAB"/>
    <w:rsid w:val="003017CD"/>
    <w:rsid w:val="003032E4"/>
    <w:rsid w:val="003047DE"/>
    <w:rsid w:val="00304DCD"/>
    <w:rsid w:val="003066AD"/>
    <w:rsid w:val="00311912"/>
    <w:rsid w:val="00313803"/>
    <w:rsid w:val="00314E15"/>
    <w:rsid w:val="0031544B"/>
    <w:rsid w:val="00316E8D"/>
    <w:rsid w:val="00320AAC"/>
    <w:rsid w:val="00325C68"/>
    <w:rsid w:val="00326F60"/>
    <w:rsid w:val="003274DF"/>
    <w:rsid w:val="00330C60"/>
    <w:rsid w:val="00330EC9"/>
    <w:rsid w:val="00332B1C"/>
    <w:rsid w:val="003345E5"/>
    <w:rsid w:val="00334B9A"/>
    <w:rsid w:val="0033563B"/>
    <w:rsid w:val="00335ECD"/>
    <w:rsid w:val="00336B45"/>
    <w:rsid w:val="00336BA7"/>
    <w:rsid w:val="0034510D"/>
    <w:rsid w:val="0034649C"/>
    <w:rsid w:val="003477BA"/>
    <w:rsid w:val="00354114"/>
    <w:rsid w:val="00354386"/>
    <w:rsid w:val="003552C2"/>
    <w:rsid w:val="00355782"/>
    <w:rsid w:val="00356168"/>
    <w:rsid w:val="00356A4D"/>
    <w:rsid w:val="0035772A"/>
    <w:rsid w:val="003600E0"/>
    <w:rsid w:val="0036138B"/>
    <w:rsid w:val="003648E6"/>
    <w:rsid w:val="003678BB"/>
    <w:rsid w:val="0036796E"/>
    <w:rsid w:val="003716F0"/>
    <w:rsid w:val="00373086"/>
    <w:rsid w:val="00380A72"/>
    <w:rsid w:val="0038129D"/>
    <w:rsid w:val="0038298F"/>
    <w:rsid w:val="00382C5B"/>
    <w:rsid w:val="0038459F"/>
    <w:rsid w:val="003850E0"/>
    <w:rsid w:val="00386072"/>
    <w:rsid w:val="00386864"/>
    <w:rsid w:val="0039080E"/>
    <w:rsid w:val="0039271B"/>
    <w:rsid w:val="00392952"/>
    <w:rsid w:val="00392A51"/>
    <w:rsid w:val="003A020D"/>
    <w:rsid w:val="003A1850"/>
    <w:rsid w:val="003A27B9"/>
    <w:rsid w:val="003A28E7"/>
    <w:rsid w:val="003A2DB5"/>
    <w:rsid w:val="003A46A9"/>
    <w:rsid w:val="003A6A25"/>
    <w:rsid w:val="003B0265"/>
    <w:rsid w:val="003B27ED"/>
    <w:rsid w:val="003B2DB4"/>
    <w:rsid w:val="003B426E"/>
    <w:rsid w:val="003B4351"/>
    <w:rsid w:val="003B599E"/>
    <w:rsid w:val="003B6AFA"/>
    <w:rsid w:val="003B6CA7"/>
    <w:rsid w:val="003C37B7"/>
    <w:rsid w:val="003C43DC"/>
    <w:rsid w:val="003C5667"/>
    <w:rsid w:val="003C79DC"/>
    <w:rsid w:val="003D3A53"/>
    <w:rsid w:val="003E1FD5"/>
    <w:rsid w:val="003E2146"/>
    <w:rsid w:val="003E451F"/>
    <w:rsid w:val="003F12EE"/>
    <w:rsid w:val="003F26A8"/>
    <w:rsid w:val="003F44B4"/>
    <w:rsid w:val="003F7878"/>
    <w:rsid w:val="004001B5"/>
    <w:rsid w:val="00402007"/>
    <w:rsid w:val="00402499"/>
    <w:rsid w:val="0040473D"/>
    <w:rsid w:val="004066EF"/>
    <w:rsid w:val="00406DE6"/>
    <w:rsid w:val="0040755C"/>
    <w:rsid w:val="0040783C"/>
    <w:rsid w:val="00407FAD"/>
    <w:rsid w:val="004129AF"/>
    <w:rsid w:val="00420F3C"/>
    <w:rsid w:val="00423F1D"/>
    <w:rsid w:val="00424059"/>
    <w:rsid w:val="004244ED"/>
    <w:rsid w:val="0042618E"/>
    <w:rsid w:val="00427608"/>
    <w:rsid w:val="00430E7C"/>
    <w:rsid w:val="0043168D"/>
    <w:rsid w:val="0043185F"/>
    <w:rsid w:val="00431B54"/>
    <w:rsid w:val="00431D62"/>
    <w:rsid w:val="00432709"/>
    <w:rsid w:val="004365AC"/>
    <w:rsid w:val="0043734C"/>
    <w:rsid w:val="00437BBA"/>
    <w:rsid w:val="00437C02"/>
    <w:rsid w:val="004413F1"/>
    <w:rsid w:val="00445555"/>
    <w:rsid w:val="00445E03"/>
    <w:rsid w:val="004465EB"/>
    <w:rsid w:val="00447773"/>
    <w:rsid w:val="00447BB7"/>
    <w:rsid w:val="004500B5"/>
    <w:rsid w:val="0045056F"/>
    <w:rsid w:val="00450D4D"/>
    <w:rsid w:val="00450DED"/>
    <w:rsid w:val="00452390"/>
    <w:rsid w:val="00455E9F"/>
    <w:rsid w:val="00456301"/>
    <w:rsid w:val="004579D0"/>
    <w:rsid w:val="00462474"/>
    <w:rsid w:val="00462ACC"/>
    <w:rsid w:val="004640D2"/>
    <w:rsid w:val="00465D2D"/>
    <w:rsid w:val="00467A61"/>
    <w:rsid w:val="00467EA5"/>
    <w:rsid w:val="004719BE"/>
    <w:rsid w:val="0047417E"/>
    <w:rsid w:val="00476A13"/>
    <w:rsid w:val="00476AB6"/>
    <w:rsid w:val="00485A37"/>
    <w:rsid w:val="00494324"/>
    <w:rsid w:val="00494E65"/>
    <w:rsid w:val="00496651"/>
    <w:rsid w:val="004A07EC"/>
    <w:rsid w:val="004A12D9"/>
    <w:rsid w:val="004A2EAC"/>
    <w:rsid w:val="004A5391"/>
    <w:rsid w:val="004A5F70"/>
    <w:rsid w:val="004A7EA3"/>
    <w:rsid w:val="004B10AB"/>
    <w:rsid w:val="004B51F7"/>
    <w:rsid w:val="004B5E72"/>
    <w:rsid w:val="004B6FC5"/>
    <w:rsid w:val="004C2AC4"/>
    <w:rsid w:val="004D0E2B"/>
    <w:rsid w:val="004D2842"/>
    <w:rsid w:val="004D353A"/>
    <w:rsid w:val="004D40C7"/>
    <w:rsid w:val="004E352C"/>
    <w:rsid w:val="004E53E5"/>
    <w:rsid w:val="004E5764"/>
    <w:rsid w:val="004E5CBE"/>
    <w:rsid w:val="004F1799"/>
    <w:rsid w:val="004F461C"/>
    <w:rsid w:val="004F62EC"/>
    <w:rsid w:val="004F6697"/>
    <w:rsid w:val="00501681"/>
    <w:rsid w:val="00502651"/>
    <w:rsid w:val="00503A5F"/>
    <w:rsid w:val="0050531E"/>
    <w:rsid w:val="005100E8"/>
    <w:rsid w:val="0051082A"/>
    <w:rsid w:val="00512BC6"/>
    <w:rsid w:val="00513162"/>
    <w:rsid w:val="00514E47"/>
    <w:rsid w:val="00515F99"/>
    <w:rsid w:val="00516256"/>
    <w:rsid w:val="005203F8"/>
    <w:rsid w:val="005217FA"/>
    <w:rsid w:val="00521A99"/>
    <w:rsid w:val="0052725B"/>
    <w:rsid w:val="00527BE0"/>
    <w:rsid w:val="00530EBB"/>
    <w:rsid w:val="0053141E"/>
    <w:rsid w:val="005334FB"/>
    <w:rsid w:val="0053456E"/>
    <w:rsid w:val="005345A3"/>
    <w:rsid w:val="005375AB"/>
    <w:rsid w:val="00537B9B"/>
    <w:rsid w:val="0054150C"/>
    <w:rsid w:val="0054417E"/>
    <w:rsid w:val="005451D8"/>
    <w:rsid w:val="0054675F"/>
    <w:rsid w:val="00547F51"/>
    <w:rsid w:val="00553096"/>
    <w:rsid w:val="00555AEE"/>
    <w:rsid w:val="00555C8E"/>
    <w:rsid w:val="005610FD"/>
    <w:rsid w:val="00561CA5"/>
    <w:rsid w:val="00562950"/>
    <w:rsid w:val="0056324E"/>
    <w:rsid w:val="005655B0"/>
    <w:rsid w:val="00567F10"/>
    <w:rsid w:val="00570508"/>
    <w:rsid w:val="005709F6"/>
    <w:rsid w:val="00576B17"/>
    <w:rsid w:val="00577CA8"/>
    <w:rsid w:val="0058062C"/>
    <w:rsid w:val="0058126A"/>
    <w:rsid w:val="00583EFE"/>
    <w:rsid w:val="005878BA"/>
    <w:rsid w:val="005901CA"/>
    <w:rsid w:val="00590A23"/>
    <w:rsid w:val="005916C0"/>
    <w:rsid w:val="00592AA3"/>
    <w:rsid w:val="005932A9"/>
    <w:rsid w:val="00595AB1"/>
    <w:rsid w:val="00596879"/>
    <w:rsid w:val="00597F46"/>
    <w:rsid w:val="005A10E5"/>
    <w:rsid w:val="005A149B"/>
    <w:rsid w:val="005A383C"/>
    <w:rsid w:val="005A47F6"/>
    <w:rsid w:val="005A5B7E"/>
    <w:rsid w:val="005A60BC"/>
    <w:rsid w:val="005A6CA1"/>
    <w:rsid w:val="005B081E"/>
    <w:rsid w:val="005B092F"/>
    <w:rsid w:val="005B2C8E"/>
    <w:rsid w:val="005B357E"/>
    <w:rsid w:val="005B47CF"/>
    <w:rsid w:val="005B4E45"/>
    <w:rsid w:val="005B6121"/>
    <w:rsid w:val="005B6957"/>
    <w:rsid w:val="005C1504"/>
    <w:rsid w:val="005C50DA"/>
    <w:rsid w:val="005C5385"/>
    <w:rsid w:val="005C58C8"/>
    <w:rsid w:val="005C68CD"/>
    <w:rsid w:val="005D0586"/>
    <w:rsid w:val="005D09C4"/>
    <w:rsid w:val="005D2403"/>
    <w:rsid w:val="005D5C85"/>
    <w:rsid w:val="005E230D"/>
    <w:rsid w:val="005E5201"/>
    <w:rsid w:val="005E5FB8"/>
    <w:rsid w:val="005E7439"/>
    <w:rsid w:val="005E775A"/>
    <w:rsid w:val="005E7F38"/>
    <w:rsid w:val="005F0B5A"/>
    <w:rsid w:val="005F33FA"/>
    <w:rsid w:val="005F42D7"/>
    <w:rsid w:val="005F6714"/>
    <w:rsid w:val="005F6CDD"/>
    <w:rsid w:val="00600C31"/>
    <w:rsid w:val="006017A0"/>
    <w:rsid w:val="00602B6F"/>
    <w:rsid w:val="00603325"/>
    <w:rsid w:val="006035CA"/>
    <w:rsid w:val="00604244"/>
    <w:rsid w:val="00613093"/>
    <w:rsid w:val="006143FD"/>
    <w:rsid w:val="00622A9F"/>
    <w:rsid w:val="0062569B"/>
    <w:rsid w:val="006302AF"/>
    <w:rsid w:val="00631ACC"/>
    <w:rsid w:val="006324C8"/>
    <w:rsid w:val="00634958"/>
    <w:rsid w:val="00634F56"/>
    <w:rsid w:val="00635176"/>
    <w:rsid w:val="006369B9"/>
    <w:rsid w:val="0063770C"/>
    <w:rsid w:val="0064003D"/>
    <w:rsid w:val="00641511"/>
    <w:rsid w:val="00643B4C"/>
    <w:rsid w:val="00646050"/>
    <w:rsid w:val="0064687B"/>
    <w:rsid w:val="00647572"/>
    <w:rsid w:val="006477E5"/>
    <w:rsid w:val="006514F3"/>
    <w:rsid w:val="00652E0E"/>
    <w:rsid w:val="00655511"/>
    <w:rsid w:val="00656DAD"/>
    <w:rsid w:val="00657620"/>
    <w:rsid w:val="00660137"/>
    <w:rsid w:val="00660F09"/>
    <w:rsid w:val="00661DD3"/>
    <w:rsid w:val="00662618"/>
    <w:rsid w:val="00662D05"/>
    <w:rsid w:val="006635A4"/>
    <w:rsid w:val="006666F0"/>
    <w:rsid w:val="0067035B"/>
    <w:rsid w:val="00671068"/>
    <w:rsid w:val="00672675"/>
    <w:rsid w:val="00673C65"/>
    <w:rsid w:val="00676444"/>
    <w:rsid w:val="00676D8B"/>
    <w:rsid w:val="00677EB0"/>
    <w:rsid w:val="00681478"/>
    <w:rsid w:val="006819F2"/>
    <w:rsid w:val="00682075"/>
    <w:rsid w:val="00684758"/>
    <w:rsid w:val="00685842"/>
    <w:rsid w:val="00692721"/>
    <w:rsid w:val="00693413"/>
    <w:rsid w:val="00693900"/>
    <w:rsid w:val="006973FF"/>
    <w:rsid w:val="00697523"/>
    <w:rsid w:val="006A0137"/>
    <w:rsid w:val="006A0B39"/>
    <w:rsid w:val="006A2A0D"/>
    <w:rsid w:val="006B2F11"/>
    <w:rsid w:val="006B3BC0"/>
    <w:rsid w:val="006B5429"/>
    <w:rsid w:val="006C383C"/>
    <w:rsid w:val="006D24C9"/>
    <w:rsid w:val="006D46F3"/>
    <w:rsid w:val="006D669B"/>
    <w:rsid w:val="006D673D"/>
    <w:rsid w:val="006E2585"/>
    <w:rsid w:val="006E3B34"/>
    <w:rsid w:val="006E3C19"/>
    <w:rsid w:val="006E4C28"/>
    <w:rsid w:val="006E4FAB"/>
    <w:rsid w:val="006E5350"/>
    <w:rsid w:val="006E6788"/>
    <w:rsid w:val="006F1658"/>
    <w:rsid w:val="006F1838"/>
    <w:rsid w:val="00703A1E"/>
    <w:rsid w:val="00703ABE"/>
    <w:rsid w:val="00703D48"/>
    <w:rsid w:val="007045C3"/>
    <w:rsid w:val="00706131"/>
    <w:rsid w:val="007076E2"/>
    <w:rsid w:val="00707FBC"/>
    <w:rsid w:val="007104BF"/>
    <w:rsid w:val="00711D28"/>
    <w:rsid w:val="00712755"/>
    <w:rsid w:val="0071332C"/>
    <w:rsid w:val="00720175"/>
    <w:rsid w:val="007212C9"/>
    <w:rsid w:val="007230A7"/>
    <w:rsid w:val="00723703"/>
    <w:rsid w:val="007279F2"/>
    <w:rsid w:val="00727FF2"/>
    <w:rsid w:val="00731AA4"/>
    <w:rsid w:val="00731EC1"/>
    <w:rsid w:val="00734EB5"/>
    <w:rsid w:val="00736D41"/>
    <w:rsid w:val="00741BA2"/>
    <w:rsid w:val="0074321C"/>
    <w:rsid w:val="00743376"/>
    <w:rsid w:val="007455B0"/>
    <w:rsid w:val="0074580E"/>
    <w:rsid w:val="00747ECB"/>
    <w:rsid w:val="007508EC"/>
    <w:rsid w:val="0075602A"/>
    <w:rsid w:val="00757665"/>
    <w:rsid w:val="0075793E"/>
    <w:rsid w:val="00757D27"/>
    <w:rsid w:val="00760747"/>
    <w:rsid w:val="00760CC8"/>
    <w:rsid w:val="0077036F"/>
    <w:rsid w:val="00770949"/>
    <w:rsid w:val="00775A19"/>
    <w:rsid w:val="00777AD6"/>
    <w:rsid w:val="00777BD8"/>
    <w:rsid w:val="0078086E"/>
    <w:rsid w:val="0078171F"/>
    <w:rsid w:val="00783907"/>
    <w:rsid w:val="00785596"/>
    <w:rsid w:val="007911A0"/>
    <w:rsid w:val="0079251E"/>
    <w:rsid w:val="0079726D"/>
    <w:rsid w:val="00797B79"/>
    <w:rsid w:val="007A1241"/>
    <w:rsid w:val="007A26D8"/>
    <w:rsid w:val="007A29DF"/>
    <w:rsid w:val="007A319A"/>
    <w:rsid w:val="007A3AB1"/>
    <w:rsid w:val="007A3AF2"/>
    <w:rsid w:val="007A3EA3"/>
    <w:rsid w:val="007A4A20"/>
    <w:rsid w:val="007A7495"/>
    <w:rsid w:val="007A77A8"/>
    <w:rsid w:val="007B3D4D"/>
    <w:rsid w:val="007B4A3D"/>
    <w:rsid w:val="007B784F"/>
    <w:rsid w:val="007C06F6"/>
    <w:rsid w:val="007C32AB"/>
    <w:rsid w:val="007C4EDD"/>
    <w:rsid w:val="007C5B6B"/>
    <w:rsid w:val="007C69DD"/>
    <w:rsid w:val="007D0BD2"/>
    <w:rsid w:val="007D18D5"/>
    <w:rsid w:val="007D1953"/>
    <w:rsid w:val="007D1C34"/>
    <w:rsid w:val="007D1FF3"/>
    <w:rsid w:val="007D65E4"/>
    <w:rsid w:val="007D66F1"/>
    <w:rsid w:val="007E02CE"/>
    <w:rsid w:val="007E03F9"/>
    <w:rsid w:val="007E0897"/>
    <w:rsid w:val="007E1902"/>
    <w:rsid w:val="007E2424"/>
    <w:rsid w:val="007E2BDA"/>
    <w:rsid w:val="007E51BE"/>
    <w:rsid w:val="007E6B97"/>
    <w:rsid w:val="007F4C08"/>
    <w:rsid w:val="007F6AC1"/>
    <w:rsid w:val="0080078E"/>
    <w:rsid w:val="00805FF3"/>
    <w:rsid w:val="00810819"/>
    <w:rsid w:val="00811911"/>
    <w:rsid w:val="008120BB"/>
    <w:rsid w:val="0081293A"/>
    <w:rsid w:val="008142D5"/>
    <w:rsid w:val="00814CAF"/>
    <w:rsid w:val="008151B1"/>
    <w:rsid w:val="00816C65"/>
    <w:rsid w:val="00817242"/>
    <w:rsid w:val="0081743F"/>
    <w:rsid w:val="00817562"/>
    <w:rsid w:val="00820268"/>
    <w:rsid w:val="00820B6A"/>
    <w:rsid w:val="00820F25"/>
    <w:rsid w:val="00822316"/>
    <w:rsid w:val="00822338"/>
    <w:rsid w:val="00833A5B"/>
    <w:rsid w:val="00834EF3"/>
    <w:rsid w:val="008354C1"/>
    <w:rsid w:val="00835C4C"/>
    <w:rsid w:val="008362C7"/>
    <w:rsid w:val="008369BD"/>
    <w:rsid w:val="008376F8"/>
    <w:rsid w:val="008413CB"/>
    <w:rsid w:val="00841B8C"/>
    <w:rsid w:val="00844CD5"/>
    <w:rsid w:val="00844E2C"/>
    <w:rsid w:val="008456F1"/>
    <w:rsid w:val="00845750"/>
    <w:rsid w:val="00847B3D"/>
    <w:rsid w:val="00850549"/>
    <w:rsid w:val="00850CE9"/>
    <w:rsid w:val="008526BB"/>
    <w:rsid w:val="0085312D"/>
    <w:rsid w:val="00853724"/>
    <w:rsid w:val="00853754"/>
    <w:rsid w:val="008544B0"/>
    <w:rsid w:val="00855B19"/>
    <w:rsid w:val="00856AEF"/>
    <w:rsid w:val="00857789"/>
    <w:rsid w:val="00860157"/>
    <w:rsid w:val="008604E3"/>
    <w:rsid w:val="00860ADA"/>
    <w:rsid w:val="00860B9C"/>
    <w:rsid w:val="00860F72"/>
    <w:rsid w:val="008617FC"/>
    <w:rsid w:val="00862C20"/>
    <w:rsid w:val="00866D78"/>
    <w:rsid w:val="008703D3"/>
    <w:rsid w:val="008718B1"/>
    <w:rsid w:val="00872722"/>
    <w:rsid w:val="0087277F"/>
    <w:rsid w:val="00872F50"/>
    <w:rsid w:val="008738C1"/>
    <w:rsid w:val="00880B44"/>
    <w:rsid w:val="00884220"/>
    <w:rsid w:val="00887773"/>
    <w:rsid w:val="00887D13"/>
    <w:rsid w:val="008900F2"/>
    <w:rsid w:val="008906E4"/>
    <w:rsid w:val="008910B2"/>
    <w:rsid w:val="00891456"/>
    <w:rsid w:val="0089201F"/>
    <w:rsid w:val="008922A9"/>
    <w:rsid w:val="00893544"/>
    <w:rsid w:val="00894FDB"/>
    <w:rsid w:val="008953A1"/>
    <w:rsid w:val="00895763"/>
    <w:rsid w:val="008973B5"/>
    <w:rsid w:val="00897F22"/>
    <w:rsid w:val="008A3F52"/>
    <w:rsid w:val="008A46EA"/>
    <w:rsid w:val="008A572E"/>
    <w:rsid w:val="008A671B"/>
    <w:rsid w:val="008A7B3C"/>
    <w:rsid w:val="008B0173"/>
    <w:rsid w:val="008B2CA8"/>
    <w:rsid w:val="008B2CB9"/>
    <w:rsid w:val="008B3008"/>
    <w:rsid w:val="008B48BE"/>
    <w:rsid w:val="008B645B"/>
    <w:rsid w:val="008C21A8"/>
    <w:rsid w:val="008C2857"/>
    <w:rsid w:val="008C6716"/>
    <w:rsid w:val="008C6BEE"/>
    <w:rsid w:val="008D2332"/>
    <w:rsid w:val="008D34C1"/>
    <w:rsid w:val="008D35D5"/>
    <w:rsid w:val="008D4A9F"/>
    <w:rsid w:val="008D7977"/>
    <w:rsid w:val="008D7999"/>
    <w:rsid w:val="008E00EE"/>
    <w:rsid w:val="008E0C02"/>
    <w:rsid w:val="008E0C11"/>
    <w:rsid w:val="008E2A8C"/>
    <w:rsid w:val="008E7398"/>
    <w:rsid w:val="008E7565"/>
    <w:rsid w:val="008E7AB5"/>
    <w:rsid w:val="008F090F"/>
    <w:rsid w:val="008F1B34"/>
    <w:rsid w:val="008F276B"/>
    <w:rsid w:val="008F39A3"/>
    <w:rsid w:val="008F48E1"/>
    <w:rsid w:val="008F5483"/>
    <w:rsid w:val="008F5863"/>
    <w:rsid w:val="008F7F72"/>
    <w:rsid w:val="00901C71"/>
    <w:rsid w:val="00902A05"/>
    <w:rsid w:val="00904237"/>
    <w:rsid w:val="00905727"/>
    <w:rsid w:val="0091156A"/>
    <w:rsid w:val="009137AB"/>
    <w:rsid w:val="00922E73"/>
    <w:rsid w:val="00923E9D"/>
    <w:rsid w:val="00930422"/>
    <w:rsid w:val="00934826"/>
    <w:rsid w:val="00936663"/>
    <w:rsid w:val="00936EF8"/>
    <w:rsid w:val="009377C7"/>
    <w:rsid w:val="0094118A"/>
    <w:rsid w:val="009415FA"/>
    <w:rsid w:val="00942246"/>
    <w:rsid w:val="0094641F"/>
    <w:rsid w:val="009465C5"/>
    <w:rsid w:val="00946F0B"/>
    <w:rsid w:val="0095053C"/>
    <w:rsid w:val="009528AF"/>
    <w:rsid w:val="00952B76"/>
    <w:rsid w:val="009539F7"/>
    <w:rsid w:val="00955B61"/>
    <w:rsid w:val="009565C8"/>
    <w:rsid w:val="00960353"/>
    <w:rsid w:val="00960555"/>
    <w:rsid w:val="00960EB5"/>
    <w:rsid w:val="009616F1"/>
    <w:rsid w:val="0096367F"/>
    <w:rsid w:val="0097135B"/>
    <w:rsid w:val="00972159"/>
    <w:rsid w:val="00973244"/>
    <w:rsid w:val="009803DE"/>
    <w:rsid w:val="00980846"/>
    <w:rsid w:val="00981BDB"/>
    <w:rsid w:val="00982CE4"/>
    <w:rsid w:val="00984ABE"/>
    <w:rsid w:val="009901D3"/>
    <w:rsid w:val="00994FE5"/>
    <w:rsid w:val="00996065"/>
    <w:rsid w:val="009A0B57"/>
    <w:rsid w:val="009A21EC"/>
    <w:rsid w:val="009A23DD"/>
    <w:rsid w:val="009A2496"/>
    <w:rsid w:val="009A30E9"/>
    <w:rsid w:val="009A3562"/>
    <w:rsid w:val="009A4220"/>
    <w:rsid w:val="009A4A81"/>
    <w:rsid w:val="009A52C5"/>
    <w:rsid w:val="009A55BE"/>
    <w:rsid w:val="009A5A59"/>
    <w:rsid w:val="009A6C8E"/>
    <w:rsid w:val="009B1275"/>
    <w:rsid w:val="009B1729"/>
    <w:rsid w:val="009B17C4"/>
    <w:rsid w:val="009B34AA"/>
    <w:rsid w:val="009B4223"/>
    <w:rsid w:val="009B6077"/>
    <w:rsid w:val="009B68EE"/>
    <w:rsid w:val="009C19F0"/>
    <w:rsid w:val="009D1601"/>
    <w:rsid w:val="009D33A8"/>
    <w:rsid w:val="009D3A10"/>
    <w:rsid w:val="009D3BB2"/>
    <w:rsid w:val="009D4C6A"/>
    <w:rsid w:val="009D602B"/>
    <w:rsid w:val="009E1F60"/>
    <w:rsid w:val="009E260B"/>
    <w:rsid w:val="009E2B23"/>
    <w:rsid w:val="009E354F"/>
    <w:rsid w:val="009E3667"/>
    <w:rsid w:val="009E4207"/>
    <w:rsid w:val="009E4BEF"/>
    <w:rsid w:val="009E6B51"/>
    <w:rsid w:val="009E7401"/>
    <w:rsid w:val="009F1629"/>
    <w:rsid w:val="009F3D3B"/>
    <w:rsid w:val="009F4677"/>
    <w:rsid w:val="009F74B6"/>
    <w:rsid w:val="009F7866"/>
    <w:rsid w:val="00A035CD"/>
    <w:rsid w:val="00A05BF6"/>
    <w:rsid w:val="00A05FBA"/>
    <w:rsid w:val="00A10823"/>
    <w:rsid w:val="00A13A73"/>
    <w:rsid w:val="00A13AD0"/>
    <w:rsid w:val="00A15DA3"/>
    <w:rsid w:val="00A16FE4"/>
    <w:rsid w:val="00A21665"/>
    <w:rsid w:val="00A24EC0"/>
    <w:rsid w:val="00A27C0F"/>
    <w:rsid w:val="00A31934"/>
    <w:rsid w:val="00A31C4A"/>
    <w:rsid w:val="00A33F25"/>
    <w:rsid w:val="00A347FE"/>
    <w:rsid w:val="00A36E8A"/>
    <w:rsid w:val="00A4113A"/>
    <w:rsid w:val="00A43932"/>
    <w:rsid w:val="00A44137"/>
    <w:rsid w:val="00A44F4F"/>
    <w:rsid w:val="00A47DC6"/>
    <w:rsid w:val="00A514A8"/>
    <w:rsid w:val="00A51AED"/>
    <w:rsid w:val="00A52248"/>
    <w:rsid w:val="00A54194"/>
    <w:rsid w:val="00A56DA6"/>
    <w:rsid w:val="00A57213"/>
    <w:rsid w:val="00A60B7A"/>
    <w:rsid w:val="00A627E3"/>
    <w:rsid w:val="00A62B1E"/>
    <w:rsid w:val="00A638B3"/>
    <w:rsid w:val="00A641E3"/>
    <w:rsid w:val="00A67B2E"/>
    <w:rsid w:val="00A748E2"/>
    <w:rsid w:val="00A75675"/>
    <w:rsid w:val="00A77DCC"/>
    <w:rsid w:val="00A817EF"/>
    <w:rsid w:val="00A8449F"/>
    <w:rsid w:val="00A91BE6"/>
    <w:rsid w:val="00A91C09"/>
    <w:rsid w:val="00A9357C"/>
    <w:rsid w:val="00A9398E"/>
    <w:rsid w:val="00AA2054"/>
    <w:rsid w:val="00AA2E05"/>
    <w:rsid w:val="00AA4CC8"/>
    <w:rsid w:val="00AB0348"/>
    <w:rsid w:val="00AB1586"/>
    <w:rsid w:val="00AB2CD9"/>
    <w:rsid w:val="00AB2F52"/>
    <w:rsid w:val="00AB3FC6"/>
    <w:rsid w:val="00AB53F2"/>
    <w:rsid w:val="00AB5749"/>
    <w:rsid w:val="00AB580D"/>
    <w:rsid w:val="00AB6D90"/>
    <w:rsid w:val="00AC14BC"/>
    <w:rsid w:val="00AC22F7"/>
    <w:rsid w:val="00AC442A"/>
    <w:rsid w:val="00AC4508"/>
    <w:rsid w:val="00AC4929"/>
    <w:rsid w:val="00AD3AAA"/>
    <w:rsid w:val="00AD3C6B"/>
    <w:rsid w:val="00AD45C8"/>
    <w:rsid w:val="00AD6284"/>
    <w:rsid w:val="00AE5304"/>
    <w:rsid w:val="00AE5D79"/>
    <w:rsid w:val="00AF5A9F"/>
    <w:rsid w:val="00AF67A0"/>
    <w:rsid w:val="00AF67B0"/>
    <w:rsid w:val="00AF7C2D"/>
    <w:rsid w:val="00B00EC1"/>
    <w:rsid w:val="00B02064"/>
    <w:rsid w:val="00B02994"/>
    <w:rsid w:val="00B05D28"/>
    <w:rsid w:val="00B10FE9"/>
    <w:rsid w:val="00B127F6"/>
    <w:rsid w:val="00B16178"/>
    <w:rsid w:val="00B222C6"/>
    <w:rsid w:val="00B229AB"/>
    <w:rsid w:val="00B23E67"/>
    <w:rsid w:val="00B254E4"/>
    <w:rsid w:val="00B30C44"/>
    <w:rsid w:val="00B321F3"/>
    <w:rsid w:val="00B32F17"/>
    <w:rsid w:val="00B34268"/>
    <w:rsid w:val="00B345F1"/>
    <w:rsid w:val="00B42F68"/>
    <w:rsid w:val="00B43693"/>
    <w:rsid w:val="00B478B0"/>
    <w:rsid w:val="00B5012F"/>
    <w:rsid w:val="00B54C87"/>
    <w:rsid w:val="00B5533A"/>
    <w:rsid w:val="00B557F9"/>
    <w:rsid w:val="00B55924"/>
    <w:rsid w:val="00B55C49"/>
    <w:rsid w:val="00B56AC9"/>
    <w:rsid w:val="00B60E0A"/>
    <w:rsid w:val="00B611A7"/>
    <w:rsid w:val="00B6298A"/>
    <w:rsid w:val="00B639DB"/>
    <w:rsid w:val="00B64034"/>
    <w:rsid w:val="00B6772E"/>
    <w:rsid w:val="00B705C9"/>
    <w:rsid w:val="00B73722"/>
    <w:rsid w:val="00B77740"/>
    <w:rsid w:val="00B81BD1"/>
    <w:rsid w:val="00B8242C"/>
    <w:rsid w:val="00B832DB"/>
    <w:rsid w:val="00B84E3A"/>
    <w:rsid w:val="00B904DF"/>
    <w:rsid w:val="00B93CE7"/>
    <w:rsid w:val="00B97C74"/>
    <w:rsid w:val="00B97EEE"/>
    <w:rsid w:val="00BA2655"/>
    <w:rsid w:val="00BA57EB"/>
    <w:rsid w:val="00BA71F1"/>
    <w:rsid w:val="00BB3D5B"/>
    <w:rsid w:val="00BB43FB"/>
    <w:rsid w:val="00BB4F33"/>
    <w:rsid w:val="00BB790F"/>
    <w:rsid w:val="00BB7B5C"/>
    <w:rsid w:val="00BC0290"/>
    <w:rsid w:val="00BC0703"/>
    <w:rsid w:val="00BC0CF2"/>
    <w:rsid w:val="00BC1492"/>
    <w:rsid w:val="00BC326B"/>
    <w:rsid w:val="00BC3BD6"/>
    <w:rsid w:val="00BC4546"/>
    <w:rsid w:val="00BD0A33"/>
    <w:rsid w:val="00BD23AC"/>
    <w:rsid w:val="00BD2C84"/>
    <w:rsid w:val="00BD7AAB"/>
    <w:rsid w:val="00BE16F5"/>
    <w:rsid w:val="00BE3DF8"/>
    <w:rsid w:val="00BE3E12"/>
    <w:rsid w:val="00BF11F3"/>
    <w:rsid w:val="00BF1DAB"/>
    <w:rsid w:val="00BF2758"/>
    <w:rsid w:val="00BF4383"/>
    <w:rsid w:val="00BF4FFE"/>
    <w:rsid w:val="00BF5520"/>
    <w:rsid w:val="00BF55AC"/>
    <w:rsid w:val="00BF5BE5"/>
    <w:rsid w:val="00C019F3"/>
    <w:rsid w:val="00C0420A"/>
    <w:rsid w:val="00C049DE"/>
    <w:rsid w:val="00C04D06"/>
    <w:rsid w:val="00C05926"/>
    <w:rsid w:val="00C0645D"/>
    <w:rsid w:val="00C07E0C"/>
    <w:rsid w:val="00C12AE5"/>
    <w:rsid w:val="00C13F85"/>
    <w:rsid w:val="00C15867"/>
    <w:rsid w:val="00C176D3"/>
    <w:rsid w:val="00C2329A"/>
    <w:rsid w:val="00C23794"/>
    <w:rsid w:val="00C23D1D"/>
    <w:rsid w:val="00C27043"/>
    <w:rsid w:val="00C306FC"/>
    <w:rsid w:val="00C32DA5"/>
    <w:rsid w:val="00C33105"/>
    <w:rsid w:val="00C33523"/>
    <w:rsid w:val="00C34567"/>
    <w:rsid w:val="00C424A0"/>
    <w:rsid w:val="00C424D1"/>
    <w:rsid w:val="00C44BB3"/>
    <w:rsid w:val="00C45358"/>
    <w:rsid w:val="00C45A96"/>
    <w:rsid w:val="00C47B86"/>
    <w:rsid w:val="00C54B6B"/>
    <w:rsid w:val="00C56443"/>
    <w:rsid w:val="00C57662"/>
    <w:rsid w:val="00C6306C"/>
    <w:rsid w:val="00C64FF0"/>
    <w:rsid w:val="00C66749"/>
    <w:rsid w:val="00C66CF5"/>
    <w:rsid w:val="00C67E56"/>
    <w:rsid w:val="00C71B30"/>
    <w:rsid w:val="00C75B93"/>
    <w:rsid w:val="00C7649B"/>
    <w:rsid w:val="00C80538"/>
    <w:rsid w:val="00C81569"/>
    <w:rsid w:val="00C85245"/>
    <w:rsid w:val="00C855CD"/>
    <w:rsid w:val="00C85950"/>
    <w:rsid w:val="00C85A10"/>
    <w:rsid w:val="00C863CC"/>
    <w:rsid w:val="00C86D8D"/>
    <w:rsid w:val="00C873EF"/>
    <w:rsid w:val="00C87D09"/>
    <w:rsid w:val="00C92BBA"/>
    <w:rsid w:val="00C92BC6"/>
    <w:rsid w:val="00C95BDE"/>
    <w:rsid w:val="00C9630C"/>
    <w:rsid w:val="00CA2058"/>
    <w:rsid w:val="00CA45F7"/>
    <w:rsid w:val="00CA4A75"/>
    <w:rsid w:val="00CA6B19"/>
    <w:rsid w:val="00CA73C1"/>
    <w:rsid w:val="00CA7E6E"/>
    <w:rsid w:val="00CB1D33"/>
    <w:rsid w:val="00CB3DB9"/>
    <w:rsid w:val="00CB4D14"/>
    <w:rsid w:val="00CB614C"/>
    <w:rsid w:val="00CB782C"/>
    <w:rsid w:val="00CC02CF"/>
    <w:rsid w:val="00CC3C1D"/>
    <w:rsid w:val="00CC3E3F"/>
    <w:rsid w:val="00CD27BF"/>
    <w:rsid w:val="00CD4D6B"/>
    <w:rsid w:val="00CD50A8"/>
    <w:rsid w:val="00CD58BA"/>
    <w:rsid w:val="00CD6318"/>
    <w:rsid w:val="00CD788D"/>
    <w:rsid w:val="00CD7AAB"/>
    <w:rsid w:val="00CD7D3D"/>
    <w:rsid w:val="00CE0EFF"/>
    <w:rsid w:val="00CE1779"/>
    <w:rsid w:val="00CE2596"/>
    <w:rsid w:val="00CE28D1"/>
    <w:rsid w:val="00CE411F"/>
    <w:rsid w:val="00CE4978"/>
    <w:rsid w:val="00CE714B"/>
    <w:rsid w:val="00CF0686"/>
    <w:rsid w:val="00CF3A4E"/>
    <w:rsid w:val="00CF5840"/>
    <w:rsid w:val="00CF5E5E"/>
    <w:rsid w:val="00CF763A"/>
    <w:rsid w:val="00D013E6"/>
    <w:rsid w:val="00D01C45"/>
    <w:rsid w:val="00D01C4A"/>
    <w:rsid w:val="00D020AA"/>
    <w:rsid w:val="00D04D0E"/>
    <w:rsid w:val="00D130F9"/>
    <w:rsid w:val="00D137AB"/>
    <w:rsid w:val="00D140ED"/>
    <w:rsid w:val="00D218D2"/>
    <w:rsid w:val="00D22580"/>
    <w:rsid w:val="00D22645"/>
    <w:rsid w:val="00D22A24"/>
    <w:rsid w:val="00D236E6"/>
    <w:rsid w:val="00D27CC9"/>
    <w:rsid w:val="00D27F98"/>
    <w:rsid w:val="00D322F0"/>
    <w:rsid w:val="00D329FC"/>
    <w:rsid w:val="00D34B74"/>
    <w:rsid w:val="00D40389"/>
    <w:rsid w:val="00D40419"/>
    <w:rsid w:val="00D40750"/>
    <w:rsid w:val="00D43FFF"/>
    <w:rsid w:val="00D4471D"/>
    <w:rsid w:val="00D44894"/>
    <w:rsid w:val="00D5195A"/>
    <w:rsid w:val="00D540CB"/>
    <w:rsid w:val="00D5497B"/>
    <w:rsid w:val="00D56B5B"/>
    <w:rsid w:val="00D56BE9"/>
    <w:rsid w:val="00D57582"/>
    <w:rsid w:val="00D600B5"/>
    <w:rsid w:val="00D61DD2"/>
    <w:rsid w:val="00D64FED"/>
    <w:rsid w:val="00D70893"/>
    <w:rsid w:val="00D714DF"/>
    <w:rsid w:val="00D72566"/>
    <w:rsid w:val="00D75037"/>
    <w:rsid w:val="00D7684F"/>
    <w:rsid w:val="00D76FC8"/>
    <w:rsid w:val="00D77136"/>
    <w:rsid w:val="00D8011D"/>
    <w:rsid w:val="00D835B3"/>
    <w:rsid w:val="00D845A7"/>
    <w:rsid w:val="00D851D8"/>
    <w:rsid w:val="00D862EB"/>
    <w:rsid w:val="00D87D34"/>
    <w:rsid w:val="00D90116"/>
    <w:rsid w:val="00D90E6B"/>
    <w:rsid w:val="00D92634"/>
    <w:rsid w:val="00D93B24"/>
    <w:rsid w:val="00D95A00"/>
    <w:rsid w:val="00D95A0B"/>
    <w:rsid w:val="00D96B72"/>
    <w:rsid w:val="00D973FB"/>
    <w:rsid w:val="00DA017A"/>
    <w:rsid w:val="00DA3457"/>
    <w:rsid w:val="00DA366B"/>
    <w:rsid w:val="00DA49B5"/>
    <w:rsid w:val="00DA7E29"/>
    <w:rsid w:val="00DB030B"/>
    <w:rsid w:val="00DB49CA"/>
    <w:rsid w:val="00DB651C"/>
    <w:rsid w:val="00DB7278"/>
    <w:rsid w:val="00DC252D"/>
    <w:rsid w:val="00DC3ABA"/>
    <w:rsid w:val="00DC50DD"/>
    <w:rsid w:val="00DD3D34"/>
    <w:rsid w:val="00DD4890"/>
    <w:rsid w:val="00DD5059"/>
    <w:rsid w:val="00DD644F"/>
    <w:rsid w:val="00DE03FE"/>
    <w:rsid w:val="00DE1A1C"/>
    <w:rsid w:val="00DE3475"/>
    <w:rsid w:val="00DE5300"/>
    <w:rsid w:val="00DE5588"/>
    <w:rsid w:val="00DE63D2"/>
    <w:rsid w:val="00DE6472"/>
    <w:rsid w:val="00DF1ADC"/>
    <w:rsid w:val="00DF1E3D"/>
    <w:rsid w:val="00DF3AFE"/>
    <w:rsid w:val="00DF6216"/>
    <w:rsid w:val="00DF6BED"/>
    <w:rsid w:val="00E02271"/>
    <w:rsid w:val="00E0567E"/>
    <w:rsid w:val="00E06D9E"/>
    <w:rsid w:val="00E07306"/>
    <w:rsid w:val="00E07FB1"/>
    <w:rsid w:val="00E12F8F"/>
    <w:rsid w:val="00E148A8"/>
    <w:rsid w:val="00E1524D"/>
    <w:rsid w:val="00E2069A"/>
    <w:rsid w:val="00E21567"/>
    <w:rsid w:val="00E232BE"/>
    <w:rsid w:val="00E26D8C"/>
    <w:rsid w:val="00E27148"/>
    <w:rsid w:val="00E27EEE"/>
    <w:rsid w:val="00E306C0"/>
    <w:rsid w:val="00E35D8D"/>
    <w:rsid w:val="00E3621B"/>
    <w:rsid w:val="00E3723E"/>
    <w:rsid w:val="00E43659"/>
    <w:rsid w:val="00E447DD"/>
    <w:rsid w:val="00E5014A"/>
    <w:rsid w:val="00E50B97"/>
    <w:rsid w:val="00E50F32"/>
    <w:rsid w:val="00E5121B"/>
    <w:rsid w:val="00E51BAF"/>
    <w:rsid w:val="00E53FD1"/>
    <w:rsid w:val="00E55AD4"/>
    <w:rsid w:val="00E575F3"/>
    <w:rsid w:val="00E603DC"/>
    <w:rsid w:val="00E6352D"/>
    <w:rsid w:val="00E65E7C"/>
    <w:rsid w:val="00E70937"/>
    <w:rsid w:val="00E741CC"/>
    <w:rsid w:val="00E7420C"/>
    <w:rsid w:val="00E76E03"/>
    <w:rsid w:val="00E76F44"/>
    <w:rsid w:val="00E80A5B"/>
    <w:rsid w:val="00E80AAB"/>
    <w:rsid w:val="00E831ED"/>
    <w:rsid w:val="00E84B2A"/>
    <w:rsid w:val="00E85222"/>
    <w:rsid w:val="00E85E3E"/>
    <w:rsid w:val="00E92001"/>
    <w:rsid w:val="00E92998"/>
    <w:rsid w:val="00E9337B"/>
    <w:rsid w:val="00E934B2"/>
    <w:rsid w:val="00EA0087"/>
    <w:rsid w:val="00EA0656"/>
    <w:rsid w:val="00EA0F59"/>
    <w:rsid w:val="00EA2468"/>
    <w:rsid w:val="00EA3BE9"/>
    <w:rsid w:val="00EA5989"/>
    <w:rsid w:val="00EA77D1"/>
    <w:rsid w:val="00EB03C6"/>
    <w:rsid w:val="00EB138E"/>
    <w:rsid w:val="00EB199F"/>
    <w:rsid w:val="00EB3977"/>
    <w:rsid w:val="00EB39B4"/>
    <w:rsid w:val="00EB3B7C"/>
    <w:rsid w:val="00EB68C3"/>
    <w:rsid w:val="00EC17F1"/>
    <w:rsid w:val="00EC2DF5"/>
    <w:rsid w:val="00EC379D"/>
    <w:rsid w:val="00EC3FE9"/>
    <w:rsid w:val="00EC5886"/>
    <w:rsid w:val="00EC588B"/>
    <w:rsid w:val="00EC6F7E"/>
    <w:rsid w:val="00ED195A"/>
    <w:rsid w:val="00ED1ABD"/>
    <w:rsid w:val="00ED2E1C"/>
    <w:rsid w:val="00ED3444"/>
    <w:rsid w:val="00ED50D8"/>
    <w:rsid w:val="00ED5CAF"/>
    <w:rsid w:val="00ED675F"/>
    <w:rsid w:val="00ED7CA4"/>
    <w:rsid w:val="00ED7E79"/>
    <w:rsid w:val="00EE0242"/>
    <w:rsid w:val="00EE18BB"/>
    <w:rsid w:val="00EE1BA5"/>
    <w:rsid w:val="00EE2318"/>
    <w:rsid w:val="00EE29ED"/>
    <w:rsid w:val="00EE439E"/>
    <w:rsid w:val="00EE7B99"/>
    <w:rsid w:val="00EF2BE6"/>
    <w:rsid w:val="00EF2C0E"/>
    <w:rsid w:val="00EF3179"/>
    <w:rsid w:val="00F0012C"/>
    <w:rsid w:val="00F0087C"/>
    <w:rsid w:val="00F022C7"/>
    <w:rsid w:val="00F025CA"/>
    <w:rsid w:val="00F04C75"/>
    <w:rsid w:val="00F05B6C"/>
    <w:rsid w:val="00F0753A"/>
    <w:rsid w:val="00F12404"/>
    <w:rsid w:val="00F133BF"/>
    <w:rsid w:val="00F14A3F"/>
    <w:rsid w:val="00F15F7E"/>
    <w:rsid w:val="00F175B6"/>
    <w:rsid w:val="00F17AA6"/>
    <w:rsid w:val="00F205AE"/>
    <w:rsid w:val="00F227C5"/>
    <w:rsid w:val="00F23063"/>
    <w:rsid w:val="00F24177"/>
    <w:rsid w:val="00F24539"/>
    <w:rsid w:val="00F25E43"/>
    <w:rsid w:val="00F3355F"/>
    <w:rsid w:val="00F35DF2"/>
    <w:rsid w:val="00F36BB4"/>
    <w:rsid w:val="00F37091"/>
    <w:rsid w:val="00F40C54"/>
    <w:rsid w:val="00F42AE6"/>
    <w:rsid w:val="00F4343E"/>
    <w:rsid w:val="00F43F1C"/>
    <w:rsid w:val="00F448CC"/>
    <w:rsid w:val="00F44D44"/>
    <w:rsid w:val="00F456C1"/>
    <w:rsid w:val="00F46149"/>
    <w:rsid w:val="00F461A0"/>
    <w:rsid w:val="00F461AF"/>
    <w:rsid w:val="00F46E17"/>
    <w:rsid w:val="00F475DA"/>
    <w:rsid w:val="00F50700"/>
    <w:rsid w:val="00F56B70"/>
    <w:rsid w:val="00F56D4E"/>
    <w:rsid w:val="00F57DF6"/>
    <w:rsid w:val="00F61B52"/>
    <w:rsid w:val="00F638BA"/>
    <w:rsid w:val="00F63FA9"/>
    <w:rsid w:val="00F65EDB"/>
    <w:rsid w:val="00F67655"/>
    <w:rsid w:val="00F72E4E"/>
    <w:rsid w:val="00F81E7B"/>
    <w:rsid w:val="00F8523B"/>
    <w:rsid w:val="00F86167"/>
    <w:rsid w:val="00F87651"/>
    <w:rsid w:val="00F97112"/>
    <w:rsid w:val="00FA017E"/>
    <w:rsid w:val="00FA0B9D"/>
    <w:rsid w:val="00FA0BC5"/>
    <w:rsid w:val="00FA0D0C"/>
    <w:rsid w:val="00FA277D"/>
    <w:rsid w:val="00FA4DEA"/>
    <w:rsid w:val="00FA4DF3"/>
    <w:rsid w:val="00FA772A"/>
    <w:rsid w:val="00FB30B8"/>
    <w:rsid w:val="00FB42C6"/>
    <w:rsid w:val="00FB5BEA"/>
    <w:rsid w:val="00FB667D"/>
    <w:rsid w:val="00FB6C94"/>
    <w:rsid w:val="00FB7431"/>
    <w:rsid w:val="00FC1955"/>
    <w:rsid w:val="00FC1E48"/>
    <w:rsid w:val="00FC2B6E"/>
    <w:rsid w:val="00FC4E06"/>
    <w:rsid w:val="00FC69E2"/>
    <w:rsid w:val="00FC73DE"/>
    <w:rsid w:val="00FD0877"/>
    <w:rsid w:val="00FD31D0"/>
    <w:rsid w:val="00FD656B"/>
    <w:rsid w:val="00FE0DB3"/>
    <w:rsid w:val="00FE2013"/>
    <w:rsid w:val="00FE2ABD"/>
    <w:rsid w:val="00FE2CB3"/>
    <w:rsid w:val="00FE3AA8"/>
    <w:rsid w:val="00FE5EA5"/>
    <w:rsid w:val="00FE676A"/>
    <w:rsid w:val="00FE6BA8"/>
    <w:rsid w:val="00FF2924"/>
    <w:rsid w:val="00FF4CFE"/>
    <w:rsid w:val="00FF5C8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t-IT" w:eastAsia="it-IT"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306C0"/>
    <w:pPr>
      <w:jc w:val="both"/>
    </w:pPr>
    <w:rPr>
      <w:rFonts w:ascii="Arial" w:hAnsi="Arial"/>
      <w:lang w:val="en-US"/>
    </w:rPr>
  </w:style>
  <w:style w:type="paragraph" w:styleId="Nagwek1">
    <w:name w:val="heading 1"/>
    <w:aliases w:val="level 1,Header 1,Section Head,h1,l1,heading 1,Titre 1ntc,CGS Heading 1,CGS Heading 11,CGS Heading 12,CGS Heading 13,Heading 1n,aa,T1,level 11,Header 11,Section Head1,h11,l11,heading 11,Titre 1ntc1,CGS Heading 14,CGS Heading 111,Heading 1n1"/>
    <w:basedOn w:val="Normalny"/>
    <w:next w:val="Normale14"/>
    <w:link w:val="Nagwek1Znak"/>
    <w:uiPriority w:val="9"/>
    <w:qFormat/>
    <w:rsid w:val="005451D8"/>
    <w:pPr>
      <w:keepNext/>
      <w:pageBreakBefore/>
      <w:numPr>
        <w:numId w:val="1"/>
      </w:numPr>
      <w:spacing w:after="240"/>
      <w:outlineLvl w:val="0"/>
    </w:pPr>
    <w:rPr>
      <w:b/>
      <w:caps/>
      <w:kern w:val="28"/>
      <w:sz w:val="26"/>
    </w:rPr>
  </w:style>
  <w:style w:type="paragraph" w:styleId="Nagwek2">
    <w:name w:val="heading 2"/>
    <w:aliases w:val="level 2,201=x.1.Titre,202=x.x.Titre,Annex2,Header 2,H2,h2,l2,heading 2,ntc,CGS Heading 2,CGS Heading 21,level 21,CGS Heading 22,level 22,CGS Heading 23,level 23,Heading 2n,T2,X,level 24,Annex21,Header 21,H21,h21,l21,heading 21,ntc1"/>
    <w:basedOn w:val="Normalny"/>
    <w:next w:val="Normale14"/>
    <w:link w:val="Nagwek2Znak"/>
    <w:qFormat/>
    <w:rsid w:val="002217B5"/>
    <w:pPr>
      <w:keepNext/>
      <w:numPr>
        <w:ilvl w:val="1"/>
        <w:numId w:val="1"/>
      </w:numPr>
      <w:spacing w:before="240" w:after="240"/>
      <w:outlineLvl w:val="1"/>
    </w:pPr>
    <w:rPr>
      <w:b/>
      <w:caps/>
      <w:sz w:val="24"/>
    </w:rPr>
  </w:style>
  <w:style w:type="paragraph" w:styleId="Nagwek3">
    <w:name w:val="heading 3"/>
    <w:aliases w:val="Header 3,h3,l3,3,Guide 3,heading 3,Titre 3 ntc,H3,Heading 3n,Nome parg,CGS Heading 3,level 3,CGS Heading 31,level 31,CGS Heading 32,level 32,CGS Heading 33,level 33,T3,Header 31,h31,l31,31,Guide 31,heading 31,Titre 3 ntc1,H31,Heading 3n1,T"/>
    <w:basedOn w:val="Normalny"/>
    <w:next w:val="Normalny"/>
    <w:qFormat/>
    <w:rsid w:val="009465C5"/>
    <w:pPr>
      <w:keepNext/>
      <w:numPr>
        <w:ilvl w:val="2"/>
        <w:numId w:val="1"/>
      </w:numPr>
      <w:spacing w:after="240"/>
      <w:outlineLvl w:val="2"/>
    </w:pPr>
    <w:rPr>
      <w:b/>
      <w:caps/>
      <w:sz w:val="22"/>
    </w:rPr>
  </w:style>
  <w:style w:type="paragraph" w:styleId="Nagwek4">
    <w:name w:val="heading 4"/>
    <w:aliases w:val="Header 4,CGS Heading 4,Header 41,Header 42,Header 43,Header 44,Header 45,Header 46,Header 47,Header 48,Header 49,Header 410,Header 411,Header 412,Header 413,Header 414,Header 415,Header 416,Header 421,Header 431,Header 441,Header 451"/>
    <w:basedOn w:val="Normalny"/>
    <w:next w:val="Normalny"/>
    <w:qFormat/>
    <w:rsid w:val="00187D11"/>
    <w:pPr>
      <w:numPr>
        <w:ilvl w:val="3"/>
        <w:numId w:val="1"/>
      </w:numPr>
      <w:spacing w:after="240"/>
      <w:outlineLvl w:val="3"/>
    </w:pPr>
    <w:rPr>
      <w:b/>
      <w:caps/>
      <w:sz w:val="22"/>
    </w:rPr>
  </w:style>
  <w:style w:type="paragraph" w:styleId="Nagwek5">
    <w:name w:val="heading 5"/>
    <w:aliases w:val="annexe,annexe ntc,CGS Heading 5,annexe1,annexe ntc1,annexe2,annexe ntc2,annexe3,annexe ntc3,annexe4,annexe ntc4,annexe5,annexe ntc5,annexe6,annexe ntc6,annexe7,annexe ntc7,annexe11,annexe ntc11,annexe21,annexe ntc21,annexe31,annexe ntc31"/>
    <w:basedOn w:val="Normalny"/>
    <w:next w:val="Normalny"/>
    <w:qFormat/>
    <w:rsid w:val="00187D11"/>
    <w:pPr>
      <w:numPr>
        <w:ilvl w:val="4"/>
        <w:numId w:val="1"/>
      </w:numPr>
      <w:spacing w:after="240"/>
      <w:outlineLvl w:val="4"/>
    </w:pPr>
    <w:rPr>
      <w:b/>
      <w:caps/>
      <w:sz w:val="22"/>
    </w:rPr>
  </w:style>
  <w:style w:type="paragraph" w:styleId="Nagwek6">
    <w:name w:val="heading 6"/>
    <w:aliases w:val="Titre 5 ntc,CGS Heading 6,Titolo 6 ,Titre 5 ntc1,Titre 5 ntc2,Titre 5 ntc3,Titre 5 ntc4,Titre 5 ntc5,Titre 5 ntc6,Titre 5 ntc7,Titre 5 ntc8,Titre 5 ntc9,Titre 5 ntc10,Titre 5 ntc11,Titre 5 ntc12,Titre 5 ntc13,Titre 5 ntc14,Titre 5 ntc15"/>
    <w:basedOn w:val="Normalny"/>
    <w:next w:val="Normalny"/>
    <w:qFormat/>
    <w:rsid w:val="00187D11"/>
    <w:pPr>
      <w:numPr>
        <w:ilvl w:val="5"/>
        <w:numId w:val="1"/>
      </w:numPr>
      <w:spacing w:after="240"/>
      <w:outlineLvl w:val="5"/>
    </w:pPr>
    <w:rPr>
      <w:b/>
      <w:caps/>
    </w:rPr>
  </w:style>
  <w:style w:type="paragraph" w:styleId="Nagwek7">
    <w:name w:val="heading 7"/>
    <w:aliases w:val="CGS Heading 7,CGS Heading 71,CGS Heading 72,CGS Heading 73,CGS Heading 74,CGS Heading 711,CGS Heading 721,CGS Heading 731,CGS Heading 75,CGS Heading 712,CGS Heading 722,CGS Heading 732,CGS Heading 76,CGS Heading 713,CGS Heading 723"/>
    <w:basedOn w:val="Normalny"/>
    <w:next w:val="Normalny"/>
    <w:qFormat/>
    <w:rsid w:val="00187D11"/>
    <w:pPr>
      <w:numPr>
        <w:ilvl w:val="6"/>
        <w:numId w:val="1"/>
      </w:numPr>
      <w:spacing w:after="240"/>
      <w:outlineLvl w:val="6"/>
    </w:pPr>
    <w:rPr>
      <w:b/>
      <w:smallCaps/>
    </w:rPr>
  </w:style>
  <w:style w:type="paragraph" w:styleId="Nagwek8">
    <w:name w:val="heading 8"/>
    <w:aliases w:val="12,(table no.),(table no.)1,(table no.)2,(table no.)3,(table no.)4,(table no.)5,(table no.)6,(table no.)7,(table no.)8,(table no.)9,(table no.)10,(table no.)11,(table no.)12,(table no.)13,(table no.)14,(table no.)15,(table no.)16"/>
    <w:basedOn w:val="Normalny"/>
    <w:next w:val="Normalny"/>
    <w:qFormat/>
    <w:rsid w:val="00187D11"/>
    <w:pPr>
      <w:numPr>
        <w:ilvl w:val="7"/>
        <w:numId w:val="1"/>
      </w:numPr>
      <w:spacing w:after="240"/>
      <w:outlineLvl w:val="7"/>
    </w:pPr>
    <w:rPr>
      <w:b/>
      <w:i/>
      <w:smallCaps/>
    </w:rPr>
  </w:style>
  <w:style w:type="paragraph" w:styleId="Nagwek9">
    <w:name w:val="heading 9"/>
    <w:aliases w:val="(figure no.),(figure no.)1,(figure no.)2,(figure no.)3,(figure no.)4,(figure no.)5,(figure no.)6,(figure no.)7,(figure no.)8,(figure no.)9,(figure no.)10,(figure no.)11,(figure no.)12,(figure no.)13,(figure no.)14,(figure no.)15"/>
    <w:basedOn w:val="Normalny"/>
    <w:next w:val="Normalny"/>
    <w:qFormat/>
    <w:rsid w:val="00187D11"/>
    <w:pPr>
      <w:numPr>
        <w:ilvl w:val="8"/>
        <w:numId w:val="1"/>
      </w:numPr>
      <w:spacing w:after="240"/>
      <w:outlineLvl w:val="8"/>
    </w:pPr>
    <w:rPr>
      <w:b/>
      <w:i/>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rsid w:val="00187D11"/>
    <w:pPr>
      <w:tabs>
        <w:tab w:val="center" w:pos="4819"/>
        <w:tab w:val="right" w:pos="9071"/>
      </w:tabs>
    </w:pPr>
    <w:rPr>
      <w:noProof/>
    </w:rPr>
  </w:style>
  <w:style w:type="paragraph" w:styleId="Nagwek">
    <w:name w:val="header"/>
    <w:basedOn w:val="Normalny"/>
    <w:rsid w:val="00187D11"/>
    <w:pPr>
      <w:tabs>
        <w:tab w:val="center" w:pos="4819"/>
        <w:tab w:val="right" w:pos="9071"/>
      </w:tabs>
    </w:pPr>
    <w:rPr>
      <w:noProof/>
      <w:sz w:val="4"/>
    </w:rPr>
  </w:style>
  <w:style w:type="paragraph" w:styleId="Tekstpodstawowy">
    <w:name w:val="Body Text"/>
    <w:basedOn w:val="Normalny"/>
    <w:rsid w:val="00187D11"/>
  </w:style>
  <w:style w:type="paragraph" w:styleId="Spistreci1">
    <w:name w:val="toc 1"/>
    <w:basedOn w:val="Normalny"/>
    <w:next w:val="Normalny"/>
    <w:uiPriority w:val="39"/>
    <w:rsid w:val="00187D11"/>
    <w:pPr>
      <w:spacing w:before="120" w:after="120"/>
      <w:jc w:val="left"/>
    </w:pPr>
    <w:rPr>
      <w:b/>
      <w:caps/>
    </w:rPr>
  </w:style>
  <w:style w:type="paragraph" w:styleId="Spistreci2">
    <w:name w:val="toc 2"/>
    <w:basedOn w:val="Normalny"/>
    <w:next w:val="Normalny"/>
    <w:uiPriority w:val="39"/>
    <w:rsid w:val="00187D11"/>
    <w:pPr>
      <w:ind w:left="200"/>
      <w:jc w:val="left"/>
    </w:pPr>
    <w:rPr>
      <w:caps/>
    </w:rPr>
  </w:style>
  <w:style w:type="paragraph" w:styleId="Spistreci3">
    <w:name w:val="toc 3"/>
    <w:basedOn w:val="Normalny"/>
    <w:next w:val="Normalny"/>
    <w:uiPriority w:val="39"/>
    <w:rsid w:val="00187D11"/>
    <w:pPr>
      <w:ind w:left="400"/>
      <w:jc w:val="left"/>
    </w:pPr>
    <w:rPr>
      <w:smallCaps/>
    </w:rPr>
  </w:style>
  <w:style w:type="paragraph" w:styleId="Spistreci4">
    <w:name w:val="toc 4"/>
    <w:basedOn w:val="Normalny"/>
    <w:next w:val="Normalny"/>
    <w:uiPriority w:val="39"/>
    <w:rsid w:val="00187D11"/>
    <w:pPr>
      <w:ind w:left="600"/>
      <w:jc w:val="left"/>
    </w:pPr>
  </w:style>
  <w:style w:type="paragraph" w:styleId="Spistreci5">
    <w:name w:val="toc 5"/>
    <w:basedOn w:val="Normalny"/>
    <w:next w:val="Normalny"/>
    <w:uiPriority w:val="39"/>
    <w:rsid w:val="00187D11"/>
    <w:pPr>
      <w:ind w:left="800"/>
      <w:jc w:val="left"/>
    </w:pPr>
  </w:style>
  <w:style w:type="paragraph" w:styleId="Spistreci6">
    <w:name w:val="toc 6"/>
    <w:basedOn w:val="Normalny"/>
    <w:next w:val="Normalny"/>
    <w:semiHidden/>
    <w:rsid w:val="00187D11"/>
    <w:pPr>
      <w:ind w:left="1000"/>
      <w:jc w:val="left"/>
    </w:pPr>
  </w:style>
  <w:style w:type="paragraph" w:styleId="Spistreci7">
    <w:name w:val="toc 7"/>
    <w:basedOn w:val="Normalny"/>
    <w:next w:val="Normalny"/>
    <w:semiHidden/>
    <w:rsid w:val="00187D11"/>
    <w:pPr>
      <w:ind w:left="1200"/>
      <w:jc w:val="left"/>
    </w:pPr>
    <w:rPr>
      <w:sz w:val="18"/>
    </w:rPr>
  </w:style>
  <w:style w:type="paragraph" w:styleId="Spistreci8">
    <w:name w:val="toc 8"/>
    <w:basedOn w:val="Normalny"/>
    <w:next w:val="Normalny"/>
    <w:semiHidden/>
    <w:rsid w:val="00187D11"/>
    <w:pPr>
      <w:ind w:left="1400"/>
      <w:jc w:val="left"/>
    </w:pPr>
    <w:rPr>
      <w:sz w:val="18"/>
    </w:rPr>
  </w:style>
  <w:style w:type="paragraph" w:styleId="Spistreci9">
    <w:name w:val="toc 9"/>
    <w:basedOn w:val="Normalny"/>
    <w:next w:val="Normalny"/>
    <w:semiHidden/>
    <w:rsid w:val="00187D11"/>
    <w:pPr>
      <w:ind w:left="1600"/>
      <w:jc w:val="left"/>
    </w:pPr>
    <w:rPr>
      <w:sz w:val="18"/>
    </w:rPr>
  </w:style>
  <w:style w:type="paragraph" w:styleId="Indeks1">
    <w:name w:val="index 1"/>
    <w:basedOn w:val="Normalny"/>
    <w:next w:val="Normalny"/>
    <w:semiHidden/>
    <w:rsid w:val="00187D11"/>
    <w:pPr>
      <w:tabs>
        <w:tab w:val="right" w:leader="dot" w:pos="4601"/>
      </w:tabs>
      <w:ind w:left="240" w:hanging="240"/>
      <w:jc w:val="left"/>
    </w:pPr>
    <w:rPr>
      <w:rFonts w:ascii="Times New Roman" w:hAnsi="Times New Roman"/>
    </w:rPr>
  </w:style>
  <w:style w:type="paragraph" w:styleId="Indeks2">
    <w:name w:val="index 2"/>
    <w:basedOn w:val="Normalny"/>
    <w:next w:val="Normalny"/>
    <w:semiHidden/>
    <w:rsid w:val="00187D11"/>
    <w:pPr>
      <w:tabs>
        <w:tab w:val="right" w:leader="dot" w:pos="4601"/>
      </w:tabs>
      <w:ind w:left="480" w:hanging="240"/>
      <w:jc w:val="left"/>
    </w:pPr>
    <w:rPr>
      <w:rFonts w:ascii="Times New Roman" w:hAnsi="Times New Roman"/>
    </w:rPr>
  </w:style>
  <w:style w:type="paragraph" w:styleId="Indeks3">
    <w:name w:val="index 3"/>
    <w:basedOn w:val="Normalny"/>
    <w:next w:val="Normalny"/>
    <w:semiHidden/>
    <w:rsid w:val="00187D11"/>
    <w:pPr>
      <w:tabs>
        <w:tab w:val="right" w:leader="dot" w:pos="4601"/>
      </w:tabs>
      <w:ind w:left="720" w:hanging="240"/>
      <w:jc w:val="left"/>
    </w:pPr>
    <w:rPr>
      <w:rFonts w:ascii="Times New Roman" w:hAnsi="Times New Roman"/>
    </w:rPr>
  </w:style>
  <w:style w:type="paragraph" w:styleId="Indeks4">
    <w:name w:val="index 4"/>
    <w:basedOn w:val="Normalny"/>
    <w:next w:val="Normalny"/>
    <w:semiHidden/>
    <w:rsid w:val="00187D11"/>
    <w:pPr>
      <w:tabs>
        <w:tab w:val="right" w:leader="dot" w:pos="4601"/>
      </w:tabs>
      <w:ind w:left="960" w:hanging="240"/>
      <w:jc w:val="left"/>
    </w:pPr>
    <w:rPr>
      <w:rFonts w:ascii="Times New Roman" w:hAnsi="Times New Roman"/>
    </w:rPr>
  </w:style>
  <w:style w:type="paragraph" w:styleId="Indeks5">
    <w:name w:val="index 5"/>
    <w:basedOn w:val="Normalny"/>
    <w:next w:val="Normalny"/>
    <w:semiHidden/>
    <w:rsid w:val="00187D11"/>
    <w:pPr>
      <w:tabs>
        <w:tab w:val="right" w:leader="dot" w:pos="4601"/>
      </w:tabs>
      <w:ind w:left="1200" w:hanging="240"/>
      <w:jc w:val="left"/>
    </w:pPr>
    <w:rPr>
      <w:rFonts w:ascii="Times New Roman" w:hAnsi="Times New Roman"/>
    </w:rPr>
  </w:style>
  <w:style w:type="paragraph" w:styleId="Indeks6">
    <w:name w:val="index 6"/>
    <w:basedOn w:val="Normalny"/>
    <w:next w:val="Normalny"/>
    <w:semiHidden/>
    <w:rsid w:val="00187D11"/>
    <w:pPr>
      <w:tabs>
        <w:tab w:val="right" w:leader="dot" w:pos="4601"/>
      </w:tabs>
      <w:ind w:left="1440" w:hanging="240"/>
      <w:jc w:val="left"/>
    </w:pPr>
    <w:rPr>
      <w:rFonts w:ascii="Times New Roman" w:hAnsi="Times New Roman"/>
    </w:rPr>
  </w:style>
  <w:style w:type="paragraph" w:styleId="Indeks7">
    <w:name w:val="index 7"/>
    <w:basedOn w:val="Normalny"/>
    <w:next w:val="Normalny"/>
    <w:semiHidden/>
    <w:rsid w:val="00187D11"/>
    <w:pPr>
      <w:tabs>
        <w:tab w:val="right" w:leader="dot" w:pos="4601"/>
      </w:tabs>
      <w:ind w:left="1680" w:hanging="240"/>
      <w:jc w:val="left"/>
    </w:pPr>
    <w:rPr>
      <w:rFonts w:ascii="Times New Roman" w:hAnsi="Times New Roman"/>
    </w:rPr>
  </w:style>
  <w:style w:type="paragraph" w:styleId="Indeks8">
    <w:name w:val="index 8"/>
    <w:basedOn w:val="Normalny"/>
    <w:next w:val="Normalny"/>
    <w:semiHidden/>
    <w:rsid w:val="00187D11"/>
    <w:pPr>
      <w:tabs>
        <w:tab w:val="right" w:leader="dot" w:pos="4601"/>
      </w:tabs>
      <w:ind w:left="1920" w:hanging="240"/>
      <w:jc w:val="left"/>
    </w:pPr>
    <w:rPr>
      <w:rFonts w:ascii="Times New Roman" w:hAnsi="Times New Roman"/>
    </w:rPr>
  </w:style>
  <w:style w:type="paragraph" w:styleId="Indeks9">
    <w:name w:val="index 9"/>
    <w:basedOn w:val="Normalny"/>
    <w:next w:val="Normalny"/>
    <w:semiHidden/>
    <w:rsid w:val="00187D11"/>
    <w:pPr>
      <w:tabs>
        <w:tab w:val="right" w:leader="dot" w:pos="4601"/>
      </w:tabs>
      <w:ind w:left="2160" w:hanging="240"/>
      <w:jc w:val="left"/>
    </w:pPr>
    <w:rPr>
      <w:rFonts w:ascii="Times New Roman" w:hAnsi="Times New Roman"/>
    </w:rPr>
  </w:style>
  <w:style w:type="paragraph" w:styleId="Nagwekindeksu">
    <w:name w:val="index heading"/>
    <w:basedOn w:val="Normalny"/>
    <w:next w:val="Indeks1"/>
    <w:semiHidden/>
    <w:rsid w:val="00187D11"/>
    <w:pPr>
      <w:spacing w:before="120" w:after="120"/>
      <w:jc w:val="left"/>
    </w:pPr>
    <w:rPr>
      <w:rFonts w:ascii="Times New Roman" w:hAnsi="Times New Roman"/>
      <w:b/>
      <w:i/>
    </w:rPr>
  </w:style>
  <w:style w:type="paragraph" w:customStyle="1" w:styleId="INDENT2">
    <w:name w:val="INDENT2"/>
    <w:basedOn w:val="Normalny"/>
    <w:rsid w:val="00187D11"/>
    <w:pPr>
      <w:tabs>
        <w:tab w:val="left" w:pos="420"/>
        <w:tab w:val="left" w:pos="840"/>
        <w:tab w:val="left" w:pos="2260"/>
        <w:tab w:val="left" w:pos="4520"/>
        <w:tab w:val="right" w:pos="8220"/>
      </w:tabs>
      <w:ind w:left="1120" w:hanging="560"/>
      <w:jc w:val="left"/>
    </w:pPr>
    <w:rPr>
      <w:rFonts w:ascii="Times" w:hAnsi="Times"/>
    </w:rPr>
  </w:style>
  <w:style w:type="paragraph" w:customStyle="1" w:styleId="Title1">
    <w:name w:val="Title 1"/>
    <w:basedOn w:val="Nagwek1"/>
    <w:next w:val="Normalny"/>
    <w:autoRedefine/>
    <w:rsid w:val="00187D11"/>
    <w:pPr>
      <w:numPr>
        <w:numId w:val="2"/>
      </w:numPr>
      <w:tabs>
        <w:tab w:val="left" w:pos="420"/>
        <w:tab w:val="left" w:pos="540"/>
      </w:tabs>
      <w:jc w:val="center"/>
    </w:pPr>
    <w:rPr>
      <w:sz w:val="24"/>
    </w:rPr>
  </w:style>
  <w:style w:type="paragraph" w:customStyle="1" w:styleId="Title2">
    <w:name w:val="Title 2"/>
    <w:basedOn w:val="Nagwek2"/>
    <w:next w:val="Normalny"/>
    <w:autoRedefine/>
    <w:rsid w:val="00187D11"/>
    <w:pPr>
      <w:numPr>
        <w:numId w:val="2"/>
      </w:numPr>
      <w:jc w:val="center"/>
    </w:pPr>
    <w:rPr>
      <w:sz w:val="22"/>
    </w:rPr>
  </w:style>
  <w:style w:type="paragraph" w:styleId="Legenda">
    <w:name w:val="caption"/>
    <w:basedOn w:val="Normalny"/>
    <w:next w:val="Normalny"/>
    <w:qFormat/>
    <w:rsid w:val="00187D11"/>
    <w:pPr>
      <w:spacing w:before="120" w:after="120"/>
      <w:jc w:val="left"/>
    </w:pPr>
    <w:rPr>
      <w:i/>
    </w:rPr>
  </w:style>
  <w:style w:type="character" w:styleId="Numerstrony">
    <w:name w:val="page number"/>
    <w:basedOn w:val="Domylnaczcionkaakapitu"/>
    <w:rsid w:val="00187D11"/>
  </w:style>
  <w:style w:type="paragraph" w:styleId="Tekstpodstawowywcity">
    <w:name w:val="Body Text Indent"/>
    <w:basedOn w:val="Normalny"/>
    <w:rsid w:val="00187D11"/>
    <w:pPr>
      <w:ind w:left="71" w:hanging="71"/>
      <w:jc w:val="left"/>
    </w:pPr>
  </w:style>
  <w:style w:type="paragraph" w:styleId="Tekstpodstawowy2">
    <w:name w:val="Body Text 2"/>
    <w:basedOn w:val="Normalny"/>
    <w:rsid w:val="00187D11"/>
    <w:rPr>
      <w:color w:val="FF0000"/>
    </w:rPr>
  </w:style>
  <w:style w:type="paragraph" w:styleId="Tekstpodstawowy3">
    <w:name w:val="Body Text 3"/>
    <w:basedOn w:val="Normalny"/>
    <w:rsid w:val="00187D11"/>
    <w:rPr>
      <w:sz w:val="12"/>
    </w:rPr>
  </w:style>
  <w:style w:type="paragraph" w:styleId="Tekstpodstawowywcity2">
    <w:name w:val="Body Text Indent 2"/>
    <w:basedOn w:val="Normalny"/>
    <w:rsid w:val="00187D11"/>
    <w:pPr>
      <w:ind w:left="213" w:hanging="213"/>
    </w:pPr>
  </w:style>
  <w:style w:type="paragraph" w:styleId="Tekstpodstawowywcity3">
    <w:name w:val="Body Text Indent 3"/>
    <w:basedOn w:val="Normalny"/>
    <w:rsid w:val="00187D11"/>
    <w:pPr>
      <w:ind w:firstLine="426"/>
    </w:pPr>
  </w:style>
  <w:style w:type="paragraph" w:styleId="Plandokumentu">
    <w:name w:val="Document Map"/>
    <w:basedOn w:val="Normalny"/>
    <w:semiHidden/>
    <w:rsid w:val="00187D11"/>
    <w:pPr>
      <w:shd w:val="clear" w:color="auto" w:fill="000080"/>
    </w:pPr>
    <w:rPr>
      <w:rFonts w:ascii="Tahoma" w:hAnsi="Tahoma"/>
    </w:rPr>
  </w:style>
  <w:style w:type="paragraph" w:customStyle="1" w:styleId="Normale1">
    <w:name w:val="Normale1"/>
    <w:basedOn w:val="Normalny"/>
    <w:rsid w:val="00187D11"/>
    <w:pPr>
      <w:spacing w:before="20"/>
      <w:jc w:val="left"/>
    </w:pPr>
    <w:rPr>
      <w:b/>
      <w:sz w:val="12"/>
    </w:rPr>
  </w:style>
  <w:style w:type="paragraph" w:styleId="Spisilustracji">
    <w:name w:val="table of figures"/>
    <w:basedOn w:val="Normalny"/>
    <w:next w:val="Normalny"/>
    <w:uiPriority w:val="99"/>
    <w:rsid w:val="00187D11"/>
    <w:pPr>
      <w:ind w:left="400" w:hanging="400"/>
    </w:pPr>
  </w:style>
  <w:style w:type="paragraph" w:customStyle="1" w:styleId="Normale14">
    <w:name w:val="Normale14"/>
    <w:basedOn w:val="Normalny"/>
    <w:link w:val="NormalCarattere"/>
    <w:qFormat/>
    <w:rsid w:val="008E7565"/>
    <w:pPr>
      <w:spacing w:after="120"/>
    </w:pPr>
    <w:rPr>
      <w:sz w:val="22"/>
    </w:rPr>
  </w:style>
  <w:style w:type="character" w:styleId="Tekstzastpczy">
    <w:name w:val="Placeholder Text"/>
    <w:basedOn w:val="Domylnaczcionkaakapitu"/>
    <w:uiPriority w:val="99"/>
    <w:semiHidden/>
    <w:rsid w:val="00FA772A"/>
    <w:rPr>
      <w:color w:val="808080"/>
    </w:rPr>
  </w:style>
  <w:style w:type="character" w:customStyle="1" w:styleId="NormalCarattere">
    <w:name w:val="Normal Carattere"/>
    <w:basedOn w:val="Domylnaczcionkaakapitu"/>
    <w:link w:val="Normale14"/>
    <w:rsid w:val="008E7565"/>
    <w:rPr>
      <w:rFonts w:ascii="Arial" w:hAnsi="Arial"/>
      <w:sz w:val="22"/>
      <w:lang w:val="en-US"/>
    </w:rPr>
  </w:style>
  <w:style w:type="paragraph" w:styleId="Tekstdymka">
    <w:name w:val="Balloon Text"/>
    <w:basedOn w:val="Normalny"/>
    <w:link w:val="TekstdymkaZnak"/>
    <w:rsid w:val="00FA772A"/>
    <w:rPr>
      <w:rFonts w:ascii="Tahoma" w:hAnsi="Tahoma" w:cs="Tahoma"/>
      <w:sz w:val="16"/>
      <w:szCs w:val="16"/>
    </w:rPr>
  </w:style>
  <w:style w:type="character" w:customStyle="1" w:styleId="TekstdymkaZnak">
    <w:name w:val="Tekst dymka Znak"/>
    <w:basedOn w:val="Domylnaczcionkaakapitu"/>
    <w:link w:val="Tekstdymka"/>
    <w:rsid w:val="00FA772A"/>
    <w:rPr>
      <w:rFonts w:ascii="Tahoma" w:hAnsi="Tahoma" w:cs="Tahoma"/>
      <w:sz w:val="16"/>
      <w:szCs w:val="16"/>
      <w:lang w:val="en-US"/>
    </w:rPr>
  </w:style>
  <w:style w:type="character" w:customStyle="1" w:styleId="Stile12pt">
    <w:name w:val="Stile 12 pt"/>
    <w:rsid w:val="001D3087"/>
    <w:rPr>
      <w:sz w:val="24"/>
    </w:rPr>
  </w:style>
  <w:style w:type="paragraph" w:customStyle="1" w:styleId="Stile12ptInterlineasingola">
    <w:name w:val="Stile 12 pt Interlinea singola"/>
    <w:basedOn w:val="Normalny"/>
    <w:next w:val="Normalny"/>
    <w:rsid w:val="001D3087"/>
    <w:pPr>
      <w:widowControl w:val="0"/>
      <w:adjustRightInd w:val="0"/>
      <w:textAlignment w:val="baseline"/>
    </w:pPr>
    <w:rPr>
      <w:sz w:val="24"/>
    </w:rPr>
  </w:style>
  <w:style w:type="paragraph" w:styleId="Akapitzlist">
    <w:name w:val="List Paragraph"/>
    <w:basedOn w:val="Normalny"/>
    <w:uiPriority w:val="34"/>
    <w:qFormat/>
    <w:rsid w:val="0074321C"/>
    <w:pPr>
      <w:ind w:left="720"/>
      <w:contextualSpacing/>
    </w:pPr>
  </w:style>
  <w:style w:type="character" w:styleId="Odwoaniedokomentarza">
    <w:name w:val="annotation reference"/>
    <w:basedOn w:val="Domylnaczcionkaakapitu"/>
    <w:rsid w:val="00D22580"/>
    <w:rPr>
      <w:sz w:val="18"/>
      <w:szCs w:val="18"/>
    </w:rPr>
  </w:style>
  <w:style w:type="paragraph" w:styleId="Tekstkomentarza">
    <w:name w:val="annotation text"/>
    <w:basedOn w:val="Normalny"/>
    <w:link w:val="TekstkomentarzaZnak"/>
    <w:rsid w:val="00D22580"/>
    <w:rPr>
      <w:sz w:val="24"/>
      <w:szCs w:val="24"/>
    </w:rPr>
  </w:style>
  <w:style w:type="character" w:customStyle="1" w:styleId="TekstkomentarzaZnak">
    <w:name w:val="Tekst komentarza Znak"/>
    <w:basedOn w:val="Domylnaczcionkaakapitu"/>
    <w:link w:val="Tekstkomentarza"/>
    <w:rsid w:val="00D22580"/>
    <w:rPr>
      <w:rFonts w:ascii="Arial" w:hAnsi="Arial"/>
      <w:sz w:val="24"/>
      <w:szCs w:val="24"/>
      <w:lang w:val="en-US"/>
    </w:rPr>
  </w:style>
  <w:style w:type="paragraph" w:styleId="Tematkomentarza">
    <w:name w:val="annotation subject"/>
    <w:basedOn w:val="Tekstkomentarza"/>
    <w:next w:val="Tekstkomentarza"/>
    <w:link w:val="TematkomentarzaZnak"/>
    <w:rsid w:val="00D22580"/>
    <w:rPr>
      <w:b/>
      <w:bCs/>
      <w:sz w:val="20"/>
      <w:szCs w:val="20"/>
    </w:rPr>
  </w:style>
  <w:style w:type="character" w:customStyle="1" w:styleId="TematkomentarzaZnak">
    <w:name w:val="Temat komentarza Znak"/>
    <w:basedOn w:val="TekstkomentarzaZnak"/>
    <w:link w:val="Tematkomentarza"/>
    <w:rsid w:val="00D22580"/>
    <w:rPr>
      <w:rFonts w:ascii="Arial" w:hAnsi="Arial"/>
      <w:b/>
      <w:bCs/>
      <w:sz w:val="24"/>
      <w:szCs w:val="24"/>
      <w:lang w:val="en-US"/>
    </w:rPr>
  </w:style>
  <w:style w:type="paragraph" w:styleId="Poprawka">
    <w:name w:val="Revision"/>
    <w:hidden/>
    <w:uiPriority w:val="99"/>
    <w:semiHidden/>
    <w:rsid w:val="008E00EE"/>
    <w:rPr>
      <w:rFonts w:ascii="Arial" w:hAnsi="Arial"/>
      <w:lang w:val="en-US"/>
    </w:rPr>
  </w:style>
  <w:style w:type="character" w:customStyle="1" w:styleId="Nagwek2Znak">
    <w:name w:val="Nagłówek 2 Znak"/>
    <w:aliases w:val="level 2 Znak,201=x.1.Titre Znak,202=x.x.Titre Znak,Annex2 Znak,Header 2 Znak,H2 Znak,h2 Znak,l2 Znak,heading 2 Znak,ntc Znak,CGS Heading 2 Znak,CGS Heading 21 Znak,level 21 Znak,CGS Heading 22 Znak,level 22 Znak,CGS Heading 23 Znak"/>
    <w:basedOn w:val="Domylnaczcionkaakapitu"/>
    <w:link w:val="Nagwek2"/>
    <w:rsid w:val="002217B5"/>
    <w:rPr>
      <w:rFonts w:ascii="Arial" w:hAnsi="Arial"/>
      <w:b/>
      <w:caps/>
      <w:sz w:val="24"/>
      <w:lang w:val="en-US"/>
    </w:rPr>
  </w:style>
  <w:style w:type="paragraph" w:customStyle="1" w:styleId="Normale11">
    <w:name w:val="Normale11"/>
    <w:basedOn w:val="Normalny"/>
    <w:qFormat/>
    <w:rsid w:val="00EC5886"/>
    <w:pPr>
      <w:spacing w:after="120"/>
    </w:pPr>
    <w:rPr>
      <w:sz w:val="22"/>
    </w:rPr>
  </w:style>
  <w:style w:type="character" w:customStyle="1" w:styleId="Nagwek1Znak">
    <w:name w:val="Nagłówek 1 Znak"/>
    <w:aliases w:val="level 1 Znak,Header 1 Znak,Section Head Znak,h1 Znak,l1 Znak,heading 1 Znak,Titre 1ntc Znak,CGS Heading 1 Znak,CGS Heading 11 Znak,CGS Heading 12 Znak,CGS Heading 13 Znak,Heading 1n Znak,aa Znak,T1 Znak,level 11 Znak,Header 11 Znak"/>
    <w:basedOn w:val="Domylnaczcionkaakapitu"/>
    <w:link w:val="Nagwek1"/>
    <w:uiPriority w:val="9"/>
    <w:rsid w:val="00661DD3"/>
    <w:rPr>
      <w:rFonts w:ascii="Arial" w:hAnsi="Arial"/>
      <w:b/>
      <w:caps/>
      <w:kern w:val="28"/>
      <w:sz w:val="26"/>
      <w:lang w:val="en-US"/>
    </w:rPr>
  </w:style>
  <w:style w:type="paragraph" w:styleId="Bibliografia">
    <w:name w:val="Bibliography"/>
    <w:basedOn w:val="Normalny"/>
    <w:next w:val="Normalny"/>
    <w:uiPriority w:val="37"/>
    <w:unhideWhenUsed/>
    <w:rsid w:val="00661DD3"/>
  </w:style>
  <w:style w:type="paragraph" w:styleId="NormalnyWeb">
    <w:name w:val="Normal (Web)"/>
    <w:basedOn w:val="Normalny"/>
    <w:uiPriority w:val="99"/>
    <w:unhideWhenUsed/>
    <w:rsid w:val="00DE63D2"/>
    <w:pPr>
      <w:spacing w:before="100" w:beforeAutospacing="1" w:after="100" w:afterAutospacing="1"/>
      <w:jc w:val="left"/>
    </w:pPr>
    <w:rPr>
      <w:rFonts w:ascii="Times New Roman" w:hAnsi="Times New Roman"/>
      <w:sz w:val="24"/>
      <w:szCs w:val="24"/>
      <w:lang w:eastAsia="en-US"/>
    </w:rPr>
  </w:style>
  <w:style w:type="character" w:customStyle="1" w:styleId="st">
    <w:name w:val="st"/>
    <w:basedOn w:val="Domylnaczcionkaakapitu"/>
    <w:rsid w:val="004F461C"/>
  </w:style>
  <w:style w:type="character" w:customStyle="1" w:styleId="im">
    <w:name w:val="im"/>
    <w:basedOn w:val="Domylnaczcionkaakapitu"/>
    <w:rsid w:val="00D44894"/>
  </w:style>
  <w:style w:type="table" w:styleId="Tabela-Siatka">
    <w:name w:val="Table Grid"/>
    <w:basedOn w:val="Standardowy"/>
    <w:uiPriority w:val="39"/>
    <w:rsid w:val="00576B17"/>
    <w:rPr>
      <w:rFonts w:asciiTheme="minorHAnsi" w:eastAsiaTheme="minorHAnsi" w:hAnsiTheme="minorHAnsi" w:cstheme="minorBidi"/>
      <w:sz w:val="22"/>
      <w:szCs w:val="22"/>
      <w:lang w:val="pl-PL"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omylnaczcionkaakapitu"/>
    <w:rsid w:val="00236691"/>
  </w:style>
  <w:style w:type="character" w:customStyle="1" w:styleId="shorttext">
    <w:name w:val="short_text"/>
    <w:basedOn w:val="Domylnaczcionkaakapitu"/>
    <w:rsid w:val="00236691"/>
  </w:style>
  <w:style w:type="character" w:styleId="Hipercze">
    <w:name w:val="Hyperlink"/>
    <w:basedOn w:val="Domylnaczcionkaakapitu"/>
    <w:uiPriority w:val="99"/>
    <w:unhideWhenUsed/>
    <w:rsid w:val="00DC252D"/>
    <w:rPr>
      <w:color w:val="0000FF" w:themeColor="hyperlink"/>
      <w:u w:val="single"/>
    </w:rPr>
  </w:style>
  <w:style w:type="paragraph" w:customStyle="1" w:styleId="Normale12">
    <w:name w:val="Normale12"/>
    <w:basedOn w:val="Normalny"/>
    <w:uiPriority w:val="99"/>
    <w:qFormat/>
    <w:rsid w:val="00C92BBA"/>
    <w:pPr>
      <w:spacing w:after="120"/>
    </w:pPr>
    <w:rPr>
      <w:sz w:val="22"/>
    </w:rPr>
  </w:style>
  <w:style w:type="paragraph" w:customStyle="1" w:styleId="Default">
    <w:name w:val="Default"/>
    <w:rsid w:val="00456301"/>
    <w:pPr>
      <w:autoSpaceDE w:val="0"/>
      <w:autoSpaceDN w:val="0"/>
      <w:adjustRightInd w:val="0"/>
    </w:pPr>
    <w:rPr>
      <w:rFonts w:ascii="Arial" w:hAnsi="Arial" w:cs="Arial"/>
      <w:color w:val="000000"/>
      <w:sz w:val="24"/>
      <w:szCs w:val="24"/>
      <w:lang w:val="en-GB"/>
    </w:rPr>
  </w:style>
  <w:style w:type="character" w:customStyle="1" w:styleId="czeinternetowe">
    <w:name w:val="Łącze internetowe"/>
    <w:basedOn w:val="Domylnaczcionkaakapitu"/>
    <w:uiPriority w:val="99"/>
    <w:unhideWhenUsed/>
    <w:rsid w:val="005A60BC"/>
    <w:rPr>
      <w:color w:val="0000FF" w:themeColor="hyperlink"/>
      <w:u w:val="single"/>
    </w:rPr>
  </w:style>
  <w:style w:type="paragraph" w:customStyle="1" w:styleId="Table">
    <w:name w:val="Table"/>
    <w:basedOn w:val="Legenda"/>
    <w:rsid w:val="00F43F1C"/>
    <w:pPr>
      <w:suppressLineNumbers/>
      <w:suppressAutoHyphens/>
      <w:jc w:val="both"/>
    </w:pPr>
    <w:rPr>
      <w:rFonts w:cs="FreeSans"/>
      <w:iCs/>
      <w:kern w:val="1"/>
      <w:sz w:val="24"/>
      <w:szCs w:val="24"/>
    </w:rPr>
  </w:style>
  <w:style w:type="paragraph" w:customStyle="1" w:styleId="Illustration">
    <w:name w:val="Illustration"/>
    <w:basedOn w:val="Legenda"/>
    <w:rsid w:val="000C01E2"/>
    <w:pPr>
      <w:suppressLineNumbers/>
      <w:suppressAutoHyphens/>
      <w:jc w:val="both"/>
    </w:pPr>
    <w:rPr>
      <w:rFonts w:cs="FreeSans"/>
      <w:iCs/>
      <w:kern w:val="1"/>
      <w:sz w:val="24"/>
      <w:szCs w:val="24"/>
    </w:rPr>
  </w:style>
  <w:style w:type="paragraph" w:customStyle="1" w:styleId="Akapitzlist1">
    <w:name w:val="Akapit z listą1"/>
    <w:basedOn w:val="Normalny"/>
    <w:rsid w:val="00F205AE"/>
    <w:pPr>
      <w:suppressAutoHyphens/>
      <w:ind w:left="720"/>
      <w:contextualSpacing/>
    </w:pPr>
    <w:rPr>
      <w:kern w:val="1"/>
    </w:rPr>
  </w:style>
  <w:style w:type="paragraph" w:customStyle="1" w:styleId="Standard">
    <w:name w:val="Standard"/>
    <w:rsid w:val="008F090F"/>
    <w:pPr>
      <w:suppressAutoHyphens/>
      <w:autoSpaceDN w:val="0"/>
      <w:jc w:val="both"/>
      <w:textAlignment w:val="baseline"/>
    </w:pPr>
    <w:rPr>
      <w:rFonts w:ascii="Arial" w:eastAsia="Arial" w:hAnsi="Arial" w:cs="Arial"/>
      <w:kern w:val="3"/>
      <w:lang w:val="en-US"/>
    </w:rPr>
  </w:style>
  <w:style w:type="numbering" w:customStyle="1" w:styleId="WWOutlineListStyle">
    <w:name w:val="WW_OutlineListStyle"/>
    <w:basedOn w:val="Bezlisty"/>
    <w:rsid w:val="00044E69"/>
    <w:pPr>
      <w:numPr>
        <w:numId w:val="22"/>
      </w:numPr>
    </w:pPr>
  </w:style>
  <w:style w:type="paragraph" w:customStyle="1" w:styleId="Textbody">
    <w:name w:val="Text body"/>
    <w:basedOn w:val="Standard"/>
    <w:rsid w:val="00044E69"/>
    <w:pPr>
      <w:spacing w:line="288" w:lineRule="auto"/>
    </w:pPr>
  </w:style>
  <w:style w:type="numbering" w:customStyle="1" w:styleId="WWNum88">
    <w:name w:val="WWNum88"/>
    <w:basedOn w:val="Bezlisty"/>
    <w:rsid w:val="00044E69"/>
    <w:pPr>
      <w:numPr>
        <w:numId w:val="23"/>
      </w:numPr>
    </w:pPr>
  </w:style>
  <w:style w:type="paragraph" w:customStyle="1" w:styleId="Contents1">
    <w:name w:val="Contents 1"/>
    <w:basedOn w:val="Standard"/>
    <w:rsid w:val="009E6B51"/>
    <w:pPr>
      <w:spacing w:before="120" w:after="120"/>
      <w:jc w:val="left"/>
    </w:pPr>
    <w:rPr>
      <w:rFonts w:eastAsia="Times New Roman" w:cs="Times New Roman"/>
      <w:b/>
      <w:caps/>
    </w:rPr>
  </w:style>
  <w:style w:type="numbering" w:customStyle="1" w:styleId="WWNum25">
    <w:name w:val="WWNum25"/>
    <w:basedOn w:val="Bezlisty"/>
    <w:rsid w:val="009E6B51"/>
    <w:pPr>
      <w:numPr>
        <w:numId w:val="24"/>
      </w:numPr>
    </w:pPr>
  </w:style>
  <w:style w:type="character" w:styleId="UyteHipercze">
    <w:name w:val="FollowedHyperlink"/>
    <w:basedOn w:val="Domylnaczcionkaakapitu"/>
    <w:semiHidden/>
    <w:unhideWhenUsed/>
    <w:rsid w:val="00512BC6"/>
    <w:rPr>
      <w:color w:val="800080" w:themeColor="followedHyperlink"/>
      <w:u w:val="single"/>
    </w:rPr>
  </w:style>
  <w:style w:type="numbering" w:customStyle="1" w:styleId="WWNum11">
    <w:name w:val="WWNum11"/>
    <w:basedOn w:val="Bezlisty"/>
    <w:rsid w:val="00A67B2E"/>
    <w:pPr>
      <w:numPr>
        <w:numId w:val="26"/>
      </w:numPr>
    </w:pPr>
  </w:style>
  <w:style w:type="character" w:styleId="Uwydatnienie">
    <w:name w:val="Emphasis"/>
    <w:basedOn w:val="Domylnaczcionkaakapitu"/>
    <w:uiPriority w:val="20"/>
    <w:qFormat/>
    <w:rsid w:val="00D77136"/>
    <w:rPr>
      <w:i/>
      <w:iCs/>
    </w:rPr>
  </w:style>
  <w:style w:type="paragraph" w:customStyle="1" w:styleId="BodytextSGEO">
    <w:name w:val="Bodytext SGEO"/>
    <w:basedOn w:val="Normalny"/>
    <w:link w:val="BodytextSGEOZchn"/>
    <w:rsid w:val="00F81E7B"/>
    <w:pPr>
      <w:spacing w:before="120" w:after="120"/>
    </w:pPr>
    <w:rPr>
      <w:sz w:val="22"/>
      <w:lang w:eastAsia="de-DE"/>
    </w:rPr>
  </w:style>
  <w:style w:type="character" w:customStyle="1" w:styleId="BodytextSGEOZchn">
    <w:name w:val="Bodytext SGEO Zchn"/>
    <w:link w:val="BodytextSGEO"/>
    <w:locked/>
    <w:rsid w:val="00F81E7B"/>
    <w:rPr>
      <w:rFonts w:ascii="Arial" w:hAnsi="Arial"/>
      <w:sz w:val="22"/>
      <w:lang w:val="en-US" w:eastAsia="de-DE"/>
    </w:rPr>
  </w:style>
  <w:style w:type="paragraph" w:customStyle="1" w:styleId="Bullet1">
    <w:name w:val="Bullet 1"/>
    <w:basedOn w:val="Normalny"/>
    <w:rsid w:val="00157DFC"/>
    <w:pPr>
      <w:tabs>
        <w:tab w:val="num" w:pos="720"/>
      </w:tabs>
      <w:ind w:left="720" w:hanging="360"/>
    </w:pPr>
    <w:rPr>
      <w:sz w:val="22"/>
      <w:lang w:eastAsia="de-DE"/>
    </w:rPr>
  </w:style>
  <w:style w:type="paragraph" w:customStyle="1" w:styleId="Normale13">
    <w:name w:val="Normale13"/>
    <w:basedOn w:val="Normalny"/>
    <w:qFormat/>
    <w:rsid w:val="005F6714"/>
    <w:pPr>
      <w:spacing w:after="120"/>
    </w:pPr>
    <w:rPr>
      <w:sz w:val="22"/>
    </w:rPr>
  </w:style>
</w:styles>
</file>

<file path=word/webSettings.xml><?xml version="1.0" encoding="utf-8"?>
<w:webSettings xmlns:r="http://schemas.openxmlformats.org/officeDocument/2006/relationships" xmlns:w="http://schemas.openxmlformats.org/wordprocessingml/2006/main">
  <w:divs>
    <w:div w:id="4207261">
      <w:bodyDiv w:val="1"/>
      <w:marLeft w:val="0"/>
      <w:marRight w:val="0"/>
      <w:marTop w:val="0"/>
      <w:marBottom w:val="0"/>
      <w:divBdr>
        <w:top w:val="none" w:sz="0" w:space="0" w:color="auto"/>
        <w:left w:val="none" w:sz="0" w:space="0" w:color="auto"/>
        <w:bottom w:val="none" w:sz="0" w:space="0" w:color="auto"/>
        <w:right w:val="none" w:sz="0" w:space="0" w:color="auto"/>
      </w:divBdr>
    </w:div>
    <w:div w:id="31737529">
      <w:bodyDiv w:val="1"/>
      <w:marLeft w:val="0"/>
      <w:marRight w:val="0"/>
      <w:marTop w:val="0"/>
      <w:marBottom w:val="0"/>
      <w:divBdr>
        <w:top w:val="none" w:sz="0" w:space="0" w:color="auto"/>
        <w:left w:val="none" w:sz="0" w:space="0" w:color="auto"/>
        <w:bottom w:val="none" w:sz="0" w:space="0" w:color="auto"/>
        <w:right w:val="none" w:sz="0" w:space="0" w:color="auto"/>
      </w:divBdr>
    </w:div>
    <w:div w:id="168373905">
      <w:bodyDiv w:val="1"/>
      <w:marLeft w:val="0"/>
      <w:marRight w:val="0"/>
      <w:marTop w:val="0"/>
      <w:marBottom w:val="0"/>
      <w:divBdr>
        <w:top w:val="none" w:sz="0" w:space="0" w:color="auto"/>
        <w:left w:val="none" w:sz="0" w:space="0" w:color="auto"/>
        <w:bottom w:val="none" w:sz="0" w:space="0" w:color="auto"/>
        <w:right w:val="none" w:sz="0" w:space="0" w:color="auto"/>
      </w:divBdr>
    </w:div>
    <w:div w:id="178202288">
      <w:bodyDiv w:val="1"/>
      <w:marLeft w:val="0"/>
      <w:marRight w:val="0"/>
      <w:marTop w:val="0"/>
      <w:marBottom w:val="0"/>
      <w:divBdr>
        <w:top w:val="none" w:sz="0" w:space="0" w:color="auto"/>
        <w:left w:val="none" w:sz="0" w:space="0" w:color="auto"/>
        <w:bottom w:val="none" w:sz="0" w:space="0" w:color="auto"/>
        <w:right w:val="none" w:sz="0" w:space="0" w:color="auto"/>
      </w:divBdr>
    </w:div>
    <w:div w:id="224073029">
      <w:bodyDiv w:val="1"/>
      <w:marLeft w:val="0"/>
      <w:marRight w:val="0"/>
      <w:marTop w:val="0"/>
      <w:marBottom w:val="0"/>
      <w:divBdr>
        <w:top w:val="none" w:sz="0" w:space="0" w:color="auto"/>
        <w:left w:val="none" w:sz="0" w:space="0" w:color="auto"/>
        <w:bottom w:val="none" w:sz="0" w:space="0" w:color="auto"/>
        <w:right w:val="none" w:sz="0" w:space="0" w:color="auto"/>
      </w:divBdr>
    </w:div>
    <w:div w:id="361326831">
      <w:bodyDiv w:val="1"/>
      <w:marLeft w:val="0"/>
      <w:marRight w:val="0"/>
      <w:marTop w:val="0"/>
      <w:marBottom w:val="0"/>
      <w:divBdr>
        <w:top w:val="none" w:sz="0" w:space="0" w:color="auto"/>
        <w:left w:val="none" w:sz="0" w:space="0" w:color="auto"/>
        <w:bottom w:val="none" w:sz="0" w:space="0" w:color="auto"/>
        <w:right w:val="none" w:sz="0" w:space="0" w:color="auto"/>
      </w:divBdr>
    </w:div>
    <w:div w:id="523372969">
      <w:bodyDiv w:val="1"/>
      <w:marLeft w:val="0"/>
      <w:marRight w:val="0"/>
      <w:marTop w:val="0"/>
      <w:marBottom w:val="0"/>
      <w:divBdr>
        <w:top w:val="none" w:sz="0" w:space="0" w:color="auto"/>
        <w:left w:val="none" w:sz="0" w:space="0" w:color="auto"/>
        <w:bottom w:val="none" w:sz="0" w:space="0" w:color="auto"/>
        <w:right w:val="none" w:sz="0" w:space="0" w:color="auto"/>
      </w:divBdr>
    </w:div>
    <w:div w:id="650525461">
      <w:bodyDiv w:val="1"/>
      <w:marLeft w:val="0"/>
      <w:marRight w:val="0"/>
      <w:marTop w:val="0"/>
      <w:marBottom w:val="0"/>
      <w:divBdr>
        <w:top w:val="none" w:sz="0" w:space="0" w:color="auto"/>
        <w:left w:val="none" w:sz="0" w:space="0" w:color="auto"/>
        <w:bottom w:val="none" w:sz="0" w:space="0" w:color="auto"/>
        <w:right w:val="none" w:sz="0" w:space="0" w:color="auto"/>
      </w:divBdr>
    </w:div>
    <w:div w:id="662706418">
      <w:bodyDiv w:val="1"/>
      <w:marLeft w:val="0"/>
      <w:marRight w:val="0"/>
      <w:marTop w:val="0"/>
      <w:marBottom w:val="0"/>
      <w:divBdr>
        <w:top w:val="none" w:sz="0" w:space="0" w:color="auto"/>
        <w:left w:val="none" w:sz="0" w:space="0" w:color="auto"/>
        <w:bottom w:val="none" w:sz="0" w:space="0" w:color="auto"/>
        <w:right w:val="none" w:sz="0" w:space="0" w:color="auto"/>
      </w:divBdr>
      <w:divsChild>
        <w:div w:id="186020917">
          <w:marLeft w:val="0"/>
          <w:marRight w:val="0"/>
          <w:marTop w:val="0"/>
          <w:marBottom w:val="0"/>
          <w:divBdr>
            <w:top w:val="none" w:sz="0" w:space="0" w:color="auto"/>
            <w:left w:val="none" w:sz="0" w:space="0" w:color="auto"/>
            <w:bottom w:val="none" w:sz="0" w:space="0" w:color="auto"/>
            <w:right w:val="none" w:sz="0" w:space="0" w:color="auto"/>
          </w:divBdr>
        </w:div>
        <w:div w:id="1197305211">
          <w:marLeft w:val="0"/>
          <w:marRight w:val="0"/>
          <w:marTop w:val="0"/>
          <w:marBottom w:val="0"/>
          <w:divBdr>
            <w:top w:val="none" w:sz="0" w:space="0" w:color="auto"/>
            <w:left w:val="none" w:sz="0" w:space="0" w:color="auto"/>
            <w:bottom w:val="none" w:sz="0" w:space="0" w:color="auto"/>
            <w:right w:val="none" w:sz="0" w:space="0" w:color="auto"/>
          </w:divBdr>
        </w:div>
      </w:divsChild>
    </w:div>
    <w:div w:id="746148557">
      <w:bodyDiv w:val="1"/>
      <w:marLeft w:val="0"/>
      <w:marRight w:val="0"/>
      <w:marTop w:val="0"/>
      <w:marBottom w:val="0"/>
      <w:divBdr>
        <w:top w:val="none" w:sz="0" w:space="0" w:color="auto"/>
        <w:left w:val="none" w:sz="0" w:space="0" w:color="auto"/>
        <w:bottom w:val="none" w:sz="0" w:space="0" w:color="auto"/>
        <w:right w:val="none" w:sz="0" w:space="0" w:color="auto"/>
      </w:divBdr>
    </w:div>
    <w:div w:id="762606208">
      <w:bodyDiv w:val="1"/>
      <w:marLeft w:val="0"/>
      <w:marRight w:val="0"/>
      <w:marTop w:val="0"/>
      <w:marBottom w:val="0"/>
      <w:divBdr>
        <w:top w:val="none" w:sz="0" w:space="0" w:color="auto"/>
        <w:left w:val="none" w:sz="0" w:space="0" w:color="auto"/>
        <w:bottom w:val="none" w:sz="0" w:space="0" w:color="auto"/>
        <w:right w:val="none" w:sz="0" w:space="0" w:color="auto"/>
      </w:divBdr>
    </w:div>
    <w:div w:id="771507844">
      <w:bodyDiv w:val="1"/>
      <w:marLeft w:val="0"/>
      <w:marRight w:val="0"/>
      <w:marTop w:val="0"/>
      <w:marBottom w:val="0"/>
      <w:divBdr>
        <w:top w:val="none" w:sz="0" w:space="0" w:color="auto"/>
        <w:left w:val="none" w:sz="0" w:space="0" w:color="auto"/>
        <w:bottom w:val="none" w:sz="0" w:space="0" w:color="auto"/>
        <w:right w:val="none" w:sz="0" w:space="0" w:color="auto"/>
      </w:divBdr>
    </w:div>
    <w:div w:id="804128831">
      <w:bodyDiv w:val="1"/>
      <w:marLeft w:val="0"/>
      <w:marRight w:val="0"/>
      <w:marTop w:val="0"/>
      <w:marBottom w:val="0"/>
      <w:divBdr>
        <w:top w:val="none" w:sz="0" w:space="0" w:color="auto"/>
        <w:left w:val="none" w:sz="0" w:space="0" w:color="auto"/>
        <w:bottom w:val="none" w:sz="0" w:space="0" w:color="auto"/>
        <w:right w:val="none" w:sz="0" w:space="0" w:color="auto"/>
      </w:divBdr>
    </w:div>
    <w:div w:id="850800480">
      <w:bodyDiv w:val="1"/>
      <w:marLeft w:val="0"/>
      <w:marRight w:val="0"/>
      <w:marTop w:val="0"/>
      <w:marBottom w:val="0"/>
      <w:divBdr>
        <w:top w:val="none" w:sz="0" w:space="0" w:color="auto"/>
        <w:left w:val="none" w:sz="0" w:space="0" w:color="auto"/>
        <w:bottom w:val="none" w:sz="0" w:space="0" w:color="auto"/>
        <w:right w:val="none" w:sz="0" w:space="0" w:color="auto"/>
      </w:divBdr>
    </w:div>
    <w:div w:id="854881882">
      <w:bodyDiv w:val="1"/>
      <w:marLeft w:val="0"/>
      <w:marRight w:val="0"/>
      <w:marTop w:val="0"/>
      <w:marBottom w:val="0"/>
      <w:divBdr>
        <w:top w:val="none" w:sz="0" w:space="0" w:color="auto"/>
        <w:left w:val="none" w:sz="0" w:space="0" w:color="auto"/>
        <w:bottom w:val="none" w:sz="0" w:space="0" w:color="auto"/>
        <w:right w:val="none" w:sz="0" w:space="0" w:color="auto"/>
      </w:divBdr>
    </w:div>
    <w:div w:id="880819558">
      <w:bodyDiv w:val="1"/>
      <w:marLeft w:val="0"/>
      <w:marRight w:val="0"/>
      <w:marTop w:val="0"/>
      <w:marBottom w:val="0"/>
      <w:divBdr>
        <w:top w:val="none" w:sz="0" w:space="0" w:color="auto"/>
        <w:left w:val="none" w:sz="0" w:space="0" w:color="auto"/>
        <w:bottom w:val="none" w:sz="0" w:space="0" w:color="auto"/>
        <w:right w:val="none" w:sz="0" w:space="0" w:color="auto"/>
      </w:divBdr>
    </w:div>
    <w:div w:id="897478948">
      <w:bodyDiv w:val="1"/>
      <w:marLeft w:val="0"/>
      <w:marRight w:val="0"/>
      <w:marTop w:val="0"/>
      <w:marBottom w:val="0"/>
      <w:divBdr>
        <w:top w:val="none" w:sz="0" w:space="0" w:color="auto"/>
        <w:left w:val="none" w:sz="0" w:space="0" w:color="auto"/>
        <w:bottom w:val="none" w:sz="0" w:space="0" w:color="auto"/>
        <w:right w:val="none" w:sz="0" w:space="0" w:color="auto"/>
      </w:divBdr>
    </w:div>
    <w:div w:id="901333907">
      <w:bodyDiv w:val="1"/>
      <w:marLeft w:val="0"/>
      <w:marRight w:val="0"/>
      <w:marTop w:val="0"/>
      <w:marBottom w:val="0"/>
      <w:divBdr>
        <w:top w:val="none" w:sz="0" w:space="0" w:color="auto"/>
        <w:left w:val="none" w:sz="0" w:space="0" w:color="auto"/>
        <w:bottom w:val="none" w:sz="0" w:space="0" w:color="auto"/>
        <w:right w:val="none" w:sz="0" w:space="0" w:color="auto"/>
      </w:divBdr>
    </w:div>
    <w:div w:id="961499988">
      <w:bodyDiv w:val="1"/>
      <w:marLeft w:val="0"/>
      <w:marRight w:val="0"/>
      <w:marTop w:val="0"/>
      <w:marBottom w:val="0"/>
      <w:divBdr>
        <w:top w:val="none" w:sz="0" w:space="0" w:color="auto"/>
        <w:left w:val="none" w:sz="0" w:space="0" w:color="auto"/>
        <w:bottom w:val="none" w:sz="0" w:space="0" w:color="auto"/>
        <w:right w:val="none" w:sz="0" w:space="0" w:color="auto"/>
      </w:divBdr>
    </w:div>
    <w:div w:id="996571476">
      <w:bodyDiv w:val="1"/>
      <w:marLeft w:val="0"/>
      <w:marRight w:val="0"/>
      <w:marTop w:val="0"/>
      <w:marBottom w:val="0"/>
      <w:divBdr>
        <w:top w:val="none" w:sz="0" w:space="0" w:color="auto"/>
        <w:left w:val="none" w:sz="0" w:space="0" w:color="auto"/>
        <w:bottom w:val="none" w:sz="0" w:space="0" w:color="auto"/>
        <w:right w:val="none" w:sz="0" w:space="0" w:color="auto"/>
      </w:divBdr>
    </w:div>
    <w:div w:id="1069495795">
      <w:bodyDiv w:val="1"/>
      <w:marLeft w:val="0"/>
      <w:marRight w:val="0"/>
      <w:marTop w:val="0"/>
      <w:marBottom w:val="0"/>
      <w:divBdr>
        <w:top w:val="none" w:sz="0" w:space="0" w:color="auto"/>
        <w:left w:val="none" w:sz="0" w:space="0" w:color="auto"/>
        <w:bottom w:val="none" w:sz="0" w:space="0" w:color="auto"/>
        <w:right w:val="none" w:sz="0" w:space="0" w:color="auto"/>
      </w:divBdr>
    </w:div>
    <w:div w:id="1090813411">
      <w:bodyDiv w:val="1"/>
      <w:marLeft w:val="0"/>
      <w:marRight w:val="0"/>
      <w:marTop w:val="0"/>
      <w:marBottom w:val="0"/>
      <w:divBdr>
        <w:top w:val="none" w:sz="0" w:space="0" w:color="auto"/>
        <w:left w:val="none" w:sz="0" w:space="0" w:color="auto"/>
        <w:bottom w:val="none" w:sz="0" w:space="0" w:color="auto"/>
        <w:right w:val="none" w:sz="0" w:space="0" w:color="auto"/>
      </w:divBdr>
    </w:div>
    <w:div w:id="1101730137">
      <w:bodyDiv w:val="1"/>
      <w:marLeft w:val="0"/>
      <w:marRight w:val="0"/>
      <w:marTop w:val="0"/>
      <w:marBottom w:val="0"/>
      <w:divBdr>
        <w:top w:val="none" w:sz="0" w:space="0" w:color="auto"/>
        <w:left w:val="none" w:sz="0" w:space="0" w:color="auto"/>
        <w:bottom w:val="none" w:sz="0" w:space="0" w:color="auto"/>
        <w:right w:val="none" w:sz="0" w:space="0" w:color="auto"/>
      </w:divBdr>
    </w:div>
    <w:div w:id="1125197246">
      <w:bodyDiv w:val="1"/>
      <w:marLeft w:val="0"/>
      <w:marRight w:val="0"/>
      <w:marTop w:val="0"/>
      <w:marBottom w:val="0"/>
      <w:divBdr>
        <w:top w:val="none" w:sz="0" w:space="0" w:color="auto"/>
        <w:left w:val="none" w:sz="0" w:space="0" w:color="auto"/>
        <w:bottom w:val="none" w:sz="0" w:space="0" w:color="auto"/>
        <w:right w:val="none" w:sz="0" w:space="0" w:color="auto"/>
      </w:divBdr>
    </w:div>
    <w:div w:id="1263491506">
      <w:bodyDiv w:val="1"/>
      <w:marLeft w:val="0"/>
      <w:marRight w:val="0"/>
      <w:marTop w:val="0"/>
      <w:marBottom w:val="0"/>
      <w:divBdr>
        <w:top w:val="none" w:sz="0" w:space="0" w:color="auto"/>
        <w:left w:val="none" w:sz="0" w:space="0" w:color="auto"/>
        <w:bottom w:val="none" w:sz="0" w:space="0" w:color="auto"/>
        <w:right w:val="none" w:sz="0" w:space="0" w:color="auto"/>
      </w:divBdr>
    </w:div>
    <w:div w:id="1286234588">
      <w:bodyDiv w:val="1"/>
      <w:marLeft w:val="0"/>
      <w:marRight w:val="0"/>
      <w:marTop w:val="0"/>
      <w:marBottom w:val="0"/>
      <w:divBdr>
        <w:top w:val="none" w:sz="0" w:space="0" w:color="auto"/>
        <w:left w:val="none" w:sz="0" w:space="0" w:color="auto"/>
        <w:bottom w:val="none" w:sz="0" w:space="0" w:color="auto"/>
        <w:right w:val="none" w:sz="0" w:space="0" w:color="auto"/>
      </w:divBdr>
    </w:div>
    <w:div w:id="1357662013">
      <w:bodyDiv w:val="1"/>
      <w:marLeft w:val="0"/>
      <w:marRight w:val="0"/>
      <w:marTop w:val="0"/>
      <w:marBottom w:val="0"/>
      <w:divBdr>
        <w:top w:val="none" w:sz="0" w:space="0" w:color="auto"/>
        <w:left w:val="none" w:sz="0" w:space="0" w:color="auto"/>
        <w:bottom w:val="none" w:sz="0" w:space="0" w:color="auto"/>
        <w:right w:val="none" w:sz="0" w:space="0" w:color="auto"/>
      </w:divBdr>
    </w:div>
    <w:div w:id="1398942413">
      <w:bodyDiv w:val="1"/>
      <w:marLeft w:val="0"/>
      <w:marRight w:val="0"/>
      <w:marTop w:val="0"/>
      <w:marBottom w:val="0"/>
      <w:divBdr>
        <w:top w:val="none" w:sz="0" w:space="0" w:color="auto"/>
        <w:left w:val="none" w:sz="0" w:space="0" w:color="auto"/>
        <w:bottom w:val="none" w:sz="0" w:space="0" w:color="auto"/>
        <w:right w:val="none" w:sz="0" w:space="0" w:color="auto"/>
      </w:divBdr>
    </w:div>
    <w:div w:id="1439446247">
      <w:bodyDiv w:val="1"/>
      <w:marLeft w:val="0"/>
      <w:marRight w:val="0"/>
      <w:marTop w:val="0"/>
      <w:marBottom w:val="0"/>
      <w:divBdr>
        <w:top w:val="none" w:sz="0" w:space="0" w:color="auto"/>
        <w:left w:val="none" w:sz="0" w:space="0" w:color="auto"/>
        <w:bottom w:val="none" w:sz="0" w:space="0" w:color="auto"/>
        <w:right w:val="none" w:sz="0" w:space="0" w:color="auto"/>
      </w:divBdr>
    </w:div>
    <w:div w:id="1551913789">
      <w:bodyDiv w:val="1"/>
      <w:marLeft w:val="0"/>
      <w:marRight w:val="0"/>
      <w:marTop w:val="0"/>
      <w:marBottom w:val="0"/>
      <w:divBdr>
        <w:top w:val="none" w:sz="0" w:space="0" w:color="auto"/>
        <w:left w:val="none" w:sz="0" w:space="0" w:color="auto"/>
        <w:bottom w:val="none" w:sz="0" w:space="0" w:color="auto"/>
        <w:right w:val="none" w:sz="0" w:space="0" w:color="auto"/>
      </w:divBdr>
    </w:div>
    <w:div w:id="1558663514">
      <w:bodyDiv w:val="1"/>
      <w:marLeft w:val="0"/>
      <w:marRight w:val="0"/>
      <w:marTop w:val="0"/>
      <w:marBottom w:val="0"/>
      <w:divBdr>
        <w:top w:val="none" w:sz="0" w:space="0" w:color="auto"/>
        <w:left w:val="none" w:sz="0" w:space="0" w:color="auto"/>
        <w:bottom w:val="none" w:sz="0" w:space="0" w:color="auto"/>
        <w:right w:val="none" w:sz="0" w:space="0" w:color="auto"/>
      </w:divBdr>
    </w:div>
    <w:div w:id="1573202731">
      <w:bodyDiv w:val="1"/>
      <w:marLeft w:val="0"/>
      <w:marRight w:val="0"/>
      <w:marTop w:val="0"/>
      <w:marBottom w:val="0"/>
      <w:divBdr>
        <w:top w:val="none" w:sz="0" w:space="0" w:color="auto"/>
        <w:left w:val="none" w:sz="0" w:space="0" w:color="auto"/>
        <w:bottom w:val="none" w:sz="0" w:space="0" w:color="auto"/>
        <w:right w:val="none" w:sz="0" w:space="0" w:color="auto"/>
      </w:divBdr>
    </w:div>
    <w:div w:id="1639992780">
      <w:bodyDiv w:val="1"/>
      <w:marLeft w:val="0"/>
      <w:marRight w:val="0"/>
      <w:marTop w:val="0"/>
      <w:marBottom w:val="0"/>
      <w:divBdr>
        <w:top w:val="none" w:sz="0" w:space="0" w:color="auto"/>
        <w:left w:val="none" w:sz="0" w:space="0" w:color="auto"/>
        <w:bottom w:val="none" w:sz="0" w:space="0" w:color="auto"/>
        <w:right w:val="none" w:sz="0" w:space="0" w:color="auto"/>
      </w:divBdr>
    </w:div>
    <w:div w:id="1648314875">
      <w:bodyDiv w:val="1"/>
      <w:marLeft w:val="0"/>
      <w:marRight w:val="0"/>
      <w:marTop w:val="0"/>
      <w:marBottom w:val="0"/>
      <w:divBdr>
        <w:top w:val="none" w:sz="0" w:space="0" w:color="auto"/>
        <w:left w:val="none" w:sz="0" w:space="0" w:color="auto"/>
        <w:bottom w:val="none" w:sz="0" w:space="0" w:color="auto"/>
        <w:right w:val="none" w:sz="0" w:space="0" w:color="auto"/>
      </w:divBdr>
    </w:div>
    <w:div w:id="1810436473">
      <w:bodyDiv w:val="1"/>
      <w:marLeft w:val="0"/>
      <w:marRight w:val="0"/>
      <w:marTop w:val="0"/>
      <w:marBottom w:val="0"/>
      <w:divBdr>
        <w:top w:val="none" w:sz="0" w:space="0" w:color="auto"/>
        <w:left w:val="none" w:sz="0" w:space="0" w:color="auto"/>
        <w:bottom w:val="none" w:sz="0" w:space="0" w:color="auto"/>
        <w:right w:val="none" w:sz="0" w:space="0" w:color="auto"/>
      </w:divBdr>
    </w:div>
    <w:div w:id="1876574451">
      <w:bodyDiv w:val="1"/>
      <w:marLeft w:val="0"/>
      <w:marRight w:val="0"/>
      <w:marTop w:val="0"/>
      <w:marBottom w:val="0"/>
      <w:divBdr>
        <w:top w:val="none" w:sz="0" w:space="0" w:color="auto"/>
        <w:left w:val="none" w:sz="0" w:space="0" w:color="auto"/>
        <w:bottom w:val="none" w:sz="0" w:space="0" w:color="auto"/>
        <w:right w:val="none" w:sz="0" w:space="0" w:color="auto"/>
      </w:divBdr>
    </w:div>
    <w:div w:id="2021420279">
      <w:bodyDiv w:val="1"/>
      <w:marLeft w:val="0"/>
      <w:marRight w:val="0"/>
      <w:marTop w:val="0"/>
      <w:marBottom w:val="0"/>
      <w:divBdr>
        <w:top w:val="none" w:sz="0" w:space="0" w:color="auto"/>
        <w:left w:val="none" w:sz="0" w:space="0" w:color="auto"/>
        <w:bottom w:val="none" w:sz="0" w:space="0" w:color="auto"/>
        <w:right w:val="none" w:sz="0" w:space="0" w:color="auto"/>
      </w:divBdr>
      <w:divsChild>
        <w:div w:id="742802974">
          <w:marLeft w:val="0"/>
          <w:marRight w:val="0"/>
          <w:marTop w:val="0"/>
          <w:marBottom w:val="0"/>
          <w:divBdr>
            <w:top w:val="none" w:sz="0" w:space="0" w:color="auto"/>
            <w:left w:val="none" w:sz="0" w:space="0" w:color="auto"/>
            <w:bottom w:val="none" w:sz="0" w:space="0" w:color="auto"/>
            <w:right w:val="none" w:sz="0" w:space="0" w:color="auto"/>
          </w:divBdr>
        </w:div>
        <w:div w:id="1282028128">
          <w:marLeft w:val="0"/>
          <w:marRight w:val="0"/>
          <w:marTop w:val="0"/>
          <w:marBottom w:val="0"/>
          <w:divBdr>
            <w:top w:val="none" w:sz="0" w:space="0" w:color="auto"/>
            <w:left w:val="none" w:sz="0" w:space="0" w:color="auto"/>
            <w:bottom w:val="none" w:sz="0" w:space="0" w:color="auto"/>
            <w:right w:val="none" w:sz="0" w:space="0" w:color="auto"/>
          </w:divBdr>
          <w:divsChild>
            <w:div w:id="19471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5955">
      <w:bodyDiv w:val="1"/>
      <w:marLeft w:val="0"/>
      <w:marRight w:val="0"/>
      <w:marTop w:val="0"/>
      <w:marBottom w:val="0"/>
      <w:divBdr>
        <w:top w:val="none" w:sz="0" w:space="0" w:color="auto"/>
        <w:left w:val="none" w:sz="0" w:space="0" w:color="auto"/>
        <w:bottom w:val="none" w:sz="0" w:space="0" w:color="auto"/>
        <w:right w:val="none" w:sz="0" w:space="0" w:color="auto"/>
      </w:divBdr>
      <w:divsChild>
        <w:div w:id="1431000018">
          <w:marLeft w:val="446"/>
          <w:marRight w:val="0"/>
          <w:marTop w:val="0"/>
          <w:marBottom w:val="0"/>
          <w:divBdr>
            <w:top w:val="none" w:sz="0" w:space="0" w:color="auto"/>
            <w:left w:val="none" w:sz="0" w:space="0" w:color="auto"/>
            <w:bottom w:val="none" w:sz="0" w:space="0" w:color="auto"/>
            <w:right w:val="none" w:sz="0" w:space="0" w:color="auto"/>
          </w:divBdr>
        </w:div>
        <w:div w:id="1928539753">
          <w:marLeft w:val="446"/>
          <w:marRight w:val="0"/>
          <w:marTop w:val="0"/>
          <w:marBottom w:val="0"/>
          <w:divBdr>
            <w:top w:val="none" w:sz="0" w:space="0" w:color="auto"/>
            <w:left w:val="none" w:sz="0" w:space="0" w:color="auto"/>
            <w:bottom w:val="none" w:sz="0" w:space="0" w:color="auto"/>
            <w:right w:val="none" w:sz="0" w:space="0" w:color="auto"/>
          </w:divBdr>
        </w:div>
      </w:divsChild>
    </w:div>
    <w:div w:id="2074619018">
      <w:bodyDiv w:val="1"/>
      <w:marLeft w:val="0"/>
      <w:marRight w:val="0"/>
      <w:marTop w:val="0"/>
      <w:marBottom w:val="0"/>
      <w:divBdr>
        <w:top w:val="none" w:sz="0" w:space="0" w:color="auto"/>
        <w:left w:val="none" w:sz="0" w:space="0" w:color="auto"/>
        <w:bottom w:val="none" w:sz="0" w:space="0" w:color="auto"/>
        <w:right w:val="none" w:sz="0" w:space="0" w:color="auto"/>
      </w:divBdr>
    </w:div>
    <w:div w:id="2079473917">
      <w:bodyDiv w:val="1"/>
      <w:marLeft w:val="0"/>
      <w:marRight w:val="0"/>
      <w:marTop w:val="0"/>
      <w:marBottom w:val="0"/>
      <w:divBdr>
        <w:top w:val="none" w:sz="0" w:space="0" w:color="auto"/>
        <w:left w:val="none" w:sz="0" w:space="0" w:color="auto"/>
        <w:bottom w:val="none" w:sz="0" w:space="0" w:color="auto"/>
        <w:right w:val="none" w:sz="0" w:space="0" w:color="auto"/>
      </w:divBdr>
    </w:div>
    <w:div w:id="209866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2.xml"/><Relationship Id="rId89"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openxmlformats.org/officeDocument/2006/relationships/image" Target="media/image70.emf"/><Relationship Id="rId87"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header" Target="header1.xml"/><Relationship Id="rId90"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en.wikipedia.org/wiki/Successive_approximation_ADC"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emf"/><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pellegrini\Desktop\TemplateDocumentoCGS_OHB.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Mil96</b:Tag>
    <b:SourceType>JournalArticle</b:SourceType>
    <b:Guid>{2EBB9602-E856-4810-8003-6E35C823B011}</b:Guid>
    <b:Author>
      <b:Author>
        <b:NameList>
          <b:Person>
            <b:Last>Milani</b:Last>
            <b:First>A.</b:First>
          </b:Person>
          <b:Person>
            <b:Last>Villani</b:Last>
            <b:First>A.</b:First>
          </b:Person>
          <b:Person>
            <b:Last>Stiavelli</b:Last>
            <b:First>M.</b:First>
          </b:Person>
        </b:NameList>
      </b:Author>
    </b:Author>
    <b:Title>Discovery of very small asteroids by automated trail detection</b:Title>
    <b:Pages>257-262</b:Pages>
    <b:Year>1996</b:Year>
    <b:JournalName>Earth, Moon, and Planets</b:JournalName>
    <b:RefOrder>3</b:RefOrder>
  </b:Source>
  <b:Source>
    <b:Tag>Lor93</b:Tag>
    <b:SourceType>ConferenceProceedings</b:SourceType>
    <b:Guid>{BB08D174-A675-480D-AC8B-40D3F46F90BF}</b:Guid>
    <b:Author>
      <b:Author>
        <b:NameList>
          <b:Person>
            <b:Last>Lorenz</b:Last>
            <b:First>H.</b:First>
          </b:Person>
          <b:Person>
            <b:Last>Richter</b:Last>
            <b:First>G.M.</b:First>
          </b:Person>
        </b:NameList>
      </b:Author>
    </b:Author>
    <b:Title>Wavelet transform and adaptive filtering</b:Title>
    <b:Year>1993</b:Year>
    <b:ConferenceName>European Southern Observatory Conference and Workshop Proceedings</b:ConferenceName>
    <b:Publisher>Grosbol, P. and De Ruijsscher, R.</b:Publisher>
    <b:RefOrder>4</b:RefOrder>
  </b:Source>
  <b:Source>
    <b:Tag>Bre931</b:Tag>
    <b:SourceType>JournalArticle</b:SourceType>
    <b:Guid>{1898D361-ECEB-4C48-9354-2A8087C50DB6}</b:Guid>
    <b:Author>
      <b:Author>
        <b:NameList>
          <b:Person>
            <b:Last>Bresenham</b:Last>
            <b:First>J.E.</b:First>
          </b:Person>
        </b:NameList>
      </b:Author>
    </b:Author>
    <b:Title>Algorithm for computer control of a digital plotter</b:Title>
    <b:JournalName>IBM Syst. J.</b:JournalName>
    <b:Year>1993</b:Year>
    <b:Pages>25-30</b:Pages>
    <b:RefOrder>2</b:RefOrder>
  </b:Source>
  <b:Source>
    <b:Tag>Nat01</b:Tag>
    <b:SourceType>Book</b:SourceType>
    <b:Guid>{B9933DC4-4C7C-4524-A1DE-0E7851A50308}</b:Guid>
    <b:Title>Astronomy and Astrophysics in the New Millennium</b:Title>
    <b:Year>2001</b:Year>
    <b:City>Washington</b:City>
    <b:Publisher>National Academy Press</b:Publisher>
    <b:LCID>1033</b:LCID>
    <b:Author>
      <b:Author>
        <b:Corporate>National Research Council</b:Corporate>
      </b:Author>
    </b:Author>
    <b:RefOrder>5</b:RefOrder>
  </b:Source>
  <b:Source>
    <b:Tag>Ber961</b:Tag>
    <b:SourceType>JournalArticle</b:SourceType>
    <b:Guid>{09B1B8E5-FD4A-444B-ADCA-1BFC39CF38AD}</b:Guid>
    <b:Title>SExtractor: Software for source extraction</b:Title>
    <b:Year>1996</b:Year>
    <b:LCID>1033</b:LCID>
    <b:Author>
      <b:Author>
        <b:NameList>
          <b:Person>
            <b:Last>Bertin</b:Last>
            <b:First>E.</b:First>
          </b:Person>
          <b:Person>
            <b:Last>Arnouts</b:Last>
            <b:First>S.</b:First>
          </b:Person>
        </b:NameList>
      </b:Author>
    </b:Author>
    <b:JournalName>Astronomy and Astrophysics Supplement</b:JournalName>
    <b:Pages>393-404</b:Pages>
    <b:Volume>117</b:Volume>
    <b:RefOrder>1</b:RefOrder>
  </b:Source>
</b:Sources>
</file>

<file path=customXml/itemProps1.xml><?xml version="1.0" encoding="utf-8"?>
<ds:datastoreItem xmlns:ds="http://schemas.openxmlformats.org/officeDocument/2006/customXml" ds:itemID="{4C8AC8E2-D345-478B-9F32-B12D9A728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TemplateDocumentoCGS_OHB.dot</Template>
  <TotalTime>248</TotalTime>
  <Pages>108</Pages>
  <Words>19408</Words>
  <Characters>116454</Characters>
  <Application>Microsoft Office Word</Application>
  <DocSecurity>0</DocSecurity>
  <Lines>970</Lines>
  <Paragraphs>271</Paragraphs>
  <ScaleCrop>false</ScaleCrop>
  <HeadingPairs>
    <vt:vector size="6" baseType="variant">
      <vt:variant>
        <vt:lpstr>Tytuł</vt:lpstr>
      </vt:variant>
      <vt:variant>
        <vt:i4>1</vt:i4>
      </vt:variant>
      <vt:variant>
        <vt:lpstr>Titolo</vt:lpstr>
      </vt:variant>
      <vt:variant>
        <vt:i4>1</vt:i4>
      </vt:variant>
      <vt:variant>
        <vt:lpstr>Title</vt:lpstr>
      </vt:variant>
      <vt:variant>
        <vt:i4>1</vt:i4>
      </vt:variant>
    </vt:vector>
  </HeadingPairs>
  <TitlesOfParts>
    <vt:vector size="3" baseType="lpstr">
      <vt:lpstr>CCD &amp; Camera Assembly Detailed Design and Analysis</vt:lpstr>
      <vt:lpstr>CCD &amp; Camera Assembly Detailed Design and Analysis</vt:lpstr>
      <vt:lpstr>CCD &amp; Camera Assembly Detailed Design and Analysis</vt:lpstr>
    </vt:vector>
  </TitlesOfParts>
  <Company>Compagnia Generale per lo Spazio SpA</Company>
  <LinksUpToDate>false</LinksUpToDate>
  <CharactersWithSpaces>135591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CCD &amp; Camera Assembly Detailed Design and Analysis</dc:title>
  <dc:subject/>
  <dc:creator>rpellegrini</dc:creator>
  <cp:keywords/>
  <dc:description/>
  <cp:lastModifiedBy>Konrad</cp:lastModifiedBy>
  <cp:revision>41</cp:revision>
  <cp:lastPrinted>2015-02-26T13:46:00Z</cp:lastPrinted>
  <dcterms:created xsi:type="dcterms:W3CDTF">2015-03-16T03:01:00Z</dcterms:created>
  <dcterms:modified xsi:type="dcterms:W3CDTF">2015-03-18T07:57:00Z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20/01/2015</vt:lpwstr>
  </property>
  <property fmtid="{D5CDD505-2E9C-101B-9397-08002B2CF9AE}" pid="3" name="Issue">
    <vt:lpwstr>1/Draft</vt:lpwstr>
  </property>
</Properties>
</file>